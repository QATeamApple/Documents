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7892" w:rsidRPr="00B5529C" w:rsidRDefault="00907892" w:rsidP="00907892">
      <w:pPr>
        <w:spacing w:before="0" w:after="0" w:line="360" w:lineRule="auto"/>
        <w:rPr>
          <w:rFonts w:asciiTheme="minorHAnsi" w:hAnsiTheme="minorHAnsi" w:cstheme="minorHAnsi"/>
          <w:sz w:val="28"/>
          <w:szCs w:val="28"/>
        </w:rPr>
      </w:pPr>
    </w:p>
    <w:p w:rsidR="00907892" w:rsidRPr="00B5529C" w:rsidRDefault="00907892" w:rsidP="00907892">
      <w:pPr>
        <w:pStyle w:val="Normal1"/>
        <w:spacing w:line="360" w:lineRule="auto"/>
        <w:jc w:val="both"/>
        <w:rPr>
          <w:rFonts w:asciiTheme="minorHAnsi" w:hAnsiTheme="minorHAnsi" w:cstheme="minorHAnsi"/>
          <w:color w:val="auto"/>
          <w:sz w:val="40"/>
          <w:szCs w:val="40"/>
        </w:rPr>
      </w:pPr>
    </w:p>
    <w:p w:rsidR="00907892" w:rsidRPr="00B5529C" w:rsidRDefault="00907892" w:rsidP="00907892">
      <w:pPr>
        <w:pStyle w:val="Normal1"/>
        <w:spacing w:line="360" w:lineRule="auto"/>
        <w:ind w:left="360"/>
        <w:jc w:val="center"/>
        <w:rPr>
          <w:rFonts w:asciiTheme="minorHAnsi" w:hAnsiTheme="minorHAnsi" w:cstheme="minorHAnsi"/>
          <w:color w:val="auto"/>
          <w:sz w:val="40"/>
          <w:szCs w:val="40"/>
        </w:rPr>
      </w:pPr>
      <w:r w:rsidRPr="00B5529C">
        <w:rPr>
          <w:rFonts w:asciiTheme="minorHAnsi" w:hAnsiTheme="minorHAnsi" w:cstheme="minorHAnsi"/>
          <w:color w:val="auto"/>
          <w:sz w:val="40"/>
          <w:szCs w:val="40"/>
        </w:rPr>
        <w:t>QA Team “Apple”</w:t>
      </w:r>
    </w:p>
    <w:p w:rsidR="00907892" w:rsidRPr="00B5529C" w:rsidRDefault="00907892" w:rsidP="00907892">
      <w:pPr>
        <w:spacing w:before="0" w:after="0" w:line="360" w:lineRule="auto"/>
        <w:ind w:left="360"/>
        <w:jc w:val="center"/>
        <w:rPr>
          <w:rFonts w:asciiTheme="minorHAnsi" w:hAnsiTheme="minorHAnsi" w:cstheme="minorHAnsi"/>
          <w:sz w:val="40"/>
          <w:szCs w:val="40"/>
        </w:rPr>
      </w:pPr>
      <w:r w:rsidRPr="00B5529C">
        <w:rPr>
          <w:rFonts w:asciiTheme="minorHAnsi" w:hAnsiTheme="minorHAnsi" w:cstheme="minorHAnsi"/>
          <w:sz w:val="40"/>
          <w:szCs w:val="40"/>
        </w:rPr>
        <w:t xml:space="preserve">Telerik Academy </w:t>
      </w:r>
      <w:r w:rsidR="00710E56" w:rsidRPr="00B5529C">
        <w:rPr>
          <w:rFonts w:asciiTheme="minorHAnsi" w:hAnsiTheme="minorHAnsi" w:cstheme="minorHAnsi"/>
          <w:sz w:val="40"/>
          <w:szCs w:val="40"/>
        </w:rPr>
        <w:fldChar w:fldCharType="begin"/>
      </w:r>
      <w:r w:rsidRPr="00B5529C">
        <w:rPr>
          <w:rFonts w:asciiTheme="minorHAnsi" w:hAnsiTheme="minorHAnsi" w:cstheme="minorHAnsi"/>
          <w:sz w:val="40"/>
          <w:szCs w:val="40"/>
        </w:rPr>
        <w:instrText xml:space="preserve"> SAVEDATE  \@ "yyyy" </w:instrText>
      </w:r>
      <w:r w:rsidR="00710E56" w:rsidRPr="00B5529C">
        <w:rPr>
          <w:rFonts w:asciiTheme="minorHAnsi" w:hAnsiTheme="minorHAnsi" w:cstheme="minorHAnsi"/>
          <w:sz w:val="40"/>
          <w:szCs w:val="40"/>
        </w:rPr>
        <w:fldChar w:fldCharType="separate"/>
      </w:r>
      <w:r w:rsidR="009706B6">
        <w:rPr>
          <w:rFonts w:asciiTheme="minorHAnsi" w:hAnsiTheme="minorHAnsi" w:cstheme="minorHAnsi"/>
          <w:noProof/>
          <w:sz w:val="40"/>
          <w:szCs w:val="40"/>
        </w:rPr>
        <w:t>2014</w:t>
      </w:r>
      <w:r w:rsidR="00710E56" w:rsidRPr="00B5529C">
        <w:rPr>
          <w:rFonts w:asciiTheme="minorHAnsi" w:hAnsiTheme="minorHAnsi" w:cstheme="minorHAnsi"/>
          <w:sz w:val="40"/>
          <w:szCs w:val="40"/>
        </w:rPr>
        <w:fldChar w:fldCharType="end"/>
      </w: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B5529C" w:rsidRDefault="00907892" w:rsidP="00907892">
      <w:pPr>
        <w:pStyle w:val="Normal1"/>
        <w:spacing w:line="360" w:lineRule="auto"/>
        <w:jc w:val="center"/>
        <w:rPr>
          <w:rFonts w:asciiTheme="minorHAnsi" w:hAnsiTheme="minorHAnsi" w:cstheme="minorHAnsi"/>
          <w:color w:val="auto"/>
          <w:sz w:val="28"/>
          <w:szCs w:val="28"/>
        </w:rPr>
      </w:pPr>
    </w:p>
    <w:p w:rsidR="00907892" w:rsidRPr="00030D1A" w:rsidRDefault="00907892" w:rsidP="00907892">
      <w:pPr>
        <w:pStyle w:val="Normal1"/>
        <w:spacing w:line="360" w:lineRule="auto"/>
        <w:ind w:left="360"/>
        <w:jc w:val="center"/>
        <w:rPr>
          <w:rFonts w:asciiTheme="minorHAnsi" w:hAnsiTheme="minorHAnsi" w:cstheme="minorHAnsi"/>
          <w:b/>
          <w:color w:val="538135" w:themeColor="accent6" w:themeShade="BF"/>
          <w:sz w:val="60"/>
          <w:szCs w:val="60"/>
        </w:rPr>
      </w:pPr>
      <w:r w:rsidRPr="00907892">
        <w:rPr>
          <w:rFonts w:asciiTheme="minorHAnsi" w:hAnsiTheme="minorHAnsi" w:cstheme="minorHAnsi"/>
          <w:b/>
          <w:color w:val="538135" w:themeColor="accent6" w:themeShade="BF"/>
          <w:sz w:val="60"/>
          <w:szCs w:val="60"/>
        </w:rPr>
        <w:t>Requirements for Evaluation &amp; Teamwork Modules</w:t>
      </w: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907892" w:rsidRDefault="00907892" w:rsidP="00907892">
      <w:pPr>
        <w:pStyle w:val="Normal1"/>
        <w:spacing w:line="360" w:lineRule="auto"/>
        <w:ind w:left="360"/>
        <w:jc w:val="center"/>
        <w:rPr>
          <w:rFonts w:asciiTheme="minorHAnsi" w:hAnsiTheme="minorHAnsi" w:cstheme="minorHAnsi"/>
          <w:b/>
          <w:color w:val="auto"/>
          <w:sz w:val="48"/>
          <w:szCs w:val="48"/>
        </w:rPr>
      </w:pPr>
    </w:p>
    <w:p w:rsidR="006B483B" w:rsidRPr="00B5529C" w:rsidRDefault="006B483B" w:rsidP="00907892">
      <w:pPr>
        <w:pStyle w:val="Normal1"/>
        <w:spacing w:line="360" w:lineRule="auto"/>
        <w:ind w:left="360"/>
        <w:jc w:val="center"/>
        <w:rPr>
          <w:rFonts w:asciiTheme="minorHAnsi" w:hAnsiTheme="minorHAnsi" w:cstheme="minorHAnsi"/>
          <w:b/>
          <w:color w:val="auto"/>
          <w:sz w:val="48"/>
          <w:szCs w:val="48"/>
        </w:rPr>
      </w:pPr>
    </w:p>
    <w:p w:rsidR="001944D5" w:rsidRPr="00B5529C" w:rsidRDefault="001944D5" w:rsidP="001944D5">
      <w:pPr>
        <w:pStyle w:val="Normal1"/>
        <w:spacing w:line="360" w:lineRule="auto"/>
        <w:ind w:left="360"/>
        <w:jc w:val="center"/>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Version </w:t>
      </w:r>
      <w:bookmarkStart w:id="0" w:name="Version"/>
      <w:r w:rsidR="005E42EE">
        <w:rPr>
          <w:rFonts w:asciiTheme="minorHAnsi" w:hAnsiTheme="minorHAnsi" w:cstheme="minorHAnsi"/>
          <w:color w:val="auto"/>
          <w:sz w:val="28"/>
          <w:szCs w:val="28"/>
        </w:rPr>
        <w:t>3</w:t>
      </w:r>
      <w:r>
        <w:rPr>
          <w:rFonts w:asciiTheme="minorHAnsi" w:hAnsiTheme="minorHAnsi" w:cstheme="minorHAnsi"/>
          <w:color w:val="auto"/>
          <w:sz w:val="28"/>
          <w:szCs w:val="28"/>
        </w:rPr>
        <w:t>.</w:t>
      </w:r>
      <w:r w:rsidR="00141DFB">
        <w:rPr>
          <w:rFonts w:asciiTheme="minorHAnsi" w:hAnsiTheme="minorHAnsi" w:cstheme="minorHAnsi"/>
          <w:color w:val="auto"/>
          <w:sz w:val="28"/>
          <w:szCs w:val="28"/>
        </w:rPr>
        <w:t>0</w:t>
      </w:r>
      <w:bookmarkEnd w:id="0"/>
    </w:p>
    <w:p w:rsidR="00907892" w:rsidRPr="00B5529C" w:rsidRDefault="00710E56" w:rsidP="00907892">
      <w:pPr>
        <w:spacing w:before="0" w:after="0" w:line="360" w:lineRule="auto"/>
        <w:ind w:left="360"/>
        <w:jc w:val="center"/>
        <w:rPr>
          <w:rFonts w:asciiTheme="minorHAnsi" w:hAnsiTheme="minorHAnsi" w:cstheme="minorHAnsi"/>
          <w:sz w:val="28"/>
          <w:szCs w:val="28"/>
        </w:rPr>
      </w:pPr>
      <w:r w:rsidRPr="00B5529C">
        <w:rPr>
          <w:rFonts w:asciiTheme="minorHAnsi" w:hAnsiTheme="minorHAnsi" w:cstheme="minorHAnsi"/>
          <w:sz w:val="28"/>
          <w:szCs w:val="28"/>
        </w:rPr>
        <w:fldChar w:fldCharType="begin"/>
      </w:r>
      <w:r w:rsidR="00907892" w:rsidRPr="00B5529C">
        <w:rPr>
          <w:rFonts w:asciiTheme="minorHAnsi" w:hAnsiTheme="minorHAnsi" w:cstheme="minorHAnsi"/>
          <w:sz w:val="28"/>
          <w:szCs w:val="28"/>
        </w:rPr>
        <w:instrText xml:space="preserve"> SAVEDATE  \@ "MMMM d, yyyy" </w:instrText>
      </w:r>
      <w:r w:rsidRPr="00B5529C">
        <w:rPr>
          <w:rFonts w:asciiTheme="minorHAnsi" w:hAnsiTheme="minorHAnsi" w:cstheme="minorHAnsi"/>
          <w:sz w:val="28"/>
          <w:szCs w:val="28"/>
        </w:rPr>
        <w:fldChar w:fldCharType="separate"/>
      </w:r>
      <w:r w:rsidR="009706B6">
        <w:rPr>
          <w:rFonts w:asciiTheme="minorHAnsi" w:hAnsiTheme="minorHAnsi" w:cstheme="minorHAnsi"/>
          <w:noProof/>
          <w:sz w:val="28"/>
          <w:szCs w:val="28"/>
        </w:rPr>
        <w:t>October 30, 2014</w:t>
      </w:r>
      <w:r w:rsidRPr="00B5529C">
        <w:rPr>
          <w:rFonts w:asciiTheme="minorHAnsi" w:hAnsiTheme="minorHAnsi" w:cstheme="minorHAnsi"/>
          <w:sz w:val="28"/>
          <w:szCs w:val="28"/>
        </w:rPr>
        <w:fldChar w:fldCharType="end"/>
      </w:r>
    </w:p>
    <w:p w:rsidR="00907892" w:rsidRDefault="00907892">
      <w:pPr>
        <w:spacing w:before="0" w:after="0"/>
        <w:jc w:val="left"/>
        <w:rPr>
          <w:rFonts w:asciiTheme="minorHAnsi" w:eastAsia="Arial" w:hAnsiTheme="minorHAnsi" w:cstheme="minorHAnsi"/>
          <w:b/>
          <w:color w:val="538135" w:themeColor="accent6" w:themeShade="BF"/>
          <w:sz w:val="40"/>
          <w:szCs w:val="40"/>
        </w:rPr>
      </w:pPr>
      <w:r>
        <w:rPr>
          <w:rFonts w:asciiTheme="minorHAnsi" w:hAnsiTheme="minorHAnsi" w:cstheme="minorHAnsi"/>
          <w:b/>
          <w:color w:val="538135" w:themeColor="accent6" w:themeShade="BF"/>
          <w:sz w:val="40"/>
          <w:szCs w:val="40"/>
        </w:rPr>
        <w:br w:type="page"/>
      </w:r>
    </w:p>
    <w:bookmarkStart w:id="1" w:name="h.d0qrpbiqemsr" w:colFirst="0" w:colLast="0" w:displacedByCustomXml="next"/>
    <w:bookmarkEnd w:id="1" w:displacedByCustomXml="next"/>
    <w:bookmarkStart w:id="2" w:name="h.4bblb2o8txje" w:colFirst="0" w:colLast="0" w:displacedByCustomXml="next"/>
    <w:bookmarkEnd w:id="2" w:displacedByCustomXml="next"/>
    <w:sdt>
      <w:sdtPr>
        <w:rPr>
          <w:b w:val="0"/>
          <w:bCs w:val="0"/>
          <w:color w:val="auto"/>
          <w:kern w:val="0"/>
          <w:sz w:val="24"/>
          <w:szCs w:val="24"/>
        </w:rPr>
        <w:id w:val="9032280"/>
        <w:docPartObj>
          <w:docPartGallery w:val="Table of Contents"/>
          <w:docPartUnique/>
        </w:docPartObj>
      </w:sdtPr>
      <w:sdtEndPr>
        <w:rPr>
          <w:sz w:val="12"/>
          <w:szCs w:val="12"/>
        </w:rPr>
      </w:sdtEndPr>
      <w:sdtContent>
        <w:bookmarkStart w:id="3" w:name="_Toc402404577" w:displacedByCustomXml="prev"/>
        <w:p w:rsidR="00E4418D" w:rsidRPr="00970D7E" w:rsidRDefault="00E4418D" w:rsidP="00E4418D">
          <w:pPr>
            <w:pStyle w:val="Heading1"/>
            <w:numPr>
              <w:ilvl w:val="0"/>
              <w:numId w:val="0"/>
            </w:numPr>
            <w:ind w:left="547"/>
          </w:pPr>
          <w:r w:rsidRPr="00970D7E">
            <w:t>Table of Contents</w:t>
          </w:r>
          <w:bookmarkEnd w:id="3"/>
        </w:p>
        <w:p w:rsidR="00B95E9E" w:rsidRDefault="00710E56">
          <w:pPr>
            <w:pStyle w:val="TOC1"/>
            <w:rPr>
              <w:noProof/>
            </w:rPr>
          </w:pPr>
          <w:r w:rsidRPr="00710E56">
            <w:rPr>
              <w:sz w:val="12"/>
              <w:szCs w:val="12"/>
            </w:rPr>
            <w:fldChar w:fldCharType="begin"/>
          </w:r>
          <w:r w:rsidR="00E4418D" w:rsidRPr="00970D7E">
            <w:rPr>
              <w:sz w:val="12"/>
              <w:szCs w:val="12"/>
            </w:rPr>
            <w:instrText xml:space="preserve"> TOC \o "1-3" \h \z \u </w:instrText>
          </w:r>
          <w:r w:rsidRPr="00710E56">
            <w:rPr>
              <w:sz w:val="12"/>
              <w:szCs w:val="12"/>
            </w:rPr>
            <w:fldChar w:fldCharType="separate"/>
          </w:r>
          <w:hyperlink w:anchor="_Toc402404577" w:history="1">
            <w:r w:rsidR="00B95E9E" w:rsidRPr="000A0F8D">
              <w:rPr>
                <w:rStyle w:val="Hyperlink"/>
                <w:noProof/>
              </w:rPr>
              <w:t>Table of Contents</w:t>
            </w:r>
            <w:r w:rsidR="00B95E9E">
              <w:rPr>
                <w:noProof/>
                <w:webHidden/>
              </w:rPr>
              <w:tab/>
            </w:r>
            <w:r>
              <w:rPr>
                <w:noProof/>
                <w:webHidden/>
              </w:rPr>
              <w:fldChar w:fldCharType="begin"/>
            </w:r>
            <w:r w:rsidR="00B95E9E">
              <w:rPr>
                <w:noProof/>
                <w:webHidden/>
              </w:rPr>
              <w:instrText xml:space="preserve"> PAGEREF _Toc402404577 \h </w:instrText>
            </w:r>
            <w:r>
              <w:rPr>
                <w:noProof/>
                <w:webHidden/>
              </w:rPr>
            </w:r>
            <w:r>
              <w:rPr>
                <w:noProof/>
                <w:webHidden/>
              </w:rPr>
              <w:fldChar w:fldCharType="separate"/>
            </w:r>
            <w:r w:rsidR="00B95E9E">
              <w:rPr>
                <w:noProof/>
                <w:webHidden/>
              </w:rPr>
              <w:t>2</w:t>
            </w:r>
            <w:r>
              <w:rPr>
                <w:noProof/>
                <w:webHidden/>
              </w:rPr>
              <w:fldChar w:fldCharType="end"/>
            </w:r>
          </w:hyperlink>
        </w:p>
        <w:p w:rsidR="00B95E9E" w:rsidRDefault="00710E56">
          <w:pPr>
            <w:pStyle w:val="TOC1"/>
            <w:rPr>
              <w:noProof/>
            </w:rPr>
          </w:pPr>
          <w:hyperlink w:anchor="_Toc402404578" w:history="1">
            <w:r w:rsidR="00B95E9E" w:rsidRPr="000A0F8D">
              <w:rPr>
                <w:rStyle w:val="Hyperlink"/>
                <w:noProof/>
              </w:rPr>
              <w:t>1.</w:t>
            </w:r>
            <w:r w:rsidR="00B95E9E">
              <w:rPr>
                <w:noProof/>
              </w:rPr>
              <w:tab/>
            </w:r>
            <w:r w:rsidR="00B95E9E" w:rsidRPr="000A0F8D">
              <w:rPr>
                <w:rStyle w:val="Hyperlink"/>
                <w:noProof/>
              </w:rPr>
              <w:t>INTRODUCTION</w:t>
            </w:r>
            <w:r w:rsidR="00B95E9E">
              <w:rPr>
                <w:noProof/>
                <w:webHidden/>
              </w:rPr>
              <w:tab/>
            </w:r>
            <w:r>
              <w:rPr>
                <w:noProof/>
                <w:webHidden/>
              </w:rPr>
              <w:fldChar w:fldCharType="begin"/>
            </w:r>
            <w:r w:rsidR="00B95E9E">
              <w:rPr>
                <w:noProof/>
                <w:webHidden/>
              </w:rPr>
              <w:instrText xml:space="preserve"> PAGEREF _Toc402404578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710E56">
          <w:pPr>
            <w:pStyle w:val="TOC1"/>
            <w:rPr>
              <w:noProof/>
            </w:rPr>
          </w:pPr>
          <w:hyperlink w:anchor="_Toc402404579" w:history="1">
            <w:r w:rsidR="00B95E9E" w:rsidRPr="000A0F8D">
              <w:rPr>
                <w:rStyle w:val="Hyperlink"/>
                <w:noProof/>
              </w:rPr>
              <w:t>2.</w:t>
            </w:r>
            <w:r w:rsidR="00B95E9E">
              <w:rPr>
                <w:noProof/>
              </w:rPr>
              <w:tab/>
            </w:r>
            <w:r w:rsidR="00B95E9E" w:rsidRPr="000A0F8D">
              <w:rPr>
                <w:rStyle w:val="Hyperlink"/>
                <w:noProof/>
              </w:rPr>
              <w:t>FUNCTIONAL REQUIREMENTS</w:t>
            </w:r>
            <w:r w:rsidR="00B95E9E">
              <w:rPr>
                <w:noProof/>
                <w:webHidden/>
              </w:rPr>
              <w:tab/>
            </w:r>
            <w:r>
              <w:rPr>
                <w:noProof/>
                <w:webHidden/>
              </w:rPr>
              <w:fldChar w:fldCharType="begin"/>
            </w:r>
            <w:r w:rsidR="00B95E9E">
              <w:rPr>
                <w:noProof/>
                <w:webHidden/>
              </w:rPr>
              <w:instrText xml:space="preserve"> PAGEREF _Toc402404579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710E56">
          <w:pPr>
            <w:pStyle w:val="TOC2"/>
            <w:rPr>
              <w:noProof/>
            </w:rPr>
          </w:pPr>
          <w:hyperlink w:anchor="_Toc402404580" w:history="1">
            <w:r w:rsidR="00B95E9E" w:rsidRPr="000A0F8D">
              <w:rPr>
                <w:rStyle w:val="Hyperlink"/>
                <w:noProof/>
              </w:rPr>
              <w:t>2.1.</w:t>
            </w:r>
            <w:r w:rsidR="00B95E9E">
              <w:rPr>
                <w:noProof/>
              </w:rPr>
              <w:tab/>
            </w:r>
            <w:r w:rsidR="00B95E9E" w:rsidRPr="000A0F8D">
              <w:rPr>
                <w:rStyle w:val="Hyperlink"/>
                <w:noProof/>
              </w:rPr>
              <w:t>Administrator functionality</w:t>
            </w:r>
            <w:r w:rsidR="00B95E9E">
              <w:rPr>
                <w:noProof/>
                <w:webHidden/>
              </w:rPr>
              <w:tab/>
            </w:r>
            <w:r>
              <w:rPr>
                <w:noProof/>
                <w:webHidden/>
              </w:rPr>
              <w:fldChar w:fldCharType="begin"/>
            </w:r>
            <w:r w:rsidR="00B95E9E">
              <w:rPr>
                <w:noProof/>
                <w:webHidden/>
              </w:rPr>
              <w:instrText xml:space="preserve"> PAGEREF _Toc402404580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710E56">
          <w:pPr>
            <w:pStyle w:val="TOC3"/>
            <w:rPr>
              <w:noProof/>
            </w:rPr>
          </w:pPr>
          <w:hyperlink w:anchor="_Toc402404581" w:history="1">
            <w:r w:rsidR="00B95E9E" w:rsidRPr="000A0F8D">
              <w:rPr>
                <w:rStyle w:val="Hyperlink"/>
                <w:noProof/>
              </w:rPr>
              <w:t>2.1.1.</w:t>
            </w:r>
            <w:r w:rsidR="00B95E9E">
              <w:rPr>
                <w:noProof/>
              </w:rPr>
              <w:tab/>
            </w:r>
            <w:r w:rsidR="00B95E9E" w:rsidRPr="000A0F8D">
              <w:rPr>
                <w:rStyle w:val="Hyperlink"/>
                <w:noProof/>
              </w:rPr>
              <w:t>Evaluation modules</w:t>
            </w:r>
            <w:r w:rsidR="00B95E9E">
              <w:rPr>
                <w:noProof/>
                <w:webHidden/>
              </w:rPr>
              <w:tab/>
            </w:r>
            <w:r>
              <w:rPr>
                <w:noProof/>
                <w:webHidden/>
              </w:rPr>
              <w:fldChar w:fldCharType="begin"/>
            </w:r>
            <w:r w:rsidR="00B95E9E">
              <w:rPr>
                <w:noProof/>
                <w:webHidden/>
              </w:rPr>
              <w:instrText xml:space="preserve"> PAGEREF _Toc402404581 \h </w:instrText>
            </w:r>
            <w:r>
              <w:rPr>
                <w:noProof/>
                <w:webHidden/>
              </w:rPr>
            </w:r>
            <w:r>
              <w:rPr>
                <w:noProof/>
                <w:webHidden/>
              </w:rPr>
              <w:fldChar w:fldCharType="separate"/>
            </w:r>
            <w:r w:rsidR="00B95E9E">
              <w:rPr>
                <w:noProof/>
                <w:webHidden/>
              </w:rPr>
              <w:t>3</w:t>
            </w:r>
            <w:r>
              <w:rPr>
                <w:noProof/>
                <w:webHidden/>
              </w:rPr>
              <w:fldChar w:fldCharType="end"/>
            </w:r>
          </w:hyperlink>
        </w:p>
        <w:p w:rsidR="00B95E9E" w:rsidRDefault="00710E56">
          <w:pPr>
            <w:pStyle w:val="TOC3"/>
            <w:rPr>
              <w:noProof/>
            </w:rPr>
          </w:pPr>
          <w:hyperlink w:anchor="_Toc402404582" w:history="1">
            <w:r w:rsidR="00B95E9E" w:rsidRPr="000A0F8D">
              <w:rPr>
                <w:rStyle w:val="Hyperlink"/>
                <w:noProof/>
              </w:rPr>
              <w:t>2.1.2.</w:t>
            </w:r>
            <w:r w:rsidR="00B95E9E">
              <w:rPr>
                <w:noProof/>
              </w:rPr>
              <w:tab/>
            </w:r>
            <w:r w:rsidR="00B95E9E" w:rsidRPr="000A0F8D">
              <w:rPr>
                <w:rStyle w:val="Hyperlink"/>
                <w:noProof/>
              </w:rPr>
              <w:t>Teamwork modules</w:t>
            </w:r>
            <w:r w:rsidR="00B95E9E">
              <w:rPr>
                <w:noProof/>
                <w:webHidden/>
              </w:rPr>
              <w:tab/>
            </w:r>
            <w:r>
              <w:rPr>
                <w:noProof/>
                <w:webHidden/>
              </w:rPr>
              <w:fldChar w:fldCharType="begin"/>
            </w:r>
            <w:r w:rsidR="00B95E9E">
              <w:rPr>
                <w:noProof/>
                <w:webHidden/>
              </w:rPr>
              <w:instrText xml:space="preserve"> PAGEREF _Toc402404582 \h </w:instrText>
            </w:r>
            <w:r>
              <w:rPr>
                <w:noProof/>
                <w:webHidden/>
              </w:rPr>
            </w:r>
            <w:r>
              <w:rPr>
                <w:noProof/>
                <w:webHidden/>
              </w:rPr>
              <w:fldChar w:fldCharType="separate"/>
            </w:r>
            <w:r w:rsidR="00B95E9E">
              <w:rPr>
                <w:noProof/>
                <w:webHidden/>
              </w:rPr>
              <w:t>6</w:t>
            </w:r>
            <w:r>
              <w:rPr>
                <w:noProof/>
                <w:webHidden/>
              </w:rPr>
              <w:fldChar w:fldCharType="end"/>
            </w:r>
          </w:hyperlink>
        </w:p>
        <w:p w:rsidR="00B95E9E" w:rsidRDefault="00710E56">
          <w:pPr>
            <w:pStyle w:val="TOC2"/>
            <w:rPr>
              <w:noProof/>
            </w:rPr>
          </w:pPr>
          <w:hyperlink w:anchor="_Toc402404583" w:history="1">
            <w:r w:rsidR="00B95E9E" w:rsidRPr="000A0F8D">
              <w:rPr>
                <w:rStyle w:val="Hyperlink"/>
                <w:noProof/>
              </w:rPr>
              <w:t>2.2.</w:t>
            </w:r>
            <w:r w:rsidR="00B95E9E">
              <w:rPr>
                <w:noProof/>
              </w:rPr>
              <w:tab/>
            </w:r>
            <w:r w:rsidR="00B95E9E" w:rsidRPr="000A0F8D">
              <w:rPr>
                <w:rStyle w:val="Hyperlink"/>
                <w:noProof/>
              </w:rPr>
              <w:t>User functionality</w:t>
            </w:r>
            <w:r w:rsidR="00B95E9E">
              <w:rPr>
                <w:noProof/>
                <w:webHidden/>
              </w:rPr>
              <w:tab/>
            </w:r>
            <w:r>
              <w:rPr>
                <w:noProof/>
                <w:webHidden/>
              </w:rPr>
              <w:fldChar w:fldCharType="begin"/>
            </w:r>
            <w:r w:rsidR="00B95E9E">
              <w:rPr>
                <w:noProof/>
                <w:webHidden/>
              </w:rPr>
              <w:instrText xml:space="preserve"> PAGEREF _Toc402404583 \h </w:instrText>
            </w:r>
            <w:r>
              <w:rPr>
                <w:noProof/>
                <w:webHidden/>
              </w:rPr>
            </w:r>
            <w:r>
              <w:rPr>
                <w:noProof/>
                <w:webHidden/>
              </w:rPr>
              <w:fldChar w:fldCharType="separate"/>
            </w:r>
            <w:r w:rsidR="00B95E9E">
              <w:rPr>
                <w:noProof/>
                <w:webHidden/>
              </w:rPr>
              <w:t>8</w:t>
            </w:r>
            <w:r>
              <w:rPr>
                <w:noProof/>
                <w:webHidden/>
              </w:rPr>
              <w:fldChar w:fldCharType="end"/>
            </w:r>
          </w:hyperlink>
        </w:p>
        <w:p w:rsidR="00B95E9E" w:rsidRDefault="00710E56">
          <w:pPr>
            <w:pStyle w:val="TOC1"/>
            <w:rPr>
              <w:noProof/>
            </w:rPr>
          </w:pPr>
          <w:hyperlink w:anchor="_Toc402404584" w:history="1">
            <w:r w:rsidR="00B95E9E" w:rsidRPr="000A0F8D">
              <w:rPr>
                <w:rStyle w:val="Hyperlink"/>
                <w:noProof/>
              </w:rPr>
              <w:t>3.</w:t>
            </w:r>
            <w:r w:rsidR="00B95E9E">
              <w:rPr>
                <w:noProof/>
              </w:rPr>
              <w:tab/>
            </w:r>
            <w:r w:rsidR="00B95E9E" w:rsidRPr="000A0F8D">
              <w:rPr>
                <w:rStyle w:val="Hyperlink"/>
                <w:noProof/>
              </w:rPr>
              <w:t>TECHNICAL REQUIREMENTS</w:t>
            </w:r>
            <w:r w:rsidR="00B95E9E">
              <w:rPr>
                <w:noProof/>
                <w:webHidden/>
              </w:rPr>
              <w:tab/>
            </w:r>
            <w:r>
              <w:rPr>
                <w:noProof/>
                <w:webHidden/>
              </w:rPr>
              <w:fldChar w:fldCharType="begin"/>
            </w:r>
            <w:r w:rsidR="00B95E9E">
              <w:rPr>
                <w:noProof/>
                <w:webHidden/>
              </w:rPr>
              <w:instrText xml:space="preserve"> PAGEREF _Toc402404584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710E56">
          <w:pPr>
            <w:pStyle w:val="TOC1"/>
            <w:rPr>
              <w:noProof/>
            </w:rPr>
          </w:pPr>
          <w:hyperlink w:anchor="_Toc402404585" w:history="1">
            <w:r w:rsidR="00B95E9E" w:rsidRPr="000A0F8D">
              <w:rPr>
                <w:rStyle w:val="Hyperlink"/>
                <w:noProof/>
              </w:rPr>
              <w:t>4.</w:t>
            </w:r>
            <w:r w:rsidR="00B95E9E">
              <w:rPr>
                <w:noProof/>
              </w:rPr>
              <w:tab/>
            </w:r>
            <w:r w:rsidR="00B95E9E" w:rsidRPr="000A0F8D">
              <w:rPr>
                <w:rStyle w:val="Hyperlink"/>
                <w:noProof/>
              </w:rPr>
              <w:t>ENVIRONMENT REQUIREMENTS</w:t>
            </w:r>
            <w:r w:rsidR="00B95E9E">
              <w:rPr>
                <w:noProof/>
                <w:webHidden/>
              </w:rPr>
              <w:tab/>
            </w:r>
            <w:r>
              <w:rPr>
                <w:noProof/>
                <w:webHidden/>
              </w:rPr>
              <w:fldChar w:fldCharType="begin"/>
            </w:r>
            <w:r w:rsidR="00B95E9E">
              <w:rPr>
                <w:noProof/>
                <w:webHidden/>
              </w:rPr>
              <w:instrText xml:space="preserve"> PAGEREF _Toc402404585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710E56">
          <w:pPr>
            <w:pStyle w:val="TOC1"/>
            <w:rPr>
              <w:noProof/>
            </w:rPr>
          </w:pPr>
          <w:hyperlink w:anchor="_Toc402404586" w:history="1">
            <w:r w:rsidR="00B95E9E" w:rsidRPr="000A0F8D">
              <w:rPr>
                <w:rStyle w:val="Hyperlink"/>
                <w:noProof/>
              </w:rPr>
              <w:t>5.</w:t>
            </w:r>
            <w:r w:rsidR="00B95E9E">
              <w:rPr>
                <w:noProof/>
              </w:rPr>
              <w:tab/>
            </w:r>
            <w:r w:rsidR="00B95E9E" w:rsidRPr="000A0F8D">
              <w:rPr>
                <w:rStyle w:val="Hyperlink"/>
                <w:noProof/>
              </w:rPr>
              <w:t>HARDWARE REQUIREMENTS</w:t>
            </w:r>
            <w:r w:rsidR="00B95E9E">
              <w:rPr>
                <w:noProof/>
                <w:webHidden/>
              </w:rPr>
              <w:tab/>
            </w:r>
            <w:r>
              <w:rPr>
                <w:noProof/>
                <w:webHidden/>
              </w:rPr>
              <w:fldChar w:fldCharType="begin"/>
            </w:r>
            <w:r w:rsidR="00B95E9E">
              <w:rPr>
                <w:noProof/>
                <w:webHidden/>
              </w:rPr>
              <w:instrText xml:space="preserve"> PAGEREF _Toc402404586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710E56">
          <w:pPr>
            <w:pStyle w:val="TOC1"/>
            <w:rPr>
              <w:noProof/>
            </w:rPr>
          </w:pPr>
          <w:hyperlink w:anchor="_Toc402404587" w:history="1">
            <w:r w:rsidR="00B95E9E" w:rsidRPr="000A0F8D">
              <w:rPr>
                <w:rStyle w:val="Hyperlink"/>
                <w:noProof/>
              </w:rPr>
              <w:t>6.</w:t>
            </w:r>
            <w:r w:rsidR="00B95E9E">
              <w:rPr>
                <w:noProof/>
              </w:rPr>
              <w:tab/>
            </w:r>
            <w:r w:rsidR="00B95E9E" w:rsidRPr="000A0F8D">
              <w:rPr>
                <w:rStyle w:val="Hyperlink"/>
                <w:noProof/>
              </w:rPr>
              <w:t>SOFTWARE QUALITIES</w:t>
            </w:r>
            <w:r w:rsidR="00B95E9E">
              <w:rPr>
                <w:noProof/>
                <w:webHidden/>
              </w:rPr>
              <w:tab/>
            </w:r>
            <w:r>
              <w:rPr>
                <w:noProof/>
                <w:webHidden/>
              </w:rPr>
              <w:fldChar w:fldCharType="begin"/>
            </w:r>
            <w:r w:rsidR="00B95E9E">
              <w:rPr>
                <w:noProof/>
                <w:webHidden/>
              </w:rPr>
              <w:instrText xml:space="preserve"> PAGEREF _Toc402404587 \h </w:instrText>
            </w:r>
            <w:r>
              <w:rPr>
                <w:noProof/>
                <w:webHidden/>
              </w:rPr>
            </w:r>
            <w:r>
              <w:rPr>
                <w:noProof/>
                <w:webHidden/>
              </w:rPr>
              <w:fldChar w:fldCharType="separate"/>
            </w:r>
            <w:r w:rsidR="00B95E9E">
              <w:rPr>
                <w:noProof/>
                <w:webHidden/>
              </w:rPr>
              <w:t>10</w:t>
            </w:r>
            <w:r>
              <w:rPr>
                <w:noProof/>
                <w:webHidden/>
              </w:rPr>
              <w:fldChar w:fldCharType="end"/>
            </w:r>
          </w:hyperlink>
        </w:p>
        <w:p w:rsidR="00B95E9E" w:rsidRDefault="00710E56">
          <w:pPr>
            <w:pStyle w:val="TOC1"/>
            <w:rPr>
              <w:noProof/>
            </w:rPr>
          </w:pPr>
          <w:hyperlink w:anchor="_Toc402404588" w:history="1">
            <w:r w:rsidR="00B95E9E" w:rsidRPr="000A0F8D">
              <w:rPr>
                <w:rStyle w:val="Hyperlink"/>
                <w:noProof/>
              </w:rPr>
              <w:t>7.</w:t>
            </w:r>
            <w:r w:rsidR="00B95E9E">
              <w:rPr>
                <w:noProof/>
              </w:rPr>
              <w:tab/>
            </w:r>
            <w:r w:rsidR="00B95E9E" w:rsidRPr="000A0F8D">
              <w:rPr>
                <w:rStyle w:val="Hyperlink"/>
                <w:noProof/>
              </w:rPr>
              <w:t>GLOSSARY</w:t>
            </w:r>
            <w:r w:rsidR="00B95E9E">
              <w:rPr>
                <w:noProof/>
                <w:webHidden/>
              </w:rPr>
              <w:tab/>
            </w:r>
            <w:r>
              <w:rPr>
                <w:noProof/>
                <w:webHidden/>
              </w:rPr>
              <w:fldChar w:fldCharType="begin"/>
            </w:r>
            <w:r w:rsidR="00B95E9E">
              <w:rPr>
                <w:noProof/>
                <w:webHidden/>
              </w:rPr>
              <w:instrText xml:space="preserve"> PAGEREF _Toc402404588 \h </w:instrText>
            </w:r>
            <w:r>
              <w:rPr>
                <w:noProof/>
                <w:webHidden/>
              </w:rPr>
            </w:r>
            <w:r>
              <w:rPr>
                <w:noProof/>
                <w:webHidden/>
              </w:rPr>
              <w:fldChar w:fldCharType="separate"/>
            </w:r>
            <w:r w:rsidR="00B95E9E">
              <w:rPr>
                <w:noProof/>
                <w:webHidden/>
              </w:rPr>
              <w:t>12</w:t>
            </w:r>
            <w:r>
              <w:rPr>
                <w:noProof/>
                <w:webHidden/>
              </w:rPr>
              <w:fldChar w:fldCharType="end"/>
            </w:r>
          </w:hyperlink>
        </w:p>
        <w:p w:rsidR="00E4418D" w:rsidRPr="00F934D7" w:rsidRDefault="00710E56" w:rsidP="00E4418D">
          <w:pPr>
            <w:rPr>
              <w:sz w:val="12"/>
              <w:szCs w:val="12"/>
            </w:rPr>
          </w:pPr>
          <w:r w:rsidRPr="00970D7E">
            <w:rPr>
              <w:sz w:val="12"/>
              <w:szCs w:val="12"/>
            </w:rPr>
            <w:fldChar w:fldCharType="end"/>
          </w:r>
        </w:p>
      </w:sdtContent>
    </w:sdt>
    <w:bookmarkStart w:id="4" w:name="h.v3jxom3cxf3l" w:colFirst="0" w:colLast="0" w:displacedByCustomXml="prev"/>
    <w:bookmarkEnd w:id="4" w:displacedByCustomXml="prev"/>
    <w:p w:rsidR="00E4418D" w:rsidRDefault="00E4418D">
      <w:pPr>
        <w:spacing w:before="0" w:after="0"/>
        <w:jc w:val="left"/>
        <w:rPr>
          <w:b/>
          <w:bCs/>
          <w:color w:val="538135" w:themeColor="accent6" w:themeShade="BF"/>
          <w:kern w:val="32"/>
          <w:sz w:val="32"/>
          <w:szCs w:val="32"/>
        </w:rPr>
      </w:pPr>
      <w:r>
        <w:br w:type="page"/>
      </w:r>
    </w:p>
    <w:p w:rsidR="007C4361" w:rsidRPr="00A46EF7" w:rsidRDefault="007C4361" w:rsidP="004801E4">
      <w:pPr>
        <w:pStyle w:val="Heading1"/>
      </w:pPr>
      <w:bookmarkStart w:id="5" w:name="_Toc402404578"/>
      <w:r w:rsidRPr="00A46EF7">
        <w:lastRenderedPageBreak/>
        <w:t>INTRODUCTION</w:t>
      </w:r>
      <w:bookmarkEnd w:id="5"/>
    </w:p>
    <w:p w:rsidR="007C4361" w:rsidRPr="007C4361" w:rsidRDefault="007C4361" w:rsidP="004801E4">
      <w:pPr>
        <w:pStyle w:val="Normal1"/>
        <w:spacing w:before="120" w:after="120" w:line="360" w:lineRule="auto"/>
        <w:ind w:left="360"/>
        <w:jc w:val="both"/>
        <w:rPr>
          <w:rFonts w:asciiTheme="minorHAnsi" w:hAnsiTheme="minorHAnsi" w:cstheme="minorHAnsi"/>
          <w:color w:val="auto"/>
          <w:sz w:val="28"/>
          <w:szCs w:val="28"/>
        </w:rPr>
      </w:pPr>
      <w:r w:rsidRPr="00B5529C">
        <w:rPr>
          <w:rFonts w:asciiTheme="minorHAnsi" w:hAnsiTheme="minorHAnsi" w:cstheme="minorHAnsi"/>
          <w:color w:val="auto"/>
          <w:sz w:val="28"/>
          <w:szCs w:val="28"/>
        </w:rPr>
        <w:t xml:space="preserve">This document </w:t>
      </w:r>
      <w:r w:rsidRPr="007C4361">
        <w:rPr>
          <w:rFonts w:asciiTheme="minorHAnsi" w:hAnsiTheme="minorHAnsi" w:cstheme="minorHAnsi"/>
          <w:color w:val="auto"/>
          <w:sz w:val="28"/>
          <w:szCs w:val="28"/>
        </w:rPr>
        <w:t>contains the detailed requirements</w:t>
      </w:r>
      <w:r w:rsidRPr="00B5529C">
        <w:rPr>
          <w:rFonts w:asciiTheme="minorHAnsi" w:hAnsiTheme="minorHAnsi" w:cstheme="minorHAnsi"/>
          <w:color w:val="auto"/>
          <w:sz w:val="28"/>
          <w:szCs w:val="28"/>
        </w:rPr>
        <w:t xml:space="preserve"> for testing </w:t>
      </w:r>
      <w:r w:rsidR="00362C17">
        <w:rPr>
          <w:rFonts w:asciiTheme="minorHAnsi" w:hAnsiTheme="minorHAnsi" w:cstheme="minorHAnsi"/>
          <w:color w:val="auto"/>
          <w:sz w:val="28"/>
          <w:szCs w:val="28"/>
        </w:rPr>
        <w:t xml:space="preserve">all </w:t>
      </w:r>
      <w:r w:rsidRPr="00B5529C">
        <w:rPr>
          <w:rFonts w:asciiTheme="minorHAnsi" w:hAnsiTheme="minorHAnsi" w:cstheme="minorHAnsi"/>
          <w:color w:val="auto"/>
          <w:sz w:val="28"/>
          <w:szCs w:val="28"/>
        </w:rPr>
        <w:t>“Evaluation”</w:t>
      </w:r>
      <w:r>
        <w:rPr>
          <w:rFonts w:asciiTheme="minorHAnsi" w:hAnsiTheme="minorHAnsi" w:cstheme="minorHAnsi"/>
          <w:color w:val="auto"/>
          <w:sz w:val="28"/>
          <w:szCs w:val="28"/>
        </w:rPr>
        <w:t xml:space="preserve"> and “Teamwork” modules</w:t>
      </w:r>
      <w:r w:rsidRPr="00B5529C">
        <w:rPr>
          <w:rFonts w:asciiTheme="minorHAnsi" w:hAnsiTheme="minorHAnsi" w:cstheme="minorHAnsi"/>
          <w:color w:val="auto"/>
          <w:sz w:val="28"/>
          <w:szCs w:val="28"/>
        </w:rPr>
        <w:t xml:space="preserve"> in </w:t>
      </w:r>
      <w:hyperlink r:id="rId8" w:history="1">
        <w:r w:rsidR="00691E15" w:rsidRPr="00691E15">
          <w:rPr>
            <w:rStyle w:val="Hyperlink"/>
            <w:rFonts w:asciiTheme="minorHAnsi" w:hAnsiTheme="minorHAnsi" w:cstheme="minorHAnsi"/>
            <w:sz w:val="28"/>
            <w:szCs w:val="28"/>
          </w:rPr>
          <w:t xml:space="preserve">Telerik Academy </w:t>
        </w:r>
        <w:r w:rsidRPr="00691E15">
          <w:rPr>
            <w:rStyle w:val="Hyperlink"/>
            <w:rFonts w:asciiTheme="minorHAnsi" w:hAnsiTheme="minorHAnsi" w:cstheme="minorHAnsi"/>
            <w:sz w:val="28"/>
            <w:szCs w:val="28"/>
          </w:rPr>
          <w:t>Student System</w:t>
        </w:r>
        <w:r w:rsidR="00FB53A5">
          <w:rPr>
            <w:rStyle w:val="Hyperlink"/>
            <w:rFonts w:asciiTheme="minorHAnsi" w:hAnsiTheme="minorHAnsi" w:cstheme="minorHAnsi"/>
            <w:sz w:val="28"/>
            <w:szCs w:val="28"/>
          </w:rPr>
          <w:t xml:space="preserve"> </w:t>
        </w:r>
        <w:r w:rsidR="00691E15" w:rsidRPr="00691E15">
          <w:rPr>
            <w:rStyle w:val="Hyperlink"/>
            <w:rFonts w:asciiTheme="minorHAnsi" w:hAnsiTheme="minorHAnsi" w:cstheme="minorHAnsi"/>
            <w:sz w:val="28"/>
            <w:szCs w:val="28"/>
          </w:rPr>
          <w:t>(TASS)</w:t>
        </w:r>
      </w:hyperlink>
      <w:r w:rsidRPr="00B5529C">
        <w:rPr>
          <w:rFonts w:asciiTheme="minorHAnsi" w:hAnsiTheme="minorHAnsi" w:cstheme="minorHAnsi"/>
          <w:color w:val="auto"/>
          <w:sz w:val="28"/>
          <w:szCs w:val="28"/>
        </w:rPr>
        <w:t>.</w:t>
      </w:r>
    </w:p>
    <w:p w:rsidR="00DD02E1" w:rsidRDefault="007C4361" w:rsidP="004801E4">
      <w:pPr>
        <w:pStyle w:val="Heading1"/>
      </w:pPr>
      <w:bookmarkStart w:id="6" w:name="_Toc402404579"/>
      <w:r w:rsidRPr="00D4546D">
        <w:t>FUNCTIONAL REQUIREMENTS</w:t>
      </w:r>
      <w:bookmarkEnd w:id="6"/>
    </w:p>
    <w:p w:rsidR="00E27DCB" w:rsidRPr="009B034E" w:rsidRDefault="00890EBA" w:rsidP="004801E4">
      <w:pPr>
        <w:pStyle w:val="Heading2"/>
      </w:pPr>
      <w:bookmarkStart w:id="7" w:name="_Toc402404580"/>
      <w:r w:rsidRPr="009B034E">
        <w:t>Administrator functionality</w:t>
      </w:r>
      <w:bookmarkEnd w:id="7"/>
    </w:p>
    <w:p w:rsidR="00331909" w:rsidRDefault="00331909" w:rsidP="004801E4">
      <w:pPr>
        <w:pStyle w:val="Heading3"/>
        <w:ind w:left="1980"/>
      </w:pPr>
      <w:bookmarkStart w:id="8" w:name="_Toc401759841"/>
      <w:bookmarkStart w:id="9" w:name="_Toc402404581"/>
      <w:r w:rsidRPr="004900D2">
        <w:t>Evaluation modules</w:t>
      </w:r>
      <w:bookmarkEnd w:id="8"/>
      <w:bookmarkEnd w:id="9"/>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727A9B" w:rsidRPr="00CA574D" w:rsidTr="001D32A0">
        <w:trPr>
          <w:cnfStyle w:val="100000000000"/>
          <w:trHeight w:val="387"/>
        </w:trPr>
        <w:tc>
          <w:tcPr>
            <w:tcW w:w="675"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832CC5" w:rsidRPr="00CA574D" w:rsidRDefault="00832CC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727A9B" w:rsidRPr="00CA574D" w:rsidTr="001D32A0">
        <w:trPr>
          <w:cnfStyle w:val="000000100000"/>
          <w:trHeight w:val="352"/>
        </w:trPr>
        <w:sdt>
          <w:sdtPr>
            <w:rPr>
              <w:rFonts w:asciiTheme="minorHAnsi" w:hAnsiTheme="minorHAnsi" w:cstheme="minorHAnsi"/>
              <w:i/>
              <w:color w:val="auto"/>
              <w:sz w:val="24"/>
              <w:szCs w:val="24"/>
            </w:rPr>
            <w:alias w:val="Priority"/>
            <w:tag w:val="Priority"/>
            <w:id w:val="33021720"/>
            <w:placeholder>
              <w:docPart w:val="6DA2C6031C3D46D69949099AE2906D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new practical exam information for some course, to retrieve and edit existing exam information and also to delete some exam.</w:t>
            </w:r>
          </w:p>
        </w:tc>
        <w:tc>
          <w:tcPr>
            <w:tcW w:w="906" w:type="pct"/>
            <w:vMerge w:val="restart"/>
            <w:shd w:val="clear" w:color="auto" w:fill="E2EFD9" w:themeFill="accent6" w:themeFillTint="33"/>
            <w:vAlign w:val="center"/>
          </w:tcPr>
          <w:p w:rsidR="00727A9B" w:rsidRPr="00545336" w:rsidRDefault="00710E56" w:rsidP="00696940">
            <w:pPr>
              <w:pStyle w:val="Normal1"/>
              <w:spacing w:line="240" w:lineRule="auto"/>
              <w:jc w:val="center"/>
              <w:rPr>
                <w:rFonts w:asciiTheme="minorHAnsi" w:hAnsiTheme="minorHAnsi" w:cstheme="minorHAnsi"/>
                <w:i/>
                <w:color w:val="auto"/>
                <w:sz w:val="24"/>
                <w:szCs w:val="24"/>
              </w:rPr>
            </w:pPr>
            <w:hyperlink r:id="rId9" w:history="1">
              <w:r w:rsidR="00727A9B" w:rsidRPr="00545336">
                <w:rPr>
                  <w:rStyle w:val="Hyperlink"/>
                  <w:rFonts w:asciiTheme="minorHAnsi" w:hAnsiTheme="minorHAnsi" w:cstheme="minorHAnsi"/>
                  <w:i/>
                  <w:sz w:val="24"/>
                  <w:szCs w:val="24"/>
                </w:rPr>
                <w:t>Practical Exams</w:t>
              </w:r>
            </w:hyperlink>
          </w:p>
        </w:tc>
      </w:tr>
      <w:tr w:rsidR="00727A9B" w:rsidRPr="00CA574D" w:rsidTr="001D32A0">
        <w:trPr>
          <w:trHeight w:val="352"/>
        </w:trPr>
        <w:sdt>
          <w:sdtPr>
            <w:rPr>
              <w:rFonts w:asciiTheme="minorHAnsi" w:hAnsiTheme="minorHAnsi" w:cstheme="minorHAnsi"/>
              <w:i/>
              <w:color w:val="auto"/>
              <w:sz w:val="24"/>
              <w:szCs w:val="24"/>
              <w:u w:val="single"/>
            </w:rPr>
            <w:alias w:val="Priority"/>
            <w:tag w:val="Priority"/>
            <w:id w:val="33021780"/>
            <w:placeholder>
              <w:docPart w:val="CA8DE13905C3465699CFFE7EBBF7B69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student to be assigned to practical exam, or some already assigned student to be deleted from the event.</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cnfStyle w:val="000000100000"/>
          <w:trHeight w:val="370"/>
        </w:trPr>
        <w:sdt>
          <w:sdtPr>
            <w:rPr>
              <w:rFonts w:asciiTheme="minorHAnsi" w:hAnsiTheme="minorHAnsi" w:cstheme="minorHAnsi"/>
              <w:i/>
              <w:color w:val="auto"/>
              <w:sz w:val="24"/>
              <w:szCs w:val="24"/>
            </w:rPr>
            <w:alias w:val="Priority"/>
            <w:tag w:val="Priority"/>
            <w:id w:val="33021781"/>
            <w:placeholder>
              <w:docPart w:val="C5CE552D385449E4B2EB897CA09F4994"/>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practical exam.</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727A9B" w:rsidRPr="00CA574D" w:rsidTr="001D32A0">
        <w:trPr>
          <w:trHeight w:val="352"/>
        </w:trPr>
        <w:sdt>
          <w:sdtPr>
            <w:rPr>
              <w:rFonts w:asciiTheme="minorHAnsi" w:hAnsiTheme="minorHAnsi" w:cstheme="minorHAnsi"/>
              <w:i/>
              <w:color w:val="auto"/>
              <w:sz w:val="24"/>
              <w:szCs w:val="24"/>
            </w:rPr>
            <w:alias w:val="Priority"/>
            <w:tag w:val="Priority"/>
            <w:id w:val="33021782"/>
            <w:placeholder>
              <w:docPart w:val="BFFDF59DB5594DDE9DECA77685CA96B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27A9B" w:rsidRPr="005451B2" w:rsidRDefault="00727A9B"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727A9B" w:rsidRPr="00545336" w:rsidRDefault="00727A9B" w:rsidP="00696940">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practi</w:t>
            </w:r>
            <w:r w:rsidR="00C05258">
              <w:rPr>
                <w:rFonts w:asciiTheme="minorHAnsi" w:hAnsiTheme="minorHAnsi" w:cstheme="minorHAnsi"/>
                <w:i/>
                <w:color w:val="auto"/>
                <w:sz w:val="24"/>
                <w:szCs w:val="24"/>
              </w:rPr>
              <w:t>cal exam’s points to be transfe</w:t>
            </w:r>
            <w:r w:rsidRPr="00545336">
              <w:rPr>
                <w:rFonts w:asciiTheme="minorHAnsi" w:hAnsiTheme="minorHAnsi" w:cstheme="minorHAnsi"/>
                <w:i/>
                <w:color w:val="auto"/>
                <w:sz w:val="24"/>
                <w:szCs w:val="24"/>
              </w:rPr>
              <w:t>r</w:t>
            </w:r>
            <w:r w:rsidR="003D4A42">
              <w:rPr>
                <w:rFonts w:asciiTheme="minorHAnsi" w:hAnsiTheme="minorHAnsi" w:cstheme="minorHAnsi"/>
                <w:i/>
                <w:color w:val="auto"/>
                <w:sz w:val="24"/>
                <w:szCs w:val="24"/>
              </w:rPr>
              <w:t>r</w:t>
            </w:r>
            <w:r w:rsidRPr="00545336">
              <w:rPr>
                <w:rFonts w:asciiTheme="minorHAnsi" w:hAnsiTheme="minorHAnsi" w:cstheme="minorHAnsi"/>
                <w:i/>
                <w:color w:val="auto"/>
                <w:sz w:val="24"/>
                <w:szCs w:val="24"/>
              </w:rPr>
              <w:t xml:space="preserve">ed from </w:t>
            </w:r>
            <w:hyperlink r:id="rId10" w:history="1">
              <w:r w:rsidRPr="00545336">
                <w:rPr>
                  <w:rStyle w:val="Hyperlink"/>
                  <w:rFonts w:asciiTheme="minorHAnsi" w:hAnsiTheme="minorHAnsi" w:cstheme="minorHAnsi"/>
                  <w:i/>
                  <w:sz w:val="24"/>
                  <w:szCs w:val="24"/>
                </w:rPr>
                <w:t>BGCoder</w:t>
              </w:r>
            </w:hyperlink>
            <w:r w:rsidRPr="00545336">
              <w:rPr>
                <w:rFonts w:asciiTheme="minorHAnsi" w:hAnsiTheme="minorHAnsi" w:cstheme="minorHAnsi"/>
                <w:i/>
                <w:color w:val="auto"/>
                <w:sz w:val="24"/>
                <w:szCs w:val="24"/>
              </w:rPr>
              <w:t xml:space="preserve"> to TASS.</w:t>
            </w:r>
          </w:p>
        </w:tc>
        <w:tc>
          <w:tcPr>
            <w:tcW w:w="906" w:type="pct"/>
            <w:vMerge/>
            <w:shd w:val="clear" w:color="auto" w:fill="E2EFD9" w:themeFill="accent6" w:themeFillTint="33"/>
            <w:vAlign w:val="center"/>
          </w:tcPr>
          <w:p w:rsidR="00727A9B" w:rsidRPr="00545336" w:rsidRDefault="00727A9B"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617"/>
            <w:placeholder>
              <w:docPart w:val="45C0EF0E1EF54A93A398B2F65478B75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practical exams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3"/>
            <w:placeholder>
              <w:docPart w:val="D837F8BC5A4F42C995147589FCBDEA2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27A9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17"/>
            <w:placeholder>
              <w:docPart w:val="8899D80FE402445C880B469195B47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upload student practical exam file, to retrieve and edit some existing file upload and also to delete some uploaded file.</w:t>
            </w:r>
          </w:p>
        </w:tc>
        <w:tc>
          <w:tcPr>
            <w:tcW w:w="906" w:type="pct"/>
            <w:vMerge w:val="restart"/>
            <w:shd w:val="clear" w:color="auto" w:fill="E2EFD9" w:themeFill="accent6" w:themeFillTint="33"/>
            <w:vAlign w:val="center"/>
          </w:tcPr>
          <w:p w:rsidR="00CC0DB1" w:rsidRPr="00545336" w:rsidRDefault="00710E56" w:rsidP="001E478A">
            <w:pPr>
              <w:pStyle w:val="Normal1"/>
              <w:spacing w:line="240" w:lineRule="auto"/>
              <w:jc w:val="center"/>
              <w:rPr>
                <w:rFonts w:asciiTheme="minorHAnsi" w:hAnsiTheme="minorHAnsi" w:cstheme="minorHAnsi"/>
                <w:i/>
                <w:sz w:val="24"/>
                <w:szCs w:val="24"/>
              </w:rPr>
            </w:pPr>
            <w:hyperlink r:id="rId11" w:history="1">
              <w:r w:rsidR="00CC0DB1" w:rsidRPr="00545336">
                <w:rPr>
                  <w:rStyle w:val="Hyperlink"/>
                  <w:rFonts w:asciiTheme="minorHAnsi" w:hAnsiTheme="minorHAnsi" w:cstheme="minorHAnsi"/>
                  <w:i/>
                  <w:sz w:val="24"/>
                  <w:szCs w:val="24"/>
                </w:rPr>
                <w:t>Practical Exam Files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20419"/>
            <w:placeholder>
              <w:docPart w:val="1E9AD78013B44A6E9B2626E331932C4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uploaded </w:t>
            </w:r>
            <w:r w:rsidRPr="00545336">
              <w:rPr>
                <w:rFonts w:asciiTheme="minorHAnsi" w:hAnsiTheme="minorHAnsi" w:cstheme="minorHAnsi"/>
                <w:i/>
                <w:color w:val="auto"/>
                <w:sz w:val="24"/>
                <w:szCs w:val="24"/>
              </w:rPr>
              <w:lastRenderedPageBreak/>
              <w:t>files to be exported to an Excel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420"/>
            <w:placeholder>
              <w:docPart w:val="57D675EB7F2E4D4091AAABA1C904765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uploaded exam files to be exported to an archive file.</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806"/>
            <w:placeholder>
              <w:docPart w:val="2B65A4F397D24EFC8C685ECE22B603A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1E478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files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1E478A">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3021784"/>
            <w:placeholder>
              <w:docPart w:val="F0076404BD484843AA6566967E2F5C4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evaluate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student practical exam, to retrieve and edit evaluation and also to delete some evaluation.</w:t>
            </w:r>
          </w:p>
        </w:tc>
        <w:tc>
          <w:tcPr>
            <w:tcW w:w="906" w:type="pct"/>
            <w:vMerge w:val="restart"/>
            <w:shd w:val="clear" w:color="auto" w:fill="E2EFD9" w:themeFill="accent6" w:themeFillTint="33"/>
            <w:vAlign w:val="center"/>
          </w:tcPr>
          <w:p w:rsidR="00CC0DB1" w:rsidRPr="00545336" w:rsidRDefault="00710E56" w:rsidP="00696940">
            <w:pPr>
              <w:pStyle w:val="Normal1"/>
              <w:jc w:val="center"/>
              <w:rPr>
                <w:rFonts w:asciiTheme="minorHAnsi" w:hAnsiTheme="minorHAnsi" w:cstheme="minorHAnsi"/>
                <w:i/>
                <w:color w:val="auto"/>
                <w:sz w:val="24"/>
                <w:szCs w:val="24"/>
              </w:rPr>
            </w:pPr>
            <w:hyperlink r:id="rId12" w:history="1">
              <w:r w:rsidR="00CC0DB1" w:rsidRPr="00545336">
                <w:rPr>
                  <w:rStyle w:val="Hyperlink"/>
                  <w:rFonts w:asciiTheme="minorHAnsi" w:hAnsiTheme="minorHAnsi" w:cstheme="minorHAnsi"/>
                  <w:i/>
                  <w:sz w:val="24"/>
                  <w:szCs w:val="24"/>
                </w:rPr>
                <w:t>Practical Exam Evaluations</w:t>
              </w:r>
            </w:hyperlink>
          </w:p>
        </w:tc>
      </w:tr>
      <w:tr w:rsidR="00CC0DB1" w:rsidRPr="00CA574D" w:rsidTr="001D32A0">
        <w:trPr>
          <w:trHeight w:val="218"/>
        </w:trPr>
        <w:sdt>
          <w:sdtPr>
            <w:rPr>
              <w:rFonts w:asciiTheme="minorHAnsi" w:hAnsiTheme="minorHAnsi" w:cstheme="minorHAnsi"/>
              <w:i/>
              <w:color w:val="auto"/>
              <w:sz w:val="24"/>
              <w:szCs w:val="24"/>
              <w:u w:val="single"/>
            </w:rPr>
            <w:alias w:val="Priority"/>
            <w:tag w:val="Priority"/>
            <w:id w:val="320002"/>
            <w:placeholder>
              <w:docPart w:val="54E8BE694BAD46ACB36F932972DFA57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exam evaluations to be exported to an Excel file.</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cnfStyle w:val="000000100000"/>
          <w:trHeight w:val="218"/>
        </w:trPr>
        <w:sdt>
          <w:sdtPr>
            <w:rPr>
              <w:rFonts w:asciiTheme="minorHAnsi" w:hAnsiTheme="minorHAnsi" w:cstheme="minorHAnsi"/>
              <w:i/>
              <w:color w:val="auto"/>
              <w:sz w:val="24"/>
              <w:szCs w:val="24"/>
            </w:rPr>
            <w:alias w:val="Priority"/>
            <w:tag w:val="Priority"/>
            <w:id w:val="320971"/>
            <w:placeholder>
              <w:docPart w:val="C0F42E03202D4B7DB84BF75BD918AA8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practical exam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3021786"/>
            <w:placeholder>
              <w:docPart w:val="13341BAF2CF34FE88726B7FDF2B92B5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 new test exam information for some course, to retrieve and edit existing exam information and also to delete some exam with all information about assigned students.</w:t>
            </w:r>
          </w:p>
        </w:tc>
        <w:tc>
          <w:tcPr>
            <w:tcW w:w="906" w:type="pct"/>
            <w:vMerge w:val="restart"/>
            <w:shd w:val="clear" w:color="auto" w:fill="E2EFD9" w:themeFill="accent6" w:themeFillTint="33"/>
            <w:vAlign w:val="center"/>
          </w:tcPr>
          <w:p w:rsidR="00CC0DB1" w:rsidRPr="00545336" w:rsidRDefault="00710E56" w:rsidP="00696940">
            <w:pPr>
              <w:pStyle w:val="Normal1"/>
              <w:spacing w:line="240" w:lineRule="auto"/>
              <w:jc w:val="center"/>
              <w:rPr>
                <w:rFonts w:asciiTheme="minorHAnsi" w:hAnsiTheme="minorHAnsi" w:cstheme="minorHAnsi"/>
                <w:i/>
                <w:color w:val="auto"/>
                <w:sz w:val="24"/>
                <w:szCs w:val="24"/>
              </w:rPr>
            </w:pPr>
            <w:hyperlink r:id="rId13" w:history="1">
              <w:r w:rsidR="00CC0DB1" w:rsidRPr="00545336">
                <w:rPr>
                  <w:rStyle w:val="Hyperlink"/>
                  <w:rFonts w:asciiTheme="minorHAnsi" w:hAnsiTheme="minorHAnsi" w:cstheme="minorHAnsi"/>
                  <w:i/>
                  <w:sz w:val="24"/>
                  <w:szCs w:val="24"/>
                </w:rPr>
                <w:t>Test Exams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0505"/>
            <w:placeholder>
              <w:docPart w:val="E78D3195BDBA4A128E0D21631EDA890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DBEBD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 stud</w:t>
            </w:r>
            <w:r w:rsidR="00C05258">
              <w:rPr>
                <w:rFonts w:asciiTheme="minorHAnsi" w:hAnsiTheme="minorHAnsi" w:cstheme="minorHAnsi"/>
                <w:i/>
                <w:color w:val="auto"/>
                <w:sz w:val="24"/>
                <w:szCs w:val="24"/>
              </w:rPr>
              <w:t>ent to be assigned to test exam</w:t>
            </w:r>
            <w:r w:rsidRPr="00545336">
              <w:rPr>
                <w:rFonts w:asciiTheme="minorHAnsi" w:hAnsiTheme="minorHAnsi" w:cstheme="minorHAnsi"/>
                <w:i/>
                <w:color w:val="auto"/>
                <w:sz w:val="24"/>
                <w:szCs w:val="24"/>
              </w:rPr>
              <w:t xml:space="preserve"> or some already assigned student to be deleted from the event.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18"/>
            <w:placeholder>
              <w:docPart w:val="FE40BE8320384069993A89F0AD1C400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CC0DB1" w:rsidRPr="00545336" w:rsidRDefault="00CC0DB1" w:rsidP="009046B6">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calculation of the results for each one test exam.</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70"/>
        </w:trPr>
        <w:sdt>
          <w:sdtPr>
            <w:rPr>
              <w:rFonts w:asciiTheme="minorHAnsi" w:hAnsiTheme="minorHAnsi" w:cstheme="minorHAnsi"/>
              <w:i/>
              <w:color w:val="auto"/>
              <w:sz w:val="24"/>
              <w:szCs w:val="24"/>
            </w:rPr>
            <w:alias w:val="Priority"/>
            <w:tag w:val="Priority"/>
            <w:id w:val="321008"/>
            <w:placeholder>
              <w:docPart w:val="77C7FCC0A69E424DB97E51F432CF138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test exams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jc w:val="center"/>
              <w:rPr>
                <w:rFonts w:asciiTheme="minorHAnsi" w:hAnsiTheme="minorHAnsi" w:cstheme="minorHAnsi"/>
                <w:i/>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20522"/>
            <w:placeholder>
              <w:docPart w:val="BA98E4B5E85F463A9A4F64F64172AEA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C05258">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upload Excel</w:t>
            </w:r>
            <w:r w:rsidRPr="00545336">
              <w:rPr>
                <w:rFonts w:asciiTheme="minorHAnsi" w:hAnsiTheme="minorHAnsi" w:cstheme="minorHAnsi"/>
                <w:i/>
                <w:color w:val="auto"/>
                <w:sz w:val="24"/>
                <w:szCs w:val="24"/>
              </w:rPr>
              <w:t xml:space="preserve"> file</w:t>
            </w:r>
            <w:r w:rsidR="00C05258">
              <w:rPr>
                <w:rFonts w:asciiTheme="minorHAnsi" w:hAnsiTheme="minorHAnsi" w:cstheme="minorHAnsi"/>
                <w:i/>
                <w:color w:val="auto"/>
                <w:sz w:val="24"/>
                <w:szCs w:val="24"/>
              </w:rPr>
              <w:t xml:space="preserve"> with s</w:t>
            </w:r>
            <w:r w:rsidR="00C05258" w:rsidRPr="00BF273E">
              <w:rPr>
                <w:rFonts w:asciiTheme="minorHAnsi" w:hAnsiTheme="minorHAnsi" w:cstheme="minorHAnsi"/>
                <w:i/>
                <w:color w:val="auto"/>
                <w:sz w:val="24"/>
                <w:szCs w:val="24"/>
              </w:rPr>
              <w:t>tudents</w:t>
            </w:r>
            <w:r w:rsidR="00C05258">
              <w:rPr>
                <w:rFonts w:asciiTheme="minorHAnsi" w:hAnsiTheme="minorHAnsi" w:cstheme="minorHAnsi"/>
                <w:i/>
                <w:color w:val="auto"/>
                <w:sz w:val="24"/>
                <w:szCs w:val="24"/>
              </w:rPr>
              <w:t>’ r</w:t>
            </w:r>
            <w:r w:rsidR="00C05258" w:rsidRPr="00BF273E">
              <w:rPr>
                <w:rFonts w:asciiTheme="minorHAnsi" w:hAnsiTheme="minorHAnsi" w:cstheme="minorHAnsi"/>
                <w:i/>
                <w:color w:val="auto"/>
                <w:sz w:val="24"/>
                <w:szCs w:val="24"/>
              </w:rPr>
              <w:t>ecords</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CC0DB1" w:rsidRPr="00545336" w:rsidRDefault="00710E56" w:rsidP="00696940">
            <w:pPr>
              <w:pStyle w:val="Normal1"/>
              <w:jc w:val="center"/>
              <w:rPr>
                <w:rFonts w:asciiTheme="minorHAnsi" w:hAnsiTheme="minorHAnsi" w:cstheme="minorHAnsi"/>
                <w:i/>
                <w:sz w:val="24"/>
                <w:szCs w:val="24"/>
              </w:rPr>
            </w:pPr>
            <w:hyperlink r:id="rId14" w:history="1">
              <w:r w:rsidR="00CC0DB1" w:rsidRPr="00545336">
                <w:rPr>
                  <w:rStyle w:val="Hyperlink"/>
                  <w:rFonts w:asciiTheme="minorHAnsi" w:hAnsiTheme="minorHAnsi" w:cstheme="minorHAnsi"/>
                  <w:i/>
                  <w:sz w:val="24"/>
                  <w:szCs w:val="24"/>
                </w:rPr>
                <w:t>Students</w:t>
              </w:r>
              <w:r w:rsidR="003D4A42">
                <w:rPr>
                  <w:rStyle w:val="Hyperlink"/>
                  <w:rFonts w:asciiTheme="minorHAnsi" w:hAnsiTheme="minorHAnsi" w:cstheme="minorHAnsi"/>
                  <w:i/>
                  <w:sz w:val="24"/>
                  <w:szCs w:val="24"/>
                </w:rPr>
                <w:t>’</w:t>
              </w:r>
              <w:r w:rsidR="00CC0DB1" w:rsidRPr="00545336">
                <w:rPr>
                  <w:rStyle w:val="Hyperlink"/>
                  <w:rFonts w:asciiTheme="minorHAnsi" w:hAnsiTheme="minorHAnsi" w:cstheme="minorHAnsi"/>
                  <w:i/>
                  <w:sz w:val="24"/>
                  <w:szCs w:val="24"/>
                </w:rPr>
                <w:t xml:space="preserve"> Records</w:t>
              </w:r>
            </w:hyperlink>
          </w:p>
        </w:tc>
      </w:tr>
      <w:tr w:rsidR="00CC0DB1" w:rsidRPr="00CA574D" w:rsidTr="001D32A0">
        <w:trPr>
          <w:cnfStyle w:val="000000100000"/>
          <w:trHeight w:val="370"/>
        </w:trPr>
        <w:sdt>
          <w:sdtPr>
            <w:rPr>
              <w:rFonts w:asciiTheme="minorHAnsi" w:hAnsiTheme="minorHAnsi" w:cstheme="minorHAnsi"/>
              <w:i/>
              <w:color w:val="auto"/>
              <w:sz w:val="24"/>
              <w:szCs w:val="24"/>
              <w:u w:val="single"/>
            </w:rPr>
            <w:alias w:val="Priority"/>
            <w:tag w:val="Priority"/>
            <w:id w:val="321010"/>
            <w:placeholder>
              <w:docPart w:val="CC2471A3540646F99FA00EDA7A523ED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download an</w:t>
            </w:r>
            <w:r w:rsidR="009706B6">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already</w:t>
            </w:r>
            <w:r w:rsidRPr="00545336">
              <w:rPr>
                <w:rFonts w:asciiTheme="minorHAnsi" w:hAnsiTheme="minorHAnsi" w:cstheme="minorHAnsi"/>
                <w:i/>
                <w:color w:val="auto"/>
                <w:sz w:val="24"/>
                <w:szCs w:val="24"/>
              </w:rPr>
              <w:t xml:space="preserve"> upload</w:t>
            </w:r>
            <w:r>
              <w:rPr>
                <w:rFonts w:asciiTheme="minorHAnsi" w:hAnsiTheme="minorHAnsi" w:cstheme="minorHAnsi"/>
                <w:i/>
                <w:color w:val="auto"/>
                <w:sz w:val="24"/>
                <w:szCs w:val="24"/>
              </w:rPr>
              <w:t>ed Excel</w:t>
            </w:r>
            <w:r w:rsidRPr="00545336">
              <w:rPr>
                <w:rFonts w:asciiTheme="minorHAnsi" w:hAnsiTheme="minorHAnsi" w:cstheme="minorHAnsi"/>
                <w:i/>
                <w:color w:val="auto"/>
                <w:sz w:val="24"/>
                <w:szCs w:val="24"/>
              </w:rPr>
              <w:t xml:space="preserve"> fil</w:t>
            </w:r>
            <w:r>
              <w:rPr>
                <w:rFonts w:asciiTheme="minorHAnsi" w:hAnsiTheme="minorHAnsi" w:cstheme="minorHAnsi"/>
                <w:i/>
                <w:color w:val="auto"/>
                <w:sz w:val="24"/>
                <w:szCs w:val="24"/>
              </w:rPr>
              <w:t>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70"/>
        </w:trPr>
        <w:sdt>
          <w:sdtPr>
            <w:rPr>
              <w:rFonts w:asciiTheme="minorHAnsi" w:hAnsiTheme="minorHAnsi" w:cstheme="minorHAnsi"/>
              <w:i/>
              <w:color w:val="auto"/>
              <w:sz w:val="24"/>
              <w:szCs w:val="24"/>
            </w:rPr>
            <w:alias w:val="Priority"/>
            <w:tag w:val="Priority"/>
            <w:id w:val="33021787"/>
            <w:placeholder>
              <w:docPart w:val="FA872D38541A47BEBE3B92F4090AAE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570EFE">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w:t>
            </w:r>
            <w:r>
              <w:rPr>
                <w:rFonts w:asciiTheme="minorHAnsi" w:hAnsiTheme="minorHAnsi" w:cstheme="minorHAnsi"/>
                <w:i/>
                <w:color w:val="auto"/>
                <w:sz w:val="24"/>
                <w:szCs w:val="24"/>
              </w:rPr>
              <w:t xml:space="preserve">all information about the </w:t>
            </w:r>
            <w:r>
              <w:rPr>
                <w:rFonts w:asciiTheme="minorHAnsi" w:hAnsiTheme="minorHAnsi" w:cstheme="minorHAnsi"/>
                <w:i/>
                <w:color w:val="auto"/>
                <w:sz w:val="24"/>
                <w:szCs w:val="24"/>
              </w:rPr>
              <w:lastRenderedPageBreak/>
              <w:t>uploaded files to be exported in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121"/>
            <w:placeholder>
              <w:docPart w:val="8F1E2F917AAE4F2E98AB72948D30F9F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8A7DC6">
            <w:pPr>
              <w:pStyle w:val="Normal1"/>
              <w:spacing w:line="240" w:lineRule="auto"/>
              <w:jc w:val="both"/>
              <w:rPr>
                <w:rFonts w:asciiTheme="minorHAnsi" w:hAnsiTheme="minorHAnsi" w:cstheme="minorHAnsi"/>
                <w:i/>
                <w:color w:val="FF000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w:t>
            </w:r>
            <w:r>
              <w:rPr>
                <w:rFonts w:asciiTheme="minorHAnsi" w:hAnsiTheme="minorHAnsi" w:cstheme="minorHAnsi"/>
                <w:i/>
                <w:color w:val="auto"/>
                <w:sz w:val="24"/>
                <w:szCs w:val="24"/>
              </w:rPr>
              <w:t xml:space="preserve"> administrator to export in an Excel</w:t>
            </w:r>
            <w:r w:rsidRPr="00545336">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 xml:space="preserve"> the whole or part of information for student’s results from some course or group of courses.</w:t>
            </w:r>
          </w:p>
        </w:tc>
        <w:tc>
          <w:tcPr>
            <w:tcW w:w="906" w:type="pct"/>
            <w:shd w:val="clear" w:color="auto" w:fill="E2EFD9" w:themeFill="accent6" w:themeFillTint="33"/>
            <w:vAlign w:val="center"/>
          </w:tcPr>
          <w:p w:rsidR="00CC0DB1" w:rsidRPr="00545336" w:rsidRDefault="00710E56" w:rsidP="00696940">
            <w:pPr>
              <w:pStyle w:val="Normal1"/>
              <w:jc w:val="center"/>
              <w:rPr>
                <w:rFonts w:asciiTheme="minorHAnsi" w:hAnsiTheme="minorHAnsi" w:cstheme="minorHAnsi"/>
                <w:i/>
                <w:sz w:val="24"/>
                <w:szCs w:val="24"/>
              </w:rPr>
            </w:pPr>
            <w:hyperlink r:id="rId15" w:history="1">
              <w:r w:rsidR="00CC0DB1" w:rsidRPr="00545336">
                <w:rPr>
                  <w:rStyle w:val="Hyperlink"/>
                  <w:rFonts w:asciiTheme="minorHAnsi" w:hAnsiTheme="minorHAnsi" w:cstheme="minorHAnsi"/>
                  <w:i/>
                  <w:sz w:val="24"/>
                  <w:szCs w:val="24"/>
                </w:rPr>
                <w:t>Export Results</w:t>
              </w:r>
            </w:hyperlink>
          </w:p>
        </w:tc>
      </w:tr>
      <w:tr w:rsidR="00CC0DB1" w:rsidRPr="00CA574D" w:rsidTr="001D32A0">
        <w:trPr>
          <w:trHeight w:val="352"/>
        </w:trPr>
        <w:sdt>
          <w:sdtPr>
            <w:rPr>
              <w:rFonts w:asciiTheme="minorHAnsi" w:hAnsiTheme="minorHAnsi" w:cstheme="minorHAnsi"/>
              <w:i/>
              <w:color w:val="auto"/>
              <w:sz w:val="24"/>
              <w:szCs w:val="24"/>
              <w:u w:val="single"/>
            </w:rPr>
            <w:alias w:val="Priority"/>
            <w:tag w:val="Priority"/>
            <w:id w:val="33021789"/>
            <w:placeholder>
              <w:docPart w:val="53C8ED03E8E54ECFB13EDFD8E06B06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696940">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E525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add bonus points to some students or group of students (from an Excel file), to retrieve and edit existing bonus information and also to delete some bonus.</w:t>
            </w:r>
          </w:p>
        </w:tc>
        <w:tc>
          <w:tcPr>
            <w:tcW w:w="906" w:type="pct"/>
            <w:vMerge w:val="restart"/>
            <w:shd w:val="clear" w:color="auto" w:fill="E2EFD9" w:themeFill="accent6" w:themeFillTint="33"/>
            <w:vAlign w:val="center"/>
          </w:tcPr>
          <w:p w:rsidR="00CC0DB1" w:rsidRPr="00545336" w:rsidRDefault="00710E56" w:rsidP="00696940">
            <w:pPr>
              <w:pStyle w:val="Normal1"/>
              <w:spacing w:line="240" w:lineRule="auto"/>
              <w:jc w:val="center"/>
              <w:rPr>
                <w:rFonts w:asciiTheme="minorHAnsi" w:hAnsiTheme="minorHAnsi" w:cstheme="minorHAnsi"/>
                <w:i/>
                <w:color w:val="auto"/>
                <w:sz w:val="24"/>
                <w:szCs w:val="24"/>
              </w:rPr>
            </w:pPr>
            <w:hyperlink r:id="rId16" w:history="1">
              <w:r w:rsidR="00CC0DB1" w:rsidRPr="00545336">
                <w:rPr>
                  <w:rStyle w:val="Hyperlink"/>
                  <w:rFonts w:asciiTheme="minorHAnsi" w:hAnsiTheme="minorHAnsi" w:cstheme="minorHAnsi"/>
                  <w:i/>
                  <w:sz w:val="24"/>
                  <w:szCs w:val="24"/>
                </w:rPr>
                <w:t>Bonuses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50"/>
            <w:placeholder>
              <w:docPart w:val="F48B92A29FA64A4D9175067ADFE4F51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given bonuses to be exported to an Excel file.</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2"/>
            <w:placeholder>
              <w:docPart w:val="E9B3961A146140FEA7239899585F82C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00F06">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information to be filtered by student course, username or bonus author.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1009"/>
            <w:placeholder>
              <w:docPart w:val="986DB1792689453BA82F40B658478B4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96F0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bonuses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770A07">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029"/>
            <w:placeholder>
              <w:docPart w:val="5ADBE0D7B3AB4CD8BEBCBB56FC5138A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CC0DB1" w:rsidRPr="00545336" w:rsidRDefault="00CC0DB1" w:rsidP="00057B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retrieve and edit existing homework evaluation information and also to delete some homework evaluation.</w:t>
            </w:r>
          </w:p>
        </w:tc>
        <w:tc>
          <w:tcPr>
            <w:tcW w:w="906" w:type="pct"/>
            <w:vMerge w:val="restart"/>
            <w:shd w:val="clear" w:color="auto" w:fill="E2EFD9" w:themeFill="accent6" w:themeFillTint="33"/>
            <w:vAlign w:val="center"/>
          </w:tcPr>
          <w:p w:rsidR="00CC0DB1" w:rsidRPr="00545336" w:rsidRDefault="00710E56" w:rsidP="00770A07">
            <w:pPr>
              <w:pStyle w:val="Normal1"/>
              <w:spacing w:line="240" w:lineRule="auto"/>
              <w:jc w:val="center"/>
              <w:rPr>
                <w:rFonts w:asciiTheme="minorHAnsi" w:hAnsiTheme="minorHAnsi" w:cstheme="minorHAnsi"/>
                <w:i/>
                <w:color w:val="auto"/>
                <w:sz w:val="24"/>
                <w:szCs w:val="24"/>
              </w:rPr>
            </w:pPr>
            <w:hyperlink r:id="rId17" w:history="1">
              <w:r w:rsidR="00CC0DB1" w:rsidRPr="00545336">
                <w:rPr>
                  <w:rStyle w:val="Hyperlink"/>
                  <w:rFonts w:asciiTheme="minorHAnsi" w:hAnsiTheme="minorHAnsi" w:cstheme="minorHAnsi"/>
                  <w:i/>
                  <w:sz w:val="24"/>
                  <w:szCs w:val="24"/>
                </w:rPr>
                <w:t>Homework Evaluation</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572"/>
            <w:placeholder>
              <w:docPart w:val="06326F8AB1E94AC18AA47685238AB87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all information about the evaluation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0554"/>
            <w:placeholder>
              <w:docPart w:val="6DBCDFE15CC243B594BB4ABBC49A9AF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CD15ED">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filter the listed information about the evaluation by student course, lecture and username or evaluation author.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320586"/>
            <w:placeholder>
              <w:docPart w:val="25C9953A21194375B43C9B0A27A2E1F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8B78E8">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listed homework evaluations to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139"/>
            <w:placeholder>
              <w:docPart w:val="7644FA47279B4A61B0CF4CA2E249FD1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 the administrator to add</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student helper</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for some course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helper</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helper.</w:t>
            </w:r>
          </w:p>
        </w:tc>
        <w:tc>
          <w:tcPr>
            <w:tcW w:w="906" w:type="pct"/>
            <w:vMerge w:val="restart"/>
            <w:shd w:val="clear" w:color="auto" w:fill="E2EFD9" w:themeFill="accent6" w:themeFillTint="33"/>
            <w:vAlign w:val="center"/>
          </w:tcPr>
          <w:p w:rsidR="00CC0DB1" w:rsidRPr="00545336" w:rsidRDefault="00710E56" w:rsidP="00696940">
            <w:pPr>
              <w:pStyle w:val="Normal1"/>
              <w:jc w:val="center"/>
              <w:rPr>
                <w:rFonts w:asciiTheme="minorHAnsi" w:hAnsiTheme="minorHAnsi" w:cstheme="minorHAnsi"/>
                <w:i/>
                <w:sz w:val="24"/>
                <w:szCs w:val="24"/>
              </w:rPr>
            </w:pPr>
            <w:hyperlink r:id="rId18" w:history="1">
              <w:r w:rsidR="00CC0DB1" w:rsidRPr="00545336">
                <w:rPr>
                  <w:rStyle w:val="Hyperlink"/>
                  <w:rFonts w:asciiTheme="minorHAnsi" w:hAnsiTheme="minorHAnsi" w:cstheme="minorHAnsi"/>
                  <w:i/>
                  <w:sz w:val="24"/>
                  <w:szCs w:val="24"/>
                </w:rPr>
                <w:t>Helpers</w:t>
              </w:r>
            </w:hyperlink>
          </w:p>
        </w:tc>
      </w:tr>
      <w:tr w:rsidR="00CC0DB1"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17555534"/>
            <w:placeholder>
              <w:docPart w:val="1ECF14CE878F4307833CB1C0EF5D9E7F"/>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CC0DB1" w:rsidRPr="00545336" w:rsidRDefault="00CC0DB1"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helpers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trHeight w:val="352"/>
        </w:trPr>
        <w:sdt>
          <w:sdtPr>
            <w:rPr>
              <w:rFonts w:asciiTheme="minorHAnsi" w:hAnsiTheme="minorHAnsi" w:cstheme="minorHAnsi"/>
              <w:i/>
              <w:color w:val="auto"/>
              <w:sz w:val="24"/>
              <w:szCs w:val="24"/>
            </w:rPr>
            <w:alias w:val="Priority"/>
            <w:tag w:val="Priority"/>
            <w:id w:val="321509"/>
            <w:placeholder>
              <w:docPart w:val="64AC819BA6C54927A67D0C051D3B43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A6630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filter the </w:t>
            </w:r>
            <w:r w:rsidRPr="00545336">
              <w:rPr>
                <w:rFonts w:asciiTheme="minorHAnsi" w:hAnsiTheme="minorHAnsi" w:cstheme="minorHAnsi"/>
                <w:i/>
                <w:color w:val="auto"/>
                <w:sz w:val="24"/>
                <w:szCs w:val="24"/>
              </w:rPr>
              <w:lastRenderedPageBreak/>
              <w:t xml:space="preserve">listed information about the </w:t>
            </w:r>
            <w:r>
              <w:rPr>
                <w:rFonts w:asciiTheme="minorHAnsi" w:hAnsiTheme="minorHAnsi" w:cstheme="minorHAnsi"/>
                <w:i/>
                <w:color w:val="auto"/>
                <w:sz w:val="24"/>
                <w:szCs w:val="24"/>
              </w:rPr>
              <w:t>helpers by student</w:t>
            </w:r>
            <w:r w:rsidR="003D4A42">
              <w:rPr>
                <w:rFonts w:asciiTheme="minorHAnsi" w:hAnsiTheme="minorHAnsi" w:cstheme="minorHAnsi"/>
                <w:i/>
                <w:color w:val="auto"/>
                <w:sz w:val="24"/>
                <w:szCs w:val="24"/>
              </w:rPr>
              <w:t>,</w:t>
            </w:r>
            <w:r>
              <w:rPr>
                <w:rFonts w:asciiTheme="minorHAnsi" w:hAnsiTheme="minorHAnsi" w:cstheme="minorHAnsi"/>
                <w:i/>
                <w:color w:val="auto"/>
                <w:sz w:val="24"/>
                <w:szCs w:val="24"/>
              </w:rPr>
              <w:t xml:space="preserve"> course and username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CC0DB1" w:rsidRPr="00CA574D" w:rsidTr="001D32A0">
        <w:trPr>
          <w:cnfStyle w:val="000000100000"/>
          <w:trHeight w:val="352"/>
        </w:trPr>
        <w:sdt>
          <w:sdtPr>
            <w:rPr>
              <w:rFonts w:asciiTheme="minorHAnsi" w:hAnsiTheme="minorHAnsi" w:cstheme="minorHAnsi"/>
              <w:i/>
              <w:color w:val="auto"/>
              <w:sz w:val="24"/>
              <w:szCs w:val="24"/>
            </w:rPr>
            <w:alias w:val="Priority"/>
            <w:tag w:val="Priority"/>
            <w:id w:val="17555549"/>
            <w:placeholder>
              <w:docPart w:val="6BD5B7E6C667458FB90D6AABD1D1EF2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C0DB1" w:rsidRPr="005451B2" w:rsidRDefault="00CC0DB1" w:rsidP="00353BB5">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CC0DB1" w:rsidRPr="00545336" w:rsidRDefault="00CC0DB1" w:rsidP="00733607">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helpers to</w:t>
            </w:r>
            <w:r w:rsidRPr="00545336">
              <w:rPr>
                <w:rFonts w:asciiTheme="minorHAnsi" w:hAnsiTheme="minorHAnsi" w:cstheme="minorHAnsi"/>
                <w:i/>
                <w:color w:val="auto"/>
                <w:sz w:val="24"/>
                <w:szCs w:val="24"/>
              </w:rPr>
              <w:t xml:space="preserve"> be grouped by column (by drag-dropping some column header</w:t>
            </w:r>
            <w:r w:rsidR="005451B2">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CC0DB1" w:rsidRPr="00545336" w:rsidRDefault="00CC0DB1" w:rsidP="00696940">
            <w:pPr>
              <w:pStyle w:val="Normal1"/>
              <w:spacing w:line="240" w:lineRule="auto"/>
              <w:jc w:val="center"/>
              <w:rPr>
                <w:rFonts w:asciiTheme="minorHAnsi" w:hAnsiTheme="minorHAnsi" w:cstheme="minorHAnsi"/>
                <w:i/>
                <w:color w:val="auto"/>
                <w:sz w:val="24"/>
                <w:szCs w:val="24"/>
              </w:rPr>
            </w:pPr>
          </w:p>
        </w:tc>
      </w:tr>
      <w:tr w:rsidR="00773524" w:rsidRPr="00CA574D" w:rsidTr="00DB68E7">
        <w:trPr>
          <w:trHeight w:val="443"/>
        </w:trPr>
        <w:sdt>
          <w:sdtPr>
            <w:rPr>
              <w:rFonts w:asciiTheme="minorHAnsi" w:hAnsiTheme="minorHAnsi" w:cstheme="minorHAnsi"/>
              <w:i/>
              <w:color w:val="auto"/>
              <w:sz w:val="24"/>
              <w:szCs w:val="24"/>
            </w:rPr>
            <w:alias w:val="Priority"/>
            <w:tag w:val="Priority"/>
            <w:id w:val="321115"/>
            <w:placeholder>
              <w:docPart w:val="3D9AB974EBB44C828891EF51AEE78BE7"/>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773524" w:rsidRPr="005451B2" w:rsidRDefault="004431E1"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773524" w:rsidRPr="00545336" w:rsidRDefault="00773524"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w:t>
            </w:r>
            <w:r>
              <w:rPr>
                <w:rFonts w:asciiTheme="minorHAnsi" w:hAnsiTheme="minorHAnsi" w:cstheme="minorHAnsi"/>
                <w:i/>
                <w:color w:val="auto"/>
                <w:sz w:val="24"/>
                <w:szCs w:val="24"/>
              </w:rPr>
              <w:t xml:space="preserve"> allow</w:t>
            </w:r>
            <w:r w:rsidR="00CD233E" w:rsidRPr="00545336">
              <w:rPr>
                <w:rFonts w:asciiTheme="minorHAnsi" w:hAnsiTheme="minorHAnsi" w:cstheme="minorHAnsi"/>
                <w:i/>
                <w:color w:val="auto"/>
                <w:sz w:val="24"/>
                <w:szCs w:val="24"/>
              </w:rPr>
              <w:t xml:space="preserve"> the administrator</w:t>
            </w:r>
            <w:r w:rsidR="00CD233E">
              <w:rPr>
                <w:rFonts w:asciiTheme="minorHAnsi" w:hAnsiTheme="minorHAnsi" w:cstheme="minorHAnsi"/>
                <w:i/>
                <w:color w:val="auto"/>
                <w:sz w:val="24"/>
                <w:szCs w:val="24"/>
              </w:rPr>
              <w:t xml:space="preserve"> to generate</w:t>
            </w:r>
            <w:r w:rsidR="00B20804">
              <w:rPr>
                <w:rFonts w:asciiTheme="minorHAnsi" w:hAnsiTheme="minorHAnsi" w:cstheme="minorHAnsi"/>
                <w:i/>
                <w:color w:val="auto"/>
                <w:sz w:val="24"/>
                <w:szCs w:val="24"/>
              </w:rPr>
              <w:t xml:space="preserve"> </w:t>
            </w:r>
            <w:r w:rsidR="00667D52" w:rsidRPr="00667D52">
              <w:rPr>
                <w:rFonts w:asciiTheme="minorHAnsi" w:hAnsiTheme="minorHAnsi" w:cstheme="minorHAnsi"/>
                <w:i/>
                <w:color w:val="auto"/>
                <w:sz w:val="24"/>
                <w:szCs w:val="24"/>
              </w:rPr>
              <w:t>pie chart statistics</w:t>
            </w:r>
            <w:r>
              <w:rPr>
                <w:rFonts w:asciiTheme="minorHAnsi" w:hAnsiTheme="minorHAnsi" w:cstheme="minorHAnsi"/>
                <w:i/>
                <w:color w:val="auto"/>
                <w:sz w:val="24"/>
                <w:szCs w:val="24"/>
              </w:rPr>
              <w:t xml:space="preserve"> for some course</w:t>
            </w:r>
            <w:r w:rsidRPr="00545336">
              <w:rPr>
                <w:rFonts w:asciiTheme="minorHAnsi" w:hAnsiTheme="minorHAnsi" w:cstheme="minorHAnsi"/>
                <w:i/>
                <w:color w:val="auto"/>
                <w:sz w:val="24"/>
                <w:szCs w:val="24"/>
              </w:rPr>
              <w:t>,</w:t>
            </w:r>
            <w:r w:rsidR="00667D52">
              <w:rPr>
                <w:rFonts w:asciiTheme="minorHAnsi" w:hAnsiTheme="minorHAnsi" w:cstheme="minorHAnsi"/>
                <w:i/>
                <w:color w:val="auto"/>
                <w:sz w:val="24"/>
                <w:szCs w:val="24"/>
              </w:rPr>
              <w:t xml:space="preserve"> lecture and student</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773524" w:rsidRPr="00545336" w:rsidRDefault="00710E56" w:rsidP="00696940">
            <w:pPr>
              <w:pStyle w:val="Normal1"/>
              <w:jc w:val="center"/>
              <w:rPr>
                <w:rFonts w:asciiTheme="minorHAnsi" w:hAnsiTheme="minorHAnsi" w:cstheme="minorHAnsi"/>
                <w:i/>
                <w:sz w:val="24"/>
                <w:szCs w:val="24"/>
              </w:rPr>
            </w:pPr>
            <w:hyperlink r:id="rId19" w:history="1">
              <w:r w:rsidR="00773524" w:rsidRPr="00545336">
                <w:rPr>
                  <w:rStyle w:val="Hyperlink"/>
                  <w:rFonts w:asciiTheme="minorHAnsi" w:hAnsiTheme="minorHAnsi" w:cstheme="minorHAnsi"/>
                  <w:i/>
                  <w:sz w:val="24"/>
                  <w:szCs w:val="24"/>
                </w:rPr>
                <w:t>Homework Statistics</w:t>
              </w:r>
            </w:hyperlink>
          </w:p>
        </w:tc>
      </w:tr>
      <w:tr w:rsidR="00BA67E5"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1112"/>
            <w:placeholder>
              <w:docPart w:val="E4932C66BAFD439DAE6F8526F57B3AC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BA67E5" w:rsidRPr="005451B2" w:rsidRDefault="005451B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BA67E5" w:rsidRPr="00545336" w:rsidRDefault="00BA67E5" w:rsidP="00BA67E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retrieve </w:t>
            </w:r>
            <w:r>
              <w:rPr>
                <w:rFonts w:asciiTheme="minorHAnsi" w:hAnsiTheme="minorHAnsi" w:cstheme="minorHAnsi"/>
                <w:i/>
                <w:color w:val="auto"/>
                <w:sz w:val="24"/>
                <w:szCs w:val="24"/>
              </w:rPr>
              <w:t xml:space="preserve">the </w:t>
            </w:r>
            <w:r w:rsidRPr="00545336">
              <w:rPr>
                <w:rFonts w:asciiTheme="minorHAnsi" w:hAnsiTheme="minorHAnsi" w:cstheme="minorHAnsi"/>
                <w:i/>
                <w:color w:val="auto"/>
                <w:sz w:val="24"/>
                <w:szCs w:val="24"/>
              </w:rPr>
              <w:t xml:space="preserve">existing </w:t>
            </w:r>
            <w:r>
              <w:rPr>
                <w:rFonts w:asciiTheme="minorHAnsi" w:hAnsiTheme="minorHAnsi" w:cstheme="minorHAnsi"/>
                <w:i/>
                <w:color w:val="auto"/>
                <w:sz w:val="24"/>
                <w:szCs w:val="24"/>
              </w:rPr>
              <w:t>information about the students’ 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BA67E5" w:rsidRPr="00545336" w:rsidRDefault="00710E56" w:rsidP="00696940">
            <w:pPr>
              <w:pStyle w:val="Normal1"/>
              <w:jc w:val="center"/>
              <w:rPr>
                <w:rFonts w:asciiTheme="minorHAnsi" w:hAnsiTheme="minorHAnsi" w:cstheme="minorHAnsi"/>
                <w:i/>
                <w:sz w:val="24"/>
                <w:szCs w:val="24"/>
              </w:rPr>
            </w:pPr>
            <w:hyperlink r:id="rId20" w:history="1">
              <w:r w:rsidR="00BA67E5" w:rsidRPr="00545336">
                <w:rPr>
                  <w:rStyle w:val="Hyperlink"/>
                  <w:rFonts w:asciiTheme="minorHAnsi" w:hAnsiTheme="minorHAnsi" w:cstheme="minorHAnsi"/>
                  <w:i/>
                  <w:sz w:val="24"/>
                  <w:szCs w:val="24"/>
                </w:rPr>
                <w:t>Homework Evaluation Reactions</w:t>
              </w:r>
            </w:hyperlink>
          </w:p>
        </w:tc>
      </w:tr>
      <w:tr w:rsidR="001B3D7C" w:rsidRPr="00CA574D" w:rsidTr="001D32A0">
        <w:trPr>
          <w:trHeight w:val="352"/>
        </w:trPr>
        <w:sdt>
          <w:sdtPr>
            <w:rPr>
              <w:rFonts w:asciiTheme="minorHAnsi" w:hAnsiTheme="minorHAnsi" w:cstheme="minorHAnsi"/>
              <w:i/>
              <w:color w:val="auto"/>
              <w:sz w:val="24"/>
              <w:szCs w:val="24"/>
              <w:u w:val="single"/>
            </w:rPr>
            <w:alias w:val="Priority"/>
            <w:tag w:val="Priority"/>
            <w:id w:val="321117"/>
            <w:placeholder>
              <w:docPart w:val="B1C70644429C4DFE936A9E8B3369EA71"/>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the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B3D7C" w:rsidRPr="00CA574D" w:rsidTr="001D32A0">
        <w:trPr>
          <w:cnfStyle w:val="000000100000"/>
          <w:trHeight w:val="352"/>
        </w:trPr>
        <w:sdt>
          <w:sdtPr>
            <w:rPr>
              <w:rFonts w:asciiTheme="minorHAnsi" w:hAnsiTheme="minorHAnsi" w:cstheme="minorHAnsi"/>
              <w:i/>
              <w:color w:val="auto"/>
              <w:sz w:val="24"/>
              <w:szCs w:val="24"/>
            </w:rPr>
            <w:alias w:val="Priority"/>
            <w:tag w:val="Priority"/>
            <w:id w:val="321118"/>
            <w:placeholder>
              <w:docPart w:val="B0B44E6EA0BA49B888773DFD76EABD9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B3D7C" w:rsidRPr="005451B2" w:rsidRDefault="001B3D7C"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4</w:t>
                </w:r>
              </w:p>
            </w:tc>
          </w:sdtContent>
        </w:sdt>
        <w:tc>
          <w:tcPr>
            <w:tcW w:w="3419" w:type="pct"/>
            <w:shd w:val="clear" w:color="auto" w:fill="E2EFD9" w:themeFill="accent6" w:themeFillTint="33"/>
            <w:vAlign w:val="center"/>
          </w:tcPr>
          <w:p w:rsidR="001B3D7C" w:rsidRPr="00545336" w:rsidRDefault="001B3D7C"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homework evaluation r</w:t>
            </w:r>
            <w:r w:rsidRPr="00BA67E5">
              <w:rPr>
                <w:rFonts w:asciiTheme="minorHAnsi" w:hAnsiTheme="minorHAnsi" w:cstheme="minorHAnsi"/>
                <w:i/>
                <w:color w:val="auto"/>
                <w:sz w:val="24"/>
                <w:szCs w:val="24"/>
              </w:rPr>
              <w:t>eactions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B3D7C" w:rsidRPr="00545336" w:rsidRDefault="001B3D7C" w:rsidP="00696940">
            <w:pPr>
              <w:pStyle w:val="Normal1"/>
              <w:spacing w:line="240" w:lineRule="auto"/>
              <w:jc w:val="center"/>
              <w:rPr>
                <w:rFonts w:asciiTheme="minorHAnsi" w:hAnsiTheme="minorHAnsi" w:cstheme="minorHAnsi"/>
                <w:i/>
                <w:color w:val="auto"/>
                <w:sz w:val="24"/>
                <w:szCs w:val="24"/>
              </w:rPr>
            </w:pPr>
          </w:p>
        </w:tc>
      </w:tr>
      <w:tr w:rsidR="00155C0E" w:rsidRPr="00CA574D" w:rsidTr="001D32A0">
        <w:trPr>
          <w:trHeight w:val="352"/>
        </w:trPr>
        <w:sdt>
          <w:sdtPr>
            <w:rPr>
              <w:rFonts w:asciiTheme="minorHAnsi" w:hAnsiTheme="minorHAnsi" w:cstheme="minorHAnsi"/>
              <w:i/>
              <w:color w:val="auto"/>
              <w:sz w:val="24"/>
              <w:szCs w:val="24"/>
            </w:rPr>
            <w:alias w:val="Priority"/>
            <w:tag w:val="Priority"/>
            <w:id w:val="321109"/>
            <w:placeholder>
              <w:docPart w:val="F0F2AC55A3264FD4A67769E33F3C9F42"/>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55C0E" w:rsidRPr="005451B2" w:rsidRDefault="00155C0E"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55C0E" w:rsidRPr="00545336" w:rsidRDefault="00155C0E" w:rsidP="006723DA">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sidR="00B20804">
              <w:rPr>
                <w:rFonts w:asciiTheme="minorHAnsi" w:hAnsiTheme="minorHAnsi" w:cstheme="minorHAnsi"/>
                <w:i/>
                <w:color w:val="auto"/>
                <w:sz w:val="24"/>
                <w:szCs w:val="24"/>
              </w:rPr>
              <w:t xml:space="preserve"> </w:t>
            </w:r>
            <w:r w:rsidR="006723DA">
              <w:rPr>
                <w:rFonts w:asciiTheme="minorHAnsi" w:hAnsiTheme="minorHAnsi" w:cstheme="minorHAnsi"/>
                <w:i/>
                <w:color w:val="auto"/>
                <w:sz w:val="24"/>
                <w:szCs w:val="24"/>
              </w:rPr>
              <w:t xml:space="preserve">add group of students for practical exam </w:t>
            </w:r>
            <w:r>
              <w:rPr>
                <w:rFonts w:asciiTheme="minorHAnsi" w:hAnsiTheme="minorHAnsi" w:cstheme="minorHAnsi"/>
                <w:i/>
                <w:color w:val="auto"/>
                <w:sz w:val="24"/>
                <w:szCs w:val="24"/>
              </w:rPr>
              <w:t xml:space="preserve">by uploading </w:t>
            </w:r>
            <w:r w:rsidR="006723DA">
              <w:rPr>
                <w:rFonts w:asciiTheme="minorHAnsi" w:hAnsiTheme="minorHAnsi" w:cstheme="minorHAnsi"/>
                <w:i/>
                <w:color w:val="auto"/>
                <w:sz w:val="24"/>
                <w:szCs w:val="24"/>
              </w:rPr>
              <w:t>an</w:t>
            </w:r>
            <w:r>
              <w:rPr>
                <w:rFonts w:asciiTheme="minorHAnsi" w:hAnsiTheme="minorHAnsi" w:cstheme="minorHAnsi"/>
                <w:i/>
                <w:color w:val="auto"/>
                <w:sz w:val="24"/>
                <w:szCs w:val="24"/>
              </w:rPr>
              <w:t xml:space="preserve"> Excel file with information about the students.</w:t>
            </w:r>
          </w:p>
        </w:tc>
        <w:tc>
          <w:tcPr>
            <w:tcW w:w="906" w:type="pct"/>
            <w:shd w:val="clear" w:color="auto" w:fill="E2EFD9" w:themeFill="accent6" w:themeFillTint="33"/>
            <w:vAlign w:val="center"/>
          </w:tcPr>
          <w:p w:rsidR="00155C0E" w:rsidRPr="00545336" w:rsidRDefault="00710E56" w:rsidP="00696940">
            <w:pPr>
              <w:pStyle w:val="Normal1"/>
              <w:jc w:val="center"/>
              <w:rPr>
                <w:rFonts w:asciiTheme="minorHAnsi" w:hAnsiTheme="minorHAnsi" w:cstheme="minorHAnsi"/>
                <w:i/>
                <w:sz w:val="24"/>
                <w:szCs w:val="24"/>
              </w:rPr>
            </w:pPr>
            <w:hyperlink r:id="rId21" w:history="1">
              <w:r w:rsidR="00155C0E" w:rsidRPr="00545336">
                <w:rPr>
                  <w:rStyle w:val="Hyperlink"/>
                  <w:rFonts w:asciiTheme="minorHAnsi" w:hAnsiTheme="minorHAnsi" w:cstheme="minorHAnsi"/>
                  <w:i/>
                  <w:sz w:val="24"/>
                  <w:szCs w:val="24"/>
                </w:rPr>
                <w:t>Add Students for Practical Exam</w:t>
              </w:r>
            </w:hyperlink>
          </w:p>
        </w:tc>
      </w:tr>
      <w:tr w:rsidR="00462612" w:rsidRPr="00CA574D" w:rsidTr="001D32A0">
        <w:trPr>
          <w:cnfStyle w:val="000000100000"/>
          <w:trHeight w:val="352"/>
        </w:trPr>
        <w:sdt>
          <w:sdtPr>
            <w:rPr>
              <w:rFonts w:asciiTheme="minorHAnsi" w:hAnsiTheme="minorHAnsi" w:cstheme="minorHAnsi"/>
              <w:i/>
              <w:color w:val="auto"/>
              <w:sz w:val="24"/>
              <w:szCs w:val="24"/>
              <w:u w:val="single"/>
            </w:rPr>
            <w:alias w:val="Priority"/>
            <w:tag w:val="Priority"/>
            <w:id w:val="320034"/>
            <w:placeholder>
              <w:docPart w:val="D91D38213A834DBD85CFE7405C5F44A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462612" w:rsidRPr="005451B2" w:rsidRDefault="00462612" w:rsidP="001E478A">
                <w:pPr>
                  <w:pStyle w:val="Normal1"/>
                  <w:spacing w:line="240" w:lineRule="auto"/>
                  <w:jc w:val="center"/>
                  <w:rPr>
                    <w:rFonts w:asciiTheme="minorHAnsi" w:hAnsiTheme="minorHAnsi" w:cstheme="minorHAnsi"/>
                    <w:i/>
                    <w:color w:val="auto"/>
                    <w:sz w:val="24"/>
                    <w:szCs w:val="24"/>
                  </w:rPr>
                </w:pPr>
                <w:r w:rsidRPr="005451B2">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462612" w:rsidRPr="00545336" w:rsidRDefault="00462612" w:rsidP="001338C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add group of students for </w:t>
            </w:r>
            <w:r w:rsidR="001338C0">
              <w:rPr>
                <w:rFonts w:asciiTheme="minorHAnsi" w:hAnsiTheme="minorHAnsi" w:cstheme="minorHAnsi"/>
                <w:i/>
                <w:color w:val="auto"/>
                <w:sz w:val="24"/>
                <w:szCs w:val="24"/>
              </w:rPr>
              <w:t>test</w:t>
            </w:r>
            <w:r>
              <w:rPr>
                <w:rFonts w:asciiTheme="minorHAnsi" w:hAnsiTheme="minorHAnsi" w:cstheme="minorHAnsi"/>
                <w:i/>
                <w:color w:val="auto"/>
                <w:sz w:val="24"/>
                <w:szCs w:val="24"/>
              </w:rPr>
              <w:t xml:space="preserve"> exam by uploading an Excel file with information about the students.</w:t>
            </w:r>
          </w:p>
        </w:tc>
        <w:tc>
          <w:tcPr>
            <w:tcW w:w="906" w:type="pct"/>
            <w:shd w:val="clear" w:color="auto" w:fill="E2EFD9" w:themeFill="accent6" w:themeFillTint="33"/>
            <w:vAlign w:val="center"/>
          </w:tcPr>
          <w:p w:rsidR="00462612" w:rsidRPr="00545336" w:rsidRDefault="00710E56" w:rsidP="00696940">
            <w:pPr>
              <w:pStyle w:val="Normal1"/>
              <w:spacing w:line="240" w:lineRule="auto"/>
              <w:jc w:val="center"/>
              <w:rPr>
                <w:rFonts w:asciiTheme="minorHAnsi" w:hAnsiTheme="minorHAnsi" w:cstheme="minorHAnsi"/>
                <w:i/>
                <w:color w:val="auto"/>
                <w:sz w:val="24"/>
                <w:szCs w:val="24"/>
              </w:rPr>
            </w:pPr>
            <w:hyperlink r:id="rId22" w:history="1">
              <w:r w:rsidR="00462612" w:rsidRPr="00545336">
                <w:rPr>
                  <w:rStyle w:val="Hyperlink"/>
                  <w:rFonts w:asciiTheme="minorHAnsi" w:hAnsiTheme="minorHAnsi" w:cstheme="minorHAnsi"/>
                  <w:i/>
                  <w:sz w:val="24"/>
                  <w:szCs w:val="24"/>
                </w:rPr>
                <w:t>Add Students for Test Exam</w:t>
              </w:r>
            </w:hyperlink>
          </w:p>
        </w:tc>
      </w:tr>
    </w:tbl>
    <w:p w:rsidR="003E2C01" w:rsidRPr="003E2C01" w:rsidRDefault="003E2C01" w:rsidP="003E2C01"/>
    <w:p w:rsidR="00331909" w:rsidRDefault="00331909" w:rsidP="004801E4">
      <w:pPr>
        <w:pStyle w:val="Heading3"/>
        <w:ind w:left="1980"/>
      </w:pPr>
      <w:bookmarkStart w:id="10" w:name="_Toc401759842"/>
      <w:bookmarkStart w:id="11" w:name="_Toc402404582"/>
      <w:r>
        <w:t>Teamwork modules</w:t>
      </w:r>
      <w:bookmarkEnd w:id="10"/>
      <w:bookmarkEnd w:id="11"/>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F81EF5" w:rsidRPr="00CA574D" w:rsidTr="001D32A0">
        <w:trPr>
          <w:cnfStyle w:val="100000000000"/>
          <w:trHeight w:val="387"/>
        </w:trPr>
        <w:tc>
          <w:tcPr>
            <w:tcW w:w="675"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Priority</w:t>
            </w:r>
          </w:p>
        </w:tc>
        <w:tc>
          <w:tcPr>
            <w:tcW w:w="3419"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Requirement</w:t>
            </w:r>
          </w:p>
        </w:tc>
        <w:tc>
          <w:tcPr>
            <w:tcW w:w="906" w:type="pct"/>
          </w:tcPr>
          <w:p w:rsidR="00F81EF5" w:rsidRPr="00CA574D" w:rsidRDefault="00F81EF5" w:rsidP="001E478A">
            <w:pPr>
              <w:pStyle w:val="Normal1"/>
              <w:spacing w:line="240" w:lineRule="auto"/>
              <w:jc w:val="center"/>
              <w:rPr>
                <w:rFonts w:asciiTheme="minorHAnsi" w:hAnsiTheme="minorHAnsi" w:cstheme="minorHAnsi"/>
                <w:i/>
                <w:color w:val="FFFFFF" w:themeColor="background1"/>
                <w:sz w:val="30"/>
                <w:szCs w:val="30"/>
              </w:rPr>
            </w:pPr>
            <w:r w:rsidRPr="00CA574D">
              <w:rPr>
                <w:rFonts w:asciiTheme="minorHAnsi" w:hAnsiTheme="minorHAnsi" w:cstheme="minorHAnsi"/>
                <w:i/>
                <w:color w:val="FFFFFF" w:themeColor="background1"/>
                <w:sz w:val="30"/>
                <w:szCs w:val="30"/>
              </w:rPr>
              <w:t>Module</w:t>
            </w:r>
          </w:p>
        </w:tc>
      </w:tr>
      <w:tr w:rsidR="008D0879" w:rsidRPr="00CA574D" w:rsidTr="001D32A0">
        <w:trPr>
          <w:cnfStyle w:val="000000100000"/>
          <w:trHeight w:val="352"/>
        </w:trPr>
        <w:sdt>
          <w:sdtPr>
            <w:rPr>
              <w:rFonts w:ascii="Calibri" w:hAnsi="Calibri" w:cs="Calibri"/>
              <w:i/>
              <w:color w:val="auto"/>
              <w:sz w:val="24"/>
              <w:szCs w:val="24"/>
            </w:rPr>
            <w:alias w:val="Priority"/>
            <w:tag w:val="Priority"/>
            <w:id w:val="321011"/>
            <w:placeholder>
              <w:docPart w:val="1AE445E25EAD43F2B790E53F98E7952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D0879"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D0879" w:rsidRPr="00545336" w:rsidRDefault="008D0879" w:rsidP="008D087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 xml:space="preserve">teamwork for some </w:t>
            </w:r>
            <w:r w:rsidRPr="00545336">
              <w:rPr>
                <w:rFonts w:asciiTheme="minorHAnsi" w:hAnsiTheme="minorHAnsi" w:cstheme="minorHAnsi"/>
                <w:i/>
                <w:color w:val="auto"/>
                <w:sz w:val="24"/>
                <w:szCs w:val="24"/>
              </w:rPr>
              <w:t xml:space="preserve">course, to retrieve and edit existing </w:t>
            </w:r>
            <w:r>
              <w:rPr>
                <w:rFonts w:asciiTheme="minorHAnsi" w:hAnsiTheme="minorHAnsi" w:cstheme="minorHAnsi"/>
                <w:i/>
                <w:color w:val="auto"/>
                <w:sz w:val="24"/>
                <w:szCs w:val="24"/>
              </w:rPr>
              <w:t xml:space="preserve">teamwork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D0879" w:rsidRPr="00545336" w:rsidRDefault="00710E56" w:rsidP="00F81EF5">
            <w:pPr>
              <w:pStyle w:val="Normal1"/>
              <w:spacing w:line="240" w:lineRule="auto"/>
              <w:jc w:val="center"/>
              <w:rPr>
                <w:rFonts w:ascii="Calibri" w:hAnsi="Calibri" w:cs="Calibri"/>
                <w:i/>
                <w:color w:val="auto"/>
                <w:sz w:val="24"/>
                <w:szCs w:val="24"/>
              </w:rPr>
            </w:pPr>
            <w:hyperlink r:id="rId23" w:history="1">
              <w:r w:rsidR="00835A78" w:rsidRPr="00545336">
                <w:rPr>
                  <w:rStyle w:val="Hyperlink"/>
                  <w:rFonts w:ascii="Calibri" w:hAnsi="Calibri" w:cs="Calibri"/>
                  <w:i/>
                  <w:sz w:val="24"/>
                  <w:szCs w:val="24"/>
                </w:rPr>
                <w:t>Teamworks</w:t>
              </w:r>
            </w:hyperlink>
          </w:p>
        </w:tc>
      </w:tr>
      <w:tr w:rsidR="00D70687" w:rsidRPr="00CA574D" w:rsidTr="001D32A0">
        <w:trPr>
          <w:trHeight w:val="352"/>
        </w:trPr>
        <w:sdt>
          <w:sdtPr>
            <w:rPr>
              <w:rFonts w:ascii="Calibri" w:hAnsi="Calibri" w:cs="Calibri"/>
              <w:i/>
              <w:color w:val="auto"/>
              <w:sz w:val="24"/>
              <w:szCs w:val="24"/>
              <w:u w:val="single"/>
            </w:rPr>
            <w:alias w:val="Priority"/>
            <w:tag w:val="Priority"/>
            <w:id w:val="321012"/>
            <w:placeholder>
              <w:docPart w:val="2E145A4C2D2E4A8AB95C41BEBFD2167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D70687"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D70687" w:rsidRPr="00545336" w:rsidRDefault="00D70687"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 for some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D70687" w:rsidRPr="00545336" w:rsidRDefault="00D70687" w:rsidP="001E478A">
            <w:pPr>
              <w:pStyle w:val="Normal1"/>
              <w:spacing w:line="240" w:lineRule="auto"/>
              <w:jc w:val="center"/>
              <w:rPr>
                <w:rFonts w:ascii="Calibri" w:hAnsi="Calibri" w:cs="Calibri"/>
                <w:i/>
                <w:color w:val="auto"/>
                <w:sz w:val="24"/>
                <w:szCs w:val="24"/>
              </w:rPr>
            </w:pPr>
          </w:p>
        </w:tc>
      </w:tr>
      <w:tr w:rsidR="00C65F7A" w:rsidRPr="00CA574D" w:rsidTr="001D32A0">
        <w:trPr>
          <w:cnfStyle w:val="000000100000"/>
          <w:trHeight w:val="370"/>
        </w:trPr>
        <w:sdt>
          <w:sdtPr>
            <w:rPr>
              <w:rFonts w:ascii="Calibri" w:hAnsi="Calibri" w:cs="Calibri"/>
              <w:i/>
              <w:color w:val="auto"/>
              <w:sz w:val="24"/>
              <w:szCs w:val="24"/>
            </w:rPr>
            <w:alias w:val="Priority"/>
            <w:tag w:val="Priority"/>
            <w:id w:val="17556371"/>
            <w:placeholder>
              <w:docPart w:val="5B989E7A93D7412F9B67529CF16333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C65F7A"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C65F7A" w:rsidRPr="00545336" w:rsidRDefault="00C65F7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sidR="00BA5B70">
              <w:rPr>
                <w:rFonts w:asciiTheme="minorHAnsi" w:hAnsiTheme="minorHAnsi" w:cstheme="minorHAnsi"/>
                <w:i/>
                <w:color w:val="auto"/>
                <w:sz w:val="24"/>
                <w:szCs w:val="24"/>
              </w:rPr>
              <w:t>add some student in</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and also to delete some</w:t>
            </w:r>
            <w:r w:rsidR="00BA5B70">
              <w:rPr>
                <w:rFonts w:asciiTheme="minorHAnsi" w:hAnsiTheme="minorHAnsi" w:cstheme="minorHAnsi"/>
                <w:i/>
                <w:color w:val="auto"/>
                <w:sz w:val="24"/>
                <w:szCs w:val="24"/>
              </w:rPr>
              <w:t xml:space="preserve"> student from</w:t>
            </w:r>
            <w:r w:rsidR="00B20804">
              <w:rPr>
                <w:rFonts w:asciiTheme="minorHAnsi" w:hAnsiTheme="minorHAnsi" w:cstheme="minorHAnsi"/>
                <w:i/>
                <w:color w:val="auto"/>
                <w:sz w:val="24"/>
                <w:szCs w:val="24"/>
              </w:rPr>
              <w:t xml:space="preserve"> </w:t>
            </w:r>
            <w:r w:rsidR="00955831">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C65F7A" w:rsidRPr="00545336" w:rsidRDefault="00C65F7A"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17556403"/>
            <w:placeholder>
              <w:docPart w:val="7B6260D5B72541EFA2556486F0AE629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1E02E2" w:rsidRPr="00545336" w:rsidRDefault="00220269" w:rsidP="002D4DF4">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 import</w:t>
            </w:r>
            <w:r w:rsidR="002D4DF4">
              <w:rPr>
                <w:rFonts w:asciiTheme="minorHAnsi" w:hAnsiTheme="minorHAnsi" w:cstheme="minorHAnsi"/>
                <w:i/>
                <w:color w:val="auto"/>
                <w:sz w:val="24"/>
                <w:szCs w:val="24"/>
              </w:rPr>
              <w:t xml:space="preserve"> an Excel file with</w:t>
            </w:r>
            <w:r w:rsidR="00B20804">
              <w:rPr>
                <w:rFonts w:asciiTheme="minorHAnsi" w:hAnsiTheme="minorHAnsi" w:cstheme="minorHAnsi"/>
                <w:i/>
                <w:color w:val="auto"/>
                <w:sz w:val="24"/>
                <w:szCs w:val="24"/>
              </w:rPr>
              <w:t xml:space="preserve"> </w:t>
            </w:r>
            <w:r w:rsidR="002D4DF4">
              <w:rPr>
                <w:rFonts w:asciiTheme="minorHAnsi" w:hAnsiTheme="minorHAnsi" w:cstheme="minorHAnsi"/>
                <w:i/>
                <w:color w:val="auto"/>
                <w:sz w:val="24"/>
                <w:szCs w:val="24"/>
              </w:rPr>
              <w:t>students’ teamwork evaluations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cnfStyle w:val="000000100000"/>
          <w:trHeight w:val="370"/>
        </w:trPr>
        <w:sdt>
          <w:sdtPr>
            <w:rPr>
              <w:rFonts w:ascii="Calibri" w:hAnsi="Calibri" w:cs="Calibri"/>
              <w:i/>
              <w:color w:val="auto"/>
              <w:sz w:val="24"/>
              <w:szCs w:val="24"/>
            </w:rPr>
            <w:alias w:val="Priority"/>
            <w:tag w:val="Priority"/>
            <w:id w:val="17556355"/>
            <w:placeholder>
              <w:docPart w:val="79CC5480C0224D06884251023201095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Pr>
                <w:rFonts w:asciiTheme="minorHAnsi" w:hAnsiTheme="minorHAnsi" w:cstheme="minorHAnsi"/>
                <w:i/>
                <w:color w:val="auto"/>
                <w:sz w:val="24"/>
                <w:szCs w:val="24"/>
              </w:rPr>
              <w:t>one</w:t>
            </w:r>
            <w:r w:rsidR="00B20804">
              <w:rPr>
                <w:rFonts w:asciiTheme="minorHAnsi" w:hAnsiTheme="minorHAnsi" w:cstheme="minorHAnsi"/>
                <w:i/>
                <w:color w:val="auto"/>
                <w:sz w:val="24"/>
                <w:szCs w:val="24"/>
              </w:rPr>
              <w:t xml:space="preserve"> </w:t>
            </w:r>
            <w:r>
              <w:rPr>
                <w:rFonts w:asciiTheme="minorHAnsi" w:hAnsiTheme="minorHAnsi" w:cstheme="minorHAnsi"/>
                <w:i/>
                <w:color w:val="auto"/>
                <w:sz w:val="24"/>
                <w:szCs w:val="24"/>
              </w:rPr>
              <w:t>team</w:t>
            </w:r>
            <w:r w:rsidRPr="00545336">
              <w:rPr>
                <w:rFonts w:asciiTheme="minorHAnsi" w:hAnsiTheme="minorHAnsi" w:cstheme="minorHAnsi"/>
                <w:i/>
                <w:color w:val="auto"/>
                <w:sz w:val="24"/>
                <w:szCs w:val="24"/>
              </w:rPr>
              <w:t xml:space="preserve"> to be exported to an Excel file.</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1E02E2" w:rsidRPr="00CA574D" w:rsidTr="001D32A0">
        <w:trPr>
          <w:trHeight w:val="370"/>
        </w:trPr>
        <w:sdt>
          <w:sdtPr>
            <w:rPr>
              <w:rFonts w:ascii="Calibri" w:hAnsi="Calibri" w:cs="Calibri"/>
              <w:i/>
              <w:color w:val="auto"/>
              <w:sz w:val="24"/>
              <w:szCs w:val="24"/>
            </w:rPr>
            <w:alias w:val="Priority"/>
            <w:tag w:val="Priority"/>
            <w:id w:val="321013"/>
            <w:placeholder>
              <w:docPart w:val="531BAFAAFFA04D70B53126F65645B7A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E02E2" w:rsidRPr="005451B2" w:rsidRDefault="001E02E2"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1E02E2" w:rsidRPr="00545336" w:rsidRDefault="001E02E2" w:rsidP="00254659">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teams and students in some team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E02E2" w:rsidRPr="00545336" w:rsidRDefault="001E02E2" w:rsidP="001E478A">
            <w:pPr>
              <w:pStyle w:val="Normal1"/>
              <w:spacing w:line="240" w:lineRule="auto"/>
              <w:jc w:val="center"/>
              <w:rPr>
                <w:rFonts w:ascii="Calibri" w:hAnsi="Calibri" w:cs="Calibri"/>
                <w:i/>
                <w:color w:val="auto"/>
                <w:sz w:val="24"/>
                <w:szCs w:val="24"/>
              </w:rPr>
            </w:pPr>
          </w:p>
        </w:tc>
      </w:tr>
      <w:tr w:rsidR="00815CA0" w:rsidRPr="00CA574D" w:rsidTr="001D32A0">
        <w:trPr>
          <w:cnfStyle w:val="000000100000"/>
          <w:trHeight w:val="352"/>
        </w:trPr>
        <w:sdt>
          <w:sdtPr>
            <w:rPr>
              <w:rFonts w:ascii="Calibri" w:hAnsi="Calibri" w:cs="Calibri"/>
              <w:i/>
              <w:color w:val="auto"/>
              <w:sz w:val="24"/>
              <w:szCs w:val="24"/>
            </w:rPr>
            <w:alias w:val="Priority"/>
            <w:tag w:val="Priority"/>
            <w:id w:val="321057"/>
            <w:placeholder>
              <w:docPart w:val="1D1546ADD48042538E9ACD604335F6DD"/>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15CA0" w:rsidRPr="00545336" w:rsidRDefault="00815CA0" w:rsidP="00815CA0">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administrator to </w:t>
            </w:r>
            <w:r>
              <w:rPr>
                <w:rFonts w:asciiTheme="minorHAnsi" w:hAnsiTheme="minorHAnsi" w:cstheme="minorHAnsi"/>
                <w:i/>
                <w:color w:val="auto"/>
                <w:sz w:val="24"/>
                <w:szCs w:val="24"/>
              </w:rPr>
              <w:t>send suggestion for teamwork to some student</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 suggestions</w:t>
            </w:r>
            <w:r w:rsidRPr="00545336">
              <w:rPr>
                <w:rFonts w:asciiTheme="minorHAnsi" w:hAnsiTheme="minorHAnsi" w:cstheme="minorHAnsi"/>
                <w:i/>
                <w:color w:val="auto"/>
                <w:sz w:val="24"/>
                <w:szCs w:val="24"/>
              </w:rPr>
              <w:t xml:space="preserve"> and also to delete </w:t>
            </w:r>
            <w:r>
              <w:rPr>
                <w:rFonts w:asciiTheme="minorHAnsi" w:hAnsiTheme="minorHAnsi" w:cstheme="minorHAnsi"/>
                <w:i/>
                <w:color w:val="auto"/>
                <w:sz w:val="24"/>
                <w:szCs w:val="24"/>
              </w:rPr>
              <w:t>teamwork suggestion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815CA0" w:rsidRPr="00545336" w:rsidRDefault="00710E56" w:rsidP="001E478A">
            <w:pPr>
              <w:pStyle w:val="Normal1"/>
              <w:spacing w:line="240" w:lineRule="auto"/>
              <w:jc w:val="center"/>
              <w:rPr>
                <w:rFonts w:ascii="Calibri" w:hAnsi="Calibri" w:cs="Calibri"/>
                <w:i/>
                <w:sz w:val="24"/>
                <w:szCs w:val="24"/>
              </w:rPr>
            </w:pPr>
            <w:hyperlink r:id="rId24" w:history="1">
              <w:r w:rsidR="00815CA0" w:rsidRPr="00545336">
                <w:rPr>
                  <w:rStyle w:val="Hyperlink"/>
                  <w:rFonts w:ascii="Calibri" w:hAnsi="Calibri" w:cs="Calibri"/>
                  <w:i/>
                  <w:sz w:val="24"/>
                  <w:szCs w:val="24"/>
                </w:rPr>
                <w:t>Team Member Suggestions</w:t>
              </w:r>
            </w:hyperlink>
          </w:p>
        </w:tc>
      </w:tr>
      <w:tr w:rsidR="00815CA0" w:rsidRPr="00CA574D" w:rsidTr="001E478A">
        <w:trPr>
          <w:trHeight w:val="352"/>
        </w:trPr>
        <w:sdt>
          <w:sdtPr>
            <w:rPr>
              <w:rFonts w:ascii="Calibri" w:hAnsi="Calibri" w:cs="Calibri"/>
              <w:i/>
              <w:color w:val="auto"/>
              <w:sz w:val="24"/>
              <w:szCs w:val="24"/>
              <w:u w:val="single"/>
            </w:rPr>
            <w:alias w:val="Priority"/>
            <w:tag w:val="Priority"/>
            <w:id w:val="17556544"/>
            <w:placeholder>
              <w:docPart w:val="FB0F4D774CCE45B585901F83385AD41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815CA0" w:rsidRPr="00545336" w:rsidRDefault="00815CA0"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information about </w:t>
            </w:r>
            <w:r w:rsidR="00CF7F61">
              <w:rPr>
                <w:rFonts w:asciiTheme="minorHAnsi" w:hAnsiTheme="minorHAnsi" w:cstheme="minorHAnsi"/>
                <w:i/>
                <w:color w:val="auto"/>
                <w:sz w:val="24"/>
                <w:szCs w:val="24"/>
              </w:rPr>
              <w:t>teamwork suggestions</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15CA0" w:rsidRPr="00CA574D" w:rsidTr="001E478A">
        <w:trPr>
          <w:cnfStyle w:val="000000100000"/>
          <w:trHeight w:val="352"/>
        </w:trPr>
        <w:sdt>
          <w:sdtPr>
            <w:rPr>
              <w:rFonts w:ascii="Calibri" w:hAnsi="Calibri" w:cs="Calibri"/>
              <w:i/>
              <w:color w:val="auto"/>
              <w:sz w:val="24"/>
              <w:szCs w:val="24"/>
            </w:rPr>
            <w:alias w:val="Priority"/>
            <w:tag w:val="Priority"/>
            <w:id w:val="321141"/>
            <w:placeholder>
              <w:docPart w:val="814D288C6AC54BBAA7B0013CC2512D5E"/>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15CA0" w:rsidRPr="005451B2" w:rsidRDefault="00815CA0"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815CA0" w:rsidRPr="00545336" w:rsidRDefault="00815CA0" w:rsidP="00CF7F6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CF7F61">
              <w:rPr>
                <w:rFonts w:asciiTheme="minorHAnsi" w:hAnsiTheme="minorHAnsi" w:cstheme="minorHAnsi"/>
                <w:i/>
                <w:color w:val="auto"/>
                <w:sz w:val="24"/>
                <w:szCs w:val="24"/>
              </w:rPr>
              <w:t xml:space="preserve"> suggestions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815CA0" w:rsidRPr="00545336" w:rsidRDefault="00815CA0" w:rsidP="001E478A">
            <w:pPr>
              <w:pStyle w:val="Normal1"/>
              <w:spacing w:line="240" w:lineRule="auto"/>
              <w:jc w:val="center"/>
              <w:rPr>
                <w:rFonts w:ascii="Calibri" w:hAnsi="Calibri" w:cs="Calibri"/>
                <w:i/>
                <w:sz w:val="24"/>
                <w:szCs w:val="24"/>
              </w:rPr>
            </w:pPr>
          </w:p>
        </w:tc>
      </w:tr>
      <w:tr w:rsidR="00834E0E" w:rsidRPr="00CA574D" w:rsidTr="001E478A">
        <w:trPr>
          <w:trHeight w:val="352"/>
        </w:trPr>
        <w:sdt>
          <w:sdtPr>
            <w:rPr>
              <w:rFonts w:ascii="Calibri" w:hAnsi="Calibri" w:cs="Calibri"/>
              <w:i/>
              <w:color w:val="auto"/>
              <w:sz w:val="24"/>
              <w:szCs w:val="24"/>
            </w:rPr>
            <w:alias w:val="Priority"/>
            <w:tag w:val="Priority"/>
            <w:id w:val="321155"/>
            <w:placeholder>
              <w:docPart w:val="BFD0B5709A704370BEC127DDA908492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34E0E" w:rsidRPr="005451B2" w:rsidRDefault="00834E0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834E0E" w:rsidRPr="00545336" w:rsidRDefault="00834E0E" w:rsidP="00834E0E">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w:t>
            </w:r>
            <w:r>
              <w:rPr>
                <w:rFonts w:asciiTheme="minorHAnsi" w:hAnsiTheme="minorHAnsi" w:cstheme="minorHAnsi"/>
                <w:i/>
                <w:color w:val="auto"/>
                <w:sz w:val="24"/>
                <w:szCs w:val="24"/>
              </w:rPr>
              <w:t xml:space="preserve"> import teams for some teamwork and to add students to them by uploading an Excel file with information about the students.</w:t>
            </w:r>
          </w:p>
        </w:tc>
        <w:tc>
          <w:tcPr>
            <w:tcW w:w="906" w:type="pct"/>
            <w:shd w:val="clear" w:color="auto" w:fill="E2EFD9" w:themeFill="accent6" w:themeFillTint="33"/>
            <w:vAlign w:val="center"/>
          </w:tcPr>
          <w:p w:rsidR="00834E0E" w:rsidRPr="00545336" w:rsidRDefault="00710E56" w:rsidP="008F6984">
            <w:pPr>
              <w:pStyle w:val="Normal1"/>
              <w:jc w:val="center"/>
              <w:rPr>
                <w:rFonts w:ascii="Calibri" w:hAnsi="Calibri" w:cs="Calibri"/>
                <w:i/>
                <w:sz w:val="24"/>
                <w:szCs w:val="24"/>
              </w:rPr>
            </w:pPr>
            <w:hyperlink r:id="rId25" w:history="1">
              <w:r w:rsidR="00834E0E" w:rsidRPr="00545336">
                <w:rPr>
                  <w:rStyle w:val="Hyperlink"/>
                  <w:rFonts w:ascii="Calibri" w:hAnsi="Calibri" w:cs="Calibri"/>
                  <w:i/>
                  <w:sz w:val="24"/>
                  <w:szCs w:val="24"/>
                </w:rPr>
                <w:t>Import Teams</w:t>
              </w:r>
            </w:hyperlink>
          </w:p>
        </w:tc>
      </w:tr>
      <w:tr w:rsidR="0028378F" w:rsidRPr="00CA574D" w:rsidTr="001E478A">
        <w:trPr>
          <w:cnfStyle w:val="000000100000"/>
          <w:trHeight w:val="352"/>
        </w:trPr>
        <w:sdt>
          <w:sdtPr>
            <w:rPr>
              <w:rFonts w:ascii="Calibri" w:hAnsi="Calibri" w:cs="Calibri"/>
              <w:i/>
              <w:color w:val="auto"/>
              <w:sz w:val="24"/>
              <w:szCs w:val="24"/>
              <w:u w:val="single"/>
            </w:rPr>
            <w:alias w:val="Priority"/>
            <w:tag w:val="Priority"/>
            <w:id w:val="321157"/>
            <w:placeholder>
              <w:docPart w:val="6E5B281083CD45558A6E567A67AABEA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28378F" w:rsidRPr="005451B2" w:rsidRDefault="0028378F"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28378F" w:rsidRPr="00545336" w:rsidRDefault="0028378F" w:rsidP="002950B2">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w:t>
            </w:r>
            <w:r w:rsidR="002950B2">
              <w:rPr>
                <w:rFonts w:asciiTheme="minorHAnsi" w:hAnsiTheme="minorHAnsi" w:cstheme="minorHAnsi"/>
                <w:i/>
                <w:color w:val="auto"/>
                <w:sz w:val="24"/>
                <w:szCs w:val="24"/>
              </w:rPr>
              <w:t xml:space="preserve">type </w:t>
            </w:r>
            <w:r w:rsidRPr="00545336">
              <w:rPr>
                <w:rFonts w:asciiTheme="minorHAnsi" w:hAnsiTheme="minorHAnsi" w:cstheme="minorHAnsi"/>
                <w:i/>
                <w:color w:val="auto"/>
                <w:sz w:val="24"/>
                <w:szCs w:val="24"/>
              </w:rPr>
              <w:t xml:space="preserve">information and also to delete some </w:t>
            </w:r>
            <w:r>
              <w:rPr>
                <w:rFonts w:asciiTheme="minorHAnsi" w:hAnsiTheme="minorHAnsi" w:cstheme="minorHAnsi"/>
                <w:i/>
                <w:color w:val="auto"/>
                <w:sz w:val="24"/>
                <w:szCs w:val="24"/>
              </w:rPr>
              <w:t>teamwork</w:t>
            </w:r>
            <w:r w:rsidR="002950B2">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28378F" w:rsidRPr="00545336" w:rsidRDefault="00710E56" w:rsidP="008F6984">
            <w:pPr>
              <w:pStyle w:val="Normal1"/>
              <w:jc w:val="center"/>
              <w:rPr>
                <w:rFonts w:ascii="Calibri" w:hAnsi="Calibri" w:cs="Calibri"/>
                <w:i/>
                <w:sz w:val="24"/>
                <w:szCs w:val="24"/>
              </w:rPr>
            </w:pPr>
            <w:hyperlink r:id="rId26" w:history="1">
              <w:r w:rsidR="0028378F" w:rsidRPr="00545336">
                <w:rPr>
                  <w:rStyle w:val="Hyperlink"/>
                  <w:rFonts w:ascii="Calibri" w:hAnsi="Calibri" w:cs="Calibri"/>
                  <w:i/>
                  <w:sz w:val="24"/>
                  <w:szCs w:val="24"/>
                </w:rPr>
                <w:t>Team Name Suggestion</w:t>
              </w:r>
            </w:hyperlink>
            <w:r w:rsidR="00DE15C3">
              <w:rPr>
                <w:rStyle w:val="Hyperlink"/>
                <w:rFonts w:ascii="Calibri" w:hAnsi="Calibri" w:cs="Calibri"/>
                <w:i/>
                <w:sz w:val="24"/>
                <w:szCs w:val="24"/>
              </w:rPr>
              <w:t>s</w:t>
            </w:r>
          </w:p>
        </w:tc>
      </w:tr>
      <w:tr w:rsidR="0001479A" w:rsidRPr="00CA574D" w:rsidTr="001E478A">
        <w:trPr>
          <w:trHeight w:val="352"/>
        </w:trPr>
        <w:sdt>
          <w:sdtPr>
            <w:rPr>
              <w:rFonts w:ascii="Calibri" w:hAnsi="Calibri" w:cs="Calibri"/>
              <w:i/>
              <w:color w:val="auto"/>
              <w:sz w:val="24"/>
              <w:szCs w:val="24"/>
              <w:u w:val="single"/>
            </w:rPr>
            <w:alias w:val="Priority"/>
            <w:tag w:val="Priority"/>
            <w:id w:val="17556642"/>
            <w:placeholder>
              <w:docPart w:val="0627C4B2E01C498997BD971244AE1F9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01479A" w:rsidRPr="00545336" w:rsidRDefault="0001479A"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GUI should allow the administrator to create</w:t>
            </w:r>
            <w:r w:rsidR="00B20804">
              <w:rPr>
                <w:rFonts w:asciiTheme="minorHAnsi" w:hAnsiTheme="minorHAnsi" w:cstheme="minorHAnsi"/>
                <w:i/>
                <w:color w:val="auto"/>
                <w:sz w:val="24"/>
                <w:szCs w:val="24"/>
              </w:rPr>
              <w:t xml:space="preserve"> </w:t>
            </w:r>
            <w:r w:rsidRPr="00545336">
              <w:rPr>
                <w:rFonts w:asciiTheme="minorHAnsi" w:hAnsiTheme="minorHAnsi" w:cstheme="minorHAnsi"/>
                <w:i/>
                <w:color w:val="auto"/>
                <w:sz w:val="24"/>
                <w:szCs w:val="24"/>
              </w:rPr>
              <w:t xml:space="preserve">new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Pr>
                <w:rFonts w:asciiTheme="minorHAnsi" w:hAnsiTheme="minorHAnsi" w:cstheme="minorHAnsi"/>
                <w:i/>
                <w:color w:val="auto"/>
                <w:sz w:val="24"/>
                <w:szCs w:val="24"/>
              </w:rPr>
              <w:t xml:space="preserve"> for some teamwork</w:t>
            </w:r>
            <w:r w:rsidR="005442EE">
              <w:rPr>
                <w:rFonts w:asciiTheme="minorHAnsi" w:hAnsiTheme="minorHAnsi" w:cstheme="minorHAnsi"/>
                <w:i/>
                <w:color w:val="auto"/>
                <w:sz w:val="24"/>
                <w:szCs w:val="24"/>
              </w:rPr>
              <w:t xml:space="preserve"> type</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 xml:space="preserve"> information and also to delete some </w:t>
            </w:r>
            <w:r>
              <w:rPr>
                <w:rFonts w:asciiTheme="minorHAnsi" w:hAnsiTheme="minorHAnsi" w:cstheme="minorHAnsi"/>
                <w:i/>
                <w:color w:val="auto"/>
                <w:sz w:val="24"/>
                <w:szCs w:val="24"/>
              </w:rPr>
              <w:t>team</w:t>
            </w:r>
            <w:r w:rsidR="005442EE">
              <w:rPr>
                <w:rFonts w:asciiTheme="minorHAnsi" w:hAnsiTheme="minorHAnsi" w:cstheme="minorHAnsi"/>
                <w:i/>
                <w:color w:val="auto"/>
                <w:sz w:val="24"/>
                <w:szCs w:val="24"/>
              </w:rPr>
              <w:t xml:space="preserve"> name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5442EE" w:rsidRPr="00CA574D" w:rsidTr="001E478A">
        <w:trPr>
          <w:cnfStyle w:val="000000100000"/>
          <w:trHeight w:val="352"/>
        </w:trPr>
        <w:sdt>
          <w:sdtPr>
            <w:rPr>
              <w:rFonts w:ascii="Calibri" w:hAnsi="Calibri" w:cs="Calibri"/>
              <w:i/>
              <w:color w:val="auto"/>
              <w:sz w:val="24"/>
              <w:szCs w:val="24"/>
            </w:rPr>
            <w:alias w:val="Priority"/>
            <w:tag w:val="Priority"/>
            <w:id w:val="17556651"/>
            <w:placeholder>
              <w:docPart w:val="236E8FBE3B3B46998018EE762D9E49F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5442EE" w:rsidRPr="005451B2" w:rsidRDefault="005442EE"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5442EE" w:rsidRPr="00545336" w:rsidRDefault="005442EE" w:rsidP="005E7B5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all </w:t>
            </w:r>
            <w:r>
              <w:rPr>
                <w:rFonts w:asciiTheme="minorHAnsi" w:hAnsiTheme="minorHAnsi" w:cstheme="minorHAnsi"/>
                <w:i/>
                <w:color w:val="auto"/>
                <w:sz w:val="24"/>
                <w:szCs w:val="24"/>
              </w:rPr>
              <w:t>team names</w:t>
            </w:r>
            <w:r w:rsidR="00B20804">
              <w:rPr>
                <w:rFonts w:asciiTheme="minorHAnsi" w:hAnsiTheme="minorHAnsi" w:cstheme="minorHAnsi"/>
                <w:i/>
                <w:color w:val="auto"/>
                <w:sz w:val="24"/>
                <w:szCs w:val="24"/>
              </w:rPr>
              <w:t xml:space="preserve"> </w:t>
            </w:r>
            <w:r w:rsidR="005E7B54">
              <w:rPr>
                <w:rFonts w:asciiTheme="minorHAnsi" w:hAnsiTheme="minorHAnsi" w:cstheme="minorHAnsi"/>
                <w:i/>
                <w:color w:val="auto"/>
                <w:sz w:val="24"/>
                <w:szCs w:val="24"/>
              </w:rPr>
              <w:t xml:space="preserve">for some teamwork type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5442EE" w:rsidRPr="00545336" w:rsidRDefault="005442EE" w:rsidP="008F6984">
            <w:pPr>
              <w:pStyle w:val="Normal1"/>
              <w:spacing w:line="240" w:lineRule="auto"/>
              <w:jc w:val="center"/>
              <w:rPr>
                <w:rFonts w:ascii="Calibri" w:hAnsi="Calibri" w:cs="Calibri"/>
                <w:i/>
                <w:sz w:val="24"/>
                <w:szCs w:val="24"/>
              </w:rPr>
            </w:pPr>
          </w:p>
        </w:tc>
      </w:tr>
      <w:tr w:rsidR="0001479A" w:rsidRPr="00CA574D" w:rsidTr="001E478A">
        <w:trPr>
          <w:trHeight w:val="352"/>
        </w:trPr>
        <w:sdt>
          <w:sdtPr>
            <w:rPr>
              <w:rFonts w:ascii="Calibri" w:hAnsi="Calibri" w:cs="Calibri"/>
              <w:i/>
              <w:color w:val="auto"/>
              <w:sz w:val="24"/>
              <w:szCs w:val="24"/>
            </w:rPr>
            <w:alias w:val="Priority"/>
            <w:tag w:val="Priority"/>
            <w:id w:val="17556660"/>
            <w:placeholder>
              <w:docPart w:val="B7FC74801F0E4454B2C50F25F65FB126"/>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1479A" w:rsidRPr="005451B2" w:rsidRDefault="0001479A"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01479A" w:rsidRPr="00545336" w:rsidRDefault="0001479A" w:rsidP="005E7B5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w:t>
            </w:r>
            <w:r w:rsidR="005E7B54">
              <w:rPr>
                <w:rFonts w:asciiTheme="minorHAnsi" w:hAnsiTheme="minorHAnsi" w:cstheme="minorHAnsi"/>
                <w:i/>
                <w:color w:val="auto"/>
                <w:sz w:val="24"/>
                <w:szCs w:val="24"/>
              </w:rPr>
              <w:t xml:space="preserve"> types</w:t>
            </w:r>
            <w:r>
              <w:rPr>
                <w:rFonts w:asciiTheme="minorHAnsi" w:hAnsiTheme="minorHAnsi" w:cstheme="minorHAnsi"/>
                <w:i/>
                <w:color w:val="auto"/>
                <w:sz w:val="24"/>
                <w:szCs w:val="24"/>
              </w:rPr>
              <w:t xml:space="preserve"> and </w:t>
            </w:r>
            <w:r w:rsidR="005E7B54">
              <w:rPr>
                <w:rFonts w:asciiTheme="minorHAnsi" w:hAnsiTheme="minorHAnsi" w:cstheme="minorHAnsi"/>
                <w:i/>
                <w:color w:val="auto"/>
                <w:sz w:val="24"/>
                <w:szCs w:val="24"/>
              </w:rPr>
              <w:lastRenderedPageBreak/>
              <w:t>names</w:t>
            </w:r>
            <w:r>
              <w:rPr>
                <w:rFonts w:asciiTheme="minorHAnsi" w:hAnsiTheme="minorHAnsi" w:cstheme="minorHAnsi"/>
                <w:i/>
                <w:color w:val="auto"/>
                <w:sz w:val="24"/>
                <w:szCs w:val="24"/>
              </w:rPr>
              <w:t xml:space="preserve">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01479A" w:rsidRPr="00545336" w:rsidRDefault="0001479A" w:rsidP="008F6984">
            <w:pPr>
              <w:pStyle w:val="Normal1"/>
              <w:spacing w:line="240" w:lineRule="auto"/>
              <w:jc w:val="center"/>
              <w:rPr>
                <w:rFonts w:ascii="Calibri" w:hAnsi="Calibri" w:cs="Calibri"/>
                <w:i/>
                <w:sz w:val="24"/>
                <w:szCs w:val="24"/>
              </w:rPr>
            </w:pPr>
          </w:p>
        </w:tc>
      </w:tr>
      <w:tr w:rsidR="00686A0F" w:rsidRPr="00CA574D" w:rsidTr="001E478A">
        <w:trPr>
          <w:cnfStyle w:val="000000100000"/>
          <w:trHeight w:val="352"/>
        </w:trPr>
        <w:sdt>
          <w:sdtPr>
            <w:rPr>
              <w:rFonts w:ascii="Calibri" w:hAnsi="Calibri" w:cs="Calibri"/>
              <w:i/>
              <w:color w:val="auto"/>
              <w:sz w:val="24"/>
              <w:szCs w:val="24"/>
            </w:rPr>
            <w:alias w:val="Priority"/>
            <w:tag w:val="Priority"/>
            <w:id w:val="321144"/>
            <w:placeholder>
              <w:docPart w:val="9ADD3A9392A040719D389921D8298DAC"/>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686A0F" w:rsidRPr="005451B2" w:rsidRDefault="00686A0F"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2</w:t>
                </w:r>
              </w:p>
            </w:tc>
          </w:sdtContent>
        </w:sdt>
        <w:tc>
          <w:tcPr>
            <w:tcW w:w="3419" w:type="pct"/>
            <w:shd w:val="clear" w:color="auto" w:fill="E2EFD9" w:themeFill="accent6" w:themeFillTint="33"/>
            <w:vAlign w:val="center"/>
          </w:tcPr>
          <w:p w:rsidR="00686A0F" w:rsidRPr="00545336" w:rsidRDefault="00686A0F" w:rsidP="00254659">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w:t>
            </w:r>
            <w:r>
              <w:rPr>
                <w:rFonts w:asciiTheme="minorHAnsi" w:hAnsiTheme="minorHAnsi" w:cstheme="minorHAnsi"/>
                <w:i/>
                <w:color w:val="auto"/>
                <w:sz w:val="24"/>
                <w:szCs w:val="24"/>
              </w:rPr>
              <w:t xml:space="preserve"> import a list </w:t>
            </w:r>
            <w:r w:rsidR="00CD4661">
              <w:rPr>
                <w:rFonts w:asciiTheme="minorHAnsi" w:hAnsiTheme="minorHAnsi" w:cstheme="minorHAnsi"/>
                <w:i/>
                <w:color w:val="auto"/>
                <w:sz w:val="24"/>
                <w:szCs w:val="24"/>
              </w:rPr>
              <w:t xml:space="preserve">with </w:t>
            </w:r>
            <w:r>
              <w:rPr>
                <w:rFonts w:asciiTheme="minorHAnsi" w:hAnsiTheme="minorHAnsi" w:cstheme="minorHAnsi"/>
                <w:i/>
                <w:color w:val="auto"/>
                <w:sz w:val="24"/>
                <w:szCs w:val="24"/>
              </w:rPr>
              <w:t>team names by uploading an Excel</w:t>
            </w:r>
            <w:r w:rsidR="00B71C1E">
              <w:rPr>
                <w:rFonts w:asciiTheme="minorHAnsi" w:hAnsiTheme="minorHAnsi" w:cstheme="minorHAnsi"/>
                <w:i/>
                <w:color w:val="auto"/>
                <w:sz w:val="24"/>
                <w:szCs w:val="24"/>
              </w:rPr>
              <w:t xml:space="preserve"> file</w:t>
            </w:r>
            <w:r>
              <w:rPr>
                <w:rFonts w:asciiTheme="minorHAnsi" w:hAnsiTheme="minorHAnsi" w:cstheme="minorHAnsi"/>
                <w:i/>
                <w:color w:val="auto"/>
                <w:sz w:val="24"/>
                <w:szCs w:val="24"/>
              </w:rPr>
              <w:t>.</w:t>
            </w:r>
          </w:p>
        </w:tc>
        <w:tc>
          <w:tcPr>
            <w:tcW w:w="906" w:type="pct"/>
            <w:shd w:val="clear" w:color="auto" w:fill="E2EFD9" w:themeFill="accent6" w:themeFillTint="33"/>
            <w:vAlign w:val="center"/>
          </w:tcPr>
          <w:p w:rsidR="00686A0F" w:rsidRPr="00545336" w:rsidRDefault="00710E56" w:rsidP="008F6984">
            <w:pPr>
              <w:pStyle w:val="Normal1"/>
              <w:spacing w:line="240" w:lineRule="auto"/>
              <w:jc w:val="center"/>
              <w:rPr>
                <w:rFonts w:ascii="Calibri" w:hAnsi="Calibri" w:cs="Calibri"/>
                <w:i/>
                <w:sz w:val="24"/>
                <w:szCs w:val="24"/>
              </w:rPr>
            </w:pPr>
            <w:hyperlink r:id="rId27" w:history="1">
              <w:r w:rsidR="00686A0F" w:rsidRPr="00545336">
                <w:rPr>
                  <w:rStyle w:val="Hyperlink"/>
                  <w:rFonts w:ascii="Calibri" w:hAnsi="Calibri" w:cs="Calibri"/>
                  <w:i/>
                  <w:sz w:val="24"/>
                  <w:szCs w:val="24"/>
                </w:rPr>
                <w:t>Import Team Names</w:t>
              </w:r>
            </w:hyperlink>
          </w:p>
        </w:tc>
      </w:tr>
      <w:tr w:rsidR="00E001E0" w:rsidRPr="00CA574D" w:rsidTr="001E478A">
        <w:trPr>
          <w:trHeight w:val="352"/>
        </w:trPr>
        <w:sdt>
          <w:sdtPr>
            <w:rPr>
              <w:rFonts w:ascii="Calibri" w:hAnsi="Calibri" w:cs="Calibri"/>
              <w:i/>
              <w:color w:val="auto"/>
              <w:sz w:val="24"/>
              <w:szCs w:val="24"/>
              <w:u w:val="single"/>
            </w:rPr>
            <w:alias w:val="Priority"/>
            <w:tag w:val="Priority"/>
            <w:id w:val="321146"/>
            <w:placeholder>
              <w:docPart w:val="954B05FAF14A459AB440308962BE6B5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001E0"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2</w:t>
                </w:r>
              </w:p>
            </w:tc>
          </w:sdtContent>
        </w:sdt>
        <w:tc>
          <w:tcPr>
            <w:tcW w:w="3419" w:type="pct"/>
            <w:shd w:val="clear" w:color="auto" w:fill="E2EFD9" w:themeFill="accent6" w:themeFillTint="33"/>
            <w:vAlign w:val="center"/>
          </w:tcPr>
          <w:p w:rsidR="00E001E0" w:rsidRPr="00545336" w:rsidRDefault="00E001E0" w:rsidP="00176AE4">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student</w:t>
            </w:r>
            <w:r w:rsidR="00176AE4">
              <w:rPr>
                <w:rFonts w:asciiTheme="minorHAnsi" w:hAnsiTheme="minorHAnsi" w:cstheme="minorHAnsi"/>
                <w:i/>
                <w:color w:val="auto"/>
                <w:sz w:val="24"/>
                <w:szCs w:val="24"/>
              </w:rPr>
              <w:t xml:space="preserve">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teamwork</w:t>
            </w:r>
            <w:r w:rsidR="00176AE4">
              <w:rPr>
                <w:rFonts w:asciiTheme="minorHAnsi" w:hAnsiTheme="minorHAnsi" w:cstheme="minorHAnsi"/>
                <w:i/>
                <w:color w:val="auto"/>
                <w:sz w:val="24"/>
                <w:szCs w:val="24"/>
              </w:rPr>
              <w:t xml:space="preserve">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 xml:space="preserve">teamwork </w:t>
            </w:r>
            <w:r w:rsidR="00176AE4">
              <w:rPr>
                <w:rFonts w:asciiTheme="minorHAnsi" w:hAnsiTheme="minorHAnsi" w:cstheme="minorHAnsi"/>
                <w:i/>
                <w:color w:val="auto"/>
                <w:sz w:val="24"/>
                <w:szCs w:val="24"/>
              </w:rPr>
              <w:t>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E001E0" w:rsidRPr="00545336" w:rsidRDefault="00710E56" w:rsidP="008F6984">
            <w:pPr>
              <w:pStyle w:val="Normal1"/>
              <w:spacing w:line="240" w:lineRule="auto"/>
              <w:jc w:val="center"/>
              <w:rPr>
                <w:rFonts w:ascii="Calibri" w:hAnsi="Calibri" w:cs="Calibri"/>
                <w:i/>
                <w:sz w:val="24"/>
                <w:szCs w:val="24"/>
              </w:rPr>
            </w:pPr>
            <w:hyperlink r:id="rId28" w:history="1">
              <w:r w:rsidR="00E001E0" w:rsidRPr="00545336">
                <w:rPr>
                  <w:rStyle w:val="Hyperlink"/>
                  <w:rFonts w:ascii="Calibri" w:hAnsi="Calibri" w:cs="Calibri"/>
                  <w:i/>
                  <w:sz w:val="24"/>
                  <w:szCs w:val="24"/>
                </w:rPr>
                <w:t>Team Member Evaluations</w:t>
              </w:r>
            </w:hyperlink>
          </w:p>
        </w:tc>
      </w:tr>
      <w:tr w:rsidR="00176AE4" w:rsidRPr="00CA574D" w:rsidTr="001E478A">
        <w:trPr>
          <w:cnfStyle w:val="000000100000"/>
          <w:trHeight w:val="352"/>
        </w:trPr>
        <w:sdt>
          <w:sdtPr>
            <w:rPr>
              <w:rFonts w:ascii="Calibri" w:hAnsi="Calibri" w:cs="Calibri"/>
              <w:i/>
              <w:color w:val="auto"/>
              <w:sz w:val="24"/>
              <w:szCs w:val="24"/>
              <w:u w:val="single"/>
            </w:rPr>
            <w:alias w:val="Priority"/>
            <w:tag w:val="Priority"/>
            <w:id w:val="321147"/>
            <w:placeholder>
              <w:docPart w:val="5EF208BB6FC145408345529D0F8C0BE9"/>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3</w:t>
                </w:r>
              </w:p>
            </w:tc>
          </w:sdtContent>
        </w:sdt>
        <w:tc>
          <w:tcPr>
            <w:tcW w:w="3419" w:type="pct"/>
            <w:shd w:val="clear" w:color="auto" w:fill="E2EFD9" w:themeFill="accent6" w:themeFillTint="33"/>
            <w:vAlign w:val="center"/>
          </w:tcPr>
          <w:p w:rsidR="00176AE4" w:rsidRPr="00545336" w:rsidRDefault="00176AE4" w:rsidP="0036402C">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w:t>
            </w:r>
            <w:r w:rsidR="00E74846">
              <w:rPr>
                <w:rStyle w:val="Emphasis"/>
              </w:rPr>
              <w:t xml:space="preserve">Admin </w:t>
            </w:r>
            <w:r>
              <w:rPr>
                <w:rFonts w:asciiTheme="minorHAnsi" w:hAnsiTheme="minorHAnsi" w:cstheme="minorHAnsi"/>
                <w:i/>
                <w:color w:val="auto"/>
                <w:sz w:val="24"/>
                <w:szCs w:val="24"/>
              </w:rPr>
              <w:t>GUI should allow the administrator to</w:t>
            </w:r>
            <w:r w:rsidR="0036402C">
              <w:rPr>
                <w:rFonts w:asciiTheme="minorHAnsi" w:hAnsiTheme="minorHAnsi" w:cstheme="minorHAnsi"/>
                <w:i/>
                <w:color w:val="auto"/>
                <w:sz w:val="24"/>
                <w:szCs w:val="24"/>
              </w:rPr>
              <w:t xml:space="preserve"> evaluate group of students by uploading one or group of</w:t>
            </w:r>
            <w:r>
              <w:rPr>
                <w:rFonts w:asciiTheme="minorHAnsi" w:hAnsiTheme="minorHAnsi" w:cstheme="minorHAnsi"/>
                <w:i/>
                <w:color w:val="auto"/>
                <w:sz w:val="24"/>
                <w:szCs w:val="24"/>
              </w:rPr>
              <w:t xml:space="preserve"> Excel file</w:t>
            </w:r>
            <w:r w:rsidR="0036402C">
              <w:rPr>
                <w:rFonts w:asciiTheme="minorHAnsi" w:hAnsiTheme="minorHAnsi" w:cstheme="minorHAnsi"/>
                <w:i/>
                <w:color w:val="auto"/>
                <w:sz w:val="24"/>
                <w:szCs w:val="24"/>
              </w:rPr>
              <w:t>s</w:t>
            </w:r>
            <w:r>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176AE4" w:rsidRPr="00CA574D" w:rsidTr="001E478A">
        <w:trPr>
          <w:trHeight w:val="352"/>
        </w:trPr>
        <w:sdt>
          <w:sdtPr>
            <w:rPr>
              <w:rFonts w:ascii="Calibri" w:hAnsi="Calibri" w:cs="Calibri"/>
              <w:i/>
              <w:color w:val="auto"/>
              <w:sz w:val="24"/>
              <w:szCs w:val="24"/>
            </w:rPr>
            <w:alias w:val="Priority"/>
            <w:tag w:val="Priority"/>
            <w:id w:val="321148"/>
            <w:placeholder>
              <w:docPart w:val="DF3CEF1DABE440CE944FF2ECAAC322E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76AE4" w:rsidRPr="00176AE4" w:rsidRDefault="00176AE4" w:rsidP="001E478A">
                <w:pPr>
                  <w:pStyle w:val="Normal1"/>
                  <w:spacing w:line="240" w:lineRule="auto"/>
                  <w:jc w:val="center"/>
                  <w:rPr>
                    <w:rFonts w:ascii="Calibri" w:hAnsi="Calibri" w:cs="Calibri"/>
                    <w:i/>
                    <w:color w:val="auto"/>
                    <w:sz w:val="24"/>
                    <w:szCs w:val="24"/>
                  </w:rPr>
                </w:pPr>
                <w:r w:rsidRPr="00176AE4">
                  <w:rPr>
                    <w:rFonts w:ascii="Calibri" w:hAnsi="Calibri" w:cs="Calibri"/>
                    <w:i/>
                    <w:color w:val="auto"/>
                    <w:sz w:val="24"/>
                    <w:szCs w:val="24"/>
                  </w:rPr>
                  <w:t>4</w:t>
                </w:r>
              </w:p>
            </w:tc>
          </w:sdtContent>
        </w:sdt>
        <w:tc>
          <w:tcPr>
            <w:tcW w:w="3419" w:type="pct"/>
            <w:shd w:val="clear" w:color="auto" w:fill="E2EFD9" w:themeFill="accent6" w:themeFillTint="33"/>
            <w:vAlign w:val="center"/>
          </w:tcPr>
          <w:p w:rsidR="00176AE4" w:rsidRPr="00545336" w:rsidRDefault="00176AE4" w:rsidP="00176AE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176AE4" w:rsidRPr="00545336" w:rsidRDefault="00176AE4"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321062"/>
            <w:placeholder>
              <w:docPart w:val="2B1E4AE47C9C4B00B1D4C7CB66976E48"/>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sidRPr="009C2194">
                  <w:rPr>
                    <w:rFonts w:ascii="Calibri" w:hAnsi="Calibri" w:cs="Calibri"/>
                    <w:i/>
                    <w:color w:val="auto"/>
                    <w:sz w:val="24"/>
                    <w:szCs w:val="24"/>
                  </w:rPr>
                  <w:t>2</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the administrator to </w:t>
            </w:r>
            <w:r>
              <w:rPr>
                <w:rFonts w:asciiTheme="minorHAnsi" w:hAnsiTheme="minorHAnsi" w:cstheme="minorHAnsi"/>
                <w:i/>
                <w:color w:val="auto"/>
                <w:sz w:val="24"/>
                <w:szCs w:val="24"/>
              </w:rPr>
              <w:t>evaluate and comment some student teamwork</w:t>
            </w:r>
            <w:r w:rsidRPr="00545336">
              <w:rPr>
                <w:rFonts w:asciiTheme="minorHAnsi" w:hAnsiTheme="minorHAnsi" w:cstheme="minorHAnsi"/>
                <w:i/>
                <w:color w:val="auto"/>
                <w:sz w:val="24"/>
                <w:szCs w:val="24"/>
              </w:rPr>
              <w:t xml:space="preserve">, to retrieve and edit existing </w:t>
            </w:r>
            <w:r>
              <w:rPr>
                <w:rFonts w:asciiTheme="minorHAnsi" w:hAnsiTheme="minorHAnsi" w:cstheme="minorHAnsi"/>
                <w:i/>
                <w:color w:val="auto"/>
                <w:sz w:val="24"/>
                <w:szCs w:val="24"/>
              </w:rPr>
              <w:t xml:space="preserve">teamwork evaluation </w:t>
            </w:r>
            <w:r w:rsidRPr="00545336">
              <w:rPr>
                <w:rFonts w:asciiTheme="minorHAnsi" w:hAnsiTheme="minorHAnsi" w:cstheme="minorHAnsi"/>
                <w:i/>
                <w:color w:val="auto"/>
                <w:sz w:val="24"/>
                <w:szCs w:val="24"/>
              </w:rPr>
              <w:t xml:space="preserve">and also to delete some </w:t>
            </w:r>
            <w:r>
              <w:rPr>
                <w:rFonts w:asciiTheme="minorHAnsi" w:hAnsiTheme="minorHAnsi" w:cstheme="minorHAnsi"/>
                <w:i/>
                <w:color w:val="auto"/>
                <w:sz w:val="24"/>
                <w:szCs w:val="24"/>
              </w:rPr>
              <w:t>teamwork evaluation</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53BB5" w:rsidRPr="00545336" w:rsidRDefault="00710E56" w:rsidP="008F6984">
            <w:pPr>
              <w:pStyle w:val="Normal1"/>
              <w:spacing w:line="240" w:lineRule="auto"/>
              <w:jc w:val="center"/>
              <w:rPr>
                <w:rFonts w:ascii="Calibri" w:hAnsi="Calibri" w:cs="Calibri"/>
                <w:i/>
                <w:sz w:val="24"/>
                <w:szCs w:val="24"/>
              </w:rPr>
            </w:pPr>
            <w:hyperlink r:id="rId29" w:history="1">
              <w:r w:rsidR="00353BB5" w:rsidRPr="00545336">
                <w:rPr>
                  <w:rStyle w:val="Hyperlink"/>
                  <w:rFonts w:ascii="Calibri" w:hAnsi="Calibri" w:cs="Calibri"/>
                  <w:i/>
                  <w:sz w:val="24"/>
                  <w:szCs w:val="24"/>
                </w:rPr>
                <w:t>Team Member All Evaluations</w:t>
              </w:r>
            </w:hyperlink>
          </w:p>
        </w:tc>
      </w:tr>
      <w:tr w:rsidR="00353BB5" w:rsidRPr="00CA574D" w:rsidTr="001D32A0">
        <w:trPr>
          <w:trHeight w:val="352"/>
        </w:trPr>
        <w:sdt>
          <w:sdtPr>
            <w:rPr>
              <w:rFonts w:ascii="Calibri" w:hAnsi="Calibri" w:cs="Calibri"/>
              <w:i/>
              <w:color w:val="auto"/>
              <w:sz w:val="24"/>
              <w:szCs w:val="24"/>
              <w:u w:val="single"/>
            </w:rPr>
            <w:alias w:val="Priority"/>
            <w:tag w:val="Priority"/>
            <w:id w:val="279953"/>
            <w:placeholder>
              <w:docPart w:val="A6EBA5A35C45489DBF78D4E8F0865D3B"/>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sidRPr="00F6164F">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The</w:t>
            </w:r>
            <w:r w:rsidR="00E74846">
              <w:rPr>
                <w:rStyle w:val="Emphasis"/>
              </w:rPr>
              <w:t xml:space="preserve"> Admin</w:t>
            </w:r>
            <w:r>
              <w:rPr>
                <w:rFonts w:asciiTheme="minorHAnsi" w:hAnsiTheme="minorHAnsi" w:cstheme="minorHAnsi"/>
                <w:i/>
                <w:color w:val="auto"/>
                <w:sz w:val="24"/>
                <w:szCs w:val="24"/>
              </w:rPr>
              <w:t xml:space="preserve"> GUI should allow the administrator to evaluate group of students by uploading one or group of Excel files.</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cnfStyle w:val="000000100000"/>
          <w:trHeight w:val="352"/>
        </w:trPr>
        <w:sdt>
          <w:sdtPr>
            <w:rPr>
              <w:rFonts w:ascii="Calibri" w:hAnsi="Calibri" w:cs="Calibri"/>
              <w:i/>
              <w:color w:val="auto"/>
              <w:sz w:val="24"/>
              <w:szCs w:val="24"/>
            </w:rPr>
            <w:alias w:val="Priority"/>
            <w:tag w:val="Priority"/>
            <w:id w:val="279956"/>
            <w:placeholder>
              <w:docPart w:val="754A29D48D2C4E76AE72501FEDC2BD25"/>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353BB5">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3</w:t>
                </w:r>
              </w:p>
            </w:tc>
          </w:sdtContent>
        </w:sdt>
        <w:tc>
          <w:tcPr>
            <w:tcW w:w="3419" w:type="pct"/>
            <w:shd w:val="clear" w:color="auto" w:fill="E2EFD9" w:themeFill="accent6" w:themeFillTint="33"/>
            <w:vAlign w:val="center"/>
          </w:tcPr>
          <w:p w:rsidR="00353BB5" w:rsidRPr="00545336" w:rsidRDefault="00353BB5" w:rsidP="0065741B">
            <w:pPr>
              <w:pStyle w:val="Normal1"/>
              <w:spacing w:line="240" w:lineRule="auto"/>
              <w:jc w:val="both"/>
              <w:rPr>
                <w:rFonts w:asciiTheme="minorHAnsi" w:hAnsiTheme="minorHAnsi" w:cstheme="minorHAnsi"/>
                <w:i/>
                <w:color w:val="B7D8A0"/>
                <w:sz w:val="24"/>
                <w:szCs w:val="24"/>
              </w:rPr>
            </w:pPr>
            <w:r w:rsidRPr="00545336">
              <w:rPr>
                <w:rFonts w:asciiTheme="minorHAnsi" w:hAnsiTheme="minorHAnsi" w:cstheme="minorHAnsi"/>
                <w:i/>
                <w:color w:val="auto"/>
                <w:sz w:val="24"/>
                <w:szCs w:val="24"/>
              </w:rPr>
              <w:t>The</w:t>
            </w:r>
            <w:r w:rsidR="00E74846">
              <w:rPr>
                <w:rStyle w:val="Emphasis"/>
              </w:rPr>
              <w:t xml:space="preserve"> Admin</w:t>
            </w:r>
            <w:r w:rsidRPr="00545336">
              <w:rPr>
                <w:rFonts w:asciiTheme="minorHAnsi" w:hAnsiTheme="minorHAnsi" w:cstheme="minorHAnsi"/>
                <w:i/>
                <w:color w:val="auto"/>
                <w:sz w:val="24"/>
                <w:szCs w:val="24"/>
              </w:rPr>
              <w:t xml:space="preserve"> GUI should allow all </w:t>
            </w:r>
            <w:r>
              <w:rPr>
                <w:rFonts w:asciiTheme="minorHAnsi" w:hAnsiTheme="minorHAnsi" w:cstheme="minorHAnsi"/>
                <w:i/>
                <w:color w:val="auto"/>
                <w:sz w:val="24"/>
                <w:szCs w:val="24"/>
              </w:rPr>
              <w:t>team</w:t>
            </w:r>
            <w:r w:rsidR="0065741B">
              <w:rPr>
                <w:rFonts w:asciiTheme="minorHAnsi" w:hAnsiTheme="minorHAnsi" w:cstheme="minorHAnsi"/>
                <w:i/>
                <w:color w:val="auto"/>
                <w:sz w:val="24"/>
                <w:szCs w:val="24"/>
              </w:rPr>
              <w:t>work evaluation</w:t>
            </w:r>
            <w:r w:rsidR="00B20804">
              <w:rPr>
                <w:rFonts w:asciiTheme="minorHAnsi" w:hAnsiTheme="minorHAnsi" w:cstheme="minorHAnsi"/>
                <w:i/>
                <w:color w:val="auto"/>
                <w:sz w:val="24"/>
                <w:szCs w:val="24"/>
              </w:rPr>
              <w:t xml:space="preserve"> has </w:t>
            </w:r>
            <w:r w:rsidRPr="00545336">
              <w:rPr>
                <w:rFonts w:asciiTheme="minorHAnsi" w:hAnsiTheme="minorHAnsi" w:cstheme="minorHAnsi"/>
                <w:i/>
                <w:color w:val="auto"/>
                <w:sz w:val="24"/>
                <w:szCs w:val="24"/>
              </w:rPr>
              <w:t>to be exported to an Excel file.</w:t>
            </w:r>
          </w:p>
        </w:tc>
        <w:tc>
          <w:tcPr>
            <w:tcW w:w="906" w:type="pct"/>
            <w:vMerge/>
            <w:shd w:val="clear" w:color="auto" w:fill="E2EFD9" w:themeFill="accent6" w:themeFillTint="33"/>
            <w:vAlign w:val="center"/>
          </w:tcPr>
          <w:p w:rsidR="00353BB5" w:rsidRPr="00545336" w:rsidRDefault="00353BB5" w:rsidP="001E478A">
            <w:pPr>
              <w:pStyle w:val="Normal1"/>
              <w:spacing w:line="240" w:lineRule="auto"/>
              <w:jc w:val="center"/>
              <w:rPr>
                <w:rFonts w:ascii="Calibri" w:hAnsi="Calibri" w:cs="Calibri"/>
                <w:i/>
                <w:sz w:val="24"/>
                <w:szCs w:val="24"/>
              </w:rPr>
            </w:pPr>
          </w:p>
        </w:tc>
      </w:tr>
      <w:tr w:rsidR="00353BB5" w:rsidRPr="00CA574D" w:rsidTr="001D32A0">
        <w:trPr>
          <w:trHeight w:val="352"/>
        </w:trPr>
        <w:sdt>
          <w:sdtPr>
            <w:rPr>
              <w:rFonts w:ascii="Calibri" w:hAnsi="Calibri" w:cs="Calibri"/>
              <w:i/>
              <w:color w:val="auto"/>
              <w:sz w:val="24"/>
              <w:szCs w:val="24"/>
            </w:rPr>
            <w:alias w:val="Priority"/>
            <w:tag w:val="Priority"/>
            <w:id w:val="321017"/>
            <w:placeholder>
              <w:docPart w:val="DA8A91E90FF14DDE8E67AEC13FB20F3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53BB5" w:rsidRPr="009C2194" w:rsidRDefault="00353BB5" w:rsidP="001E478A">
                <w:pPr>
                  <w:pStyle w:val="Normal1"/>
                  <w:spacing w:line="240" w:lineRule="auto"/>
                  <w:jc w:val="center"/>
                  <w:rPr>
                    <w:rFonts w:ascii="Calibri" w:hAnsi="Calibri" w:cs="Calibri"/>
                    <w:i/>
                    <w:color w:val="auto"/>
                    <w:sz w:val="24"/>
                    <w:szCs w:val="24"/>
                  </w:rPr>
                </w:pPr>
                <w:r>
                  <w:rPr>
                    <w:rFonts w:ascii="Calibri" w:hAnsi="Calibri" w:cs="Calibri"/>
                    <w:i/>
                    <w:color w:val="auto"/>
                    <w:sz w:val="24"/>
                    <w:szCs w:val="24"/>
                  </w:rPr>
                  <w:t>4</w:t>
                </w:r>
              </w:p>
            </w:tc>
          </w:sdtContent>
        </w:sdt>
        <w:tc>
          <w:tcPr>
            <w:tcW w:w="3419" w:type="pct"/>
            <w:shd w:val="clear" w:color="auto" w:fill="E2EFD9" w:themeFill="accent6" w:themeFillTint="33"/>
            <w:vAlign w:val="center"/>
          </w:tcPr>
          <w:p w:rsidR="00353BB5" w:rsidRPr="00545336" w:rsidRDefault="00353BB5" w:rsidP="00353BB5">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w:t>
            </w:r>
            <w:r w:rsidR="00E74846">
              <w:rPr>
                <w:rStyle w:val="Emphasis"/>
              </w:rPr>
              <w:t xml:space="preserve">Admin </w:t>
            </w:r>
            <w:r w:rsidRPr="00545336">
              <w:rPr>
                <w:rFonts w:asciiTheme="minorHAnsi" w:hAnsiTheme="minorHAnsi" w:cstheme="minorHAnsi"/>
                <w:i/>
                <w:color w:val="auto"/>
                <w:sz w:val="24"/>
                <w:szCs w:val="24"/>
              </w:rPr>
              <w:t xml:space="preserve">GUI should allow the listed </w:t>
            </w:r>
            <w:r>
              <w:rPr>
                <w:rFonts w:asciiTheme="minorHAnsi" w:hAnsiTheme="minorHAnsi" w:cstheme="minorHAnsi"/>
                <w:i/>
                <w:color w:val="auto"/>
                <w:sz w:val="24"/>
                <w:szCs w:val="24"/>
              </w:rPr>
              <w:t>teamwork evaluations to</w:t>
            </w:r>
            <w:r w:rsidRPr="00545336">
              <w:rPr>
                <w:rFonts w:asciiTheme="minorHAnsi" w:hAnsiTheme="minorHAnsi" w:cstheme="minorHAnsi"/>
                <w:i/>
                <w:color w:val="auto"/>
                <w:sz w:val="24"/>
                <w:szCs w:val="24"/>
              </w:rPr>
              <w:t xml:space="preserve"> be grouped by column (by drag-dropping some column header</w:t>
            </w:r>
            <w:r>
              <w:rPr>
                <w:rFonts w:asciiTheme="minorHAnsi" w:hAnsiTheme="minorHAnsi" w:cstheme="minorHAnsi"/>
                <w:i/>
                <w:color w:val="auto"/>
                <w:sz w:val="24"/>
                <w:szCs w:val="24"/>
              </w:rPr>
              <w:t>). Also the grouping should be possible to be removed later.</w:t>
            </w:r>
          </w:p>
        </w:tc>
        <w:tc>
          <w:tcPr>
            <w:tcW w:w="906" w:type="pct"/>
            <w:vMerge/>
            <w:shd w:val="clear" w:color="auto" w:fill="E2EFD9" w:themeFill="accent6" w:themeFillTint="33"/>
            <w:vAlign w:val="center"/>
          </w:tcPr>
          <w:p w:rsidR="00353BB5" w:rsidRPr="00545336" w:rsidRDefault="00353BB5" w:rsidP="001D32A0">
            <w:pPr>
              <w:pStyle w:val="Normal1"/>
              <w:spacing w:line="240" w:lineRule="auto"/>
              <w:jc w:val="center"/>
              <w:rPr>
                <w:rFonts w:ascii="Calibri" w:hAnsi="Calibri" w:cs="Calibri"/>
                <w:i/>
                <w:sz w:val="24"/>
                <w:szCs w:val="24"/>
              </w:rPr>
            </w:pPr>
          </w:p>
        </w:tc>
      </w:tr>
    </w:tbl>
    <w:p w:rsidR="00F67BEE" w:rsidRPr="00F67BEE" w:rsidRDefault="00F67BEE" w:rsidP="00C70F87">
      <w:pPr>
        <w:pStyle w:val="Normal1"/>
        <w:spacing w:line="360" w:lineRule="auto"/>
        <w:jc w:val="both"/>
        <w:rPr>
          <w:rFonts w:asciiTheme="minorHAnsi" w:hAnsiTheme="minorHAnsi" w:cstheme="minorHAnsi"/>
          <w:color w:val="auto"/>
          <w:sz w:val="28"/>
          <w:szCs w:val="28"/>
        </w:rPr>
      </w:pPr>
    </w:p>
    <w:p w:rsidR="00E76C12" w:rsidRDefault="00890EBA" w:rsidP="004801E4">
      <w:pPr>
        <w:pStyle w:val="Heading2"/>
      </w:pPr>
      <w:bookmarkStart w:id="12" w:name="_Toc402404583"/>
      <w:r w:rsidRPr="009B034E">
        <w:t>User functionality</w:t>
      </w:r>
      <w:bookmarkEnd w:id="12"/>
    </w:p>
    <w:tbl>
      <w:tblPr>
        <w:tblStyle w:val="MediumGrid3-Accent6"/>
        <w:bidiVisual/>
        <w:tblW w:w="4372" w:type="pct"/>
        <w:tblLayout w:type="fixed"/>
        <w:tblCellMar>
          <w:top w:w="86" w:type="dxa"/>
          <w:left w:w="115" w:type="dxa"/>
          <w:bottom w:w="86" w:type="dxa"/>
          <w:right w:w="115" w:type="dxa"/>
        </w:tblCellMar>
        <w:tblLook w:val="0420"/>
      </w:tblPr>
      <w:tblGrid>
        <w:gridCol w:w="1244"/>
        <w:gridCol w:w="6302"/>
        <w:gridCol w:w="1670"/>
      </w:tblGrid>
      <w:tr w:rsidR="00CA574D" w:rsidRPr="00545336" w:rsidTr="00353BB5">
        <w:trPr>
          <w:cnfStyle w:val="100000000000"/>
          <w:trHeight w:val="387"/>
        </w:trPr>
        <w:tc>
          <w:tcPr>
            <w:tcW w:w="675"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Priority</w:t>
            </w:r>
          </w:p>
        </w:tc>
        <w:tc>
          <w:tcPr>
            <w:tcW w:w="3419" w:type="pct"/>
          </w:tcPr>
          <w:p w:rsidR="00CA574D" w:rsidRPr="00545336" w:rsidRDefault="00CA574D" w:rsidP="00353BB5">
            <w:pPr>
              <w:pStyle w:val="Normal1"/>
              <w:spacing w:line="240" w:lineRule="auto"/>
              <w:jc w:val="center"/>
              <w:rPr>
                <w:rFonts w:asciiTheme="minorHAnsi" w:hAnsiTheme="minorHAnsi" w:cstheme="minorHAnsi"/>
                <w:i/>
                <w:color w:val="FFFFFF" w:themeColor="background1"/>
                <w:sz w:val="30"/>
                <w:szCs w:val="30"/>
              </w:rPr>
            </w:pPr>
            <w:r w:rsidRPr="00545336">
              <w:rPr>
                <w:rFonts w:asciiTheme="minorHAnsi" w:hAnsiTheme="minorHAnsi" w:cstheme="minorHAnsi"/>
                <w:i/>
                <w:color w:val="FFFFFF" w:themeColor="background1"/>
                <w:sz w:val="30"/>
                <w:szCs w:val="30"/>
              </w:rPr>
              <w:t>Requirement</w:t>
            </w:r>
          </w:p>
        </w:tc>
        <w:tc>
          <w:tcPr>
            <w:tcW w:w="906" w:type="pct"/>
          </w:tcPr>
          <w:p w:rsidR="00CA574D" w:rsidRPr="00545336" w:rsidRDefault="00436F07" w:rsidP="00353BB5">
            <w:pPr>
              <w:pStyle w:val="Normal1"/>
              <w:spacing w:line="240" w:lineRule="auto"/>
              <w:jc w:val="center"/>
              <w:rPr>
                <w:rFonts w:asciiTheme="minorHAnsi" w:hAnsiTheme="minorHAnsi" w:cstheme="minorHAnsi"/>
                <w:i/>
                <w:color w:val="FFFFFF" w:themeColor="background1"/>
                <w:sz w:val="30"/>
                <w:szCs w:val="30"/>
              </w:rPr>
            </w:pPr>
            <w:r>
              <w:rPr>
                <w:rFonts w:asciiTheme="minorHAnsi" w:hAnsiTheme="minorHAnsi" w:cstheme="minorHAnsi"/>
                <w:i/>
                <w:color w:val="FFFFFF" w:themeColor="background1"/>
                <w:sz w:val="30"/>
                <w:szCs w:val="30"/>
              </w:rPr>
              <w:t>Area</w:t>
            </w:r>
          </w:p>
        </w:tc>
      </w:tr>
      <w:tr w:rsidR="00126A21" w:rsidRPr="00545336" w:rsidTr="003C4E91">
        <w:trPr>
          <w:cnfStyle w:val="000000100000"/>
          <w:trHeight w:val="352"/>
        </w:trPr>
        <w:sdt>
          <w:sdtPr>
            <w:rPr>
              <w:rFonts w:asciiTheme="minorHAnsi" w:hAnsiTheme="minorHAnsi" w:cstheme="minorHAnsi"/>
              <w:i/>
              <w:color w:val="auto"/>
              <w:sz w:val="24"/>
              <w:szCs w:val="24"/>
            </w:rPr>
            <w:alias w:val="Priority"/>
            <w:tag w:val="Priority"/>
            <w:id w:val="321730"/>
            <w:placeholder>
              <w:docPart w:val="662F54C067D34C8B869E836B777360E3"/>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126A21" w:rsidRPr="00545336" w:rsidRDefault="00126A21"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126A21" w:rsidRPr="00436F07" w:rsidRDefault="00126A21" w:rsidP="002E7714">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sidR="00436F07">
              <w:rPr>
                <w:rFonts w:asciiTheme="minorHAnsi" w:hAnsiTheme="minorHAnsi" w:cstheme="minorHAnsi"/>
                <w:i/>
                <w:color w:val="auto"/>
                <w:sz w:val="24"/>
                <w:szCs w:val="24"/>
              </w:rPr>
              <w:t xml:space="preserve">the </w:t>
            </w:r>
            <w:bookmarkStart w:id="13" w:name="_GoBack"/>
            <w:bookmarkEnd w:id="13"/>
            <w:r w:rsidR="00436F07">
              <w:rPr>
                <w:rFonts w:asciiTheme="minorHAnsi" w:hAnsiTheme="minorHAnsi" w:cstheme="minorHAnsi"/>
                <w:i/>
                <w:color w:val="auto"/>
                <w:sz w:val="24"/>
                <w:szCs w:val="24"/>
              </w:rPr>
              <w:t>user</w:t>
            </w:r>
            <w:r w:rsidRPr="00545336">
              <w:rPr>
                <w:rFonts w:asciiTheme="minorHAnsi" w:hAnsiTheme="minorHAnsi" w:cstheme="minorHAnsi"/>
                <w:i/>
                <w:color w:val="auto"/>
                <w:sz w:val="24"/>
                <w:szCs w:val="24"/>
              </w:rPr>
              <w:t xml:space="preserve"> to </w:t>
            </w:r>
            <w:r w:rsidR="00436F07">
              <w:rPr>
                <w:rFonts w:asciiTheme="minorHAnsi" w:hAnsiTheme="minorHAnsi" w:cstheme="minorHAnsi"/>
                <w:i/>
                <w:color w:val="auto"/>
                <w:sz w:val="24"/>
                <w:szCs w:val="24"/>
              </w:rPr>
              <w:t>upload some</w:t>
            </w:r>
            <w:r w:rsidR="00B20804">
              <w:rPr>
                <w:rFonts w:asciiTheme="minorHAnsi" w:hAnsiTheme="minorHAnsi" w:cstheme="minorHAnsi"/>
                <w:i/>
                <w:color w:val="auto"/>
                <w:sz w:val="24"/>
                <w:szCs w:val="24"/>
              </w:rPr>
              <w:t xml:space="preserve"> </w:t>
            </w:r>
            <w:r w:rsidR="00436F07">
              <w:rPr>
                <w:rFonts w:asciiTheme="minorHAnsi" w:hAnsiTheme="minorHAnsi" w:cstheme="minorHAnsi"/>
                <w:i/>
                <w:color w:val="auto"/>
                <w:sz w:val="24"/>
                <w:szCs w:val="24"/>
              </w:rPr>
              <w:t>homework (or teamwork) as archive file</w:t>
            </w:r>
            <w:r w:rsidR="00AA2F6C">
              <w:rPr>
                <w:rFonts w:asciiTheme="minorHAnsi" w:hAnsiTheme="minorHAnsi" w:cstheme="minorHAnsi"/>
                <w:i/>
                <w:color w:val="auto"/>
                <w:sz w:val="24"/>
                <w:szCs w:val="24"/>
              </w:rPr>
              <w:t xml:space="preserve"> via </w:t>
            </w:r>
            <w:r w:rsidR="00F21E9C">
              <w:rPr>
                <w:rFonts w:asciiTheme="minorHAnsi" w:hAnsiTheme="minorHAnsi" w:cstheme="minorHAnsi"/>
                <w:i/>
                <w:color w:val="auto"/>
                <w:sz w:val="24"/>
                <w:szCs w:val="24"/>
              </w:rPr>
              <w:t>course</w:t>
            </w:r>
            <w:r w:rsidR="00AA2F6C">
              <w:rPr>
                <w:rFonts w:asciiTheme="minorHAnsi" w:hAnsiTheme="minorHAnsi" w:cstheme="minorHAnsi"/>
                <w:i/>
                <w:color w:val="auto"/>
                <w:sz w:val="24"/>
                <w:szCs w:val="24"/>
              </w:rPr>
              <w:t xml:space="preserve"> page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126A21" w:rsidRPr="000A4187" w:rsidRDefault="00126A21" w:rsidP="003C4E91">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(Teamwork) </w:t>
            </w:r>
            <w:r w:rsidRPr="000A4187">
              <w:rPr>
                <w:rFonts w:asciiTheme="minorHAnsi" w:hAnsiTheme="minorHAnsi" w:cstheme="minorHAnsi"/>
                <w:i/>
                <w:color w:val="0000FF"/>
                <w:sz w:val="24"/>
                <w:szCs w:val="24"/>
                <w:u w:val="single"/>
              </w:rPr>
              <w:lastRenderedPageBreak/>
              <w:t>Upload</w:t>
            </w:r>
          </w:p>
        </w:tc>
      </w:tr>
      <w:tr w:rsidR="00AA2F6C" w:rsidRPr="00545336" w:rsidTr="00353BB5">
        <w:trPr>
          <w:trHeight w:val="352"/>
        </w:trPr>
        <w:sdt>
          <w:sdtPr>
            <w:rPr>
              <w:rFonts w:asciiTheme="minorHAnsi" w:hAnsiTheme="minorHAnsi" w:cstheme="minorHAnsi"/>
              <w:i/>
              <w:color w:val="auto"/>
              <w:sz w:val="24"/>
              <w:szCs w:val="24"/>
              <w:u w:val="single"/>
            </w:rPr>
            <w:alias w:val="Priority"/>
            <w:tag w:val="Priority"/>
            <w:id w:val="321731"/>
            <w:placeholder>
              <w:docPart w:val="666D5B6D850647C187B354ED465828E0"/>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homework (or teamwork) as archive file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AA2F6C" w:rsidRPr="00545336" w:rsidTr="00353BB5">
        <w:trPr>
          <w:cnfStyle w:val="000000100000"/>
          <w:trHeight w:val="370"/>
        </w:trPr>
        <w:sdt>
          <w:sdtPr>
            <w:rPr>
              <w:rFonts w:asciiTheme="minorHAnsi" w:hAnsiTheme="minorHAnsi" w:cstheme="minorHAnsi"/>
              <w:i/>
              <w:color w:val="auto"/>
              <w:sz w:val="24"/>
              <w:szCs w:val="24"/>
            </w:rPr>
            <w:alias w:val="Priority"/>
            <w:tag w:val="Priority"/>
            <w:id w:val="321732"/>
            <w:placeholder>
              <w:docPart w:val="3C8B9BFCB82A49CABFCB34E91EE4E25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AA2F6C" w:rsidRPr="00545336" w:rsidRDefault="00ED56C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AA2F6C" w:rsidRPr="00436F07" w:rsidRDefault="00AA2F6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homework (or teamwork) file</w:t>
            </w:r>
            <w:r w:rsidR="00F21E9C">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AA2F6C" w:rsidRPr="00545336" w:rsidRDefault="00AA2F6C" w:rsidP="00353BB5">
            <w:pPr>
              <w:pStyle w:val="Normal1"/>
              <w:spacing w:line="240" w:lineRule="auto"/>
              <w:jc w:val="center"/>
              <w:rPr>
                <w:rFonts w:asciiTheme="minorHAnsi" w:hAnsiTheme="minorHAnsi" w:cstheme="minorHAnsi"/>
                <w:i/>
                <w:color w:val="auto"/>
                <w:sz w:val="24"/>
                <w:szCs w:val="24"/>
              </w:rPr>
            </w:pP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3"/>
            <w:placeholder>
              <w:docPart w:val="4EF1D36DA1BA4E89858B988B1D2C2B0A"/>
            </w:placeholder>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F21E9C" w:rsidRPr="00436F07" w:rsidRDefault="00F21E9C"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w:t>
            </w:r>
            <w:r w:rsidR="00334C80">
              <w:rPr>
                <w:rFonts w:asciiTheme="minorHAnsi" w:hAnsiTheme="minorHAnsi" w:cstheme="minorHAnsi"/>
                <w:i/>
                <w:color w:val="auto"/>
                <w:sz w:val="24"/>
                <w:szCs w:val="24"/>
              </w:rPr>
              <w:t xml:space="preserve"> and comment</w:t>
            </w:r>
            <w:r w:rsidR="00B20804">
              <w:rPr>
                <w:rFonts w:asciiTheme="minorHAnsi" w:hAnsiTheme="minorHAnsi" w:cstheme="minorHAnsi"/>
                <w:i/>
                <w:color w:val="auto"/>
                <w:sz w:val="24"/>
                <w:szCs w:val="24"/>
              </w:rPr>
              <w:t xml:space="preserve"> </w:t>
            </w:r>
            <w:r w:rsidR="00C052E4">
              <w:rPr>
                <w:rFonts w:asciiTheme="minorHAnsi" w:hAnsiTheme="minorHAnsi" w:cstheme="minorHAnsi"/>
                <w:i/>
                <w:color w:val="auto"/>
                <w:sz w:val="24"/>
                <w:szCs w:val="24"/>
              </w:rPr>
              <w:t xml:space="preserve">the </w:t>
            </w:r>
            <w:r>
              <w:rPr>
                <w:rFonts w:asciiTheme="minorHAnsi" w:hAnsiTheme="minorHAnsi" w:cstheme="minorHAnsi"/>
                <w:i/>
                <w:color w:val="auto"/>
                <w:sz w:val="24"/>
                <w:szCs w:val="24"/>
              </w:rPr>
              <w:t>homework (or teamwork)</w:t>
            </w:r>
            <w:r w:rsidR="00C052E4">
              <w:rPr>
                <w:rFonts w:asciiTheme="minorHAnsi" w:hAnsiTheme="minorHAnsi" w:cstheme="minorHAnsi"/>
                <w:i/>
                <w:color w:val="auto"/>
                <w:sz w:val="24"/>
                <w:szCs w:val="24"/>
              </w:rPr>
              <w:t xml:space="preserve"> of some other student</w:t>
            </w:r>
            <w:r>
              <w:rPr>
                <w:rFonts w:asciiTheme="minorHAnsi" w:hAnsiTheme="minorHAnsi" w:cstheme="minorHAnsi"/>
                <w:i/>
                <w:color w:val="auto"/>
                <w:sz w:val="24"/>
                <w:szCs w:val="24"/>
              </w:rPr>
              <w:t xml:space="preserve"> via course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F21E9C" w:rsidRPr="00126A21" w:rsidRDefault="00F21E9C" w:rsidP="00353BB5">
            <w:pPr>
              <w:pStyle w:val="Normal1"/>
              <w:spacing w:line="240" w:lineRule="auto"/>
              <w:jc w:val="center"/>
              <w:rPr>
                <w:rFonts w:asciiTheme="minorHAnsi" w:hAnsiTheme="minorHAnsi" w:cstheme="minorHAnsi"/>
                <w:i/>
                <w:color w:val="auto"/>
                <w:sz w:val="24"/>
                <w:szCs w:val="24"/>
              </w:rPr>
            </w:pPr>
            <w:r w:rsidRPr="000A4187">
              <w:rPr>
                <w:rFonts w:asciiTheme="minorHAnsi" w:hAnsiTheme="minorHAnsi" w:cstheme="minorHAnsi"/>
                <w:i/>
                <w:color w:val="0000FF"/>
                <w:sz w:val="24"/>
                <w:szCs w:val="24"/>
                <w:u w:val="single"/>
              </w:rPr>
              <w:t>Homework Evaluation</w:t>
            </w:r>
          </w:p>
        </w:tc>
      </w:tr>
      <w:tr w:rsidR="00F21E9C" w:rsidRPr="00545336" w:rsidTr="00353BB5">
        <w:trPr>
          <w:cnfStyle w:val="000000100000"/>
          <w:trHeight w:val="352"/>
        </w:trPr>
        <w:sdt>
          <w:sdtPr>
            <w:rPr>
              <w:rFonts w:asciiTheme="minorHAnsi" w:hAnsiTheme="minorHAnsi" w:cstheme="minorHAnsi"/>
              <w:i/>
              <w:color w:val="auto"/>
              <w:sz w:val="24"/>
              <w:szCs w:val="24"/>
            </w:rPr>
            <w:alias w:val="Priority"/>
            <w:tag w:val="Priority"/>
            <w:id w:val="32173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62296"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access the comments for </w:t>
            </w:r>
            <w:r w:rsidR="00A12863">
              <w:rPr>
                <w:rFonts w:asciiTheme="minorHAnsi" w:hAnsiTheme="minorHAnsi" w:cstheme="minorHAnsi"/>
                <w:i/>
                <w:color w:val="auto"/>
                <w:sz w:val="24"/>
                <w:szCs w:val="24"/>
              </w:rPr>
              <w:t xml:space="preserve">his uploaded </w:t>
            </w:r>
            <w:r>
              <w:rPr>
                <w:rFonts w:asciiTheme="minorHAnsi" w:hAnsiTheme="minorHAnsi" w:cstheme="minorHAnsi"/>
                <w:i/>
                <w:color w:val="auto"/>
                <w:sz w:val="24"/>
                <w:szCs w:val="24"/>
              </w:rPr>
              <w:t>homework (or teamwork) via course page.</w:t>
            </w:r>
          </w:p>
        </w:tc>
        <w:tc>
          <w:tcPr>
            <w:tcW w:w="906" w:type="pct"/>
            <w:vMerge w:val="restart"/>
            <w:shd w:val="clear" w:color="auto" w:fill="E2EFD9" w:themeFill="accent6" w:themeFillTint="33"/>
            <w:vAlign w:val="center"/>
          </w:tcPr>
          <w:p w:rsidR="00F21E9C" w:rsidRPr="000A4187" w:rsidRDefault="00F21E9C" w:rsidP="003C1DD9">
            <w:pPr>
              <w:pStyle w:val="Normal1"/>
              <w:spacing w:line="240" w:lineRule="auto"/>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 xml:space="preserve">Homework Comments </w:t>
            </w:r>
            <w:r w:rsidR="003C1DD9">
              <w:rPr>
                <w:rFonts w:asciiTheme="minorHAnsi" w:hAnsiTheme="minorHAnsi" w:cstheme="minorHAnsi"/>
                <w:i/>
                <w:color w:val="0000FF"/>
                <w:sz w:val="24"/>
                <w:szCs w:val="24"/>
                <w:u w:val="single"/>
              </w:rPr>
              <w:t>&amp;</w:t>
            </w:r>
            <w:r w:rsidRPr="000A4187">
              <w:rPr>
                <w:rFonts w:asciiTheme="minorHAnsi" w:hAnsiTheme="minorHAnsi" w:cstheme="minorHAnsi"/>
                <w:i/>
                <w:color w:val="0000FF"/>
                <w:sz w:val="24"/>
                <w:szCs w:val="24"/>
                <w:u w:val="single"/>
              </w:rPr>
              <w:t xml:space="preserve"> Grading</w:t>
            </w:r>
          </w:p>
        </w:tc>
      </w:tr>
      <w:tr w:rsidR="00F21E9C" w:rsidRPr="00545336" w:rsidTr="00353BB5">
        <w:trPr>
          <w:trHeight w:val="352"/>
        </w:trPr>
        <w:sdt>
          <w:sdtPr>
            <w:rPr>
              <w:rFonts w:asciiTheme="minorHAnsi" w:hAnsiTheme="minorHAnsi" w:cstheme="minorHAnsi"/>
              <w:i/>
              <w:color w:val="auto"/>
              <w:sz w:val="24"/>
              <w:szCs w:val="24"/>
            </w:rPr>
            <w:alias w:val="Priority"/>
            <w:tag w:val="Priority"/>
            <w:id w:val="32173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F21E9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F21E9C" w:rsidRPr="005A34D0" w:rsidRDefault="00771C30" w:rsidP="00020111">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w:t>
            </w:r>
            <w:r w:rsidRPr="005A34D0">
              <w:rPr>
                <w:rFonts w:asciiTheme="minorHAnsi" w:hAnsiTheme="minorHAnsi" w:cstheme="minorHAnsi"/>
                <w:i/>
                <w:color w:val="auto"/>
                <w:sz w:val="24"/>
                <w:szCs w:val="24"/>
              </w:rPr>
              <w:t>valuate the helpfulness of the comment</w:t>
            </w:r>
            <w:r>
              <w:rPr>
                <w:rFonts w:asciiTheme="minorHAnsi" w:hAnsiTheme="minorHAnsi" w:cstheme="minorHAnsi"/>
                <w:i/>
                <w:color w:val="auto"/>
                <w:sz w:val="24"/>
                <w:szCs w:val="24"/>
              </w:rPr>
              <w:t xml:space="preserve"> to his </w:t>
            </w:r>
            <w:r w:rsidR="00A12863">
              <w:rPr>
                <w:rFonts w:asciiTheme="minorHAnsi" w:hAnsiTheme="minorHAnsi" w:cstheme="minorHAnsi"/>
                <w:i/>
                <w:color w:val="auto"/>
                <w:sz w:val="24"/>
                <w:szCs w:val="24"/>
              </w:rPr>
              <w:t>uploaded homework (or teamwork)</w:t>
            </w:r>
            <w:r>
              <w:rPr>
                <w:rFonts w:asciiTheme="minorHAnsi" w:hAnsiTheme="minorHAnsi" w:cstheme="minorHAnsi"/>
                <w:i/>
                <w:color w:val="auto"/>
                <w:sz w:val="24"/>
                <w:szCs w:val="24"/>
              </w:rPr>
              <w:t xml:space="preserve"> via course page.</w:t>
            </w:r>
          </w:p>
        </w:tc>
        <w:tc>
          <w:tcPr>
            <w:tcW w:w="906" w:type="pct"/>
            <w:vMerge/>
            <w:shd w:val="clear" w:color="auto" w:fill="E2EFD9" w:themeFill="accent6" w:themeFillTint="33"/>
            <w:vAlign w:val="center"/>
          </w:tcPr>
          <w:p w:rsidR="00F21E9C" w:rsidRPr="00545336" w:rsidRDefault="00F21E9C" w:rsidP="00353BB5">
            <w:pPr>
              <w:pStyle w:val="Normal1"/>
              <w:spacing w:line="240" w:lineRule="auto"/>
              <w:jc w:val="center"/>
              <w:rPr>
                <w:rFonts w:asciiTheme="minorHAnsi" w:hAnsiTheme="minorHAnsi" w:cstheme="minorHAnsi"/>
                <w:i/>
                <w:color w:val="auto"/>
                <w:sz w:val="24"/>
                <w:szCs w:val="24"/>
              </w:rPr>
            </w:pPr>
          </w:p>
        </w:tc>
      </w:tr>
      <w:tr w:rsidR="00ED56CD" w:rsidRPr="00545336" w:rsidTr="00353BB5">
        <w:trPr>
          <w:cnfStyle w:val="000000100000"/>
          <w:trHeight w:val="352"/>
        </w:trPr>
        <w:sdt>
          <w:sdtPr>
            <w:rPr>
              <w:rFonts w:asciiTheme="minorHAnsi" w:hAnsiTheme="minorHAnsi" w:cstheme="minorHAnsi"/>
              <w:i/>
              <w:color w:val="auto"/>
              <w:sz w:val="24"/>
              <w:szCs w:val="24"/>
            </w:rPr>
            <w:alias w:val="Priority"/>
            <w:tag w:val="Priority"/>
            <w:id w:val="52193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ED56CD" w:rsidRPr="00545336" w:rsidRDefault="00ED56CD"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ED56CD" w:rsidRPr="005A34D0" w:rsidRDefault="00ED56CD"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 xml:space="preserve">sign-up and choose date for practical </w:t>
            </w:r>
            <w:r w:rsidR="00051CA3">
              <w:rPr>
                <w:rFonts w:asciiTheme="minorHAnsi" w:hAnsiTheme="minorHAnsi" w:cstheme="minorHAnsi"/>
                <w:i/>
                <w:color w:val="auto"/>
                <w:sz w:val="24"/>
                <w:szCs w:val="24"/>
              </w:rPr>
              <w:t xml:space="preserve">and test </w:t>
            </w:r>
            <w:r>
              <w:rPr>
                <w:rFonts w:asciiTheme="minorHAnsi" w:hAnsiTheme="minorHAnsi" w:cstheme="minorHAnsi"/>
                <w:i/>
                <w:color w:val="auto"/>
                <w:sz w:val="24"/>
                <w:szCs w:val="24"/>
              </w:rPr>
              <w:t>exa</w:t>
            </w:r>
            <w:r w:rsidR="00051CA3">
              <w:rPr>
                <w:rFonts w:asciiTheme="minorHAnsi" w:hAnsiTheme="minorHAnsi" w:cstheme="minorHAnsi"/>
                <w:i/>
                <w:color w:val="auto"/>
                <w:sz w:val="24"/>
                <w:szCs w:val="24"/>
              </w:rPr>
              <w:t>m.</w:t>
            </w:r>
          </w:p>
        </w:tc>
        <w:tc>
          <w:tcPr>
            <w:tcW w:w="906" w:type="pct"/>
            <w:shd w:val="clear" w:color="auto" w:fill="E2EFD9" w:themeFill="accent6" w:themeFillTint="33"/>
            <w:vAlign w:val="center"/>
          </w:tcPr>
          <w:p w:rsidR="00ED56CD" w:rsidRPr="000A4187" w:rsidRDefault="00ED56CD" w:rsidP="000A4187">
            <w:pPr>
              <w:pStyle w:val="Normal1"/>
              <w:jc w:val="center"/>
              <w:rPr>
                <w:rFonts w:asciiTheme="minorHAnsi" w:hAnsiTheme="minorHAnsi" w:cstheme="minorHAnsi"/>
                <w:i/>
                <w:color w:val="0000FF"/>
                <w:sz w:val="24"/>
                <w:szCs w:val="24"/>
                <w:u w:val="single"/>
              </w:rPr>
            </w:pPr>
            <w:r w:rsidRPr="000A4187">
              <w:rPr>
                <w:rFonts w:asciiTheme="minorHAnsi" w:hAnsiTheme="minorHAnsi" w:cstheme="minorHAnsi"/>
                <w:i/>
                <w:color w:val="0000FF"/>
                <w:sz w:val="24"/>
                <w:szCs w:val="24"/>
                <w:u w:val="single"/>
              </w:rPr>
              <w:t>Exam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upload some practical exam as archive file</w:t>
            </w:r>
            <w:r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4C2F55" w:rsidRDefault="003A5EEC"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Upload</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521958"/>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05504C">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re-upload some practical exam as archive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3"/>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436F07" w:rsidRDefault="003A5EEC"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download the last uploaded practical exam file</w:t>
            </w:r>
            <w:r w:rsidRPr="00545336">
              <w:rPr>
                <w:rFonts w:asciiTheme="minorHAnsi" w:hAnsiTheme="minorHAnsi" w:cstheme="minorHAnsi"/>
                <w:i/>
                <w:color w:val="auto"/>
                <w:sz w:val="24"/>
                <w:szCs w:val="24"/>
              </w:rPr>
              <w:t>.</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8708BF" w:rsidRPr="00545336" w:rsidTr="00353BB5">
        <w:trPr>
          <w:cnfStyle w:val="000000100000"/>
          <w:trHeight w:val="352"/>
        </w:trPr>
        <w:sdt>
          <w:sdtPr>
            <w:rPr>
              <w:rFonts w:asciiTheme="minorHAnsi" w:hAnsiTheme="minorHAnsi" w:cstheme="minorHAnsi"/>
              <w:i/>
              <w:color w:val="auto"/>
              <w:sz w:val="24"/>
              <w:szCs w:val="24"/>
            </w:rPr>
            <w:alias w:val="Priority"/>
            <w:tag w:val="Priority"/>
            <w:id w:val="321862"/>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8708BF" w:rsidRPr="00545336" w:rsidRDefault="008708BF"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8708BF" w:rsidRPr="00436F07" w:rsidRDefault="008708BF"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evaluate and comment the practical exam of some other student</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8708BF" w:rsidRPr="004C2F55" w:rsidRDefault="008708BF" w:rsidP="004C2F55">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Evaluation</w:t>
            </w:r>
          </w:p>
        </w:tc>
      </w:tr>
      <w:tr w:rsidR="00051CA3" w:rsidRPr="00545336" w:rsidTr="00353BB5">
        <w:trPr>
          <w:trHeight w:val="352"/>
        </w:trPr>
        <w:sdt>
          <w:sdtPr>
            <w:rPr>
              <w:rFonts w:asciiTheme="minorHAnsi" w:hAnsiTheme="minorHAnsi" w:cstheme="minorHAnsi"/>
              <w:i/>
              <w:color w:val="auto"/>
              <w:sz w:val="24"/>
              <w:szCs w:val="24"/>
            </w:rPr>
            <w:alias w:val="Priority"/>
            <w:tag w:val="Priority"/>
            <w:id w:val="32186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051CA3" w:rsidRPr="00545336" w:rsidRDefault="00051CA3"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051CA3" w:rsidRPr="00436F07" w:rsidRDefault="00051CA3" w:rsidP="006856EE">
            <w:pPr>
              <w:pStyle w:val="Normal1"/>
              <w:spacing w:line="240" w:lineRule="auto"/>
              <w:jc w:val="both"/>
              <w:rPr>
                <w:rFonts w:asciiTheme="minorHAnsi" w:hAnsiTheme="minorHAnsi" w:cstheme="minorHAnsi"/>
                <w:i/>
                <w:color w:val="auto"/>
                <w:sz w:val="24"/>
                <w:szCs w:val="24"/>
              </w:rPr>
            </w:pPr>
            <w:r w:rsidRPr="00545336">
              <w:rPr>
                <w:rFonts w:asciiTheme="minorHAnsi" w:hAnsiTheme="minorHAnsi" w:cstheme="minorHAnsi"/>
                <w:i/>
                <w:color w:val="auto"/>
                <w:sz w:val="24"/>
                <w:szCs w:val="24"/>
              </w:rPr>
              <w:t xml:space="preserve">The UI should allow </w:t>
            </w:r>
            <w:r>
              <w:rPr>
                <w:rFonts w:asciiTheme="minorHAnsi" w:hAnsiTheme="minorHAnsi" w:cstheme="minorHAnsi"/>
                <w:i/>
                <w:color w:val="auto"/>
                <w:sz w:val="24"/>
                <w:szCs w:val="24"/>
              </w:rPr>
              <w:t>the user</w:t>
            </w:r>
            <w:r w:rsidRPr="00545336">
              <w:rPr>
                <w:rFonts w:asciiTheme="minorHAnsi" w:hAnsiTheme="minorHAnsi" w:cstheme="minorHAnsi"/>
                <w:i/>
                <w:color w:val="auto"/>
                <w:sz w:val="24"/>
                <w:szCs w:val="24"/>
              </w:rPr>
              <w:t xml:space="preserve"> to </w:t>
            </w:r>
            <w:r>
              <w:rPr>
                <w:rFonts w:asciiTheme="minorHAnsi" w:hAnsiTheme="minorHAnsi" w:cstheme="minorHAnsi"/>
                <w:i/>
                <w:color w:val="auto"/>
                <w:sz w:val="24"/>
                <w:szCs w:val="24"/>
              </w:rPr>
              <w:t>check practical and test exam results from his personal information page</w:t>
            </w:r>
            <w:r w:rsidRPr="00545336">
              <w:rPr>
                <w:rFonts w:asciiTheme="minorHAnsi" w:hAnsiTheme="minorHAnsi" w:cstheme="minorHAnsi"/>
                <w:i/>
                <w:color w:val="auto"/>
                <w:sz w:val="24"/>
                <w:szCs w:val="24"/>
              </w:rPr>
              <w:t>.</w:t>
            </w:r>
          </w:p>
        </w:tc>
        <w:tc>
          <w:tcPr>
            <w:tcW w:w="906" w:type="pct"/>
            <w:shd w:val="clear" w:color="auto" w:fill="E2EFD9" w:themeFill="accent6" w:themeFillTint="33"/>
            <w:vAlign w:val="center"/>
          </w:tcPr>
          <w:p w:rsidR="00051CA3" w:rsidRPr="004C2F55" w:rsidRDefault="00051CA3" w:rsidP="00051CA3">
            <w:pPr>
              <w:pStyle w:val="Normal1"/>
              <w:spacing w:line="240" w:lineRule="auto"/>
              <w:jc w:val="center"/>
              <w:rPr>
                <w:rFonts w:asciiTheme="minorHAnsi" w:hAnsiTheme="minorHAnsi" w:cstheme="minorHAnsi"/>
                <w:i/>
                <w:color w:val="0000FF"/>
                <w:sz w:val="24"/>
                <w:szCs w:val="24"/>
                <w:u w:val="single"/>
              </w:rPr>
            </w:pPr>
            <w:r w:rsidRPr="004C2F55">
              <w:rPr>
                <w:rFonts w:asciiTheme="minorHAnsi" w:hAnsiTheme="minorHAnsi" w:cstheme="minorHAnsi"/>
                <w:i/>
                <w:color w:val="0000FF"/>
                <w:sz w:val="24"/>
                <w:szCs w:val="24"/>
                <w:u w:val="single"/>
              </w:rPr>
              <w:t>Exam Results</w:t>
            </w: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841"/>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1</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user </w:t>
            </w:r>
            <w:r w:rsidR="003A5EEC" w:rsidRPr="00545336">
              <w:rPr>
                <w:rFonts w:asciiTheme="minorHAnsi" w:hAnsiTheme="minorHAnsi" w:cstheme="minorHAnsi"/>
                <w:i/>
                <w:color w:val="auto"/>
                <w:sz w:val="24"/>
                <w:szCs w:val="24"/>
              </w:rPr>
              <w:t xml:space="preserve">to sign-up </w:t>
            </w:r>
            <w:r w:rsidR="00C54412">
              <w:rPr>
                <w:rFonts w:asciiTheme="minorHAnsi" w:hAnsiTheme="minorHAnsi" w:cstheme="minorHAnsi"/>
                <w:i/>
                <w:color w:val="auto"/>
                <w:sz w:val="24"/>
                <w:szCs w:val="24"/>
              </w:rPr>
              <w:t xml:space="preserve">or not </w:t>
            </w:r>
            <w:r w:rsidR="003A5EEC" w:rsidRPr="00545336">
              <w:rPr>
                <w:rFonts w:asciiTheme="minorHAnsi" w:hAnsiTheme="minorHAnsi" w:cstheme="minorHAnsi"/>
                <w:i/>
                <w:color w:val="auto"/>
                <w:sz w:val="24"/>
                <w:szCs w:val="24"/>
              </w:rPr>
              <w:t>for teamwork.</w:t>
            </w:r>
          </w:p>
        </w:tc>
        <w:tc>
          <w:tcPr>
            <w:tcW w:w="906" w:type="pct"/>
            <w:vMerge w:val="restart"/>
            <w:shd w:val="clear" w:color="auto" w:fill="E2EFD9" w:themeFill="accent6" w:themeFillTint="33"/>
            <w:vAlign w:val="center"/>
          </w:tcPr>
          <w:p w:rsidR="003A5EEC" w:rsidRPr="00545336" w:rsidRDefault="003A5EEC" w:rsidP="006E4011">
            <w:pPr>
              <w:pStyle w:val="Normal1"/>
              <w:spacing w:line="240" w:lineRule="auto"/>
              <w:jc w:val="center"/>
              <w:rPr>
                <w:rFonts w:asciiTheme="minorHAnsi" w:hAnsiTheme="minorHAnsi" w:cstheme="minorHAnsi"/>
                <w:i/>
                <w:color w:val="auto"/>
                <w:sz w:val="24"/>
                <w:szCs w:val="24"/>
              </w:rPr>
            </w:pPr>
            <w:r w:rsidRPr="006E4011">
              <w:rPr>
                <w:rFonts w:asciiTheme="minorHAnsi" w:hAnsiTheme="minorHAnsi" w:cstheme="minorHAnsi"/>
                <w:i/>
                <w:color w:val="0000FF"/>
                <w:sz w:val="24"/>
                <w:szCs w:val="24"/>
                <w:u w:val="single"/>
              </w:rPr>
              <w:t>Teamwork Sign-up</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4"/>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Pr>
                    <w:rFonts w:asciiTheme="minorHAnsi" w:hAnsiTheme="minorHAnsi" w:cstheme="minorHAnsi"/>
                    <w:i/>
                    <w:color w:val="auto"/>
                    <w:sz w:val="24"/>
                    <w:szCs w:val="24"/>
                  </w:rPr>
                  <w:t>3</w:t>
                </w:r>
              </w:p>
            </w:tc>
          </w:sdtContent>
        </w:sdt>
        <w:tc>
          <w:tcPr>
            <w:tcW w:w="3419" w:type="pct"/>
            <w:shd w:val="clear" w:color="auto" w:fill="E2EFD9" w:themeFill="accent6" w:themeFillTint="33"/>
            <w:vAlign w:val="center"/>
          </w:tcPr>
          <w:p w:rsidR="003A5EEC" w:rsidRPr="00545336" w:rsidRDefault="00051CA3"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change his </w:t>
            </w:r>
            <w:r w:rsidR="006856EE">
              <w:rPr>
                <w:rFonts w:asciiTheme="minorHAnsi" w:hAnsiTheme="minorHAnsi" w:cstheme="minorHAnsi"/>
                <w:i/>
                <w:color w:val="auto"/>
                <w:sz w:val="24"/>
                <w:szCs w:val="24"/>
              </w:rPr>
              <w:t xml:space="preserve">choice for participation in </w:t>
            </w:r>
            <w:r w:rsidR="003A5EEC" w:rsidRPr="00545336">
              <w:rPr>
                <w:rFonts w:asciiTheme="minorHAnsi" w:hAnsiTheme="minorHAnsi" w:cstheme="minorHAnsi"/>
                <w:i/>
                <w:color w:val="auto"/>
                <w:sz w:val="24"/>
                <w:szCs w:val="24"/>
              </w:rPr>
              <w:t>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r w:rsidR="003A5EEC" w:rsidRPr="00545336" w:rsidTr="00353BB5">
        <w:trPr>
          <w:cnfStyle w:val="000000100000"/>
          <w:trHeight w:val="352"/>
        </w:trPr>
        <w:sdt>
          <w:sdtPr>
            <w:rPr>
              <w:rFonts w:asciiTheme="minorHAnsi" w:hAnsiTheme="minorHAnsi" w:cstheme="minorHAnsi"/>
              <w:i/>
              <w:color w:val="auto"/>
              <w:sz w:val="24"/>
              <w:szCs w:val="24"/>
            </w:rPr>
            <w:alias w:val="Priority"/>
            <w:tag w:val="Priority"/>
            <w:id w:val="321745"/>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r w:rsidRPr="00545336">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to evaluate and comment some teammate</w:t>
            </w:r>
            <w:r>
              <w:rPr>
                <w:rFonts w:asciiTheme="minorHAnsi" w:hAnsiTheme="minorHAnsi" w:cstheme="minorHAnsi"/>
                <w:i/>
                <w:color w:val="auto"/>
                <w:sz w:val="24"/>
                <w:szCs w:val="24"/>
              </w:rPr>
              <w:t xml:space="preserve"> from the list with teamwork</w:t>
            </w:r>
            <w:r w:rsidR="003A5EEC" w:rsidRPr="00545336">
              <w:rPr>
                <w:rFonts w:asciiTheme="minorHAnsi" w:hAnsiTheme="minorHAnsi" w:cstheme="minorHAnsi"/>
                <w:i/>
                <w:color w:val="auto"/>
                <w:sz w:val="24"/>
                <w:szCs w:val="24"/>
              </w:rPr>
              <w:t>.</w:t>
            </w:r>
          </w:p>
        </w:tc>
        <w:tc>
          <w:tcPr>
            <w:tcW w:w="906" w:type="pct"/>
            <w:vMerge w:val="restart"/>
            <w:shd w:val="clear" w:color="auto" w:fill="E2EFD9" w:themeFill="accent6" w:themeFillTint="33"/>
            <w:vAlign w:val="center"/>
          </w:tcPr>
          <w:p w:rsidR="003A5EEC" w:rsidRPr="006E4011" w:rsidRDefault="003A5EEC" w:rsidP="00353BB5">
            <w:pPr>
              <w:pStyle w:val="Normal1"/>
              <w:spacing w:line="240" w:lineRule="auto"/>
              <w:jc w:val="center"/>
              <w:rPr>
                <w:rFonts w:asciiTheme="minorHAnsi" w:hAnsiTheme="minorHAnsi" w:cstheme="minorHAnsi"/>
                <w:i/>
                <w:color w:val="0000FF"/>
                <w:sz w:val="24"/>
                <w:szCs w:val="24"/>
                <w:u w:val="single"/>
              </w:rPr>
            </w:pPr>
            <w:r w:rsidRPr="006E4011">
              <w:rPr>
                <w:rFonts w:asciiTheme="minorHAnsi" w:hAnsiTheme="minorHAnsi" w:cstheme="minorHAnsi"/>
                <w:i/>
                <w:color w:val="0000FF"/>
                <w:sz w:val="24"/>
                <w:szCs w:val="24"/>
                <w:u w:val="single"/>
              </w:rPr>
              <w:t>Teammate Grading</w:t>
            </w:r>
          </w:p>
        </w:tc>
      </w:tr>
      <w:tr w:rsidR="003A5EEC" w:rsidRPr="00545336" w:rsidTr="00353BB5">
        <w:trPr>
          <w:trHeight w:val="352"/>
        </w:trPr>
        <w:sdt>
          <w:sdtPr>
            <w:rPr>
              <w:rFonts w:asciiTheme="minorHAnsi" w:hAnsiTheme="minorHAnsi" w:cstheme="minorHAnsi"/>
              <w:i/>
              <w:color w:val="auto"/>
              <w:sz w:val="24"/>
              <w:szCs w:val="24"/>
            </w:rPr>
            <w:alias w:val="Priority"/>
            <w:tag w:val="Priority"/>
            <w:id w:val="321746"/>
            <w:dropDownList>
              <w:listItem w:displayText="1" w:value="1"/>
              <w:listItem w:displayText="2" w:value="2"/>
              <w:listItem w:displayText="3" w:value="3"/>
              <w:listItem w:displayText="4" w:value="4"/>
            </w:dropDownList>
          </w:sdtPr>
          <w:sdtContent>
            <w:tc>
              <w:tcPr>
                <w:tcW w:w="675" w:type="pct"/>
                <w:shd w:val="clear" w:color="auto" w:fill="E2EFD9" w:themeFill="accent6" w:themeFillTint="33"/>
                <w:vAlign w:val="center"/>
              </w:tcPr>
              <w:p w:rsidR="003A5EEC" w:rsidRPr="00545336" w:rsidRDefault="00F95AED" w:rsidP="00353BB5">
                <w:pPr>
                  <w:pStyle w:val="Normal1"/>
                  <w:spacing w:line="240" w:lineRule="auto"/>
                  <w:jc w:val="center"/>
                  <w:rPr>
                    <w:rFonts w:asciiTheme="minorHAnsi" w:hAnsiTheme="minorHAnsi" w:cstheme="minorHAnsi"/>
                    <w:i/>
                    <w:color w:val="auto"/>
                    <w:sz w:val="24"/>
                    <w:szCs w:val="24"/>
                  </w:rPr>
                </w:pPr>
                <w:r w:rsidRPr="00F95AED">
                  <w:rPr>
                    <w:rFonts w:asciiTheme="minorHAnsi" w:hAnsiTheme="minorHAnsi" w:cstheme="minorHAnsi"/>
                    <w:i/>
                    <w:color w:val="auto"/>
                    <w:sz w:val="24"/>
                    <w:szCs w:val="24"/>
                  </w:rPr>
                  <w:t>2</w:t>
                </w:r>
              </w:p>
            </w:tc>
          </w:sdtContent>
        </w:sdt>
        <w:tc>
          <w:tcPr>
            <w:tcW w:w="3419" w:type="pct"/>
            <w:shd w:val="clear" w:color="auto" w:fill="E2EFD9" w:themeFill="accent6" w:themeFillTint="33"/>
            <w:vAlign w:val="center"/>
          </w:tcPr>
          <w:p w:rsidR="003A5EEC" w:rsidRPr="00545336" w:rsidRDefault="00281BC0" w:rsidP="006856EE">
            <w:pPr>
              <w:pStyle w:val="Normal1"/>
              <w:spacing w:line="240" w:lineRule="auto"/>
              <w:jc w:val="both"/>
              <w:rPr>
                <w:rFonts w:asciiTheme="minorHAnsi" w:hAnsiTheme="minorHAnsi" w:cstheme="minorHAnsi"/>
                <w:i/>
                <w:color w:val="auto"/>
                <w:sz w:val="24"/>
                <w:szCs w:val="24"/>
              </w:rPr>
            </w:pPr>
            <w:r>
              <w:rPr>
                <w:rFonts w:asciiTheme="minorHAnsi" w:hAnsiTheme="minorHAnsi" w:cstheme="minorHAnsi"/>
                <w:i/>
                <w:color w:val="auto"/>
                <w:sz w:val="24"/>
                <w:szCs w:val="24"/>
              </w:rPr>
              <w:t xml:space="preserve">The UI should allow the </w:t>
            </w:r>
            <w:r w:rsidRPr="00545336">
              <w:rPr>
                <w:rFonts w:asciiTheme="minorHAnsi" w:hAnsiTheme="minorHAnsi" w:cstheme="minorHAnsi"/>
                <w:i/>
                <w:color w:val="auto"/>
                <w:sz w:val="24"/>
                <w:szCs w:val="24"/>
              </w:rPr>
              <w:t xml:space="preserve">user </w:t>
            </w:r>
            <w:r w:rsidR="003A5EEC" w:rsidRPr="00545336">
              <w:rPr>
                <w:rFonts w:asciiTheme="minorHAnsi" w:hAnsiTheme="minorHAnsi" w:cstheme="minorHAnsi"/>
                <w:i/>
                <w:color w:val="auto"/>
                <w:sz w:val="24"/>
                <w:szCs w:val="24"/>
              </w:rPr>
              <w:t xml:space="preserve">to </w:t>
            </w:r>
            <w:r>
              <w:rPr>
                <w:rFonts w:asciiTheme="minorHAnsi" w:hAnsiTheme="minorHAnsi" w:cstheme="minorHAnsi"/>
                <w:i/>
                <w:color w:val="auto"/>
                <w:sz w:val="24"/>
                <w:szCs w:val="24"/>
              </w:rPr>
              <w:t>check the final teamwork scores from the list with teamwork.</w:t>
            </w:r>
          </w:p>
        </w:tc>
        <w:tc>
          <w:tcPr>
            <w:tcW w:w="906" w:type="pct"/>
            <w:vMerge/>
            <w:shd w:val="clear" w:color="auto" w:fill="E2EFD9" w:themeFill="accent6" w:themeFillTint="33"/>
            <w:vAlign w:val="center"/>
          </w:tcPr>
          <w:p w:rsidR="003A5EEC" w:rsidRPr="00545336" w:rsidRDefault="003A5EEC" w:rsidP="00353BB5">
            <w:pPr>
              <w:pStyle w:val="Normal1"/>
              <w:spacing w:line="240" w:lineRule="auto"/>
              <w:jc w:val="center"/>
              <w:rPr>
                <w:rFonts w:asciiTheme="minorHAnsi" w:hAnsiTheme="minorHAnsi" w:cstheme="minorHAnsi"/>
                <w:i/>
                <w:color w:val="auto"/>
                <w:sz w:val="24"/>
                <w:szCs w:val="24"/>
              </w:rPr>
            </w:pPr>
          </w:p>
        </w:tc>
      </w:tr>
    </w:tbl>
    <w:p w:rsidR="00CA208C" w:rsidRDefault="00CA208C" w:rsidP="00545336">
      <w:pPr>
        <w:pStyle w:val="Normal1"/>
        <w:spacing w:line="360" w:lineRule="auto"/>
        <w:jc w:val="both"/>
        <w:rPr>
          <w:rFonts w:asciiTheme="minorHAnsi" w:hAnsiTheme="minorHAnsi" w:cstheme="minorHAnsi"/>
          <w:color w:val="auto"/>
          <w:sz w:val="28"/>
          <w:szCs w:val="28"/>
        </w:rPr>
      </w:pPr>
    </w:p>
    <w:p w:rsidR="0061391C" w:rsidRDefault="00661EE3" w:rsidP="004801E4">
      <w:pPr>
        <w:pStyle w:val="Heading1"/>
      </w:pPr>
      <w:bookmarkStart w:id="14" w:name="_Toc402404584"/>
      <w:r w:rsidRPr="00661EE3">
        <w:lastRenderedPageBreak/>
        <w:t>TECHNICAL REQUIREMENTS</w:t>
      </w:r>
      <w:bookmarkEnd w:id="14"/>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Anti</w:t>
      </w:r>
      <w:r>
        <w:rPr>
          <w:rFonts w:asciiTheme="minorHAnsi" w:hAnsiTheme="minorHAnsi" w:cstheme="minorHAnsi"/>
          <w:color w:val="auto"/>
          <w:sz w:val="28"/>
          <w:szCs w:val="28"/>
        </w:rPr>
        <w:t>-</w:t>
      </w:r>
      <w:r w:rsidRPr="00661EE3">
        <w:rPr>
          <w:rFonts w:asciiTheme="minorHAnsi" w:hAnsiTheme="minorHAnsi" w:cstheme="minorHAnsi"/>
          <w:color w:val="auto"/>
          <w:sz w:val="28"/>
          <w:szCs w:val="28"/>
        </w:rPr>
        <w:t>cheat security</w:t>
      </w:r>
    </w:p>
    <w:p w:rsidR="00661EE3" w:rsidRDefault="00D06B2B" w:rsidP="004801E4">
      <w:pPr>
        <w:pStyle w:val="Normal1"/>
        <w:numPr>
          <w:ilvl w:val="0"/>
          <w:numId w:val="2"/>
        </w:numPr>
        <w:spacing w:line="360" w:lineRule="auto"/>
        <w:ind w:left="1080"/>
        <w:jc w:val="both"/>
        <w:rPr>
          <w:rFonts w:asciiTheme="minorHAnsi" w:hAnsiTheme="minorHAnsi" w:cstheme="minorHAnsi"/>
          <w:color w:val="auto"/>
          <w:sz w:val="28"/>
          <w:szCs w:val="28"/>
        </w:rPr>
      </w:pPr>
      <w:r>
        <w:rPr>
          <w:rFonts w:asciiTheme="minorHAnsi" w:hAnsiTheme="minorHAnsi" w:cstheme="minorHAnsi"/>
          <w:color w:val="auto"/>
          <w:sz w:val="28"/>
          <w:szCs w:val="28"/>
        </w:rPr>
        <w:t>Score data alteration security</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Precise estimation of exa</w:t>
      </w:r>
      <w:r w:rsidR="00D06B2B">
        <w:rPr>
          <w:rFonts w:asciiTheme="minorHAnsi" w:hAnsiTheme="minorHAnsi" w:cstheme="minorHAnsi"/>
          <w:color w:val="auto"/>
          <w:sz w:val="28"/>
          <w:szCs w:val="28"/>
        </w:rPr>
        <w:t>m result and course total score</w:t>
      </w:r>
    </w:p>
    <w:p w:rsidR="0061391C" w:rsidRDefault="00661EE3" w:rsidP="004801E4">
      <w:pPr>
        <w:pStyle w:val="Heading1"/>
      </w:pPr>
      <w:bookmarkStart w:id="15" w:name="_Toc402404585"/>
      <w:r w:rsidRPr="00661EE3">
        <w:t>ENVIRONMENT REQUIREMENTS</w:t>
      </w:r>
      <w:bookmarkEnd w:id="15"/>
    </w:p>
    <w:p w:rsid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Administrator access</w:t>
      </w:r>
    </w:p>
    <w:p w:rsidR="00661EE3" w:rsidRPr="0061391C" w:rsidRDefault="00661EE3"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internet access</w:t>
      </w:r>
    </w:p>
    <w:p w:rsidR="0049780F" w:rsidRDefault="0049780F" w:rsidP="004801E4">
      <w:pPr>
        <w:pStyle w:val="Heading1"/>
      </w:pPr>
      <w:bookmarkStart w:id="16" w:name="_Toc402404586"/>
      <w:r w:rsidRPr="00661EE3">
        <w:t>HARDWARE REQUIREMENTS</w:t>
      </w:r>
      <w:bookmarkEnd w:id="16"/>
    </w:p>
    <w:p w:rsidR="0049780F" w:rsidRPr="00D4546D" w:rsidRDefault="0049780F" w:rsidP="004801E4">
      <w:pPr>
        <w:pStyle w:val="Normal1"/>
        <w:numPr>
          <w:ilvl w:val="0"/>
          <w:numId w:val="2"/>
        </w:numPr>
        <w:spacing w:line="360" w:lineRule="auto"/>
        <w:ind w:left="1080"/>
        <w:jc w:val="both"/>
        <w:rPr>
          <w:rFonts w:asciiTheme="minorHAnsi" w:hAnsiTheme="minorHAnsi" w:cstheme="minorHAnsi"/>
          <w:color w:val="auto"/>
          <w:sz w:val="28"/>
          <w:szCs w:val="28"/>
        </w:rPr>
      </w:pPr>
      <w:r w:rsidRPr="00661EE3">
        <w:rPr>
          <w:rFonts w:asciiTheme="minorHAnsi" w:hAnsiTheme="minorHAnsi" w:cstheme="minorHAnsi"/>
          <w:color w:val="auto"/>
          <w:sz w:val="28"/>
          <w:szCs w:val="28"/>
        </w:rPr>
        <w:t>Server reliability</w:t>
      </w:r>
    </w:p>
    <w:p w:rsidR="00FF43A3" w:rsidRDefault="006851D2" w:rsidP="004801E4">
      <w:pPr>
        <w:pStyle w:val="Heading1"/>
      </w:pPr>
      <w:bookmarkStart w:id="17" w:name="_Toc402404587"/>
      <w:r>
        <w:t>SOFTWARE QUALITIES</w:t>
      </w:r>
      <w:bookmarkEnd w:id="17"/>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User-friendliness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users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of all sorts and types and not all of them will be very experienced with computers, it is essential that the application be as user-friendly as possible.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Reliability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eliability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is not expected to be essential, but nonetheless important. Accepted rate of fa</w:t>
      </w:r>
      <w:r>
        <w:rPr>
          <w:rFonts w:asciiTheme="minorHAnsi" w:hAnsiTheme="minorHAnsi" w:cstheme="minorHAnsi"/>
          <w:color w:val="auto"/>
          <w:sz w:val="28"/>
          <w:szCs w:val="28"/>
        </w:rPr>
        <w:t>ilure is 1 crash per fortnight.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Performance</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highly essential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w:t>
      </w:r>
      <w:r>
        <w:rPr>
          <w:rFonts w:asciiTheme="minorHAnsi" w:hAnsiTheme="minorHAnsi" w:cstheme="minorHAnsi"/>
          <w:color w:val="auto"/>
          <w:sz w:val="28"/>
          <w:szCs w:val="28"/>
        </w:rPr>
        <w:t>lication runs efficiently. Any request</w:t>
      </w:r>
      <w:r w:rsidRPr="00863CD7">
        <w:rPr>
          <w:rFonts w:asciiTheme="minorHAnsi" w:hAnsiTheme="minorHAnsi" w:cstheme="minorHAnsi"/>
          <w:color w:val="auto"/>
          <w:sz w:val="28"/>
          <w:szCs w:val="28"/>
        </w:rPr>
        <w:t xml:space="preserve"> should not take more than 5 seconds.</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Reusability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r</w:t>
      </w:r>
      <w:r w:rsidRPr="00863CD7">
        <w:rPr>
          <w:rFonts w:asciiTheme="minorHAnsi" w:hAnsiTheme="minorHAnsi" w:cstheme="minorHAnsi"/>
          <w:color w:val="auto"/>
          <w:sz w:val="28"/>
          <w:szCs w:val="28"/>
        </w:rPr>
        <w:t xml:space="preserve">eusability will not be important in this application.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Extensibility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o</w:t>
      </w:r>
      <w:r w:rsidRPr="00863CD7">
        <w:rPr>
          <w:rFonts w:asciiTheme="minorHAnsi" w:hAnsiTheme="minorHAnsi" w:cstheme="minorHAnsi"/>
          <w:color w:val="auto"/>
          <w:sz w:val="28"/>
          <w:szCs w:val="28"/>
        </w:rPr>
        <w:t>ver time the system will be enhanced with small features, therefore the application should be extensible.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lastRenderedPageBreak/>
        <w:t>Robustness</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i</w:t>
      </w:r>
      <w:r w:rsidRPr="00863CD7">
        <w:rPr>
          <w:rFonts w:asciiTheme="minorHAnsi" w:hAnsiTheme="minorHAnsi" w:cstheme="minorHAnsi"/>
          <w:color w:val="auto"/>
          <w:sz w:val="28"/>
          <w:szCs w:val="28"/>
        </w:rPr>
        <w:t xml:space="preserve">t is expected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does not crash</w:t>
      </w:r>
      <w:r w:rsidR="006856EE">
        <w:rPr>
          <w:rFonts w:asciiTheme="minorHAnsi" w:hAnsiTheme="minorHAnsi" w:cstheme="minorHAnsi"/>
          <w:color w:val="auto"/>
          <w:sz w:val="28"/>
          <w:szCs w:val="28"/>
        </w:rPr>
        <w:t xml:space="preserve"> if a user inputs wrong data, </w:t>
      </w:r>
      <w:r w:rsidRPr="00863CD7">
        <w:rPr>
          <w:rFonts w:asciiTheme="minorHAnsi" w:hAnsiTheme="minorHAnsi" w:cstheme="minorHAnsi"/>
          <w:color w:val="auto"/>
          <w:sz w:val="28"/>
          <w:szCs w:val="28"/>
        </w:rPr>
        <w:t xml:space="preserve">makes mistakes or if links are broken.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Maintainability</w:t>
      </w:r>
      <w:r w:rsidRPr="00863CD7">
        <w:rPr>
          <w:rFonts w:asciiTheme="minorHAnsi" w:hAnsiTheme="minorHAnsi" w:cstheme="minorHAnsi"/>
          <w:color w:val="auto"/>
          <w:sz w:val="28"/>
          <w:szCs w:val="28"/>
        </w:rPr>
        <w:t xml:space="preserve"> – “</w:t>
      </w:r>
      <w:r>
        <w:rPr>
          <w:rFonts w:asciiTheme="minorHAnsi" w:hAnsiTheme="minorHAnsi" w:cstheme="minorHAnsi"/>
          <w:color w:val="auto"/>
          <w:sz w:val="28"/>
          <w:szCs w:val="28"/>
        </w:rPr>
        <w:t>Telerik</w:t>
      </w:r>
      <w:r w:rsidRPr="00863CD7">
        <w:rPr>
          <w:rFonts w:asciiTheme="minorHAnsi" w:hAnsiTheme="minorHAnsi" w:cstheme="minorHAnsi"/>
          <w:color w:val="auto"/>
          <w:sz w:val="28"/>
          <w:szCs w:val="28"/>
        </w:rPr>
        <w:t xml:space="preserve">, Inc.” expects that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will be used by different kinds of users over varying periods of time. Routine maintenance may be necessary at </w:t>
      </w:r>
      <w:r w:rsidR="00564B26">
        <w:rPr>
          <w:rFonts w:asciiTheme="minorHAnsi" w:hAnsiTheme="minorHAnsi" w:cstheme="minorHAnsi"/>
          <w:color w:val="auto"/>
          <w:sz w:val="28"/>
          <w:szCs w:val="28"/>
        </w:rPr>
        <w:t>times;</w:t>
      </w:r>
      <w:r w:rsidRPr="00863CD7">
        <w:rPr>
          <w:rFonts w:asciiTheme="minorHAnsi" w:hAnsiTheme="minorHAnsi" w:cstheme="minorHAnsi"/>
          <w:color w:val="auto"/>
          <w:sz w:val="28"/>
          <w:szCs w:val="28"/>
        </w:rPr>
        <w:t xml:space="preserve"> hence the system should be easily maintainable.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Reparability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it is possible that the application may not be fault-free,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application should be designed and implemented such that it can be easily repaired in the future.</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Understandability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t</w:t>
      </w:r>
      <w:r w:rsidRPr="00863CD7">
        <w:rPr>
          <w:rFonts w:asciiTheme="minorHAnsi" w:hAnsiTheme="minorHAnsi" w:cstheme="minorHAnsi"/>
          <w:color w:val="auto"/>
          <w:sz w:val="28"/>
          <w:szCs w:val="28"/>
        </w:rPr>
        <w:t xml:space="preserve">o support evolvability, reparability, and maintainability, it is imperative that all aspects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(design, code and test cases) be easily understandable, even to future developers who are not currently involved in the creation of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Interoperability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s</w:t>
      </w:r>
      <w:r w:rsidRPr="00863CD7">
        <w:rPr>
          <w:rFonts w:asciiTheme="minorHAnsi" w:hAnsiTheme="minorHAnsi" w:cstheme="minorHAnsi"/>
          <w:color w:val="auto"/>
          <w:sz w:val="28"/>
          <w:szCs w:val="28"/>
        </w:rPr>
        <w:t xml:space="preserve">ince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 xml:space="preserve"> does not have to interoperate with any other software, interoperability is not a concern. </w:t>
      </w:r>
    </w:p>
    <w:p w:rsidR="00FF43A3" w:rsidRPr="00863CD7"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Productivity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p</w:t>
      </w:r>
      <w:r w:rsidR="006856EE">
        <w:rPr>
          <w:rFonts w:asciiTheme="minorHAnsi" w:hAnsiTheme="minorHAnsi" w:cstheme="minorHAnsi"/>
          <w:color w:val="auto"/>
          <w:sz w:val="28"/>
          <w:szCs w:val="28"/>
        </w:rPr>
        <w:t xml:space="preserve">roductivity is not </w:t>
      </w:r>
      <w:r w:rsidRPr="00863CD7">
        <w:rPr>
          <w:rFonts w:asciiTheme="minorHAnsi" w:hAnsiTheme="minorHAnsi" w:cstheme="minorHAnsi"/>
          <w:color w:val="auto"/>
          <w:sz w:val="28"/>
          <w:szCs w:val="28"/>
        </w:rPr>
        <w:t xml:space="preserve">a concern for the </w:t>
      </w:r>
      <w:r>
        <w:rPr>
          <w:rFonts w:asciiTheme="minorHAnsi" w:hAnsiTheme="minorHAnsi" w:cstheme="minorHAnsi"/>
          <w:color w:val="auto"/>
          <w:sz w:val="28"/>
          <w:szCs w:val="28"/>
        </w:rPr>
        <w:t>TASS</w:t>
      </w:r>
      <w:r w:rsidRPr="00863CD7">
        <w:rPr>
          <w:rFonts w:asciiTheme="minorHAnsi" w:hAnsiTheme="minorHAnsi" w:cstheme="minorHAnsi"/>
          <w:color w:val="auto"/>
          <w:sz w:val="28"/>
          <w:szCs w:val="28"/>
        </w:rPr>
        <w:t>.</w:t>
      </w:r>
    </w:p>
    <w:p w:rsidR="00FF43A3" w:rsidRPr="00FF43A3" w:rsidRDefault="00FF43A3" w:rsidP="00FF43A3">
      <w:pPr>
        <w:pStyle w:val="Normal1"/>
        <w:numPr>
          <w:ilvl w:val="0"/>
          <w:numId w:val="2"/>
        </w:numPr>
        <w:spacing w:line="360" w:lineRule="auto"/>
        <w:ind w:left="1080"/>
        <w:jc w:val="both"/>
        <w:rPr>
          <w:rFonts w:asciiTheme="minorHAnsi" w:hAnsiTheme="minorHAnsi" w:cstheme="minorHAnsi"/>
          <w:color w:val="auto"/>
          <w:sz w:val="28"/>
          <w:szCs w:val="28"/>
        </w:rPr>
      </w:pPr>
      <w:r w:rsidRPr="00863CD7">
        <w:rPr>
          <w:rFonts w:asciiTheme="minorHAnsi" w:hAnsiTheme="minorHAnsi" w:cstheme="minorHAnsi"/>
          <w:b/>
          <w:color w:val="auto"/>
          <w:sz w:val="28"/>
          <w:szCs w:val="28"/>
        </w:rPr>
        <w:t>Visibility</w:t>
      </w:r>
      <w:r w:rsidRPr="00863CD7">
        <w:rPr>
          <w:rFonts w:asciiTheme="minorHAnsi" w:hAnsiTheme="minorHAnsi" w:cstheme="minorHAnsi"/>
          <w:color w:val="auto"/>
          <w:sz w:val="28"/>
          <w:szCs w:val="28"/>
        </w:rPr>
        <w:t xml:space="preserve"> – </w:t>
      </w:r>
      <w:r w:rsidR="00564B26">
        <w:rPr>
          <w:rFonts w:asciiTheme="minorHAnsi" w:hAnsiTheme="minorHAnsi" w:cstheme="minorHAnsi"/>
          <w:color w:val="auto"/>
          <w:sz w:val="28"/>
          <w:szCs w:val="28"/>
        </w:rPr>
        <w:t>v</w:t>
      </w:r>
      <w:r w:rsidRPr="00863CD7">
        <w:rPr>
          <w:rFonts w:asciiTheme="minorHAnsi" w:hAnsiTheme="minorHAnsi" w:cstheme="minorHAnsi"/>
          <w:color w:val="auto"/>
          <w:sz w:val="28"/>
          <w:szCs w:val="28"/>
        </w:rPr>
        <w:t xml:space="preserve">isibility is not a concern in the development of the </w:t>
      </w:r>
      <w:r>
        <w:rPr>
          <w:rFonts w:asciiTheme="minorHAnsi" w:hAnsiTheme="minorHAnsi" w:cstheme="minorHAnsi"/>
          <w:color w:val="auto"/>
          <w:sz w:val="28"/>
          <w:szCs w:val="28"/>
        </w:rPr>
        <w:t>TASS</w:t>
      </w:r>
      <w:r w:rsidR="006856EE">
        <w:rPr>
          <w:rFonts w:asciiTheme="minorHAnsi" w:hAnsiTheme="minorHAnsi" w:cstheme="minorHAnsi"/>
          <w:color w:val="auto"/>
          <w:sz w:val="28"/>
          <w:szCs w:val="28"/>
        </w:rPr>
        <w:t>.</w:t>
      </w:r>
    </w:p>
    <w:p w:rsidR="0049780F" w:rsidRDefault="00FF43A3" w:rsidP="004801E4">
      <w:pPr>
        <w:pStyle w:val="Heading1"/>
      </w:pPr>
      <w:bookmarkStart w:id="18" w:name="_Toc402404588"/>
      <w:r>
        <w:t>GLOSSARY</w:t>
      </w:r>
      <w:bookmarkEnd w:id="18"/>
    </w:p>
    <w:p w:rsidR="00FF43A3" w:rsidRPr="00564B26" w:rsidRDefault="00FF43A3" w:rsidP="00FF43A3">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Theme="minorHAnsi" w:hAnsiTheme="minorHAnsi" w:cstheme="minorHAnsi"/>
          <w:b/>
          <w:color w:val="auto"/>
          <w:sz w:val="28"/>
          <w:szCs w:val="28"/>
        </w:rPr>
        <w:t>Telerik Academy Student System (TASS)</w:t>
      </w:r>
      <w:r w:rsidR="005D72FF">
        <w:rPr>
          <w:rFonts w:asciiTheme="minorHAnsi" w:hAnsiTheme="minorHAnsi" w:cstheme="minorHAnsi"/>
          <w:b/>
          <w:color w:val="auto"/>
          <w:sz w:val="28"/>
          <w:szCs w:val="28"/>
        </w:rPr>
        <w:t xml:space="preserve"> </w:t>
      </w:r>
      <w:r w:rsidRPr="00FF43A3">
        <w:rPr>
          <w:rFonts w:ascii="Calibri" w:hAnsi="Calibri" w:cs="Calibri"/>
          <w:color w:val="auto"/>
          <w:sz w:val="28"/>
          <w:szCs w:val="28"/>
        </w:rPr>
        <w:t xml:space="preserve">– </w:t>
      </w:r>
      <w:r w:rsidR="00564B26">
        <w:rPr>
          <w:rFonts w:ascii="Calibri" w:hAnsi="Calibri" w:cs="Calibri"/>
          <w:color w:val="auto"/>
          <w:sz w:val="28"/>
          <w:szCs w:val="28"/>
        </w:rPr>
        <w:t>a</w:t>
      </w:r>
      <w:r w:rsidR="009E61A1" w:rsidRPr="009E61A1">
        <w:rPr>
          <w:rFonts w:ascii="Calibri" w:hAnsi="Calibri" w:cs="Calibri"/>
          <w:color w:val="auto"/>
          <w:sz w:val="28"/>
          <w:szCs w:val="28"/>
        </w:rPr>
        <w:t xml:space="preserve"> student system developed for the purpose of tra</w:t>
      </w:r>
      <w:r w:rsidR="009E61A1">
        <w:rPr>
          <w:rFonts w:ascii="Calibri" w:hAnsi="Calibri" w:cs="Calibri"/>
          <w:color w:val="auto"/>
          <w:sz w:val="28"/>
          <w:szCs w:val="28"/>
        </w:rPr>
        <w:t>ining at the Academy of Telerik</w:t>
      </w:r>
      <w:r w:rsidRPr="00FF43A3">
        <w:rPr>
          <w:rFonts w:ascii="Calibri" w:hAnsi="Calibri" w:cs="Calibri"/>
          <w:color w:val="auto"/>
          <w:sz w:val="28"/>
          <w:szCs w:val="28"/>
        </w:rPr>
        <w:t>.</w:t>
      </w:r>
    </w:p>
    <w:p w:rsidR="00564B26" w:rsidRPr="00564B26" w:rsidRDefault="00564B26" w:rsidP="00564B26">
      <w:pPr>
        <w:pStyle w:val="Normal1"/>
        <w:numPr>
          <w:ilvl w:val="0"/>
          <w:numId w:val="2"/>
        </w:numPr>
        <w:spacing w:line="360" w:lineRule="auto"/>
        <w:ind w:left="1080"/>
        <w:jc w:val="both"/>
        <w:rPr>
          <w:rFonts w:asciiTheme="minorHAnsi" w:hAnsiTheme="minorHAnsi" w:cstheme="minorHAnsi"/>
          <w:b/>
          <w:color w:val="auto"/>
          <w:sz w:val="28"/>
          <w:szCs w:val="28"/>
        </w:rPr>
      </w:pPr>
      <w:r w:rsidRPr="00FF43A3">
        <w:rPr>
          <w:rFonts w:ascii="Calibri" w:hAnsi="Calibri" w:cs="Calibri"/>
          <w:b/>
          <w:color w:val="auto"/>
          <w:sz w:val="28"/>
          <w:szCs w:val="28"/>
        </w:rPr>
        <w:t xml:space="preserve">User </w:t>
      </w:r>
      <w:r w:rsidRPr="00B34AAE">
        <w:rPr>
          <w:rFonts w:ascii="Calibri" w:hAnsi="Calibri" w:cs="Calibri"/>
          <w:color w:val="auto"/>
          <w:sz w:val="28"/>
          <w:szCs w:val="28"/>
        </w:rPr>
        <w:t xml:space="preserve">– </w:t>
      </w:r>
      <w:r>
        <w:rPr>
          <w:rFonts w:asciiTheme="minorHAnsi" w:hAnsiTheme="minorHAnsi" w:cstheme="minorHAnsi"/>
          <w:color w:val="auto"/>
          <w:sz w:val="28"/>
          <w:szCs w:val="28"/>
        </w:rPr>
        <w:t>a</w:t>
      </w:r>
      <w:r w:rsidR="005D72FF">
        <w:rPr>
          <w:rFonts w:asciiTheme="minorHAnsi" w:hAnsiTheme="minorHAnsi" w:cstheme="minorHAnsi"/>
          <w:color w:val="auto"/>
          <w:sz w:val="28"/>
          <w:szCs w:val="28"/>
        </w:rPr>
        <w:t xml:space="preserve"> </w:t>
      </w:r>
      <w:r>
        <w:rPr>
          <w:rFonts w:asciiTheme="minorHAnsi" w:hAnsiTheme="minorHAnsi" w:cstheme="minorHAnsi"/>
          <w:color w:val="auto"/>
          <w:sz w:val="28"/>
          <w:szCs w:val="28"/>
        </w:rPr>
        <w:t>student in Telerik Academy</w:t>
      </w:r>
      <w:r w:rsidRPr="00B34AAE">
        <w:rPr>
          <w:rFonts w:ascii="Calibri" w:hAnsi="Calibri" w:cs="Calibri"/>
          <w:color w:val="auto"/>
          <w:sz w:val="28"/>
          <w:szCs w:val="28"/>
        </w:rPr>
        <w:t>.</w:t>
      </w:r>
    </w:p>
    <w:p w:rsidR="00EC0252" w:rsidRPr="00FF43A3" w:rsidRDefault="00EC0252" w:rsidP="00FF43A3">
      <w:pPr>
        <w:pStyle w:val="Normal1"/>
        <w:numPr>
          <w:ilvl w:val="0"/>
          <w:numId w:val="2"/>
        </w:numPr>
        <w:spacing w:line="360" w:lineRule="auto"/>
        <w:ind w:left="1080"/>
        <w:jc w:val="both"/>
        <w:rPr>
          <w:rFonts w:ascii="Calibri" w:hAnsi="Calibri" w:cs="Calibri"/>
          <w:b/>
          <w:color w:val="auto"/>
          <w:sz w:val="28"/>
          <w:szCs w:val="28"/>
        </w:rPr>
      </w:pPr>
      <w:r>
        <w:rPr>
          <w:rFonts w:asciiTheme="minorHAnsi" w:hAnsiTheme="minorHAnsi" w:cstheme="minorHAnsi"/>
          <w:b/>
          <w:color w:val="auto"/>
          <w:sz w:val="28"/>
          <w:szCs w:val="28"/>
        </w:rPr>
        <w:t xml:space="preserve">Admin GUI </w:t>
      </w:r>
      <w:r w:rsidRPr="00B34AAE">
        <w:rPr>
          <w:rFonts w:ascii="Calibri" w:hAnsi="Calibri" w:cs="Calibri"/>
          <w:color w:val="auto"/>
          <w:sz w:val="28"/>
          <w:szCs w:val="28"/>
        </w:rPr>
        <w:t xml:space="preserve">– </w:t>
      </w:r>
      <w:r w:rsidR="00564B26">
        <w:rPr>
          <w:rFonts w:asciiTheme="minorHAnsi" w:hAnsiTheme="minorHAnsi" w:cstheme="minorHAnsi"/>
          <w:color w:val="auto"/>
          <w:sz w:val="28"/>
          <w:szCs w:val="28"/>
        </w:rPr>
        <w:t>it</w:t>
      </w:r>
      <w:r w:rsidR="00934501" w:rsidRPr="00934501">
        <w:rPr>
          <w:rFonts w:asciiTheme="minorHAnsi" w:hAnsiTheme="minorHAnsi" w:cstheme="minorHAnsi"/>
          <w:color w:val="auto"/>
          <w:sz w:val="28"/>
          <w:szCs w:val="28"/>
        </w:rPr>
        <w:t xml:space="preserve"> is used for all administration related functionality like </w:t>
      </w:r>
      <w:r w:rsidR="00934501">
        <w:rPr>
          <w:rFonts w:asciiTheme="minorHAnsi" w:hAnsiTheme="minorHAnsi" w:cstheme="minorHAnsi"/>
          <w:color w:val="auto"/>
          <w:sz w:val="28"/>
          <w:szCs w:val="28"/>
        </w:rPr>
        <w:t xml:space="preserve">giving user roles, creating and deleting of courses, lectures, exams and teamwork, assigning </w:t>
      </w:r>
      <w:r w:rsidR="00934501">
        <w:rPr>
          <w:rFonts w:asciiTheme="minorHAnsi" w:hAnsiTheme="minorHAnsi" w:cstheme="minorHAnsi"/>
          <w:color w:val="auto"/>
          <w:sz w:val="28"/>
          <w:szCs w:val="28"/>
        </w:rPr>
        <w:lastRenderedPageBreak/>
        <w:t>students to them</w:t>
      </w:r>
      <w:r w:rsidR="00934501" w:rsidRPr="00934501">
        <w:rPr>
          <w:rFonts w:asciiTheme="minorHAnsi" w:hAnsiTheme="minorHAnsi" w:cstheme="minorHAnsi"/>
          <w:color w:val="auto"/>
          <w:sz w:val="28"/>
          <w:szCs w:val="28"/>
        </w:rPr>
        <w:t xml:space="preserve">, </w:t>
      </w:r>
      <w:r w:rsidR="00934501">
        <w:rPr>
          <w:rFonts w:asciiTheme="minorHAnsi" w:hAnsiTheme="minorHAnsi" w:cstheme="minorHAnsi"/>
          <w:color w:val="auto"/>
          <w:sz w:val="28"/>
          <w:szCs w:val="28"/>
        </w:rPr>
        <w:t>practical exam and test evaluations, bonuses, anti-c</w:t>
      </w:r>
      <w:r w:rsidR="00934501" w:rsidRPr="00934501">
        <w:rPr>
          <w:rFonts w:asciiTheme="minorHAnsi" w:hAnsiTheme="minorHAnsi" w:cstheme="minorHAnsi"/>
          <w:color w:val="auto"/>
          <w:sz w:val="28"/>
          <w:szCs w:val="28"/>
        </w:rPr>
        <w:t>heat</w:t>
      </w:r>
      <w:r w:rsidR="00934501">
        <w:rPr>
          <w:rFonts w:asciiTheme="minorHAnsi" w:hAnsiTheme="minorHAnsi" w:cstheme="minorHAnsi"/>
          <w:color w:val="auto"/>
          <w:sz w:val="28"/>
          <w:szCs w:val="28"/>
        </w:rPr>
        <w:t>, certificates,</w:t>
      </w:r>
      <w:r w:rsidR="00934501" w:rsidRPr="00934501">
        <w:rPr>
          <w:rFonts w:asciiTheme="minorHAnsi" w:hAnsiTheme="minorHAnsi" w:cstheme="minorHAnsi"/>
          <w:color w:val="auto"/>
          <w:sz w:val="28"/>
          <w:szCs w:val="28"/>
        </w:rPr>
        <w:t xml:space="preserve"> etc.</w:t>
      </w:r>
    </w:p>
    <w:p w:rsidR="00EC0252" w:rsidRPr="00EC0252" w:rsidRDefault="00564B26" w:rsidP="00EC0252">
      <w:pPr>
        <w:pStyle w:val="Normal1"/>
        <w:numPr>
          <w:ilvl w:val="0"/>
          <w:numId w:val="2"/>
        </w:numPr>
        <w:spacing w:line="360" w:lineRule="auto"/>
        <w:ind w:left="1080"/>
        <w:jc w:val="both"/>
        <w:rPr>
          <w:rFonts w:ascii="Calibri" w:hAnsi="Calibri" w:cs="Calibri"/>
          <w:b/>
          <w:color w:val="auto"/>
          <w:sz w:val="28"/>
          <w:szCs w:val="28"/>
        </w:rPr>
      </w:pPr>
      <w:r>
        <w:rPr>
          <w:rFonts w:ascii="Calibri" w:hAnsi="Calibri" w:cs="Calibri"/>
          <w:b/>
          <w:color w:val="auto"/>
          <w:sz w:val="28"/>
          <w:szCs w:val="28"/>
        </w:rPr>
        <w:t>UI</w:t>
      </w:r>
      <w:r w:rsidR="005D72FF">
        <w:rPr>
          <w:rFonts w:ascii="Calibri" w:hAnsi="Calibri" w:cs="Calibri"/>
          <w:b/>
          <w:color w:val="auto"/>
          <w:sz w:val="28"/>
          <w:szCs w:val="28"/>
        </w:rPr>
        <w:t xml:space="preserve"> </w:t>
      </w:r>
      <w:r w:rsidRPr="00B34AAE">
        <w:rPr>
          <w:rFonts w:ascii="Calibri" w:hAnsi="Calibri" w:cs="Calibri"/>
          <w:color w:val="auto"/>
          <w:sz w:val="28"/>
          <w:szCs w:val="28"/>
        </w:rPr>
        <w:t xml:space="preserve">– </w:t>
      </w:r>
      <w:r w:rsidRPr="00564B26">
        <w:rPr>
          <w:rFonts w:ascii="Calibri" w:hAnsi="Calibri" w:cs="Calibri"/>
          <w:color w:val="auto"/>
          <w:sz w:val="28"/>
          <w:szCs w:val="28"/>
        </w:rPr>
        <w:t>the interface between the end-user of an application and the software behind it</w:t>
      </w:r>
      <w:r w:rsidR="0084028B">
        <w:rPr>
          <w:rFonts w:ascii="Calibri" w:hAnsi="Calibri" w:cs="Calibri"/>
          <w:color w:val="auto"/>
          <w:sz w:val="28"/>
          <w:szCs w:val="28"/>
        </w:rPr>
        <w:t>.</w:t>
      </w:r>
    </w:p>
    <w:p w:rsidR="00FF43A3" w:rsidRDefault="00FF43A3" w:rsidP="00FF43A3">
      <w:pPr>
        <w:pStyle w:val="Normal1"/>
        <w:spacing w:line="360" w:lineRule="auto"/>
        <w:jc w:val="both"/>
        <w:rPr>
          <w:rFonts w:asciiTheme="minorHAnsi" w:hAnsiTheme="minorHAnsi" w:cstheme="minorHAnsi"/>
          <w:color w:val="auto"/>
          <w:sz w:val="28"/>
          <w:szCs w:val="28"/>
        </w:rPr>
      </w:pPr>
    </w:p>
    <w:p w:rsidR="00550FEC" w:rsidRPr="00837E55" w:rsidRDefault="00706E3C" w:rsidP="00564B26">
      <w:pPr>
        <w:pStyle w:val="Normal1"/>
        <w:spacing w:line="360" w:lineRule="auto"/>
        <w:jc w:val="center"/>
        <w:rPr>
          <w:rFonts w:ascii="Calibri" w:hAnsi="Calibri" w:cs="Times New Roman"/>
          <w:color w:val="auto"/>
          <w:sz w:val="24"/>
          <w:szCs w:val="24"/>
        </w:rPr>
      </w:pPr>
      <w:r>
        <w:rPr>
          <w:rFonts w:ascii="Calibri" w:hAnsi="Calibri" w:cs="Times New Roman"/>
          <w:noProof/>
          <w:color w:val="auto"/>
          <w:sz w:val="24"/>
          <w:szCs w:val="24"/>
        </w:rPr>
        <w:drawing>
          <wp:inline distT="0" distB="0" distL="0" distR="0">
            <wp:extent cx="5884674" cy="3293933"/>
            <wp:effectExtent l="19050" t="0" r="1776" b="0"/>
            <wp:docPr id="1" name="Picture 0" descr="xx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xx.png"/>
                    <pic:cNvPicPr/>
                  </pic:nvPicPr>
                  <pic:blipFill>
                    <a:blip r:embed="rId30"/>
                    <a:stretch>
                      <a:fillRect/>
                    </a:stretch>
                  </pic:blipFill>
                  <pic:spPr>
                    <a:xfrm>
                      <a:off x="0" y="0"/>
                      <a:ext cx="5886311" cy="3294849"/>
                    </a:xfrm>
                    <a:prstGeom prst="rect">
                      <a:avLst/>
                    </a:prstGeom>
                  </pic:spPr>
                </pic:pic>
              </a:graphicData>
            </a:graphic>
          </wp:inline>
        </w:drawing>
      </w:r>
    </w:p>
    <w:sectPr w:rsidR="00550FEC" w:rsidRPr="00837E55" w:rsidSect="009E6794">
      <w:headerReference w:type="default" r:id="rId31"/>
      <w:footerReference w:type="default" r:id="rId32"/>
      <w:pgSz w:w="12240" w:h="15840" w:code="9"/>
      <w:pgMar w:top="1166" w:right="850" w:bottom="850" w:left="1080" w:header="850" w:footer="5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72044" w:rsidRDefault="00672044">
      <w:r>
        <w:separator/>
      </w:r>
    </w:p>
  </w:endnote>
  <w:endnote w:type="continuationSeparator" w:id="1">
    <w:p w:rsidR="00672044" w:rsidRDefault="0067204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Default="00353BB5" w:rsidP="00084F57">
    <w:pPr>
      <w:spacing w:before="0" w:after="0"/>
      <w:rPr>
        <w:rFonts w:ascii="Arial" w:hAnsi="Arial" w:cs="Arial"/>
        <w:i/>
        <w:sz w:val="6"/>
        <w:szCs w:val="6"/>
      </w:rPr>
    </w:pPr>
  </w:p>
  <w:p w:rsidR="00353BB5" w:rsidRPr="003F7637" w:rsidRDefault="00353BB5" w:rsidP="00084F57">
    <w:pPr>
      <w:spacing w:before="0" w:after="0"/>
      <w:rPr>
        <w:rFonts w:ascii="Arial" w:hAnsi="Arial" w:cs="Arial"/>
        <w:i/>
        <w:sz w:val="6"/>
        <w:szCs w:val="6"/>
      </w:rPr>
    </w:pPr>
  </w:p>
  <w:tbl>
    <w:tblPr>
      <w:tblW w:w="10336" w:type="dxa"/>
      <w:tblInd w:w="5" w:type="dxa"/>
      <w:tblCellMar>
        <w:left w:w="0" w:type="dxa"/>
        <w:right w:w="0" w:type="dxa"/>
      </w:tblCellMar>
      <w:tblLook w:val="04A0"/>
    </w:tblPr>
    <w:tblGrid>
      <w:gridCol w:w="3159"/>
      <w:gridCol w:w="3588"/>
      <w:gridCol w:w="3589"/>
    </w:tblGrid>
    <w:tr w:rsidR="00353BB5" w:rsidRPr="003F7637" w:rsidTr="00550FEC">
      <w:trPr>
        <w:trHeight w:val="76"/>
      </w:trPr>
      <w:tc>
        <w:tcPr>
          <w:tcW w:w="10336" w:type="dxa"/>
          <w:gridSpan w:val="3"/>
          <w:shd w:val="clear" w:color="auto" w:fill="CCFF00"/>
          <w:vAlign w:val="center"/>
        </w:tcPr>
        <w:p w:rsidR="00353BB5" w:rsidRPr="003F7637" w:rsidRDefault="00353BB5" w:rsidP="00A97129">
          <w:pPr>
            <w:pStyle w:val="Header"/>
            <w:rPr>
              <w:rFonts w:ascii="Arial" w:hAnsi="Arial" w:cs="Arial"/>
              <w:i/>
              <w:sz w:val="8"/>
              <w:szCs w:val="8"/>
            </w:rPr>
          </w:pPr>
        </w:p>
      </w:tc>
    </w:tr>
    <w:tr w:rsidR="00353BB5" w:rsidRPr="003F7637" w:rsidTr="00550FEC">
      <w:trPr>
        <w:trHeight w:val="71"/>
      </w:trPr>
      <w:tc>
        <w:tcPr>
          <w:tcW w:w="3159" w:type="dxa"/>
          <w:vAlign w:val="center"/>
        </w:tcPr>
        <w:p w:rsidR="00353BB5" w:rsidRPr="00520017" w:rsidRDefault="00353BB5" w:rsidP="00520017">
          <w:pPr>
            <w:pStyle w:val="Footer"/>
            <w:spacing w:before="60"/>
            <w:jc w:val="left"/>
            <w:rPr>
              <w:rFonts w:ascii="Arial" w:hAnsi="Arial" w:cs="Arial"/>
              <w:sz w:val="18"/>
              <w:szCs w:val="18"/>
            </w:rPr>
          </w:pPr>
          <w:r w:rsidRPr="003F7637">
            <w:rPr>
              <w:rFonts w:ascii="Arial" w:eastAsia="Malgun Gothic" w:hAnsi="Arial" w:cs="Arial"/>
              <w:i/>
              <w:sz w:val="18"/>
              <w:szCs w:val="18"/>
              <w:lang w:eastAsia="ko-KR"/>
            </w:rPr>
            <w:t xml:space="preserve">Version </w:t>
          </w:r>
          <w:r w:rsidR="00710E56">
            <w:rPr>
              <w:rFonts w:ascii="Arial" w:eastAsia="Malgun Gothic" w:hAnsi="Arial" w:cs="Arial"/>
              <w:i/>
              <w:sz w:val="18"/>
              <w:szCs w:val="18"/>
              <w:lang w:eastAsia="ko-KR"/>
            </w:rPr>
            <w:fldChar w:fldCharType="begin"/>
          </w:r>
          <w:r>
            <w:rPr>
              <w:rFonts w:ascii="Arial" w:eastAsia="Malgun Gothic" w:hAnsi="Arial" w:cs="Arial"/>
              <w:i/>
              <w:sz w:val="18"/>
              <w:szCs w:val="18"/>
              <w:lang w:eastAsia="ko-KR"/>
            </w:rPr>
            <w:instrText xml:space="preserve"> =Version \# "0.0" </w:instrText>
          </w:r>
          <w:r w:rsidR="00710E56">
            <w:rPr>
              <w:rFonts w:ascii="Arial" w:eastAsia="Malgun Gothic" w:hAnsi="Arial" w:cs="Arial"/>
              <w:i/>
              <w:sz w:val="18"/>
              <w:szCs w:val="18"/>
              <w:lang w:eastAsia="ko-KR"/>
            </w:rPr>
            <w:fldChar w:fldCharType="separate"/>
          </w:r>
          <w:r w:rsidR="009706B6">
            <w:rPr>
              <w:rFonts w:ascii="Arial" w:eastAsia="Malgun Gothic" w:hAnsi="Arial" w:cs="Arial"/>
              <w:i/>
              <w:noProof/>
              <w:sz w:val="18"/>
              <w:szCs w:val="18"/>
              <w:lang w:eastAsia="ko-KR"/>
            </w:rPr>
            <w:t>3.0</w:t>
          </w:r>
          <w:r w:rsidR="00710E56">
            <w:rPr>
              <w:rFonts w:ascii="Arial" w:eastAsia="Malgun Gothic" w:hAnsi="Arial" w:cs="Arial"/>
              <w:i/>
              <w:sz w:val="18"/>
              <w:szCs w:val="18"/>
              <w:lang w:eastAsia="ko-KR"/>
            </w:rPr>
            <w:fldChar w:fldCharType="end"/>
          </w:r>
        </w:p>
      </w:tc>
      <w:tc>
        <w:tcPr>
          <w:tcW w:w="3588" w:type="dxa"/>
          <w:vAlign w:val="center"/>
        </w:tcPr>
        <w:p w:rsidR="00353BB5" w:rsidRPr="003F7637" w:rsidRDefault="00353BB5" w:rsidP="00084F57">
          <w:pPr>
            <w:pStyle w:val="Footer"/>
            <w:spacing w:before="60"/>
            <w:rPr>
              <w:rFonts w:ascii="Arial" w:hAnsi="Arial" w:cs="Arial"/>
              <w:sz w:val="18"/>
              <w:szCs w:val="18"/>
            </w:rPr>
          </w:pPr>
          <w:r w:rsidRPr="003F7637">
            <w:sym w:font="Symbol" w:char="F0D3"/>
          </w:r>
          <w:r w:rsidRPr="003F7637">
            <w:rPr>
              <w:rFonts w:ascii="Arial" w:eastAsia="Malgun Gothic" w:hAnsi="Arial" w:cs="Arial"/>
              <w:b/>
              <w:i/>
              <w:sz w:val="18"/>
              <w:szCs w:val="18"/>
              <w:lang w:eastAsia="ko-KR"/>
            </w:rPr>
            <w:t>Telerik Software Academy, 2014</w:t>
          </w:r>
        </w:p>
      </w:tc>
      <w:tc>
        <w:tcPr>
          <w:tcW w:w="3589" w:type="dxa"/>
          <w:vAlign w:val="center"/>
        </w:tcPr>
        <w:p w:rsidR="00353BB5" w:rsidRPr="003F7637" w:rsidRDefault="00353BB5" w:rsidP="00550FEC">
          <w:pPr>
            <w:pStyle w:val="Footer"/>
            <w:spacing w:before="60"/>
            <w:ind w:right="81"/>
            <w:jc w:val="right"/>
            <w:rPr>
              <w:rFonts w:ascii="Arial" w:hAnsi="Arial" w:cs="Arial"/>
              <w:b/>
              <w:i/>
              <w:noProof/>
              <w:sz w:val="18"/>
              <w:szCs w:val="18"/>
            </w:rPr>
          </w:pPr>
          <w:r w:rsidRPr="003F7637">
            <w:rPr>
              <w:rFonts w:ascii="Arial" w:hAnsi="Arial" w:cs="Arial"/>
              <w:i/>
              <w:sz w:val="18"/>
              <w:szCs w:val="18"/>
            </w:rPr>
            <w:t xml:space="preserve">Page </w:t>
          </w:r>
          <w:r w:rsidR="00710E56" w:rsidRPr="003F7637">
            <w:rPr>
              <w:rFonts w:ascii="Arial" w:hAnsi="Arial" w:cs="Arial"/>
              <w:i/>
              <w:sz w:val="18"/>
              <w:szCs w:val="18"/>
            </w:rPr>
            <w:fldChar w:fldCharType="begin"/>
          </w:r>
          <w:r w:rsidRPr="003F7637">
            <w:rPr>
              <w:rFonts w:ascii="Arial" w:hAnsi="Arial" w:cs="Arial"/>
              <w:i/>
              <w:sz w:val="18"/>
              <w:szCs w:val="18"/>
            </w:rPr>
            <w:instrText xml:space="preserve"> PAGE </w:instrText>
          </w:r>
          <w:r w:rsidR="00710E56" w:rsidRPr="003F7637">
            <w:rPr>
              <w:rFonts w:ascii="Arial" w:hAnsi="Arial" w:cs="Arial"/>
              <w:i/>
              <w:sz w:val="18"/>
              <w:szCs w:val="18"/>
            </w:rPr>
            <w:fldChar w:fldCharType="separate"/>
          </w:r>
          <w:r w:rsidR="009706B6">
            <w:rPr>
              <w:rFonts w:ascii="Arial" w:hAnsi="Arial" w:cs="Arial"/>
              <w:i/>
              <w:noProof/>
              <w:sz w:val="18"/>
              <w:szCs w:val="18"/>
            </w:rPr>
            <w:t>1</w:t>
          </w:r>
          <w:r w:rsidR="00710E56" w:rsidRPr="003F7637">
            <w:rPr>
              <w:rFonts w:ascii="Arial" w:hAnsi="Arial" w:cs="Arial"/>
              <w:i/>
              <w:sz w:val="18"/>
              <w:szCs w:val="18"/>
            </w:rPr>
            <w:fldChar w:fldCharType="end"/>
          </w:r>
          <w:r w:rsidRPr="003F7637">
            <w:rPr>
              <w:rFonts w:ascii="Arial" w:hAnsi="Arial" w:cs="Arial"/>
              <w:i/>
              <w:sz w:val="18"/>
              <w:szCs w:val="18"/>
            </w:rPr>
            <w:t xml:space="preserve"> of </w:t>
          </w:r>
          <w:r w:rsidR="00710E56" w:rsidRPr="003F7637">
            <w:rPr>
              <w:rFonts w:ascii="Arial" w:hAnsi="Arial" w:cs="Arial"/>
              <w:i/>
              <w:sz w:val="18"/>
              <w:szCs w:val="18"/>
            </w:rPr>
            <w:fldChar w:fldCharType="begin"/>
          </w:r>
          <w:r w:rsidRPr="003F7637">
            <w:rPr>
              <w:rFonts w:ascii="Arial" w:hAnsi="Arial" w:cs="Arial"/>
              <w:i/>
              <w:sz w:val="18"/>
              <w:szCs w:val="18"/>
            </w:rPr>
            <w:instrText xml:space="preserve"> NUMPAGES </w:instrText>
          </w:r>
          <w:r w:rsidR="00710E56" w:rsidRPr="003F7637">
            <w:rPr>
              <w:rFonts w:ascii="Arial" w:hAnsi="Arial" w:cs="Arial"/>
              <w:i/>
              <w:sz w:val="18"/>
              <w:szCs w:val="18"/>
            </w:rPr>
            <w:fldChar w:fldCharType="separate"/>
          </w:r>
          <w:r w:rsidR="009706B6">
            <w:rPr>
              <w:rFonts w:ascii="Arial" w:hAnsi="Arial" w:cs="Arial"/>
              <w:i/>
              <w:noProof/>
              <w:sz w:val="18"/>
              <w:szCs w:val="18"/>
            </w:rPr>
            <w:t>12</w:t>
          </w:r>
          <w:r w:rsidR="00710E56" w:rsidRPr="003F7637">
            <w:rPr>
              <w:rFonts w:ascii="Arial" w:hAnsi="Arial" w:cs="Arial"/>
              <w:i/>
              <w:sz w:val="18"/>
              <w:szCs w:val="18"/>
            </w:rPr>
            <w:fldChar w:fldCharType="end"/>
          </w:r>
        </w:p>
      </w:tc>
    </w:tr>
  </w:tbl>
  <w:p w:rsidR="00353BB5" w:rsidRPr="003F7637" w:rsidRDefault="00353BB5" w:rsidP="000E532F">
    <w:pPr>
      <w:pStyle w:val="Footer"/>
      <w:jc w:val="left"/>
      <w:rPr>
        <w:rFonts w:ascii="Arial" w:hAnsi="Arial" w:cs="Arial"/>
        <w:i/>
        <w:sz w:val="6"/>
        <w:szCs w:val="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72044" w:rsidRDefault="00672044">
      <w:r>
        <w:separator/>
      </w:r>
    </w:p>
  </w:footnote>
  <w:footnote w:type="continuationSeparator" w:id="1">
    <w:p w:rsidR="00672044" w:rsidRDefault="0067204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1" w:type="dxa"/>
      <w:tblInd w:w="180" w:type="dxa"/>
      <w:tblLayout w:type="fixed"/>
      <w:tblCellMar>
        <w:left w:w="0" w:type="dxa"/>
        <w:right w:w="0" w:type="dxa"/>
      </w:tblCellMar>
      <w:tblLook w:val="04A0"/>
    </w:tblPr>
    <w:tblGrid>
      <w:gridCol w:w="10170"/>
      <w:gridCol w:w="21"/>
    </w:tblGrid>
    <w:tr w:rsidR="00353BB5" w:rsidRPr="0017625F" w:rsidTr="001C6770">
      <w:trPr>
        <w:trHeight w:val="700"/>
      </w:trPr>
      <w:tc>
        <w:tcPr>
          <w:tcW w:w="10170" w:type="dxa"/>
        </w:tcPr>
        <w:p w:rsidR="00353BB5" w:rsidRPr="0017625F" w:rsidRDefault="00353BB5" w:rsidP="008758B8">
          <w:pPr>
            <w:pStyle w:val="Header"/>
            <w:jc w:val="left"/>
          </w:pPr>
          <w:r>
            <w:rPr>
              <w:noProof/>
            </w:rPr>
            <w:drawing>
              <wp:inline distT="0" distB="0" distL="0" distR="0">
                <wp:extent cx="6424612" cy="398523"/>
                <wp:effectExtent l="19050" t="0" r="0" b="0"/>
                <wp:docPr id="2" name="Picture 2" descr="Telerik-Academy-logo">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Academy-logo"/>
                        <pic:cNvPicPr>
                          <a:picLocks noChangeAspect="1" noChangeArrowheads="1"/>
                        </pic:cNvPicPr>
                      </pic:nvPicPr>
                      <pic:blipFill>
                        <a:blip r:embed="rId2"/>
                        <a:stretch>
                          <a:fillRect/>
                        </a:stretch>
                      </pic:blipFill>
                      <pic:spPr bwMode="auto">
                        <a:xfrm>
                          <a:off x="0" y="0"/>
                          <a:ext cx="6424612" cy="398523"/>
                        </a:xfrm>
                        <a:prstGeom prst="rect">
                          <a:avLst/>
                        </a:prstGeom>
                        <a:noFill/>
                        <a:ln>
                          <a:noFill/>
                        </a:ln>
                      </pic:spPr>
                    </pic:pic>
                  </a:graphicData>
                </a:graphic>
              </wp:inline>
            </w:drawing>
          </w:r>
        </w:p>
      </w:tc>
      <w:tc>
        <w:tcPr>
          <w:tcW w:w="21" w:type="dxa"/>
        </w:tcPr>
        <w:p w:rsidR="00353BB5" w:rsidRPr="008758B8" w:rsidRDefault="00353BB5" w:rsidP="00D874E2">
          <w:pPr>
            <w:pStyle w:val="Header"/>
            <w:spacing w:line="240" w:lineRule="exact"/>
          </w:pPr>
        </w:p>
      </w:tc>
    </w:tr>
    <w:tr w:rsidR="00353BB5" w:rsidRPr="0017625F" w:rsidTr="001C6770">
      <w:trPr>
        <w:trHeight w:val="63"/>
      </w:trPr>
      <w:tc>
        <w:tcPr>
          <w:tcW w:w="10191" w:type="dxa"/>
          <w:gridSpan w:val="2"/>
          <w:shd w:val="clear" w:color="auto" w:fill="CCFF00"/>
        </w:tcPr>
        <w:p w:rsidR="00353BB5" w:rsidRPr="0017625F" w:rsidRDefault="00353BB5" w:rsidP="001C6770">
          <w:pPr>
            <w:pStyle w:val="Header"/>
            <w:rPr>
              <w:sz w:val="8"/>
              <w:szCs w:val="8"/>
            </w:rPr>
          </w:pPr>
        </w:p>
      </w:tc>
    </w:tr>
  </w:tbl>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Default="00353BB5">
    <w:pPr>
      <w:pStyle w:val="Header"/>
      <w:rPr>
        <w:sz w:val="6"/>
        <w:szCs w:val="6"/>
      </w:rPr>
    </w:pPr>
  </w:p>
  <w:p w:rsidR="00353BB5" w:rsidRPr="000E532F" w:rsidRDefault="00353BB5">
    <w:pPr>
      <w:pStyle w:val="Header"/>
      <w:rPr>
        <w:sz w:val="6"/>
        <w:szCs w:val="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C00E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04450B4A"/>
    <w:multiLevelType w:val="multilevel"/>
    <w:tmpl w:val="ECF2B5EA"/>
    <w:lvl w:ilvl="0">
      <w:start w:val="1"/>
      <w:numFmt w:val="bullet"/>
      <w:pStyle w:val="BodyTextwithList"/>
      <w:lvlText w:val=""/>
      <w:lvlJc w:val="left"/>
      <w:pPr>
        <w:tabs>
          <w:tab w:val="num" w:pos="360"/>
        </w:tabs>
        <w:ind w:left="360" w:hanging="360"/>
      </w:pPr>
      <w:rPr>
        <w:rFonts w:ascii="Symbol" w:hAnsi="Symbol" w:hint="default"/>
        <w:color w:val="auto"/>
        <w:sz w:val="24"/>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F4A41E4"/>
    <w:multiLevelType w:val="multilevel"/>
    <w:tmpl w:val="018A6A8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0861817"/>
    <w:multiLevelType w:val="multilevel"/>
    <w:tmpl w:val="05A00D66"/>
    <w:lvl w:ilvl="0">
      <w:start w:val="1"/>
      <w:numFmt w:val="decimal"/>
      <w:pStyle w:val="Heading1"/>
      <w:lvlText w:val="%1."/>
      <w:lvlJc w:val="right"/>
      <w:pPr>
        <w:ind w:left="360" w:hanging="360"/>
      </w:pPr>
      <w:rPr>
        <w:rFonts w:hint="default"/>
      </w:r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23810F3"/>
    <w:multiLevelType w:val="multilevel"/>
    <w:tmpl w:val="AFE8FA6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2950FCC"/>
    <w:multiLevelType w:val="multilevel"/>
    <w:tmpl w:val="B6F091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1A770C01"/>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FEF5569"/>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1C36B65"/>
    <w:multiLevelType w:val="multilevel"/>
    <w:tmpl w:val="4D1CA224"/>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bullet"/>
      <w:lvlText w:val=""/>
      <w:lvlJc w:val="left"/>
      <w:pPr>
        <w:ind w:left="1728" w:hanging="648"/>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463208C"/>
    <w:multiLevelType w:val="hybridMultilevel"/>
    <w:tmpl w:val="5B32F62C"/>
    <w:lvl w:ilvl="0" w:tplc="04090001">
      <w:start w:val="1"/>
      <w:numFmt w:val="bullet"/>
      <w:lvlText w:val=""/>
      <w:lvlJc w:val="left"/>
      <w:pPr>
        <w:ind w:left="2621" w:hanging="360"/>
      </w:pPr>
      <w:rPr>
        <w:rFonts w:ascii="Symbol" w:hAnsi="Symbol" w:hint="default"/>
      </w:rPr>
    </w:lvl>
    <w:lvl w:ilvl="1" w:tplc="04090003">
      <w:start w:val="1"/>
      <w:numFmt w:val="bullet"/>
      <w:lvlText w:val="o"/>
      <w:lvlJc w:val="left"/>
      <w:pPr>
        <w:ind w:left="3341" w:hanging="360"/>
      </w:pPr>
      <w:rPr>
        <w:rFonts w:ascii="Courier New" w:hAnsi="Courier New" w:cs="Courier New" w:hint="default"/>
      </w:rPr>
    </w:lvl>
    <w:lvl w:ilvl="2" w:tplc="04090005">
      <w:start w:val="1"/>
      <w:numFmt w:val="bullet"/>
      <w:lvlText w:val=""/>
      <w:lvlJc w:val="left"/>
      <w:pPr>
        <w:ind w:left="4061" w:hanging="360"/>
      </w:pPr>
      <w:rPr>
        <w:rFonts w:ascii="Wingdings" w:hAnsi="Wingdings" w:hint="default"/>
      </w:rPr>
    </w:lvl>
    <w:lvl w:ilvl="3" w:tplc="04090001">
      <w:start w:val="1"/>
      <w:numFmt w:val="bullet"/>
      <w:lvlText w:val=""/>
      <w:lvlJc w:val="left"/>
      <w:pPr>
        <w:ind w:left="4781" w:hanging="360"/>
      </w:pPr>
      <w:rPr>
        <w:rFonts w:ascii="Symbol" w:hAnsi="Symbol" w:hint="default"/>
      </w:rPr>
    </w:lvl>
    <w:lvl w:ilvl="4" w:tplc="0409000D">
      <w:start w:val="1"/>
      <w:numFmt w:val="bullet"/>
      <w:lvlText w:val=""/>
      <w:lvlJc w:val="left"/>
      <w:pPr>
        <w:ind w:left="5501" w:hanging="360"/>
      </w:pPr>
      <w:rPr>
        <w:rFonts w:ascii="Wingdings" w:hAnsi="Wingdings" w:hint="default"/>
      </w:rPr>
    </w:lvl>
    <w:lvl w:ilvl="5" w:tplc="04090005">
      <w:start w:val="1"/>
      <w:numFmt w:val="bullet"/>
      <w:lvlText w:val=""/>
      <w:lvlJc w:val="left"/>
      <w:pPr>
        <w:ind w:left="6221" w:hanging="360"/>
      </w:pPr>
      <w:rPr>
        <w:rFonts w:ascii="Wingdings" w:hAnsi="Wingdings" w:hint="default"/>
      </w:rPr>
    </w:lvl>
    <w:lvl w:ilvl="6" w:tplc="04090001" w:tentative="1">
      <w:start w:val="1"/>
      <w:numFmt w:val="bullet"/>
      <w:lvlText w:val=""/>
      <w:lvlJc w:val="left"/>
      <w:pPr>
        <w:ind w:left="6941" w:hanging="360"/>
      </w:pPr>
      <w:rPr>
        <w:rFonts w:ascii="Symbol" w:hAnsi="Symbol" w:hint="default"/>
      </w:rPr>
    </w:lvl>
    <w:lvl w:ilvl="7" w:tplc="04090003" w:tentative="1">
      <w:start w:val="1"/>
      <w:numFmt w:val="bullet"/>
      <w:lvlText w:val="o"/>
      <w:lvlJc w:val="left"/>
      <w:pPr>
        <w:ind w:left="7661" w:hanging="360"/>
      </w:pPr>
      <w:rPr>
        <w:rFonts w:ascii="Courier New" w:hAnsi="Courier New" w:cs="Courier New" w:hint="default"/>
      </w:rPr>
    </w:lvl>
    <w:lvl w:ilvl="8" w:tplc="04090005" w:tentative="1">
      <w:start w:val="1"/>
      <w:numFmt w:val="bullet"/>
      <w:lvlText w:val=""/>
      <w:lvlJc w:val="left"/>
      <w:pPr>
        <w:ind w:left="8381" w:hanging="360"/>
      </w:pPr>
      <w:rPr>
        <w:rFonts w:ascii="Wingdings" w:hAnsi="Wingdings" w:hint="default"/>
      </w:rPr>
    </w:lvl>
  </w:abstractNum>
  <w:abstractNum w:abstractNumId="10">
    <w:nsid w:val="290C693F"/>
    <w:multiLevelType w:val="hybridMultilevel"/>
    <w:tmpl w:val="C7860B10"/>
    <w:lvl w:ilvl="0" w:tplc="2AF08782">
      <w:numFmt w:val="decimal"/>
      <w:lvlText w:val="%1."/>
      <w:lvlJc w:val="left"/>
      <w:pPr>
        <w:tabs>
          <w:tab w:val="num" w:pos="360"/>
        </w:tabs>
        <w:ind w:left="360" w:hanging="360"/>
      </w:pPr>
      <w:rPr>
        <w:rFonts w:hint="default"/>
        <w:b/>
        <w:bCs/>
      </w:rPr>
    </w:lvl>
    <w:lvl w:ilvl="1" w:tplc="04090005">
      <w:start w:val="1"/>
      <w:numFmt w:val="bullet"/>
      <w:lvlText w:val=""/>
      <w:lvlJc w:val="left"/>
      <w:pPr>
        <w:tabs>
          <w:tab w:val="num" w:pos="1080"/>
        </w:tabs>
        <w:ind w:left="1080" w:hanging="360"/>
      </w:pPr>
      <w:rPr>
        <w:rFonts w:ascii="Wingdings" w:hAnsi="Wingdings" w:hint="default"/>
        <w:b/>
        <w:bCs/>
      </w:rPr>
    </w:lvl>
    <w:lvl w:ilvl="2" w:tplc="0402001B" w:tentative="1">
      <w:start w:val="1"/>
      <w:numFmt w:val="lowerRoman"/>
      <w:lvlText w:val="%3."/>
      <w:lvlJc w:val="right"/>
      <w:pPr>
        <w:tabs>
          <w:tab w:val="num" w:pos="1800"/>
        </w:tabs>
        <w:ind w:left="1800" w:hanging="180"/>
      </w:pPr>
    </w:lvl>
    <w:lvl w:ilvl="3" w:tplc="0402000F" w:tentative="1">
      <w:start w:val="1"/>
      <w:numFmt w:val="decimal"/>
      <w:lvlText w:val="%4."/>
      <w:lvlJc w:val="left"/>
      <w:pPr>
        <w:tabs>
          <w:tab w:val="num" w:pos="2520"/>
        </w:tabs>
        <w:ind w:left="2520" w:hanging="360"/>
      </w:pPr>
    </w:lvl>
    <w:lvl w:ilvl="4" w:tplc="04020019" w:tentative="1">
      <w:start w:val="1"/>
      <w:numFmt w:val="lowerLetter"/>
      <w:lvlText w:val="%5."/>
      <w:lvlJc w:val="left"/>
      <w:pPr>
        <w:tabs>
          <w:tab w:val="num" w:pos="3240"/>
        </w:tabs>
        <w:ind w:left="3240" w:hanging="360"/>
      </w:pPr>
    </w:lvl>
    <w:lvl w:ilvl="5" w:tplc="0402001B" w:tentative="1">
      <w:start w:val="1"/>
      <w:numFmt w:val="lowerRoman"/>
      <w:lvlText w:val="%6."/>
      <w:lvlJc w:val="right"/>
      <w:pPr>
        <w:tabs>
          <w:tab w:val="num" w:pos="3960"/>
        </w:tabs>
        <w:ind w:left="3960" w:hanging="180"/>
      </w:pPr>
    </w:lvl>
    <w:lvl w:ilvl="6" w:tplc="0402000F" w:tentative="1">
      <w:start w:val="1"/>
      <w:numFmt w:val="decimal"/>
      <w:lvlText w:val="%7."/>
      <w:lvlJc w:val="left"/>
      <w:pPr>
        <w:tabs>
          <w:tab w:val="num" w:pos="4680"/>
        </w:tabs>
        <w:ind w:left="4680" w:hanging="360"/>
      </w:pPr>
    </w:lvl>
    <w:lvl w:ilvl="7" w:tplc="04020019" w:tentative="1">
      <w:start w:val="1"/>
      <w:numFmt w:val="lowerLetter"/>
      <w:lvlText w:val="%8."/>
      <w:lvlJc w:val="left"/>
      <w:pPr>
        <w:tabs>
          <w:tab w:val="num" w:pos="5400"/>
        </w:tabs>
        <w:ind w:left="5400" w:hanging="360"/>
      </w:pPr>
    </w:lvl>
    <w:lvl w:ilvl="8" w:tplc="0402001B" w:tentative="1">
      <w:start w:val="1"/>
      <w:numFmt w:val="lowerRoman"/>
      <w:lvlText w:val="%9."/>
      <w:lvlJc w:val="right"/>
      <w:pPr>
        <w:tabs>
          <w:tab w:val="num" w:pos="6120"/>
        </w:tabs>
        <w:ind w:left="6120" w:hanging="180"/>
      </w:pPr>
    </w:lvl>
  </w:abstractNum>
  <w:abstractNum w:abstractNumId="11">
    <w:nsid w:val="37A32A2D"/>
    <w:multiLevelType w:val="hybridMultilevel"/>
    <w:tmpl w:val="86C0F0CC"/>
    <w:lvl w:ilvl="0" w:tplc="0D8E58B4">
      <w:start w:val="1"/>
      <w:numFmt w:val="lowerLetter"/>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5C064A4"/>
    <w:multiLevelType w:val="hybridMultilevel"/>
    <w:tmpl w:val="C362302C"/>
    <w:lvl w:ilvl="0" w:tplc="5B10DADE">
      <w:start w:val="1"/>
      <w:numFmt w:val="bullet"/>
      <w:lvlText w:val=""/>
      <w:lvlJc w:val="left"/>
      <w:pPr>
        <w:ind w:left="1440" w:hanging="360"/>
      </w:pPr>
      <w:rPr>
        <w:rFonts w:ascii="Symbol" w:hAnsi="Symbol" w:hint="default"/>
        <w:sz w:val="28"/>
        <w:szCs w:val="28"/>
      </w:rPr>
    </w:lvl>
    <w:lvl w:ilvl="1" w:tplc="04020003">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3">
    <w:nsid w:val="63DE77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BA1447F"/>
    <w:multiLevelType w:val="hybridMultilevel"/>
    <w:tmpl w:val="D8EEAE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C025558"/>
    <w:multiLevelType w:val="multilevel"/>
    <w:tmpl w:val="7EF2AD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71A219F6"/>
    <w:multiLevelType w:val="multilevel"/>
    <w:tmpl w:val="55FE43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1.%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75D95C95"/>
    <w:multiLevelType w:val="multilevel"/>
    <w:tmpl w:val="F3CA403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nsid w:val="76196777"/>
    <w:multiLevelType w:val="multilevel"/>
    <w:tmpl w:val="65EEC486"/>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1.%3."/>
      <w:lvlJc w:val="righ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
  </w:num>
  <w:num w:numId="2">
    <w:abstractNumId w:val="14"/>
  </w:num>
  <w:num w:numId="3">
    <w:abstractNumId w:val="13"/>
  </w:num>
  <w:num w:numId="4">
    <w:abstractNumId w:val="11"/>
  </w:num>
  <w:num w:numId="5">
    <w:abstractNumId w:val="16"/>
  </w:num>
  <w:num w:numId="6">
    <w:abstractNumId w:val="2"/>
  </w:num>
  <w:num w:numId="7">
    <w:abstractNumId w:val="4"/>
  </w:num>
  <w:num w:numId="8">
    <w:abstractNumId w:val="17"/>
  </w:num>
  <w:num w:numId="9">
    <w:abstractNumId w:val="5"/>
  </w:num>
  <w:num w:numId="10">
    <w:abstractNumId w:val="15"/>
  </w:num>
  <w:num w:numId="11">
    <w:abstractNumId w:val="18"/>
  </w:num>
  <w:num w:numId="12">
    <w:abstractNumId w:val="0"/>
  </w:num>
  <w:num w:numId="13">
    <w:abstractNumId w:val="10"/>
  </w:num>
  <w:num w:numId="14">
    <w:abstractNumId w:val="12"/>
  </w:num>
  <w:num w:numId="15">
    <w:abstractNumId w:val="3"/>
  </w:num>
  <w:num w:numId="16">
    <w:abstractNumId w:val="9"/>
  </w:num>
  <w:num w:numId="17">
    <w:abstractNumId w:val="6"/>
  </w:num>
  <w:num w:numId="18">
    <w:abstractNumId w:val="8"/>
  </w:num>
  <w:num w:numId="19">
    <w:abstractNumId w:val="7"/>
  </w:num>
  <w:num w:numId="20">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stylePaneFormatFilter w:val="3001"/>
  <w:documentProtection w:edit="forms" w:enforcement="0"/>
  <w:defaultTabStop w:val="720"/>
  <w:hyphenationZone w:val="425"/>
  <w:drawingGridHorizontalSpacing w:val="120"/>
  <w:displayHorizontalDrawingGridEvery w:val="2"/>
  <w:characterSpacingControl w:val="doNotCompress"/>
  <w:hdrShapeDefaults>
    <o:shapedefaults v:ext="edit" spidmax="14338"/>
  </w:hdrShapeDefaults>
  <w:footnotePr>
    <w:footnote w:id="0"/>
    <w:footnote w:id="1"/>
  </w:footnotePr>
  <w:endnotePr>
    <w:endnote w:id="0"/>
    <w:endnote w:id="1"/>
  </w:endnotePr>
  <w:compat>
    <w:useFELayout/>
  </w:compat>
  <w:rsids>
    <w:rsidRoot w:val="00BB222F"/>
    <w:rsid w:val="000013DD"/>
    <w:rsid w:val="0000179B"/>
    <w:rsid w:val="00004E5A"/>
    <w:rsid w:val="0000792F"/>
    <w:rsid w:val="00010247"/>
    <w:rsid w:val="0001075A"/>
    <w:rsid w:val="00012175"/>
    <w:rsid w:val="00012826"/>
    <w:rsid w:val="0001479A"/>
    <w:rsid w:val="00020111"/>
    <w:rsid w:val="00024338"/>
    <w:rsid w:val="00027702"/>
    <w:rsid w:val="00030D1A"/>
    <w:rsid w:val="00031BE2"/>
    <w:rsid w:val="0003314B"/>
    <w:rsid w:val="00033EFC"/>
    <w:rsid w:val="00034946"/>
    <w:rsid w:val="00043235"/>
    <w:rsid w:val="00051A0F"/>
    <w:rsid w:val="00051ABB"/>
    <w:rsid w:val="00051CA3"/>
    <w:rsid w:val="00054099"/>
    <w:rsid w:val="00057B59"/>
    <w:rsid w:val="00063ABA"/>
    <w:rsid w:val="00070960"/>
    <w:rsid w:val="000733CB"/>
    <w:rsid w:val="000740B9"/>
    <w:rsid w:val="00084F57"/>
    <w:rsid w:val="000921AD"/>
    <w:rsid w:val="000943BF"/>
    <w:rsid w:val="000954BE"/>
    <w:rsid w:val="000A4187"/>
    <w:rsid w:val="000B6182"/>
    <w:rsid w:val="000B6EB7"/>
    <w:rsid w:val="000C07AE"/>
    <w:rsid w:val="000C300D"/>
    <w:rsid w:val="000C352F"/>
    <w:rsid w:val="000D1B7A"/>
    <w:rsid w:val="000D658F"/>
    <w:rsid w:val="000E0B5E"/>
    <w:rsid w:val="000E197A"/>
    <w:rsid w:val="000E494F"/>
    <w:rsid w:val="000E4D02"/>
    <w:rsid w:val="000E532F"/>
    <w:rsid w:val="000E60ED"/>
    <w:rsid w:val="000E6EA7"/>
    <w:rsid w:val="000F3484"/>
    <w:rsid w:val="000F709F"/>
    <w:rsid w:val="00101E03"/>
    <w:rsid w:val="001047C0"/>
    <w:rsid w:val="0011521F"/>
    <w:rsid w:val="00117579"/>
    <w:rsid w:val="00121BFD"/>
    <w:rsid w:val="001248BE"/>
    <w:rsid w:val="00125082"/>
    <w:rsid w:val="00125E6B"/>
    <w:rsid w:val="00126A21"/>
    <w:rsid w:val="00127768"/>
    <w:rsid w:val="001338C0"/>
    <w:rsid w:val="00134C58"/>
    <w:rsid w:val="00141DFB"/>
    <w:rsid w:val="00143462"/>
    <w:rsid w:val="0014677B"/>
    <w:rsid w:val="001510E9"/>
    <w:rsid w:val="001531DE"/>
    <w:rsid w:val="00155C0E"/>
    <w:rsid w:val="00155EC9"/>
    <w:rsid w:val="0015630B"/>
    <w:rsid w:val="00163A3D"/>
    <w:rsid w:val="00165580"/>
    <w:rsid w:val="0016668C"/>
    <w:rsid w:val="00173782"/>
    <w:rsid w:val="00173EDA"/>
    <w:rsid w:val="0017625F"/>
    <w:rsid w:val="00176AE4"/>
    <w:rsid w:val="0018327B"/>
    <w:rsid w:val="00184277"/>
    <w:rsid w:val="001842A5"/>
    <w:rsid w:val="00190FDA"/>
    <w:rsid w:val="00192365"/>
    <w:rsid w:val="00193E4B"/>
    <w:rsid w:val="001944D5"/>
    <w:rsid w:val="001957A4"/>
    <w:rsid w:val="00195962"/>
    <w:rsid w:val="00196928"/>
    <w:rsid w:val="001975B3"/>
    <w:rsid w:val="001976E7"/>
    <w:rsid w:val="001A5D15"/>
    <w:rsid w:val="001B00CA"/>
    <w:rsid w:val="001B02D5"/>
    <w:rsid w:val="001B367F"/>
    <w:rsid w:val="001B3D7C"/>
    <w:rsid w:val="001B42C2"/>
    <w:rsid w:val="001B5B46"/>
    <w:rsid w:val="001C381B"/>
    <w:rsid w:val="001C39FF"/>
    <w:rsid w:val="001C41BE"/>
    <w:rsid w:val="001C6770"/>
    <w:rsid w:val="001C6B8B"/>
    <w:rsid w:val="001C6F06"/>
    <w:rsid w:val="001D1EA7"/>
    <w:rsid w:val="001D32A0"/>
    <w:rsid w:val="001D5790"/>
    <w:rsid w:val="001D6BF2"/>
    <w:rsid w:val="001E0113"/>
    <w:rsid w:val="001E02E2"/>
    <w:rsid w:val="001E177B"/>
    <w:rsid w:val="001E1F24"/>
    <w:rsid w:val="001E478A"/>
    <w:rsid w:val="00212D19"/>
    <w:rsid w:val="00213EAA"/>
    <w:rsid w:val="00214868"/>
    <w:rsid w:val="002162C2"/>
    <w:rsid w:val="00220269"/>
    <w:rsid w:val="0022155A"/>
    <w:rsid w:val="002256CC"/>
    <w:rsid w:val="00233E38"/>
    <w:rsid w:val="00234452"/>
    <w:rsid w:val="00235F92"/>
    <w:rsid w:val="002420D9"/>
    <w:rsid w:val="002431C7"/>
    <w:rsid w:val="00250C35"/>
    <w:rsid w:val="0025114C"/>
    <w:rsid w:val="0025213E"/>
    <w:rsid w:val="00252340"/>
    <w:rsid w:val="00254659"/>
    <w:rsid w:val="002558F4"/>
    <w:rsid w:val="00255D88"/>
    <w:rsid w:val="002567B7"/>
    <w:rsid w:val="002570EF"/>
    <w:rsid w:val="002604FE"/>
    <w:rsid w:val="00261397"/>
    <w:rsid w:val="00261E5D"/>
    <w:rsid w:val="00261FA5"/>
    <w:rsid w:val="0026460A"/>
    <w:rsid w:val="00270D21"/>
    <w:rsid w:val="00270DD5"/>
    <w:rsid w:val="0027273B"/>
    <w:rsid w:val="002730AA"/>
    <w:rsid w:val="002735C6"/>
    <w:rsid w:val="00280B2F"/>
    <w:rsid w:val="002818B4"/>
    <w:rsid w:val="00281BC0"/>
    <w:rsid w:val="00282344"/>
    <w:rsid w:val="0028378F"/>
    <w:rsid w:val="002850D3"/>
    <w:rsid w:val="002868AD"/>
    <w:rsid w:val="00286DDB"/>
    <w:rsid w:val="00287DBE"/>
    <w:rsid w:val="002950B2"/>
    <w:rsid w:val="002A00A0"/>
    <w:rsid w:val="002A04B2"/>
    <w:rsid w:val="002A300D"/>
    <w:rsid w:val="002A5F87"/>
    <w:rsid w:val="002A6C6F"/>
    <w:rsid w:val="002B3A8F"/>
    <w:rsid w:val="002B6B03"/>
    <w:rsid w:val="002C0361"/>
    <w:rsid w:val="002C1485"/>
    <w:rsid w:val="002C6AC0"/>
    <w:rsid w:val="002D3733"/>
    <w:rsid w:val="002D4DF4"/>
    <w:rsid w:val="002D52E3"/>
    <w:rsid w:val="002D625A"/>
    <w:rsid w:val="002E39AA"/>
    <w:rsid w:val="002E457B"/>
    <w:rsid w:val="002E4EC4"/>
    <w:rsid w:val="002E5CB1"/>
    <w:rsid w:val="002E7714"/>
    <w:rsid w:val="002F063A"/>
    <w:rsid w:val="002F27CA"/>
    <w:rsid w:val="002F2EA1"/>
    <w:rsid w:val="002F4EE1"/>
    <w:rsid w:val="002F7CF3"/>
    <w:rsid w:val="00301631"/>
    <w:rsid w:val="00302CDC"/>
    <w:rsid w:val="00304206"/>
    <w:rsid w:val="00315030"/>
    <w:rsid w:val="003167F8"/>
    <w:rsid w:val="003203A4"/>
    <w:rsid w:val="00331909"/>
    <w:rsid w:val="003341A0"/>
    <w:rsid w:val="003349A0"/>
    <w:rsid w:val="00334C80"/>
    <w:rsid w:val="0033734B"/>
    <w:rsid w:val="003376A7"/>
    <w:rsid w:val="00340AB6"/>
    <w:rsid w:val="00340BB7"/>
    <w:rsid w:val="00343AE2"/>
    <w:rsid w:val="00343CCD"/>
    <w:rsid w:val="00346BC7"/>
    <w:rsid w:val="00353BB5"/>
    <w:rsid w:val="00353E4D"/>
    <w:rsid w:val="00354D82"/>
    <w:rsid w:val="003606FD"/>
    <w:rsid w:val="00360B4D"/>
    <w:rsid w:val="00361CF6"/>
    <w:rsid w:val="003625C6"/>
    <w:rsid w:val="00362C17"/>
    <w:rsid w:val="00363989"/>
    <w:rsid w:val="00363D4E"/>
    <w:rsid w:val="0036402C"/>
    <w:rsid w:val="00377C59"/>
    <w:rsid w:val="00380B60"/>
    <w:rsid w:val="0038300D"/>
    <w:rsid w:val="003839CE"/>
    <w:rsid w:val="00386AE2"/>
    <w:rsid w:val="00392E78"/>
    <w:rsid w:val="003A0639"/>
    <w:rsid w:val="003A2039"/>
    <w:rsid w:val="003A24B4"/>
    <w:rsid w:val="003A29DA"/>
    <w:rsid w:val="003A48BF"/>
    <w:rsid w:val="003A4BA8"/>
    <w:rsid w:val="003A5308"/>
    <w:rsid w:val="003A5EEC"/>
    <w:rsid w:val="003B09B8"/>
    <w:rsid w:val="003B0BA0"/>
    <w:rsid w:val="003B0ECF"/>
    <w:rsid w:val="003B312B"/>
    <w:rsid w:val="003B4FF1"/>
    <w:rsid w:val="003B61F0"/>
    <w:rsid w:val="003C1DD9"/>
    <w:rsid w:val="003C355F"/>
    <w:rsid w:val="003C4E91"/>
    <w:rsid w:val="003C6947"/>
    <w:rsid w:val="003D2B08"/>
    <w:rsid w:val="003D4A42"/>
    <w:rsid w:val="003D7068"/>
    <w:rsid w:val="003E238C"/>
    <w:rsid w:val="003E2C01"/>
    <w:rsid w:val="003F0025"/>
    <w:rsid w:val="003F1356"/>
    <w:rsid w:val="003F3A33"/>
    <w:rsid w:val="003F7637"/>
    <w:rsid w:val="00404189"/>
    <w:rsid w:val="0040482C"/>
    <w:rsid w:val="00414364"/>
    <w:rsid w:val="00416D86"/>
    <w:rsid w:val="004210F6"/>
    <w:rsid w:val="0042282B"/>
    <w:rsid w:val="0042396F"/>
    <w:rsid w:val="004254EE"/>
    <w:rsid w:val="004261F2"/>
    <w:rsid w:val="00433732"/>
    <w:rsid w:val="00436F07"/>
    <w:rsid w:val="00441071"/>
    <w:rsid w:val="00441636"/>
    <w:rsid w:val="00442100"/>
    <w:rsid w:val="004431E1"/>
    <w:rsid w:val="004452F2"/>
    <w:rsid w:val="00445D12"/>
    <w:rsid w:val="0044609F"/>
    <w:rsid w:val="00446410"/>
    <w:rsid w:val="00453CA4"/>
    <w:rsid w:val="004569AA"/>
    <w:rsid w:val="00460E19"/>
    <w:rsid w:val="0046113A"/>
    <w:rsid w:val="004616E5"/>
    <w:rsid w:val="00461717"/>
    <w:rsid w:val="00462612"/>
    <w:rsid w:val="00464028"/>
    <w:rsid w:val="00466846"/>
    <w:rsid w:val="00467E8E"/>
    <w:rsid w:val="00470831"/>
    <w:rsid w:val="00471AA9"/>
    <w:rsid w:val="004766ED"/>
    <w:rsid w:val="004801E4"/>
    <w:rsid w:val="00482A9B"/>
    <w:rsid w:val="00493032"/>
    <w:rsid w:val="00496CA8"/>
    <w:rsid w:val="0049780F"/>
    <w:rsid w:val="004A5BEB"/>
    <w:rsid w:val="004A6012"/>
    <w:rsid w:val="004B3132"/>
    <w:rsid w:val="004B4EBC"/>
    <w:rsid w:val="004B69CA"/>
    <w:rsid w:val="004C007D"/>
    <w:rsid w:val="004C0C23"/>
    <w:rsid w:val="004C1833"/>
    <w:rsid w:val="004C2F55"/>
    <w:rsid w:val="004C2F8E"/>
    <w:rsid w:val="004C5ADC"/>
    <w:rsid w:val="004C5B93"/>
    <w:rsid w:val="004D0809"/>
    <w:rsid w:val="004D57C9"/>
    <w:rsid w:val="004D7BAC"/>
    <w:rsid w:val="004E19BB"/>
    <w:rsid w:val="004E665D"/>
    <w:rsid w:val="004F3F81"/>
    <w:rsid w:val="004F473F"/>
    <w:rsid w:val="004F7ECF"/>
    <w:rsid w:val="00502A78"/>
    <w:rsid w:val="00503E07"/>
    <w:rsid w:val="00505A90"/>
    <w:rsid w:val="00507C61"/>
    <w:rsid w:val="00510DD6"/>
    <w:rsid w:val="0051316B"/>
    <w:rsid w:val="00513183"/>
    <w:rsid w:val="00520017"/>
    <w:rsid w:val="005211B1"/>
    <w:rsid w:val="0052148B"/>
    <w:rsid w:val="00524C27"/>
    <w:rsid w:val="00534409"/>
    <w:rsid w:val="00535770"/>
    <w:rsid w:val="0053698C"/>
    <w:rsid w:val="00541958"/>
    <w:rsid w:val="00542581"/>
    <w:rsid w:val="00543A37"/>
    <w:rsid w:val="005442EE"/>
    <w:rsid w:val="005451B2"/>
    <w:rsid w:val="00545336"/>
    <w:rsid w:val="00550A74"/>
    <w:rsid w:val="00550FEC"/>
    <w:rsid w:val="00553AB4"/>
    <w:rsid w:val="00554149"/>
    <w:rsid w:val="00554CD4"/>
    <w:rsid w:val="00556584"/>
    <w:rsid w:val="005578D0"/>
    <w:rsid w:val="00560FD3"/>
    <w:rsid w:val="00563690"/>
    <w:rsid w:val="00563A73"/>
    <w:rsid w:val="00563C00"/>
    <w:rsid w:val="00564B26"/>
    <w:rsid w:val="005668A0"/>
    <w:rsid w:val="00570EFE"/>
    <w:rsid w:val="00571182"/>
    <w:rsid w:val="00571B72"/>
    <w:rsid w:val="00577F46"/>
    <w:rsid w:val="00580F49"/>
    <w:rsid w:val="00581484"/>
    <w:rsid w:val="00582B7E"/>
    <w:rsid w:val="005907FF"/>
    <w:rsid w:val="005929CD"/>
    <w:rsid w:val="00594071"/>
    <w:rsid w:val="005948C2"/>
    <w:rsid w:val="0059631B"/>
    <w:rsid w:val="005A34D0"/>
    <w:rsid w:val="005B0D5C"/>
    <w:rsid w:val="005B58D0"/>
    <w:rsid w:val="005C1983"/>
    <w:rsid w:val="005C1CEC"/>
    <w:rsid w:val="005C27D2"/>
    <w:rsid w:val="005C43CB"/>
    <w:rsid w:val="005C7199"/>
    <w:rsid w:val="005D3F6F"/>
    <w:rsid w:val="005D52F9"/>
    <w:rsid w:val="005D72FF"/>
    <w:rsid w:val="005E42EE"/>
    <w:rsid w:val="005E61B0"/>
    <w:rsid w:val="005E7B54"/>
    <w:rsid w:val="005F1E66"/>
    <w:rsid w:val="006001FA"/>
    <w:rsid w:val="00601AFB"/>
    <w:rsid w:val="006029FA"/>
    <w:rsid w:val="00604540"/>
    <w:rsid w:val="006057D9"/>
    <w:rsid w:val="00605BD1"/>
    <w:rsid w:val="00610A1F"/>
    <w:rsid w:val="00611112"/>
    <w:rsid w:val="0061142D"/>
    <w:rsid w:val="006136AF"/>
    <w:rsid w:val="0061391C"/>
    <w:rsid w:val="0061583E"/>
    <w:rsid w:val="00617DBF"/>
    <w:rsid w:val="00625CDF"/>
    <w:rsid w:val="006320C6"/>
    <w:rsid w:val="00634153"/>
    <w:rsid w:val="00634698"/>
    <w:rsid w:val="00636D60"/>
    <w:rsid w:val="006459F2"/>
    <w:rsid w:val="006472E6"/>
    <w:rsid w:val="00647AF5"/>
    <w:rsid w:val="00647FE8"/>
    <w:rsid w:val="00652454"/>
    <w:rsid w:val="006525F2"/>
    <w:rsid w:val="0065741B"/>
    <w:rsid w:val="00660EC8"/>
    <w:rsid w:val="00661EE3"/>
    <w:rsid w:val="00663699"/>
    <w:rsid w:val="00663C3F"/>
    <w:rsid w:val="006645AD"/>
    <w:rsid w:val="00665083"/>
    <w:rsid w:val="00667D52"/>
    <w:rsid w:val="00670CE8"/>
    <w:rsid w:val="00672044"/>
    <w:rsid w:val="006723DA"/>
    <w:rsid w:val="00673E55"/>
    <w:rsid w:val="00676070"/>
    <w:rsid w:val="006851D2"/>
    <w:rsid w:val="006856EE"/>
    <w:rsid w:val="00686A0F"/>
    <w:rsid w:val="00686D42"/>
    <w:rsid w:val="00686F82"/>
    <w:rsid w:val="00691E15"/>
    <w:rsid w:val="006957CB"/>
    <w:rsid w:val="00696940"/>
    <w:rsid w:val="00697687"/>
    <w:rsid w:val="006A6271"/>
    <w:rsid w:val="006A74A5"/>
    <w:rsid w:val="006B01AC"/>
    <w:rsid w:val="006B065D"/>
    <w:rsid w:val="006B13C8"/>
    <w:rsid w:val="006B483B"/>
    <w:rsid w:val="006B7A48"/>
    <w:rsid w:val="006C1A3A"/>
    <w:rsid w:val="006C4142"/>
    <w:rsid w:val="006C4D39"/>
    <w:rsid w:val="006C5CF4"/>
    <w:rsid w:val="006C7298"/>
    <w:rsid w:val="006C77ED"/>
    <w:rsid w:val="006C799E"/>
    <w:rsid w:val="006D04FB"/>
    <w:rsid w:val="006D0EED"/>
    <w:rsid w:val="006D5CA6"/>
    <w:rsid w:val="006D7029"/>
    <w:rsid w:val="006E4011"/>
    <w:rsid w:val="006E7EE1"/>
    <w:rsid w:val="00706E3C"/>
    <w:rsid w:val="007079C8"/>
    <w:rsid w:val="00710E56"/>
    <w:rsid w:val="007137A9"/>
    <w:rsid w:val="0071580A"/>
    <w:rsid w:val="00717F8B"/>
    <w:rsid w:val="00722374"/>
    <w:rsid w:val="007231FB"/>
    <w:rsid w:val="007234CF"/>
    <w:rsid w:val="007260D3"/>
    <w:rsid w:val="00727A9B"/>
    <w:rsid w:val="00727D2E"/>
    <w:rsid w:val="00732351"/>
    <w:rsid w:val="00732A30"/>
    <w:rsid w:val="00732BA6"/>
    <w:rsid w:val="00733200"/>
    <w:rsid w:val="00733607"/>
    <w:rsid w:val="00734440"/>
    <w:rsid w:val="00735D7B"/>
    <w:rsid w:val="00741D9F"/>
    <w:rsid w:val="00743012"/>
    <w:rsid w:val="00746302"/>
    <w:rsid w:val="00746AD6"/>
    <w:rsid w:val="00750E5D"/>
    <w:rsid w:val="00753A30"/>
    <w:rsid w:val="00755317"/>
    <w:rsid w:val="00756610"/>
    <w:rsid w:val="00760400"/>
    <w:rsid w:val="00760D64"/>
    <w:rsid w:val="00762296"/>
    <w:rsid w:val="00763847"/>
    <w:rsid w:val="00765B1E"/>
    <w:rsid w:val="00765EE6"/>
    <w:rsid w:val="00770A07"/>
    <w:rsid w:val="00771C30"/>
    <w:rsid w:val="00773524"/>
    <w:rsid w:val="00781100"/>
    <w:rsid w:val="00787F60"/>
    <w:rsid w:val="00790B8C"/>
    <w:rsid w:val="00792CC8"/>
    <w:rsid w:val="007945E7"/>
    <w:rsid w:val="00796F00"/>
    <w:rsid w:val="007A39E4"/>
    <w:rsid w:val="007A5892"/>
    <w:rsid w:val="007B2F61"/>
    <w:rsid w:val="007B406F"/>
    <w:rsid w:val="007C0026"/>
    <w:rsid w:val="007C4361"/>
    <w:rsid w:val="007C4F57"/>
    <w:rsid w:val="007C7EFA"/>
    <w:rsid w:val="007D25D0"/>
    <w:rsid w:val="007D5E49"/>
    <w:rsid w:val="007D7773"/>
    <w:rsid w:val="007E1913"/>
    <w:rsid w:val="007E3DB6"/>
    <w:rsid w:val="007E5188"/>
    <w:rsid w:val="007E682E"/>
    <w:rsid w:val="007E79C3"/>
    <w:rsid w:val="007F615C"/>
    <w:rsid w:val="007F6565"/>
    <w:rsid w:val="00800BC7"/>
    <w:rsid w:val="00802D61"/>
    <w:rsid w:val="008069D4"/>
    <w:rsid w:val="00812E48"/>
    <w:rsid w:val="00815078"/>
    <w:rsid w:val="00815AB3"/>
    <w:rsid w:val="00815CA0"/>
    <w:rsid w:val="00820EFE"/>
    <w:rsid w:val="00822482"/>
    <w:rsid w:val="00823DEE"/>
    <w:rsid w:val="00823EE4"/>
    <w:rsid w:val="00827AA4"/>
    <w:rsid w:val="0083015F"/>
    <w:rsid w:val="00832CC5"/>
    <w:rsid w:val="00834E0E"/>
    <w:rsid w:val="00835A78"/>
    <w:rsid w:val="008379F6"/>
    <w:rsid w:val="00837E55"/>
    <w:rsid w:val="0084028B"/>
    <w:rsid w:val="0084159B"/>
    <w:rsid w:val="008471B5"/>
    <w:rsid w:val="00847872"/>
    <w:rsid w:val="00850808"/>
    <w:rsid w:val="00863CD7"/>
    <w:rsid w:val="0086473A"/>
    <w:rsid w:val="00865AB8"/>
    <w:rsid w:val="00867CAD"/>
    <w:rsid w:val="0087049B"/>
    <w:rsid w:val="008708BF"/>
    <w:rsid w:val="00873709"/>
    <w:rsid w:val="008758B8"/>
    <w:rsid w:val="00880E31"/>
    <w:rsid w:val="00881A55"/>
    <w:rsid w:val="008843EE"/>
    <w:rsid w:val="008879C0"/>
    <w:rsid w:val="00887AEA"/>
    <w:rsid w:val="00890EBA"/>
    <w:rsid w:val="00894711"/>
    <w:rsid w:val="00894876"/>
    <w:rsid w:val="008A285D"/>
    <w:rsid w:val="008A7DC6"/>
    <w:rsid w:val="008B78E8"/>
    <w:rsid w:val="008D0879"/>
    <w:rsid w:val="008D292C"/>
    <w:rsid w:val="008D388A"/>
    <w:rsid w:val="008D4936"/>
    <w:rsid w:val="008D5082"/>
    <w:rsid w:val="008D5EF8"/>
    <w:rsid w:val="008E61EC"/>
    <w:rsid w:val="008F3854"/>
    <w:rsid w:val="008F6984"/>
    <w:rsid w:val="008F7DA1"/>
    <w:rsid w:val="009015D3"/>
    <w:rsid w:val="009046B6"/>
    <w:rsid w:val="00907892"/>
    <w:rsid w:val="009128CD"/>
    <w:rsid w:val="0091723A"/>
    <w:rsid w:val="009179DF"/>
    <w:rsid w:val="00920B8B"/>
    <w:rsid w:val="009247A7"/>
    <w:rsid w:val="00932872"/>
    <w:rsid w:val="00934501"/>
    <w:rsid w:val="009370B8"/>
    <w:rsid w:val="009412ED"/>
    <w:rsid w:val="00941EE5"/>
    <w:rsid w:val="00947673"/>
    <w:rsid w:val="0095490F"/>
    <w:rsid w:val="00955831"/>
    <w:rsid w:val="00957512"/>
    <w:rsid w:val="00963068"/>
    <w:rsid w:val="009706B6"/>
    <w:rsid w:val="00970932"/>
    <w:rsid w:val="00970D7E"/>
    <w:rsid w:val="00976807"/>
    <w:rsid w:val="00976DCA"/>
    <w:rsid w:val="00977449"/>
    <w:rsid w:val="00977B43"/>
    <w:rsid w:val="009911AE"/>
    <w:rsid w:val="00991301"/>
    <w:rsid w:val="009964CE"/>
    <w:rsid w:val="009A4F13"/>
    <w:rsid w:val="009A534F"/>
    <w:rsid w:val="009B034E"/>
    <w:rsid w:val="009B0D70"/>
    <w:rsid w:val="009B70ED"/>
    <w:rsid w:val="009C2194"/>
    <w:rsid w:val="009C4A2B"/>
    <w:rsid w:val="009E3231"/>
    <w:rsid w:val="009E5CA1"/>
    <w:rsid w:val="009E61A1"/>
    <w:rsid w:val="009E6794"/>
    <w:rsid w:val="009E717D"/>
    <w:rsid w:val="009F0E36"/>
    <w:rsid w:val="009F1774"/>
    <w:rsid w:val="00A00F06"/>
    <w:rsid w:val="00A01D3F"/>
    <w:rsid w:val="00A12863"/>
    <w:rsid w:val="00A12ECB"/>
    <w:rsid w:val="00A142AA"/>
    <w:rsid w:val="00A17FA8"/>
    <w:rsid w:val="00A25FFF"/>
    <w:rsid w:val="00A271AE"/>
    <w:rsid w:val="00A346AC"/>
    <w:rsid w:val="00A46EF7"/>
    <w:rsid w:val="00A579B7"/>
    <w:rsid w:val="00A612C5"/>
    <w:rsid w:val="00A65D67"/>
    <w:rsid w:val="00A66301"/>
    <w:rsid w:val="00A66D6C"/>
    <w:rsid w:val="00A66FA5"/>
    <w:rsid w:val="00A71692"/>
    <w:rsid w:val="00A74A55"/>
    <w:rsid w:val="00A77B97"/>
    <w:rsid w:val="00A820AC"/>
    <w:rsid w:val="00A851B5"/>
    <w:rsid w:val="00A85672"/>
    <w:rsid w:val="00A86234"/>
    <w:rsid w:val="00A8638D"/>
    <w:rsid w:val="00A87B47"/>
    <w:rsid w:val="00A95D85"/>
    <w:rsid w:val="00A9626F"/>
    <w:rsid w:val="00A97129"/>
    <w:rsid w:val="00AA25D9"/>
    <w:rsid w:val="00AA2F6C"/>
    <w:rsid w:val="00AA7F76"/>
    <w:rsid w:val="00AB4606"/>
    <w:rsid w:val="00AB4B8E"/>
    <w:rsid w:val="00AB5B7F"/>
    <w:rsid w:val="00AC36B9"/>
    <w:rsid w:val="00AC73A6"/>
    <w:rsid w:val="00AC7895"/>
    <w:rsid w:val="00AD7065"/>
    <w:rsid w:val="00AE39B8"/>
    <w:rsid w:val="00AE4023"/>
    <w:rsid w:val="00AF07BF"/>
    <w:rsid w:val="00AF0BF4"/>
    <w:rsid w:val="00B02B2B"/>
    <w:rsid w:val="00B05F43"/>
    <w:rsid w:val="00B13659"/>
    <w:rsid w:val="00B13D12"/>
    <w:rsid w:val="00B13F4C"/>
    <w:rsid w:val="00B205EC"/>
    <w:rsid w:val="00B20804"/>
    <w:rsid w:val="00B21BD9"/>
    <w:rsid w:val="00B222C7"/>
    <w:rsid w:val="00B266D3"/>
    <w:rsid w:val="00B3110E"/>
    <w:rsid w:val="00B3111C"/>
    <w:rsid w:val="00B31E76"/>
    <w:rsid w:val="00B33AB9"/>
    <w:rsid w:val="00B34AAE"/>
    <w:rsid w:val="00B370B5"/>
    <w:rsid w:val="00B37D40"/>
    <w:rsid w:val="00B409DD"/>
    <w:rsid w:val="00B40A1E"/>
    <w:rsid w:val="00B42CD8"/>
    <w:rsid w:val="00B46AA4"/>
    <w:rsid w:val="00B47F9A"/>
    <w:rsid w:val="00B5529C"/>
    <w:rsid w:val="00B6082A"/>
    <w:rsid w:val="00B62664"/>
    <w:rsid w:val="00B6564A"/>
    <w:rsid w:val="00B65A45"/>
    <w:rsid w:val="00B65F4B"/>
    <w:rsid w:val="00B668B5"/>
    <w:rsid w:val="00B66C56"/>
    <w:rsid w:val="00B713B9"/>
    <w:rsid w:val="00B71C1E"/>
    <w:rsid w:val="00B74730"/>
    <w:rsid w:val="00B8107E"/>
    <w:rsid w:val="00B8305B"/>
    <w:rsid w:val="00B85DB8"/>
    <w:rsid w:val="00B864B2"/>
    <w:rsid w:val="00B92062"/>
    <w:rsid w:val="00B953F8"/>
    <w:rsid w:val="00B95E9E"/>
    <w:rsid w:val="00BA08C1"/>
    <w:rsid w:val="00BA27DD"/>
    <w:rsid w:val="00BA5B70"/>
    <w:rsid w:val="00BA67E5"/>
    <w:rsid w:val="00BB17A9"/>
    <w:rsid w:val="00BB222F"/>
    <w:rsid w:val="00BC389A"/>
    <w:rsid w:val="00BD06B8"/>
    <w:rsid w:val="00BD084B"/>
    <w:rsid w:val="00BD2F5E"/>
    <w:rsid w:val="00BD4535"/>
    <w:rsid w:val="00BD68FF"/>
    <w:rsid w:val="00BE02D7"/>
    <w:rsid w:val="00BE3053"/>
    <w:rsid w:val="00BE4634"/>
    <w:rsid w:val="00BE68BC"/>
    <w:rsid w:val="00BF1CB7"/>
    <w:rsid w:val="00BF273E"/>
    <w:rsid w:val="00BF5A2C"/>
    <w:rsid w:val="00C02C4E"/>
    <w:rsid w:val="00C03AED"/>
    <w:rsid w:val="00C05258"/>
    <w:rsid w:val="00C052E4"/>
    <w:rsid w:val="00C106CA"/>
    <w:rsid w:val="00C139FD"/>
    <w:rsid w:val="00C174E6"/>
    <w:rsid w:val="00C17D8D"/>
    <w:rsid w:val="00C23BE6"/>
    <w:rsid w:val="00C2556C"/>
    <w:rsid w:val="00C26319"/>
    <w:rsid w:val="00C2724A"/>
    <w:rsid w:val="00C30842"/>
    <w:rsid w:val="00C3422D"/>
    <w:rsid w:val="00C37FFC"/>
    <w:rsid w:val="00C40000"/>
    <w:rsid w:val="00C40057"/>
    <w:rsid w:val="00C4142E"/>
    <w:rsid w:val="00C420D7"/>
    <w:rsid w:val="00C458CC"/>
    <w:rsid w:val="00C51919"/>
    <w:rsid w:val="00C54412"/>
    <w:rsid w:val="00C56D5B"/>
    <w:rsid w:val="00C626FC"/>
    <w:rsid w:val="00C65F49"/>
    <w:rsid w:val="00C65F7A"/>
    <w:rsid w:val="00C66C3E"/>
    <w:rsid w:val="00C70F87"/>
    <w:rsid w:val="00C74A16"/>
    <w:rsid w:val="00C75802"/>
    <w:rsid w:val="00C76AA7"/>
    <w:rsid w:val="00C80649"/>
    <w:rsid w:val="00C85F28"/>
    <w:rsid w:val="00C90C64"/>
    <w:rsid w:val="00C94013"/>
    <w:rsid w:val="00C97FA5"/>
    <w:rsid w:val="00CA1113"/>
    <w:rsid w:val="00CA208C"/>
    <w:rsid w:val="00CA3332"/>
    <w:rsid w:val="00CA369D"/>
    <w:rsid w:val="00CA574D"/>
    <w:rsid w:val="00CA693F"/>
    <w:rsid w:val="00CB52F0"/>
    <w:rsid w:val="00CB75A2"/>
    <w:rsid w:val="00CB7622"/>
    <w:rsid w:val="00CC074D"/>
    <w:rsid w:val="00CC0A1F"/>
    <w:rsid w:val="00CC0DB1"/>
    <w:rsid w:val="00CC0E90"/>
    <w:rsid w:val="00CC2004"/>
    <w:rsid w:val="00CC4127"/>
    <w:rsid w:val="00CC7F04"/>
    <w:rsid w:val="00CD15ED"/>
    <w:rsid w:val="00CD233E"/>
    <w:rsid w:val="00CD4661"/>
    <w:rsid w:val="00CD5582"/>
    <w:rsid w:val="00CD587F"/>
    <w:rsid w:val="00CD7ABE"/>
    <w:rsid w:val="00CE527B"/>
    <w:rsid w:val="00CF754B"/>
    <w:rsid w:val="00CF7F61"/>
    <w:rsid w:val="00D006A8"/>
    <w:rsid w:val="00D03530"/>
    <w:rsid w:val="00D06B2B"/>
    <w:rsid w:val="00D06CB5"/>
    <w:rsid w:val="00D07316"/>
    <w:rsid w:val="00D10D97"/>
    <w:rsid w:val="00D114B0"/>
    <w:rsid w:val="00D164DC"/>
    <w:rsid w:val="00D23C9B"/>
    <w:rsid w:val="00D23D01"/>
    <w:rsid w:val="00D25231"/>
    <w:rsid w:val="00D31CE4"/>
    <w:rsid w:val="00D32BBF"/>
    <w:rsid w:val="00D44C79"/>
    <w:rsid w:val="00D4546D"/>
    <w:rsid w:val="00D46F00"/>
    <w:rsid w:val="00D4714C"/>
    <w:rsid w:val="00D50FC1"/>
    <w:rsid w:val="00D522F6"/>
    <w:rsid w:val="00D54F7D"/>
    <w:rsid w:val="00D551F8"/>
    <w:rsid w:val="00D64307"/>
    <w:rsid w:val="00D70687"/>
    <w:rsid w:val="00D7520A"/>
    <w:rsid w:val="00D758D7"/>
    <w:rsid w:val="00D75DB1"/>
    <w:rsid w:val="00D81160"/>
    <w:rsid w:val="00D840B7"/>
    <w:rsid w:val="00D8458F"/>
    <w:rsid w:val="00D84865"/>
    <w:rsid w:val="00D86395"/>
    <w:rsid w:val="00D874E2"/>
    <w:rsid w:val="00D92F51"/>
    <w:rsid w:val="00D94FA0"/>
    <w:rsid w:val="00DA18E2"/>
    <w:rsid w:val="00DA6BFF"/>
    <w:rsid w:val="00DB209F"/>
    <w:rsid w:val="00DB2201"/>
    <w:rsid w:val="00DB422A"/>
    <w:rsid w:val="00DB68E7"/>
    <w:rsid w:val="00DB6C12"/>
    <w:rsid w:val="00DC0104"/>
    <w:rsid w:val="00DC0FDE"/>
    <w:rsid w:val="00DC320B"/>
    <w:rsid w:val="00DC4535"/>
    <w:rsid w:val="00DD02E1"/>
    <w:rsid w:val="00DD2EBC"/>
    <w:rsid w:val="00DD49D4"/>
    <w:rsid w:val="00DD5236"/>
    <w:rsid w:val="00DE0129"/>
    <w:rsid w:val="00DE01FD"/>
    <w:rsid w:val="00DE15C3"/>
    <w:rsid w:val="00DE4C0F"/>
    <w:rsid w:val="00DE66CB"/>
    <w:rsid w:val="00DF1888"/>
    <w:rsid w:val="00E000F8"/>
    <w:rsid w:val="00E001E0"/>
    <w:rsid w:val="00E069BF"/>
    <w:rsid w:val="00E079E3"/>
    <w:rsid w:val="00E122C7"/>
    <w:rsid w:val="00E1723E"/>
    <w:rsid w:val="00E20B92"/>
    <w:rsid w:val="00E23330"/>
    <w:rsid w:val="00E251D3"/>
    <w:rsid w:val="00E25A5E"/>
    <w:rsid w:val="00E27DCB"/>
    <w:rsid w:val="00E37BF3"/>
    <w:rsid w:val="00E4418D"/>
    <w:rsid w:val="00E452E8"/>
    <w:rsid w:val="00E51190"/>
    <w:rsid w:val="00E52500"/>
    <w:rsid w:val="00E52640"/>
    <w:rsid w:val="00E56430"/>
    <w:rsid w:val="00E61398"/>
    <w:rsid w:val="00E62D6A"/>
    <w:rsid w:val="00E647DC"/>
    <w:rsid w:val="00E65BBC"/>
    <w:rsid w:val="00E67E11"/>
    <w:rsid w:val="00E70A06"/>
    <w:rsid w:val="00E72447"/>
    <w:rsid w:val="00E74846"/>
    <w:rsid w:val="00E76C12"/>
    <w:rsid w:val="00E777FE"/>
    <w:rsid w:val="00E812EE"/>
    <w:rsid w:val="00E8354D"/>
    <w:rsid w:val="00E838F0"/>
    <w:rsid w:val="00E84B19"/>
    <w:rsid w:val="00E85D47"/>
    <w:rsid w:val="00E87F28"/>
    <w:rsid w:val="00E90A24"/>
    <w:rsid w:val="00E96DAC"/>
    <w:rsid w:val="00EA08B0"/>
    <w:rsid w:val="00EA0B21"/>
    <w:rsid w:val="00EA579E"/>
    <w:rsid w:val="00EA665A"/>
    <w:rsid w:val="00EB4811"/>
    <w:rsid w:val="00EC0252"/>
    <w:rsid w:val="00EC1AD0"/>
    <w:rsid w:val="00EC51B0"/>
    <w:rsid w:val="00EC54DD"/>
    <w:rsid w:val="00EC7DC4"/>
    <w:rsid w:val="00ED2F3E"/>
    <w:rsid w:val="00ED3ECF"/>
    <w:rsid w:val="00ED56CD"/>
    <w:rsid w:val="00ED7BC2"/>
    <w:rsid w:val="00F00D72"/>
    <w:rsid w:val="00F06F81"/>
    <w:rsid w:val="00F07CF8"/>
    <w:rsid w:val="00F10E4F"/>
    <w:rsid w:val="00F14419"/>
    <w:rsid w:val="00F155FD"/>
    <w:rsid w:val="00F15D6C"/>
    <w:rsid w:val="00F20488"/>
    <w:rsid w:val="00F21E9C"/>
    <w:rsid w:val="00F24431"/>
    <w:rsid w:val="00F276D1"/>
    <w:rsid w:val="00F27955"/>
    <w:rsid w:val="00F30CB3"/>
    <w:rsid w:val="00F35190"/>
    <w:rsid w:val="00F35B1C"/>
    <w:rsid w:val="00F35CD4"/>
    <w:rsid w:val="00F4290A"/>
    <w:rsid w:val="00F44305"/>
    <w:rsid w:val="00F45DE6"/>
    <w:rsid w:val="00F45E7D"/>
    <w:rsid w:val="00F5031A"/>
    <w:rsid w:val="00F50D4C"/>
    <w:rsid w:val="00F52F2F"/>
    <w:rsid w:val="00F562BE"/>
    <w:rsid w:val="00F57699"/>
    <w:rsid w:val="00F57D48"/>
    <w:rsid w:val="00F6164F"/>
    <w:rsid w:val="00F619FF"/>
    <w:rsid w:val="00F62CEE"/>
    <w:rsid w:val="00F63E43"/>
    <w:rsid w:val="00F642FA"/>
    <w:rsid w:val="00F67BEE"/>
    <w:rsid w:val="00F732E5"/>
    <w:rsid w:val="00F77C72"/>
    <w:rsid w:val="00F77F91"/>
    <w:rsid w:val="00F803CC"/>
    <w:rsid w:val="00F81EF5"/>
    <w:rsid w:val="00F86178"/>
    <w:rsid w:val="00F9271A"/>
    <w:rsid w:val="00F934D7"/>
    <w:rsid w:val="00F95AED"/>
    <w:rsid w:val="00F9692A"/>
    <w:rsid w:val="00FA58C1"/>
    <w:rsid w:val="00FB53A5"/>
    <w:rsid w:val="00FB5538"/>
    <w:rsid w:val="00FB55EB"/>
    <w:rsid w:val="00FB600F"/>
    <w:rsid w:val="00FC69B8"/>
    <w:rsid w:val="00FF43A3"/>
    <w:rsid w:val="00FF4C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en-US" w:bidi="ar-SA"/>
      </w:rPr>
    </w:rPrDefault>
    <w:pPrDefault/>
  </w:docDefaults>
  <w:latentStyles w:defLockedState="1" w:defUIPriority="0" w:defSemiHidden="1" w:defUnhideWhenUsed="1" w:defQFormat="0" w:count="267">
    <w:lsdException w:name="Normal" w:locked="0" w:semiHidden="0" w:unhideWhenUsed="0" w:qFormat="1"/>
    <w:lsdException w:name="heading 1" w:locked="0" w:semiHidden="0" w:unhideWhenUsed="0" w:qFormat="1"/>
    <w:lsdException w:name="heading 2" w:locked="0" w:semiHidden="0" w:unhideWhenUsed="0" w:qFormat="1"/>
    <w:lsdException w:name="heading 3" w:locked="0"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toc 1" w:locked="0" w:uiPriority="39" w:qFormat="1"/>
    <w:lsdException w:name="toc 2" w:locked="0" w:uiPriority="39" w:qFormat="1"/>
    <w:lsdException w:name="toc 3" w:locked="0" w:uiPriority="39" w:qFormat="1"/>
    <w:lsdException w:name="header" w:locked="0"/>
    <w:lsdException w:name="footer" w:locked="0"/>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locked="0"/>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locked="0" w:uiPriority="99"/>
    <w:lsdException w:name="FollowedHyperlink" w:locked="0"/>
    <w:lsdException w:name="Strong" w:semiHidden="0" w:unhideWhenUsed="0" w:qFormat="1"/>
    <w:lsdException w:name="Emphasis" w:semiHidden="0" w:uiPriority="20" w:unhideWhenUsed="0" w:qFormat="1"/>
    <w:lsdException w:name="Document Map" w:locked="0"/>
    <w:lsdException w:name="HTML Top of Form" w:locked="0"/>
    <w:lsdException w:name="HTML Bottom of Form" w:locked="0"/>
    <w:lsdException w:name="Normal Table" w:locked="0"/>
    <w:lsdException w:name="No List" w:locked="0"/>
    <w:lsdException w:name="Balloon Text" w:locked="0"/>
    <w:lsdException w:name="Table Grid" w:locked="0"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locked="0" w:uiPriority="99" w:unhideWhenUsed="0"/>
    <w:lsdException w:name="List Paragraph" w:locked="0"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locked="0"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locked="0" w:uiPriority="39" w:qFormat="1"/>
  </w:latentStyles>
  <w:style w:type="paragraph" w:default="1" w:styleId="Normal">
    <w:name w:val="Normal"/>
    <w:qFormat/>
    <w:rsid w:val="000E532F"/>
    <w:pPr>
      <w:spacing w:before="120" w:after="120"/>
      <w:jc w:val="both"/>
    </w:pPr>
    <w:rPr>
      <w:rFonts w:ascii="Calibri" w:hAnsi="Calibri"/>
      <w:sz w:val="24"/>
      <w:szCs w:val="24"/>
    </w:rPr>
  </w:style>
  <w:style w:type="paragraph" w:styleId="Heading1">
    <w:name w:val="heading 1"/>
    <w:basedOn w:val="Normal"/>
    <w:next w:val="Normal"/>
    <w:link w:val="Heading1Char"/>
    <w:autoRedefine/>
    <w:qFormat/>
    <w:locked/>
    <w:rsid w:val="007C7EFA"/>
    <w:pPr>
      <w:keepNext/>
      <w:keepLines/>
      <w:numPr>
        <w:numId w:val="1"/>
      </w:numPr>
      <w:spacing w:before="480" w:after="0" w:line="360" w:lineRule="auto"/>
      <w:ind w:left="734" w:hanging="187"/>
      <w:contextualSpacing/>
      <w:outlineLvl w:val="0"/>
    </w:pPr>
    <w:rPr>
      <w:b/>
      <w:bCs/>
      <w:color w:val="538135" w:themeColor="accent6" w:themeShade="BF"/>
      <w:kern w:val="32"/>
      <w:sz w:val="32"/>
      <w:szCs w:val="32"/>
    </w:rPr>
  </w:style>
  <w:style w:type="paragraph" w:styleId="Heading2">
    <w:name w:val="heading 2"/>
    <w:basedOn w:val="Normal"/>
    <w:next w:val="Normal"/>
    <w:link w:val="Heading2Char"/>
    <w:autoRedefine/>
    <w:qFormat/>
    <w:locked/>
    <w:rsid w:val="009B034E"/>
    <w:pPr>
      <w:keepNext/>
      <w:keepLines/>
      <w:numPr>
        <w:ilvl w:val="1"/>
        <w:numId w:val="1"/>
      </w:numPr>
      <w:tabs>
        <w:tab w:val="left" w:pos="1260"/>
      </w:tabs>
      <w:spacing w:before="240" w:after="0" w:line="360" w:lineRule="auto"/>
      <w:ind w:left="990" w:hanging="360"/>
      <w:contextualSpacing/>
      <w:outlineLvl w:val="1"/>
    </w:pPr>
    <w:rPr>
      <w:rFonts w:cs="Arial"/>
      <w:b/>
      <w:bCs/>
      <w:iCs/>
      <w:color w:val="538135" w:themeColor="accent6" w:themeShade="BF"/>
      <w:sz w:val="28"/>
      <w:szCs w:val="28"/>
    </w:rPr>
  </w:style>
  <w:style w:type="paragraph" w:styleId="Heading3">
    <w:name w:val="heading 3"/>
    <w:basedOn w:val="Heading2"/>
    <w:next w:val="Normal"/>
    <w:qFormat/>
    <w:locked/>
    <w:rsid w:val="00E76C12"/>
    <w:pPr>
      <w:numPr>
        <w:ilvl w:val="2"/>
      </w:numPr>
      <w:spacing w:after="120"/>
      <w:ind w:left="2261" w:hanging="778"/>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ocked/>
    <w:rsid w:val="000E532F"/>
    <w:pPr>
      <w:tabs>
        <w:tab w:val="center" w:pos="4320"/>
        <w:tab w:val="right" w:pos="8640"/>
      </w:tabs>
      <w:jc w:val="right"/>
    </w:pPr>
    <w:rPr>
      <w:rFonts w:ascii="Calibri" w:hAnsi="Calibri"/>
      <w:sz w:val="22"/>
      <w:szCs w:val="24"/>
    </w:rPr>
  </w:style>
  <w:style w:type="paragraph" w:styleId="Footer">
    <w:name w:val="footer"/>
    <w:locked/>
    <w:rsid w:val="000E532F"/>
    <w:pPr>
      <w:tabs>
        <w:tab w:val="center" w:pos="4320"/>
        <w:tab w:val="right" w:pos="8640"/>
      </w:tabs>
      <w:jc w:val="center"/>
    </w:pPr>
    <w:rPr>
      <w:rFonts w:ascii="Calibri" w:hAnsi="Calibri"/>
      <w:sz w:val="22"/>
      <w:szCs w:val="24"/>
    </w:rPr>
  </w:style>
  <w:style w:type="character" w:customStyle="1" w:styleId="Code">
    <w:name w:val="Code"/>
    <w:locked/>
    <w:rsid w:val="000E532F"/>
    <w:rPr>
      <w:rFonts w:ascii="Courier New" w:hAnsi="Courier New"/>
      <w:b/>
      <w:bCs/>
      <w:sz w:val="24"/>
      <w:lang w:val="en-US"/>
    </w:rPr>
  </w:style>
  <w:style w:type="character" w:customStyle="1" w:styleId="Heading1Char">
    <w:name w:val="Heading 1 Char"/>
    <w:link w:val="Heading1"/>
    <w:rsid w:val="007C7EFA"/>
    <w:rPr>
      <w:rFonts w:ascii="Calibri" w:hAnsi="Calibri"/>
      <w:b/>
      <w:bCs/>
      <w:color w:val="538135" w:themeColor="accent6" w:themeShade="BF"/>
      <w:kern w:val="32"/>
      <w:sz w:val="32"/>
      <w:szCs w:val="32"/>
    </w:rPr>
  </w:style>
  <w:style w:type="table" w:styleId="TableGrid">
    <w:name w:val="Table Grid"/>
    <w:basedOn w:val="TableNormal"/>
    <w:locked/>
    <w:rsid w:val="00193E4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locked/>
    <w:rsid w:val="00193E4B"/>
    <w:rPr>
      <w:rFonts w:ascii="Tahoma" w:hAnsi="Tahoma" w:cs="Tahoma"/>
      <w:sz w:val="16"/>
      <w:szCs w:val="16"/>
    </w:rPr>
  </w:style>
  <w:style w:type="character" w:customStyle="1" w:styleId="BalloonTextChar">
    <w:name w:val="Balloon Text Char"/>
    <w:link w:val="BalloonText"/>
    <w:rsid w:val="00193E4B"/>
    <w:rPr>
      <w:rFonts w:ascii="Tahoma" w:hAnsi="Tahoma" w:cs="Tahoma"/>
      <w:sz w:val="16"/>
      <w:szCs w:val="16"/>
    </w:rPr>
  </w:style>
  <w:style w:type="character" w:styleId="Hyperlink">
    <w:name w:val="Hyperlink"/>
    <w:uiPriority w:val="99"/>
    <w:locked/>
    <w:rsid w:val="009128CD"/>
    <w:rPr>
      <w:color w:val="0000FF"/>
      <w:u w:val="single"/>
    </w:rPr>
  </w:style>
  <w:style w:type="paragraph" w:styleId="DocumentMap">
    <w:name w:val="Document Map"/>
    <w:basedOn w:val="Normal"/>
    <w:link w:val="DocumentMapChar"/>
    <w:locked/>
    <w:rsid w:val="003A4BA8"/>
    <w:rPr>
      <w:rFonts w:ascii="Tahoma" w:hAnsi="Tahoma" w:cs="Tahoma"/>
      <w:sz w:val="16"/>
      <w:szCs w:val="16"/>
    </w:rPr>
  </w:style>
  <w:style w:type="character" w:customStyle="1" w:styleId="DocumentMapChar">
    <w:name w:val="Document Map Char"/>
    <w:link w:val="DocumentMap"/>
    <w:rsid w:val="003A4BA8"/>
    <w:rPr>
      <w:rFonts w:ascii="Tahoma" w:hAnsi="Tahoma" w:cs="Tahoma"/>
      <w:sz w:val="16"/>
      <w:szCs w:val="16"/>
    </w:rPr>
  </w:style>
  <w:style w:type="character" w:styleId="FollowedHyperlink">
    <w:name w:val="FollowedHyperlink"/>
    <w:locked/>
    <w:rsid w:val="0051316B"/>
    <w:rPr>
      <w:color w:val="800080"/>
      <w:u w:val="single"/>
    </w:rPr>
  </w:style>
  <w:style w:type="character" w:customStyle="1" w:styleId="Heading2Char">
    <w:name w:val="Heading 2 Char"/>
    <w:basedOn w:val="DefaultParagraphFont"/>
    <w:link w:val="Heading2"/>
    <w:rsid w:val="009B034E"/>
    <w:rPr>
      <w:rFonts w:ascii="Calibri" w:hAnsi="Calibri" w:cs="Arial"/>
      <w:b/>
      <w:bCs/>
      <w:iCs/>
      <w:color w:val="538135" w:themeColor="accent6" w:themeShade="BF"/>
      <w:sz w:val="28"/>
      <w:szCs w:val="28"/>
    </w:rPr>
  </w:style>
  <w:style w:type="paragraph" w:customStyle="1" w:styleId="Normal1">
    <w:name w:val="Normal1"/>
    <w:locked/>
    <w:rsid w:val="00550FEC"/>
    <w:pPr>
      <w:spacing w:line="276" w:lineRule="auto"/>
    </w:pPr>
    <w:rPr>
      <w:rFonts w:ascii="Arial" w:eastAsia="Arial" w:hAnsi="Arial" w:cs="Arial"/>
      <w:color w:val="000000"/>
      <w:sz w:val="22"/>
    </w:rPr>
  </w:style>
  <w:style w:type="paragraph" w:styleId="ListParagraph">
    <w:name w:val="List Paragraph"/>
    <w:basedOn w:val="Normal"/>
    <w:uiPriority w:val="34"/>
    <w:qFormat/>
    <w:locked/>
    <w:rsid w:val="00DC0FDE"/>
    <w:pPr>
      <w:ind w:left="720"/>
      <w:contextualSpacing/>
    </w:pPr>
  </w:style>
  <w:style w:type="paragraph" w:styleId="TOCHeading">
    <w:name w:val="TOC Heading"/>
    <w:basedOn w:val="Heading1"/>
    <w:next w:val="Normal"/>
    <w:uiPriority w:val="39"/>
    <w:unhideWhenUsed/>
    <w:qFormat/>
    <w:locked/>
    <w:rsid w:val="00970D7E"/>
    <w:pPr>
      <w:spacing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TOC2">
    <w:name w:val="toc 2"/>
    <w:basedOn w:val="Normal"/>
    <w:next w:val="Normal"/>
    <w:autoRedefine/>
    <w:uiPriority w:val="39"/>
    <w:unhideWhenUsed/>
    <w:qFormat/>
    <w:locked/>
    <w:rsid w:val="0016668C"/>
    <w:pPr>
      <w:tabs>
        <w:tab w:val="left" w:pos="880"/>
        <w:tab w:val="left" w:pos="1440"/>
        <w:tab w:val="right" w:leader="dot" w:pos="10300"/>
      </w:tabs>
      <w:spacing w:before="0" w:after="100" w:line="276" w:lineRule="auto"/>
      <w:ind w:left="900"/>
      <w:jc w:val="left"/>
    </w:pPr>
    <w:rPr>
      <w:rFonts w:asciiTheme="minorHAnsi" w:eastAsiaTheme="minorEastAsia" w:hAnsiTheme="minorHAnsi" w:cstheme="minorBidi"/>
      <w:sz w:val="22"/>
      <w:szCs w:val="22"/>
    </w:rPr>
  </w:style>
  <w:style w:type="paragraph" w:styleId="TOC1">
    <w:name w:val="toc 1"/>
    <w:basedOn w:val="Normal"/>
    <w:next w:val="Normal"/>
    <w:autoRedefine/>
    <w:uiPriority w:val="39"/>
    <w:unhideWhenUsed/>
    <w:qFormat/>
    <w:locked/>
    <w:rsid w:val="0016668C"/>
    <w:pPr>
      <w:tabs>
        <w:tab w:val="left" w:pos="900"/>
        <w:tab w:val="left" w:pos="1080"/>
        <w:tab w:val="right" w:leader="dot" w:pos="10300"/>
      </w:tabs>
      <w:spacing w:before="0" w:after="100" w:line="276" w:lineRule="auto"/>
      <w:ind w:left="540"/>
      <w:jc w:val="left"/>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qFormat/>
    <w:locked/>
    <w:rsid w:val="0016668C"/>
    <w:pPr>
      <w:tabs>
        <w:tab w:val="left" w:pos="1320"/>
        <w:tab w:val="left" w:pos="2160"/>
        <w:tab w:val="right" w:leader="dot" w:pos="10300"/>
      </w:tabs>
      <w:spacing w:before="0" w:after="100" w:line="276" w:lineRule="auto"/>
      <w:ind w:left="1440"/>
      <w:jc w:val="left"/>
    </w:pPr>
    <w:rPr>
      <w:rFonts w:asciiTheme="minorHAnsi" w:eastAsiaTheme="minorEastAsia" w:hAnsiTheme="minorHAnsi" w:cstheme="minorBidi"/>
      <w:sz w:val="22"/>
      <w:szCs w:val="22"/>
    </w:rPr>
  </w:style>
  <w:style w:type="table" w:styleId="MediumGrid3-Accent6">
    <w:name w:val="Medium Grid 3 Accent 6"/>
    <w:basedOn w:val="TableNormal"/>
    <w:uiPriority w:val="69"/>
    <w:locked/>
    <w:rsid w:val="00746AD6"/>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BodyText">
    <w:name w:val="Body Text"/>
    <w:basedOn w:val="Normal"/>
    <w:link w:val="BodyTextChar"/>
    <w:autoRedefine/>
    <w:semiHidden/>
    <w:locked/>
    <w:rsid w:val="007C4361"/>
    <w:pPr>
      <w:tabs>
        <w:tab w:val="num" w:pos="720"/>
      </w:tabs>
      <w:spacing w:before="60"/>
    </w:pPr>
    <w:rPr>
      <w:rFonts w:ascii="Times New Roman" w:eastAsia="SimSun" w:hAnsi="Times New Roman"/>
      <w:lang w:eastAsia="zh-CN"/>
    </w:rPr>
  </w:style>
  <w:style w:type="character" w:customStyle="1" w:styleId="BodyTextChar">
    <w:name w:val="Body Text Char"/>
    <w:basedOn w:val="DefaultParagraphFont"/>
    <w:link w:val="BodyText"/>
    <w:semiHidden/>
    <w:rsid w:val="007C4361"/>
    <w:rPr>
      <w:rFonts w:eastAsia="SimSun"/>
      <w:sz w:val="24"/>
      <w:szCs w:val="24"/>
      <w:lang w:eastAsia="zh-CN"/>
    </w:rPr>
  </w:style>
  <w:style w:type="character" w:customStyle="1" w:styleId="Style4">
    <w:name w:val="Style4"/>
    <w:basedOn w:val="DefaultParagraphFont"/>
    <w:uiPriority w:val="1"/>
    <w:rsid w:val="003E2C01"/>
    <w:rPr>
      <w:color w:val="auto"/>
    </w:rPr>
  </w:style>
  <w:style w:type="character" w:customStyle="1" w:styleId="Style5">
    <w:name w:val="Style5"/>
    <w:basedOn w:val="DefaultParagraphFont"/>
    <w:uiPriority w:val="1"/>
    <w:rsid w:val="003E2C01"/>
    <w:rPr>
      <w:color w:val="auto"/>
    </w:rPr>
  </w:style>
  <w:style w:type="character" w:customStyle="1" w:styleId="Style6">
    <w:name w:val="Style6"/>
    <w:basedOn w:val="DefaultParagraphFont"/>
    <w:uiPriority w:val="1"/>
    <w:rsid w:val="003E2C01"/>
    <w:rPr>
      <w:color w:val="auto"/>
    </w:rPr>
  </w:style>
  <w:style w:type="character" w:styleId="PlaceholderText">
    <w:name w:val="Placeholder Text"/>
    <w:basedOn w:val="DefaultParagraphFont"/>
    <w:uiPriority w:val="99"/>
    <w:semiHidden/>
    <w:locked/>
    <w:rsid w:val="003E2C01"/>
    <w:rPr>
      <w:color w:val="808080"/>
    </w:rPr>
  </w:style>
  <w:style w:type="character" w:styleId="Emphasis">
    <w:name w:val="Emphasis"/>
    <w:basedOn w:val="DefaultParagraphFont"/>
    <w:uiPriority w:val="20"/>
    <w:qFormat/>
    <w:locked/>
    <w:rsid w:val="00E74846"/>
    <w:rPr>
      <w:i/>
      <w:iCs/>
    </w:rPr>
  </w:style>
  <w:style w:type="paragraph" w:customStyle="1" w:styleId="BodyTextwithList">
    <w:name w:val="Body Text with List"/>
    <w:autoRedefine/>
    <w:rsid w:val="00FF43A3"/>
    <w:pPr>
      <w:numPr>
        <w:numId w:val="20"/>
      </w:numPr>
      <w:tabs>
        <w:tab w:val="clear" w:pos="360"/>
        <w:tab w:val="num" w:pos="720"/>
      </w:tabs>
      <w:ind w:left="720"/>
      <w:jc w:val="both"/>
    </w:pPr>
    <w:rPr>
      <w:rFonts w:eastAsia="SimSun"/>
      <w:noProof/>
      <w:sz w:val="24"/>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53720132">
      <w:bodyDiv w:val="1"/>
      <w:marLeft w:val="0"/>
      <w:marRight w:val="0"/>
      <w:marTop w:val="0"/>
      <w:marBottom w:val="0"/>
      <w:divBdr>
        <w:top w:val="none" w:sz="0" w:space="0" w:color="auto"/>
        <w:left w:val="none" w:sz="0" w:space="0" w:color="auto"/>
        <w:bottom w:val="none" w:sz="0" w:space="0" w:color="auto"/>
        <w:right w:val="none" w:sz="0" w:space="0" w:color="auto"/>
      </w:divBdr>
    </w:div>
    <w:div w:id="1119765251">
      <w:bodyDiv w:val="1"/>
      <w:marLeft w:val="0"/>
      <w:marRight w:val="0"/>
      <w:marTop w:val="0"/>
      <w:marBottom w:val="0"/>
      <w:divBdr>
        <w:top w:val="none" w:sz="0" w:space="0" w:color="auto"/>
        <w:left w:val="none" w:sz="0" w:space="0" w:color="auto"/>
        <w:bottom w:val="none" w:sz="0" w:space="0" w:color="auto"/>
        <w:right w:val="none" w:sz="0" w:space="0" w:color="auto"/>
      </w:divBdr>
    </w:div>
    <w:div w:id="1304388478">
      <w:bodyDiv w:val="1"/>
      <w:marLeft w:val="0"/>
      <w:marRight w:val="0"/>
      <w:marTop w:val="0"/>
      <w:marBottom w:val="0"/>
      <w:divBdr>
        <w:top w:val="none" w:sz="0" w:space="0" w:color="auto"/>
        <w:left w:val="none" w:sz="0" w:space="0" w:color="auto"/>
        <w:bottom w:val="none" w:sz="0" w:space="0" w:color="auto"/>
        <w:right w:val="none" w:sz="0" w:space="0" w:color="auto"/>
      </w:divBdr>
    </w:div>
    <w:div w:id="1766995814">
      <w:bodyDiv w:val="1"/>
      <w:marLeft w:val="0"/>
      <w:marRight w:val="0"/>
      <w:marTop w:val="0"/>
      <w:marBottom w:val="0"/>
      <w:divBdr>
        <w:top w:val="none" w:sz="0" w:space="0" w:color="auto"/>
        <w:left w:val="none" w:sz="0" w:space="0" w:color="auto"/>
        <w:bottom w:val="none" w:sz="0" w:space="0" w:color="auto"/>
        <w:right w:val="none" w:sz="0" w:space="0" w:color="auto"/>
      </w:divBdr>
      <w:divsChild>
        <w:div w:id="919027993">
          <w:marLeft w:val="0"/>
          <w:marRight w:val="0"/>
          <w:marTop w:val="0"/>
          <w:marBottom w:val="0"/>
          <w:divBdr>
            <w:top w:val="none" w:sz="0" w:space="0" w:color="auto"/>
            <w:left w:val="none" w:sz="0" w:space="0" w:color="auto"/>
            <w:bottom w:val="none" w:sz="0" w:space="0" w:color="auto"/>
            <w:right w:val="none" w:sz="0" w:space="0" w:color="auto"/>
          </w:divBdr>
        </w:div>
      </w:divsChild>
    </w:div>
    <w:div w:id="19066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test.telerikacademy.com/" TargetMode="External"/><Relationship Id="rId13" Type="http://schemas.openxmlformats.org/officeDocument/2006/relationships/hyperlink" Target="http://test.telerikacademy.com/Administration_Courses/CourseTestExams" TargetMode="External"/><Relationship Id="rId18" Type="http://schemas.openxmlformats.org/officeDocument/2006/relationships/hyperlink" Target="http://test.telerikacademy.com/Administration_Courses/UserInCourseHelpers" TargetMode="External"/><Relationship Id="rId26" Type="http://schemas.openxmlformats.org/officeDocument/2006/relationships/hyperlink" Target="http://test.telerikacademy.com/Administration_Teamwork/TeamNameSuggestions" TargetMode="External"/><Relationship Id="rId3" Type="http://schemas.openxmlformats.org/officeDocument/2006/relationships/styles" Target="styles.xml"/><Relationship Id="rId21" Type="http://schemas.openxmlformats.org/officeDocument/2006/relationships/hyperlink" Target="http://test.telerikacademy.com/Administration_Courses/CoursePracticalExams/AddStudents" TargetMode="External"/><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test.telerikacademy.com/Administration_Courses/CoursePracticalExamFilesEvaluations" TargetMode="External"/><Relationship Id="rId17" Type="http://schemas.openxmlformats.org/officeDocument/2006/relationships/hyperlink" Target="http://test.telerikacademy.com/Administration_Courses/HomeworkEvaluation" TargetMode="External"/><Relationship Id="rId25" Type="http://schemas.openxmlformats.org/officeDocument/2006/relationships/hyperlink" Target="http://test.telerikacademy.com/Administration_Teamwork/ImportTeams"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test.telerikacademy.com/Administration_Courses/UsersInCoursesBonuses" TargetMode="External"/><Relationship Id="rId20" Type="http://schemas.openxmlformats.org/officeDocument/2006/relationships/hyperlink" Target="http://test.telerikacademy.com/Administration_Courses/HomeworkEvaluationReactions" TargetMode="External"/><Relationship Id="rId29" Type="http://schemas.openxmlformats.org/officeDocument/2006/relationships/hyperlink" Target="http://test.telerikacademy.com/Administration_Teamwork/TeamMemberAllEvaluat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est.telerikacademy.com/Administration_Courses/CoursePracticalExamFiles" TargetMode="External"/><Relationship Id="rId24" Type="http://schemas.openxmlformats.org/officeDocument/2006/relationships/hyperlink" Target="http://test.telerikacademy.com/Administration_Teamwork/TeamMemberSuggestions" TargetMode="External"/><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test.telerikacademy.com/Administration_Courses/ExportResults" TargetMode="External"/><Relationship Id="rId23" Type="http://schemas.openxmlformats.org/officeDocument/2006/relationships/hyperlink" Target="http://test.telerikacademy.com/Administration_Teamwork/Teamworks" TargetMode="External"/><Relationship Id="rId28" Type="http://schemas.openxmlformats.org/officeDocument/2006/relationships/hyperlink" Target="http://test.telerikacademy.com/Administration_Teamwork/TeamMemberEvaluations" TargetMode="External"/><Relationship Id="rId36" Type="http://schemas.microsoft.com/office/2007/relationships/stylesWithEffects" Target="stylesWithEffects.xml"/><Relationship Id="rId10" Type="http://schemas.openxmlformats.org/officeDocument/2006/relationships/hyperlink" Target="http://bgcoder.com/" TargetMode="External"/><Relationship Id="rId19" Type="http://schemas.openxmlformats.org/officeDocument/2006/relationships/hyperlink" Target="http://test.telerikacademy.com/Administration_Courses/HomeworkStatistics"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est.telerikacademy.com/Administration_Courses/CoursePracticalExams" TargetMode="External"/><Relationship Id="rId14" Type="http://schemas.openxmlformats.org/officeDocument/2006/relationships/hyperlink" Target="http://test.telerikacademy.com/Administration_Courses/StudentsRecords" TargetMode="External"/><Relationship Id="rId22" Type="http://schemas.openxmlformats.org/officeDocument/2006/relationships/hyperlink" Target="http://test.telerikacademy.com/Administration_Courses/CourseTestExams/AddStudents" TargetMode="External"/><Relationship Id="rId27" Type="http://schemas.openxmlformats.org/officeDocument/2006/relationships/hyperlink" Target="http://test.telerikacademy.com/Administration_Teamwork/TeamNameSuggestions/ImportTeamNameSuggestions" TargetMode="External"/><Relationship Id="rId30" Type="http://schemas.openxmlformats.org/officeDocument/2006/relationships/image" Target="media/image1.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telerik.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NAKOV\Telerik-templates\Letterhead2-Malino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DA2C6031C3D46D69949099AE2906D70"/>
        <w:category>
          <w:name w:val="General"/>
          <w:gallery w:val="placeholder"/>
        </w:category>
        <w:types>
          <w:type w:val="bbPlcHdr"/>
        </w:types>
        <w:behaviors>
          <w:behavior w:val="content"/>
        </w:behaviors>
        <w:guid w:val="{54AFE565-6FC7-4C51-989B-ED017D6B8242}"/>
      </w:docPartPr>
      <w:docPartBody>
        <w:p w:rsidR="00620DFA" w:rsidRDefault="00620DFA" w:rsidP="00620DFA">
          <w:pPr>
            <w:pStyle w:val="6DA2C6031C3D46D69949099AE2906D70"/>
          </w:pPr>
          <w:r w:rsidRPr="00313144">
            <w:rPr>
              <w:rStyle w:val="PlaceholderText"/>
            </w:rPr>
            <w:t>Choose an item.</w:t>
          </w:r>
        </w:p>
      </w:docPartBody>
    </w:docPart>
    <w:docPart>
      <w:docPartPr>
        <w:name w:val="CA8DE13905C3465699CFFE7EBBF7B691"/>
        <w:category>
          <w:name w:val="General"/>
          <w:gallery w:val="placeholder"/>
        </w:category>
        <w:types>
          <w:type w:val="bbPlcHdr"/>
        </w:types>
        <w:behaviors>
          <w:behavior w:val="content"/>
        </w:behaviors>
        <w:guid w:val="{399B5236-C298-4FA8-8FAD-185E4C67810C}"/>
      </w:docPartPr>
      <w:docPartBody>
        <w:p w:rsidR="00620DFA" w:rsidRDefault="00620DFA" w:rsidP="00620DFA">
          <w:pPr>
            <w:pStyle w:val="CA8DE13905C3465699CFFE7EBBF7B691"/>
          </w:pPr>
          <w:r w:rsidRPr="00313144">
            <w:rPr>
              <w:rStyle w:val="PlaceholderText"/>
            </w:rPr>
            <w:t>Choose an item.</w:t>
          </w:r>
        </w:p>
      </w:docPartBody>
    </w:docPart>
    <w:docPart>
      <w:docPartPr>
        <w:name w:val="C5CE552D385449E4B2EB897CA09F4994"/>
        <w:category>
          <w:name w:val="General"/>
          <w:gallery w:val="placeholder"/>
        </w:category>
        <w:types>
          <w:type w:val="bbPlcHdr"/>
        </w:types>
        <w:behaviors>
          <w:behavior w:val="content"/>
        </w:behaviors>
        <w:guid w:val="{49A64379-D455-4720-8084-20DF88B6B432}"/>
      </w:docPartPr>
      <w:docPartBody>
        <w:p w:rsidR="00620DFA" w:rsidRDefault="00620DFA" w:rsidP="00620DFA">
          <w:pPr>
            <w:pStyle w:val="C5CE552D385449E4B2EB897CA09F4994"/>
          </w:pPr>
          <w:r w:rsidRPr="00313144">
            <w:rPr>
              <w:rStyle w:val="PlaceholderText"/>
            </w:rPr>
            <w:t>Choose an item.</w:t>
          </w:r>
        </w:p>
      </w:docPartBody>
    </w:docPart>
    <w:docPart>
      <w:docPartPr>
        <w:name w:val="BFFDF59DB5594DDE9DECA77685CA96BD"/>
        <w:category>
          <w:name w:val="General"/>
          <w:gallery w:val="placeholder"/>
        </w:category>
        <w:types>
          <w:type w:val="bbPlcHdr"/>
        </w:types>
        <w:behaviors>
          <w:behavior w:val="content"/>
        </w:behaviors>
        <w:guid w:val="{90D30FBD-15B3-465A-9EB9-FB6280C9134B}"/>
      </w:docPartPr>
      <w:docPartBody>
        <w:p w:rsidR="00620DFA" w:rsidRDefault="00620DFA" w:rsidP="00620DFA">
          <w:pPr>
            <w:pStyle w:val="BFFDF59DB5594DDE9DECA77685CA96BD"/>
          </w:pPr>
          <w:r w:rsidRPr="00313144">
            <w:rPr>
              <w:rStyle w:val="PlaceholderText"/>
            </w:rPr>
            <w:t>Choose an item.</w:t>
          </w:r>
        </w:p>
      </w:docPartBody>
    </w:docPart>
    <w:docPart>
      <w:docPartPr>
        <w:name w:val="45C0EF0E1EF54A93A398B2F65478B75D"/>
        <w:category>
          <w:name w:val="General"/>
          <w:gallery w:val="placeholder"/>
        </w:category>
        <w:types>
          <w:type w:val="bbPlcHdr"/>
        </w:types>
        <w:behaviors>
          <w:behavior w:val="content"/>
        </w:behaviors>
        <w:guid w:val="{3B04E679-9A26-4EB1-9FD5-6E6526BB838F}"/>
      </w:docPartPr>
      <w:docPartBody>
        <w:p w:rsidR="00D153B4" w:rsidRDefault="009365D2" w:rsidP="009365D2">
          <w:pPr>
            <w:pStyle w:val="45C0EF0E1EF54A93A398B2F65478B75D"/>
          </w:pPr>
          <w:r w:rsidRPr="00313144">
            <w:rPr>
              <w:rStyle w:val="PlaceholderText"/>
            </w:rPr>
            <w:t>Choose an item.</w:t>
          </w:r>
        </w:p>
      </w:docPartBody>
    </w:docPart>
    <w:docPart>
      <w:docPartPr>
        <w:name w:val="D837F8BC5A4F42C995147589FCBDEA23"/>
        <w:category>
          <w:name w:val="General"/>
          <w:gallery w:val="placeholder"/>
        </w:category>
        <w:types>
          <w:type w:val="bbPlcHdr"/>
        </w:types>
        <w:behaviors>
          <w:behavior w:val="content"/>
        </w:behaviors>
        <w:guid w:val="{5D954A45-E5C6-4219-B962-66BE032AC97B}"/>
      </w:docPartPr>
      <w:docPartBody>
        <w:p w:rsidR="00D153B4" w:rsidRDefault="009365D2" w:rsidP="009365D2">
          <w:pPr>
            <w:pStyle w:val="D837F8BC5A4F42C995147589FCBDEA23"/>
          </w:pPr>
          <w:r w:rsidRPr="00313144">
            <w:rPr>
              <w:rStyle w:val="PlaceholderText"/>
            </w:rPr>
            <w:t>Choose an item.</w:t>
          </w:r>
        </w:p>
      </w:docPartBody>
    </w:docPart>
    <w:docPart>
      <w:docPartPr>
        <w:name w:val="8899D80FE402445C880B469195B47D17"/>
        <w:category>
          <w:name w:val="General"/>
          <w:gallery w:val="placeholder"/>
        </w:category>
        <w:types>
          <w:type w:val="bbPlcHdr"/>
        </w:types>
        <w:behaviors>
          <w:behavior w:val="content"/>
        </w:behaviors>
        <w:guid w:val="{1CB9AAE5-1FBF-4159-98F7-BA2C1CA41C1B}"/>
      </w:docPartPr>
      <w:docPartBody>
        <w:p w:rsidR="00D153B4" w:rsidRDefault="009365D2" w:rsidP="009365D2">
          <w:pPr>
            <w:pStyle w:val="8899D80FE402445C880B469195B47D17"/>
          </w:pPr>
          <w:r w:rsidRPr="00313144">
            <w:rPr>
              <w:rStyle w:val="PlaceholderText"/>
            </w:rPr>
            <w:t>Choose an item.</w:t>
          </w:r>
        </w:p>
      </w:docPartBody>
    </w:docPart>
    <w:docPart>
      <w:docPartPr>
        <w:name w:val="1E9AD78013B44A6E9B2626E331932C41"/>
        <w:category>
          <w:name w:val="General"/>
          <w:gallery w:val="placeholder"/>
        </w:category>
        <w:types>
          <w:type w:val="bbPlcHdr"/>
        </w:types>
        <w:behaviors>
          <w:behavior w:val="content"/>
        </w:behaviors>
        <w:guid w:val="{3EB0D8A7-A193-46EA-B4D4-980484CB0EC2}"/>
      </w:docPartPr>
      <w:docPartBody>
        <w:p w:rsidR="00D153B4" w:rsidRDefault="009365D2" w:rsidP="009365D2">
          <w:pPr>
            <w:pStyle w:val="1E9AD78013B44A6E9B2626E331932C41"/>
          </w:pPr>
          <w:r w:rsidRPr="00313144">
            <w:rPr>
              <w:rStyle w:val="PlaceholderText"/>
            </w:rPr>
            <w:t>Choose an item.</w:t>
          </w:r>
        </w:p>
      </w:docPartBody>
    </w:docPart>
    <w:docPart>
      <w:docPartPr>
        <w:name w:val="57D675EB7F2E4D4091AAABA1C904765F"/>
        <w:category>
          <w:name w:val="General"/>
          <w:gallery w:val="placeholder"/>
        </w:category>
        <w:types>
          <w:type w:val="bbPlcHdr"/>
        </w:types>
        <w:behaviors>
          <w:behavior w:val="content"/>
        </w:behaviors>
        <w:guid w:val="{4CDB442E-5DF1-4657-81BA-088AB6F3195C}"/>
      </w:docPartPr>
      <w:docPartBody>
        <w:p w:rsidR="00D153B4" w:rsidRDefault="009365D2" w:rsidP="009365D2">
          <w:pPr>
            <w:pStyle w:val="57D675EB7F2E4D4091AAABA1C904765F"/>
          </w:pPr>
          <w:r w:rsidRPr="00313144">
            <w:rPr>
              <w:rStyle w:val="PlaceholderText"/>
            </w:rPr>
            <w:t>Choose an item.</w:t>
          </w:r>
        </w:p>
      </w:docPartBody>
    </w:docPart>
    <w:docPart>
      <w:docPartPr>
        <w:name w:val="2B65A4F397D24EFC8C685ECE22B603AD"/>
        <w:category>
          <w:name w:val="General"/>
          <w:gallery w:val="placeholder"/>
        </w:category>
        <w:types>
          <w:type w:val="bbPlcHdr"/>
        </w:types>
        <w:behaviors>
          <w:behavior w:val="content"/>
        </w:behaviors>
        <w:guid w:val="{87F65DAF-62EB-49CD-A04F-58F8003AB6B0}"/>
      </w:docPartPr>
      <w:docPartBody>
        <w:p w:rsidR="00D153B4" w:rsidRDefault="009365D2" w:rsidP="009365D2">
          <w:pPr>
            <w:pStyle w:val="2B65A4F397D24EFC8C685ECE22B603AD"/>
          </w:pPr>
          <w:r w:rsidRPr="00313144">
            <w:rPr>
              <w:rStyle w:val="PlaceholderText"/>
            </w:rPr>
            <w:t>Choose an item.</w:t>
          </w:r>
        </w:p>
      </w:docPartBody>
    </w:docPart>
    <w:docPart>
      <w:docPartPr>
        <w:name w:val="F0076404BD484843AA6566967E2F5C49"/>
        <w:category>
          <w:name w:val="General"/>
          <w:gallery w:val="placeholder"/>
        </w:category>
        <w:types>
          <w:type w:val="bbPlcHdr"/>
        </w:types>
        <w:behaviors>
          <w:behavior w:val="content"/>
        </w:behaviors>
        <w:guid w:val="{482511C4-19E7-4822-8059-D8B2FDB8D0A9}"/>
      </w:docPartPr>
      <w:docPartBody>
        <w:p w:rsidR="00D153B4" w:rsidRDefault="009365D2" w:rsidP="009365D2">
          <w:pPr>
            <w:pStyle w:val="F0076404BD484843AA6566967E2F5C49"/>
          </w:pPr>
          <w:r w:rsidRPr="00313144">
            <w:rPr>
              <w:rStyle w:val="PlaceholderText"/>
            </w:rPr>
            <w:t>Choose an item.</w:t>
          </w:r>
        </w:p>
      </w:docPartBody>
    </w:docPart>
    <w:docPart>
      <w:docPartPr>
        <w:name w:val="54E8BE694BAD46ACB36F932972DFA578"/>
        <w:category>
          <w:name w:val="General"/>
          <w:gallery w:val="placeholder"/>
        </w:category>
        <w:types>
          <w:type w:val="bbPlcHdr"/>
        </w:types>
        <w:behaviors>
          <w:behavior w:val="content"/>
        </w:behaviors>
        <w:guid w:val="{4B82CC24-BBC6-4E7C-A640-6C90EB298B8E}"/>
      </w:docPartPr>
      <w:docPartBody>
        <w:p w:rsidR="00D153B4" w:rsidRDefault="009365D2" w:rsidP="009365D2">
          <w:pPr>
            <w:pStyle w:val="54E8BE694BAD46ACB36F932972DFA578"/>
          </w:pPr>
          <w:r w:rsidRPr="00313144">
            <w:rPr>
              <w:rStyle w:val="PlaceholderText"/>
            </w:rPr>
            <w:t>Choose an item.</w:t>
          </w:r>
        </w:p>
      </w:docPartBody>
    </w:docPart>
    <w:docPart>
      <w:docPartPr>
        <w:name w:val="C0F42E03202D4B7DB84BF75BD918AA87"/>
        <w:category>
          <w:name w:val="General"/>
          <w:gallery w:val="placeholder"/>
        </w:category>
        <w:types>
          <w:type w:val="bbPlcHdr"/>
        </w:types>
        <w:behaviors>
          <w:behavior w:val="content"/>
        </w:behaviors>
        <w:guid w:val="{A7CA9F07-4000-4305-8254-021A101EE799}"/>
      </w:docPartPr>
      <w:docPartBody>
        <w:p w:rsidR="00D153B4" w:rsidRDefault="009365D2" w:rsidP="009365D2">
          <w:pPr>
            <w:pStyle w:val="C0F42E03202D4B7DB84BF75BD918AA87"/>
          </w:pPr>
          <w:r w:rsidRPr="00313144">
            <w:rPr>
              <w:rStyle w:val="PlaceholderText"/>
            </w:rPr>
            <w:t>Choose an item.</w:t>
          </w:r>
        </w:p>
      </w:docPartBody>
    </w:docPart>
    <w:docPart>
      <w:docPartPr>
        <w:name w:val="13341BAF2CF34FE88726B7FDF2B92B5B"/>
        <w:category>
          <w:name w:val="General"/>
          <w:gallery w:val="placeholder"/>
        </w:category>
        <w:types>
          <w:type w:val="bbPlcHdr"/>
        </w:types>
        <w:behaviors>
          <w:behavior w:val="content"/>
        </w:behaviors>
        <w:guid w:val="{B54EDC71-76AF-4DC4-87A4-C30CD0B16F75}"/>
      </w:docPartPr>
      <w:docPartBody>
        <w:p w:rsidR="00D153B4" w:rsidRDefault="009365D2" w:rsidP="009365D2">
          <w:pPr>
            <w:pStyle w:val="13341BAF2CF34FE88726B7FDF2B92B5B"/>
          </w:pPr>
          <w:r w:rsidRPr="00313144">
            <w:rPr>
              <w:rStyle w:val="PlaceholderText"/>
            </w:rPr>
            <w:t>Choose an item.</w:t>
          </w:r>
        </w:p>
      </w:docPartBody>
    </w:docPart>
    <w:docPart>
      <w:docPartPr>
        <w:name w:val="E78D3195BDBA4A128E0D21631EDA890F"/>
        <w:category>
          <w:name w:val="General"/>
          <w:gallery w:val="placeholder"/>
        </w:category>
        <w:types>
          <w:type w:val="bbPlcHdr"/>
        </w:types>
        <w:behaviors>
          <w:behavior w:val="content"/>
        </w:behaviors>
        <w:guid w:val="{74F184CD-6761-42E5-BCAE-CD5E57849D18}"/>
      </w:docPartPr>
      <w:docPartBody>
        <w:p w:rsidR="00D153B4" w:rsidRDefault="009365D2" w:rsidP="009365D2">
          <w:pPr>
            <w:pStyle w:val="E78D3195BDBA4A128E0D21631EDA890F"/>
          </w:pPr>
          <w:r w:rsidRPr="00313144">
            <w:rPr>
              <w:rStyle w:val="PlaceholderText"/>
            </w:rPr>
            <w:t>Choose an item.</w:t>
          </w:r>
        </w:p>
      </w:docPartBody>
    </w:docPart>
    <w:docPart>
      <w:docPartPr>
        <w:name w:val="FE40BE8320384069993A89F0AD1C400C"/>
        <w:category>
          <w:name w:val="General"/>
          <w:gallery w:val="placeholder"/>
        </w:category>
        <w:types>
          <w:type w:val="bbPlcHdr"/>
        </w:types>
        <w:behaviors>
          <w:behavior w:val="content"/>
        </w:behaviors>
        <w:guid w:val="{27C34268-B832-43AC-807E-FD8F8DD8C04A}"/>
      </w:docPartPr>
      <w:docPartBody>
        <w:p w:rsidR="00D153B4" w:rsidRDefault="009365D2" w:rsidP="009365D2">
          <w:pPr>
            <w:pStyle w:val="FE40BE8320384069993A89F0AD1C400C"/>
          </w:pPr>
          <w:r w:rsidRPr="00313144">
            <w:rPr>
              <w:rStyle w:val="PlaceholderText"/>
            </w:rPr>
            <w:t>Choose an item.</w:t>
          </w:r>
        </w:p>
      </w:docPartBody>
    </w:docPart>
    <w:docPart>
      <w:docPartPr>
        <w:name w:val="77C7FCC0A69E424DB97E51F432CF1389"/>
        <w:category>
          <w:name w:val="General"/>
          <w:gallery w:val="placeholder"/>
        </w:category>
        <w:types>
          <w:type w:val="bbPlcHdr"/>
        </w:types>
        <w:behaviors>
          <w:behavior w:val="content"/>
        </w:behaviors>
        <w:guid w:val="{84EAB58A-8F14-44D2-A21D-1104EA48D9EC}"/>
      </w:docPartPr>
      <w:docPartBody>
        <w:p w:rsidR="00D153B4" w:rsidRDefault="009365D2" w:rsidP="009365D2">
          <w:pPr>
            <w:pStyle w:val="77C7FCC0A69E424DB97E51F432CF1389"/>
          </w:pPr>
          <w:r w:rsidRPr="00313144">
            <w:rPr>
              <w:rStyle w:val="PlaceholderText"/>
            </w:rPr>
            <w:t>Choose an item.</w:t>
          </w:r>
        </w:p>
      </w:docPartBody>
    </w:docPart>
    <w:docPart>
      <w:docPartPr>
        <w:name w:val="BA98E4B5E85F463A9A4F64F64172AEA2"/>
        <w:category>
          <w:name w:val="General"/>
          <w:gallery w:val="placeholder"/>
        </w:category>
        <w:types>
          <w:type w:val="bbPlcHdr"/>
        </w:types>
        <w:behaviors>
          <w:behavior w:val="content"/>
        </w:behaviors>
        <w:guid w:val="{48B5FF2F-0C3C-4F6E-966C-124506A9099D}"/>
      </w:docPartPr>
      <w:docPartBody>
        <w:p w:rsidR="00D153B4" w:rsidRDefault="009365D2" w:rsidP="009365D2">
          <w:pPr>
            <w:pStyle w:val="BA98E4B5E85F463A9A4F64F64172AEA2"/>
          </w:pPr>
          <w:r w:rsidRPr="00313144">
            <w:rPr>
              <w:rStyle w:val="PlaceholderText"/>
            </w:rPr>
            <w:t>Choose an item.</w:t>
          </w:r>
        </w:p>
      </w:docPartBody>
    </w:docPart>
    <w:docPart>
      <w:docPartPr>
        <w:name w:val="CC2471A3540646F99FA00EDA7A523EDF"/>
        <w:category>
          <w:name w:val="General"/>
          <w:gallery w:val="placeholder"/>
        </w:category>
        <w:types>
          <w:type w:val="bbPlcHdr"/>
        </w:types>
        <w:behaviors>
          <w:behavior w:val="content"/>
        </w:behaviors>
        <w:guid w:val="{EFE867E0-7E3C-4860-8A48-E588FCDFC3C2}"/>
      </w:docPartPr>
      <w:docPartBody>
        <w:p w:rsidR="00D153B4" w:rsidRDefault="009365D2" w:rsidP="009365D2">
          <w:pPr>
            <w:pStyle w:val="CC2471A3540646F99FA00EDA7A523EDF"/>
          </w:pPr>
          <w:r w:rsidRPr="00313144">
            <w:rPr>
              <w:rStyle w:val="PlaceholderText"/>
            </w:rPr>
            <w:t>Choose an item.</w:t>
          </w:r>
        </w:p>
      </w:docPartBody>
    </w:docPart>
    <w:docPart>
      <w:docPartPr>
        <w:name w:val="FA872D38541A47BEBE3B92F4090AAE98"/>
        <w:category>
          <w:name w:val="General"/>
          <w:gallery w:val="placeholder"/>
        </w:category>
        <w:types>
          <w:type w:val="bbPlcHdr"/>
        </w:types>
        <w:behaviors>
          <w:behavior w:val="content"/>
        </w:behaviors>
        <w:guid w:val="{FD705EF9-1046-4F34-9181-9DBDE9FB7338}"/>
      </w:docPartPr>
      <w:docPartBody>
        <w:p w:rsidR="00D153B4" w:rsidRDefault="009365D2" w:rsidP="009365D2">
          <w:pPr>
            <w:pStyle w:val="FA872D38541A47BEBE3B92F4090AAE98"/>
          </w:pPr>
          <w:r w:rsidRPr="00313144">
            <w:rPr>
              <w:rStyle w:val="PlaceholderText"/>
            </w:rPr>
            <w:t>Choose an item.</w:t>
          </w:r>
        </w:p>
      </w:docPartBody>
    </w:docPart>
    <w:docPart>
      <w:docPartPr>
        <w:name w:val="8F1E2F917AAE4F2E98AB72948D30F9F6"/>
        <w:category>
          <w:name w:val="General"/>
          <w:gallery w:val="placeholder"/>
        </w:category>
        <w:types>
          <w:type w:val="bbPlcHdr"/>
        </w:types>
        <w:behaviors>
          <w:behavior w:val="content"/>
        </w:behaviors>
        <w:guid w:val="{BC309C5F-60FB-4DD5-AB77-5EF13A3726EE}"/>
      </w:docPartPr>
      <w:docPartBody>
        <w:p w:rsidR="00D153B4" w:rsidRDefault="009365D2" w:rsidP="009365D2">
          <w:pPr>
            <w:pStyle w:val="8F1E2F917AAE4F2E98AB72948D30F9F6"/>
          </w:pPr>
          <w:r w:rsidRPr="00313144">
            <w:rPr>
              <w:rStyle w:val="PlaceholderText"/>
            </w:rPr>
            <w:t>Choose an item.</w:t>
          </w:r>
        </w:p>
      </w:docPartBody>
    </w:docPart>
    <w:docPart>
      <w:docPartPr>
        <w:name w:val="53C8ED03E8E54ECFB13EDFD8E06B06E7"/>
        <w:category>
          <w:name w:val="General"/>
          <w:gallery w:val="placeholder"/>
        </w:category>
        <w:types>
          <w:type w:val="bbPlcHdr"/>
        </w:types>
        <w:behaviors>
          <w:behavior w:val="content"/>
        </w:behaviors>
        <w:guid w:val="{9CB7E338-4F98-4628-A9DA-65CE0EDA994B}"/>
      </w:docPartPr>
      <w:docPartBody>
        <w:p w:rsidR="00D153B4" w:rsidRDefault="009365D2" w:rsidP="009365D2">
          <w:pPr>
            <w:pStyle w:val="53C8ED03E8E54ECFB13EDFD8E06B06E7"/>
          </w:pPr>
          <w:r w:rsidRPr="00313144">
            <w:rPr>
              <w:rStyle w:val="PlaceholderText"/>
            </w:rPr>
            <w:t>Choose an item.</w:t>
          </w:r>
        </w:p>
      </w:docPartBody>
    </w:docPart>
    <w:docPart>
      <w:docPartPr>
        <w:name w:val="F48B92A29FA64A4D9175067ADFE4F510"/>
        <w:category>
          <w:name w:val="General"/>
          <w:gallery w:val="placeholder"/>
        </w:category>
        <w:types>
          <w:type w:val="bbPlcHdr"/>
        </w:types>
        <w:behaviors>
          <w:behavior w:val="content"/>
        </w:behaviors>
        <w:guid w:val="{9509F40F-FBFB-471F-BA0C-2B30AF989333}"/>
      </w:docPartPr>
      <w:docPartBody>
        <w:p w:rsidR="00D153B4" w:rsidRDefault="009365D2" w:rsidP="009365D2">
          <w:pPr>
            <w:pStyle w:val="F48B92A29FA64A4D9175067ADFE4F510"/>
          </w:pPr>
          <w:r w:rsidRPr="00313144">
            <w:rPr>
              <w:rStyle w:val="PlaceholderText"/>
            </w:rPr>
            <w:t>Choose an item.</w:t>
          </w:r>
        </w:p>
      </w:docPartBody>
    </w:docPart>
    <w:docPart>
      <w:docPartPr>
        <w:name w:val="E9B3961A146140FEA7239899585F82CC"/>
        <w:category>
          <w:name w:val="General"/>
          <w:gallery w:val="placeholder"/>
        </w:category>
        <w:types>
          <w:type w:val="bbPlcHdr"/>
        </w:types>
        <w:behaviors>
          <w:behavior w:val="content"/>
        </w:behaviors>
        <w:guid w:val="{534C7DAA-C33D-4D83-9538-A9F9979A794A}"/>
      </w:docPartPr>
      <w:docPartBody>
        <w:p w:rsidR="00D153B4" w:rsidRDefault="009365D2" w:rsidP="009365D2">
          <w:pPr>
            <w:pStyle w:val="E9B3961A146140FEA7239899585F82CC"/>
          </w:pPr>
          <w:r w:rsidRPr="00313144">
            <w:rPr>
              <w:rStyle w:val="PlaceholderText"/>
            </w:rPr>
            <w:t>Choose an item.</w:t>
          </w:r>
        </w:p>
      </w:docPartBody>
    </w:docPart>
    <w:docPart>
      <w:docPartPr>
        <w:name w:val="986DB1792689453BA82F40B658478B45"/>
        <w:category>
          <w:name w:val="General"/>
          <w:gallery w:val="placeholder"/>
        </w:category>
        <w:types>
          <w:type w:val="bbPlcHdr"/>
        </w:types>
        <w:behaviors>
          <w:behavior w:val="content"/>
        </w:behaviors>
        <w:guid w:val="{C219D898-07CE-4A05-8D80-91879AD52748}"/>
      </w:docPartPr>
      <w:docPartBody>
        <w:p w:rsidR="00D153B4" w:rsidRDefault="009365D2" w:rsidP="009365D2">
          <w:pPr>
            <w:pStyle w:val="986DB1792689453BA82F40B658478B45"/>
          </w:pPr>
          <w:r w:rsidRPr="00313144">
            <w:rPr>
              <w:rStyle w:val="PlaceholderText"/>
            </w:rPr>
            <w:t>Choose an item.</w:t>
          </w:r>
        </w:p>
      </w:docPartBody>
    </w:docPart>
    <w:docPart>
      <w:docPartPr>
        <w:name w:val="5ADBE0D7B3AB4CD8BEBCBB56FC5138A1"/>
        <w:category>
          <w:name w:val="General"/>
          <w:gallery w:val="placeholder"/>
        </w:category>
        <w:types>
          <w:type w:val="bbPlcHdr"/>
        </w:types>
        <w:behaviors>
          <w:behavior w:val="content"/>
        </w:behaviors>
        <w:guid w:val="{624D905A-319C-4B36-A78E-5C38EE8436AE}"/>
      </w:docPartPr>
      <w:docPartBody>
        <w:p w:rsidR="00D153B4" w:rsidRDefault="009365D2" w:rsidP="009365D2">
          <w:pPr>
            <w:pStyle w:val="5ADBE0D7B3AB4CD8BEBCBB56FC5138A1"/>
          </w:pPr>
          <w:r w:rsidRPr="00313144">
            <w:rPr>
              <w:rStyle w:val="PlaceholderText"/>
            </w:rPr>
            <w:t>Choose an item.</w:t>
          </w:r>
        </w:p>
      </w:docPartBody>
    </w:docPart>
    <w:docPart>
      <w:docPartPr>
        <w:name w:val="06326F8AB1E94AC18AA47685238AB877"/>
        <w:category>
          <w:name w:val="General"/>
          <w:gallery w:val="placeholder"/>
        </w:category>
        <w:types>
          <w:type w:val="bbPlcHdr"/>
        </w:types>
        <w:behaviors>
          <w:behavior w:val="content"/>
        </w:behaviors>
        <w:guid w:val="{8E0B1EB3-924C-4A6C-B3EC-8E70F8F224FB}"/>
      </w:docPartPr>
      <w:docPartBody>
        <w:p w:rsidR="00D153B4" w:rsidRDefault="009365D2" w:rsidP="009365D2">
          <w:pPr>
            <w:pStyle w:val="06326F8AB1E94AC18AA47685238AB877"/>
          </w:pPr>
          <w:r w:rsidRPr="00313144">
            <w:rPr>
              <w:rStyle w:val="PlaceholderText"/>
            </w:rPr>
            <w:t>Choose an item.</w:t>
          </w:r>
        </w:p>
      </w:docPartBody>
    </w:docPart>
    <w:docPart>
      <w:docPartPr>
        <w:name w:val="6DBCDFE15CC243B594BB4ABBC49A9AF7"/>
        <w:category>
          <w:name w:val="General"/>
          <w:gallery w:val="placeholder"/>
        </w:category>
        <w:types>
          <w:type w:val="bbPlcHdr"/>
        </w:types>
        <w:behaviors>
          <w:behavior w:val="content"/>
        </w:behaviors>
        <w:guid w:val="{31AB8418-EC6A-4F6A-93E8-12ABDA921D44}"/>
      </w:docPartPr>
      <w:docPartBody>
        <w:p w:rsidR="00D153B4" w:rsidRDefault="009365D2" w:rsidP="009365D2">
          <w:pPr>
            <w:pStyle w:val="6DBCDFE15CC243B594BB4ABBC49A9AF7"/>
          </w:pPr>
          <w:r w:rsidRPr="00313144">
            <w:rPr>
              <w:rStyle w:val="PlaceholderText"/>
            </w:rPr>
            <w:t>Choose an item.</w:t>
          </w:r>
        </w:p>
      </w:docPartBody>
    </w:docPart>
    <w:docPart>
      <w:docPartPr>
        <w:name w:val="25C9953A21194375B43C9B0A27A2E1FE"/>
        <w:category>
          <w:name w:val="General"/>
          <w:gallery w:val="placeholder"/>
        </w:category>
        <w:types>
          <w:type w:val="bbPlcHdr"/>
        </w:types>
        <w:behaviors>
          <w:behavior w:val="content"/>
        </w:behaviors>
        <w:guid w:val="{56582869-1907-41DE-A1AA-DFAA4D19C7F7}"/>
      </w:docPartPr>
      <w:docPartBody>
        <w:p w:rsidR="00D153B4" w:rsidRDefault="009365D2" w:rsidP="009365D2">
          <w:pPr>
            <w:pStyle w:val="25C9953A21194375B43C9B0A27A2E1FE"/>
          </w:pPr>
          <w:r w:rsidRPr="00313144">
            <w:rPr>
              <w:rStyle w:val="PlaceholderText"/>
            </w:rPr>
            <w:t>Choose an item.</w:t>
          </w:r>
        </w:p>
      </w:docPartBody>
    </w:docPart>
    <w:docPart>
      <w:docPartPr>
        <w:name w:val="7644FA47279B4A61B0CF4CA2E249FD17"/>
        <w:category>
          <w:name w:val="General"/>
          <w:gallery w:val="placeholder"/>
        </w:category>
        <w:types>
          <w:type w:val="bbPlcHdr"/>
        </w:types>
        <w:behaviors>
          <w:behavior w:val="content"/>
        </w:behaviors>
        <w:guid w:val="{20F61C11-C464-4FA3-97EE-C98BA569AFF4}"/>
      </w:docPartPr>
      <w:docPartBody>
        <w:p w:rsidR="00D153B4" w:rsidRDefault="009365D2" w:rsidP="009365D2">
          <w:pPr>
            <w:pStyle w:val="7644FA47279B4A61B0CF4CA2E249FD17"/>
          </w:pPr>
          <w:r w:rsidRPr="00313144">
            <w:rPr>
              <w:rStyle w:val="PlaceholderText"/>
            </w:rPr>
            <w:t>Choose an item.</w:t>
          </w:r>
        </w:p>
      </w:docPartBody>
    </w:docPart>
    <w:docPart>
      <w:docPartPr>
        <w:name w:val="1ECF14CE878F4307833CB1C0EF5D9E7F"/>
        <w:category>
          <w:name w:val="General"/>
          <w:gallery w:val="placeholder"/>
        </w:category>
        <w:types>
          <w:type w:val="bbPlcHdr"/>
        </w:types>
        <w:behaviors>
          <w:behavior w:val="content"/>
        </w:behaviors>
        <w:guid w:val="{A4765CFA-916F-4631-B41F-B3A5590B1A54}"/>
      </w:docPartPr>
      <w:docPartBody>
        <w:p w:rsidR="00D153B4" w:rsidRDefault="009365D2" w:rsidP="009365D2">
          <w:pPr>
            <w:pStyle w:val="1ECF14CE878F4307833CB1C0EF5D9E7F"/>
          </w:pPr>
          <w:r w:rsidRPr="00313144">
            <w:rPr>
              <w:rStyle w:val="PlaceholderText"/>
            </w:rPr>
            <w:t>Choose an item.</w:t>
          </w:r>
        </w:p>
      </w:docPartBody>
    </w:docPart>
    <w:docPart>
      <w:docPartPr>
        <w:name w:val="64AC819BA6C54927A67D0C051D3B43FC"/>
        <w:category>
          <w:name w:val="General"/>
          <w:gallery w:val="placeholder"/>
        </w:category>
        <w:types>
          <w:type w:val="bbPlcHdr"/>
        </w:types>
        <w:behaviors>
          <w:behavior w:val="content"/>
        </w:behaviors>
        <w:guid w:val="{83C3B799-561A-47A6-8037-93A75AE66183}"/>
      </w:docPartPr>
      <w:docPartBody>
        <w:p w:rsidR="00D153B4" w:rsidRDefault="009365D2" w:rsidP="009365D2">
          <w:pPr>
            <w:pStyle w:val="64AC819BA6C54927A67D0C051D3B43FC"/>
          </w:pPr>
          <w:r w:rsidRPr="00313144">
            <w:rPr>
              <w:rStyle w:val="PlaceholderText"/>
            </w:rPr>
            <w:t>Choose an item.</w:t>
          </w:r>
        </w:p>
      </w:docPartBody>
    </w:docPart>
    <w:docPart>
      <w:docPartPr>
        <w:name w:val="6BD5B7E6C667458FB90D6AABD1D1EF2A"/>
        <w:category>
          <w:name w:val="General"/>
          <w:gallery w:val="placeholder"/>
        </w:category>
        <w:types>
          <w:type w:val="bbPlcHdr"/>
        </w:types>
        <w:behaviors>
          <w:behavior w:val="content"/>
        </w:behaviors>
        <w:guid w:val="{CFB4281D-8932-401F-A7E0-B939C511C638}"/>
      </w:docPartPr>
      <w:docPartBody>
        <w:p w:rsidR="00D153B4" w:rsidRDefault="009365D2" w:rsidP="009365D2">
          <w:pPr>
            <w:pStyle w:val="6BD5B7E6C667458FB90D6AABD1D1EF2A"/>
          </w:pPr>
          <w:r w:rsidRPr="00313144">
            <w:rPr>
              <w:rStyle w:val="PlaceholderText"/>
            </w:rPr>
            <w:t>Choose an item.</w:t>
          </w:r>
        </w:p>
      </w:docPartBody>
    </w:docPart>
    <w:docPart>
      <w:docPartPr>
        <w:name w:val="3D9AB974EBB44C828891EF51AEE78BE7"/>
        <w:category>
          <w:name w:val="General"/>
          <w:gallery w:val="placeholder"/>
        </w:category>
        <w:types>
          <w:type w:val="bbPlcHdr"/>
        </w:types>
        <w:behaviors>
          <w:behavior w:val="content"/>
        </w:behaviors>
        <w:guid w:val="{2166D75F-F821-46AF-8FA1-6EEA8E2BBA48}"/>
      </w:docPartPr>
      <w:docPartBody>
        <w:p w:rsidR="00D153B4" w:rsidRDefault="009365D2" w:rsidP="009365D2">
          <w:pPr>
            <w:pStyle w:val="3D9AB974EBB44C828891EF51AEE78BE7"/>
          </w:pPr>
          <w:r w:rsidRPr="00313144">
            <w:rPr>
              <w:rStyle w:val="PlaceholderText"/>
            </w:rPr>
            <w:t>Choose an item.</w:t>
          </w:r>
        </w:p>
      </w:docPartBody>
    </w:docPart>
    <w:docPart>
      <w:docPartPr>
        <w:name w:val="E4932C66BAFD439DAE6F8526F57B3AC3"/>
        <w:category>
          <w:name w:val="General"/>
          <w:gallery w:val="placeholder"/>
        </w:category>
        <w:types>
          <w:type w:val="bbPlcHdr"/>
        </w:types>
        <w:behaviors>
          <w:behavior w:val="content"/>
        </w:behaviors>
        <w:guid w:val="{1C5A56B1-DF17-4243-9067-6EC608893932}"/>
      </w:docPartPr>
      <w:docPartBody>
        <w:p w:rsidR="00D153B4" w:rsidRDefault="009365D2" w:rsidP="009365D2">
          <w:pPr>
            <w:pStyle w:val="E4932C66BAFD439DAE6F8526F57B3AC3"/>
          </w:pPr>
          <w:r w:rsidRPr="00313144">
            <w:rPr>
              <w:rStyle w:val="PlaceholderText"/>
            </w:rPr>
            <w:t>Choose an item.</w:t>
          </w:r>
        </w:p>
      </w:docPartBody>
    </w:docPart>
    <w:docPart>
      <w:docPartPr>
        <w:name w:val="B0B44E6EA0BA49B888773DFD76EABD98"/>
        <w:category>
          <w:name w:val="General"/>
          <w:gallery w:val="placeholder"/>
        </w:category>
        <w:types>
          <w:type w:val="bbPlcHdr"/>
        </w:types>
        <w:behaviors>
          <w:behavior w:val="content"/>
        </w:behaviors>
        <w:guid w:val="{4B05975D-7F97-4EB6-9C6F-E495ED228429}"/>
      </w:docPartPr>
      <w:docPartBody>
        <w:p w:rsidR="00D153B4" w:rsidRDefault="009365D2" w:rsidP="009365D2">
          <w:pPr>
            <w:pStyle w:val="B0B44E6EA0BA49B888773DFD76EABD98"/>
          </w:pPr>
          <w:r w:rsidRPr="00313144">
            <w:rPr>
              <w:rStyle w:val="PlaceholderText"/>
            </w:rPr>
            <w:t>Choose an item.</w:t>
          </w:r>
        </w:p>
      </w:docPartBody>
    </w:docPart>
    <w:docPart>
      <w:docPartPr>
        <w:name w:val="B1C70644429C4DFE936A9E8B3369EA71"/>
        <w:category>
          <w:name w:val="General"/>
          <w:gallery w:val="placeholder"/>
        </w:category>
        <w:types>
          <w:type w:val="bbPlcHdr"/>
        </w:types>
        <w:behaviors>
          <w:behavior w:val="content"/>
        </w:behaviors>
        <w:guid w:val="{B464AD1E-93D2-4AB5-A38D-85C739673510}"/>
      </w:docPartPr>
      <w:docPartBody>
        <w:p w:rsidR="00D153B4" w:rsidRDefault="009365D2" w:rsidP="009365D2">
          <w:pPr>
            <w:pStyle w:val="B1C70644429C4DFE936A9E8B3369EA71"/>
          </w:pPr>
          <w:r w:rsidRPr="00313144">
            <w:rPr>
              <w:rStyle w:val="PlaceholderText"/>
            </w:rPr>
            <w:t>Choose an item.</w:t>
          </w:r>
        </w:p>
      </w:docPartBody>
    </w:docPart>
    <w:docPart>
      <w:docPartPr>
        <w:name w:val="F0F2AC55A3264FD4A67769E33F3C9F42"/>
        <w:category>
          <w:name w:val="General"/>
          <w:gallery w:val="placeholder"/>
        </w:category>
        <w:types>
          <w:type w:val="bbPlcHdr"/>
        </w:types>
        <w:behaviors>
          <w:behavior w:val="content"/>
        </w:behaviors>
        <w:guid w:val="{FD13D947-6322-4E66-BF5E-102D206CC1AC}"/>
      </w:docPartPr>
      <w:docPartBody>
        <w:p w:rsidR="00D153B4" w:rsidRDefault="009365D2" w:rsidP="009365D2">
          <w:pPr>
            <w:pStyle w:val="F0F2AC55A3264FD4A67769E33F3C9F42"/>
          </w:pPr>
          <w:r w:rsidRPr="00313144">
            <w:rPr>
              <w:rStyle w:val="PlaceholderText"/>
            </w:rPr>
            <w:t>Choose an item.</w:t>
          </w:r>
        </w:p>
      </w:docPartBody>
    </w:docPart>
    <w:docPart>
      <w:docPartPr>
        <w:name w:val="D91D38213A834DBD85CFE7405C5F44AE"/>
        <w:category>
          <w:name w:val="General"/>
          <w:gallery w:val="placeholder"/>
        </w:category>
        <w:types>
          <w:type w:val="bbPlcHdr"/>
        </w:types>
        <w:behaviors>
          <w:behavior w:val="content"/>
        </w:behaviors>
        <w:guid w:val="{0ACE2B36-0A0A-4CFF-A165-C0FF24F076E9}"/>
      </w:docPartPr>
      <w:docPartBody>
        <w:p w:rsidR="00D153B4" w:rsidRDefault="009365D2" w:rsidP="009365D2">
          <w:pPr>
            <w:pStyle w:val="D91D38213A834DBD85CFE7405C5F44AE"/>
          </w:pPr>
          <w:r w:rsidRPr="00313144">
            <w:rPr>
              <w:rStyle w:val="PlaceholderText"/>
            </w:rPr>
            <w:t>Choose an item.</w:t>
          </w:r>
        </w:p>
      </w:docPartBody>
    </w:docPart>
    <w:docPart>
      <w:docPartPr>
        <w:name w:val="1AE445E25EAD43F2B790E53F98E7952D"/>
        <w:category>
          <w:name w:val="General"/>
          <w:gallery w:val="placeholder"/>
        </w:category>
        <w:types>
          <w:type w:val="bbPlcHdr"/>
        </w:types>
        <w:behaviors>
          <w:behavior w:val="content"/>
        </w:behaviors>
        <w:guid w:val="{C32D6D05-113A-43B5-9F39-2262F663677B}"/>
      </w:docPartPr>
      <w:docPartBody>
        <w:p w:rsidR="00D153B4" w:rsidRDefault="009365D2" w:rsidP="009365D2">
          <w:pPr>
            <w:pStyle w:val="1AE445E25EAD43F2B790E53F98E7952D"/>
          </w:pPr>
          <w:r w:rsidRPr="00313144">
            <w:rPr>
              <w:rStyle w:val="PlaceholderText"/>
            </w:rPr>
            <w:t>Choose an item.</w:t>
          </w:r>
        </w:p>
      </w:docPartBody>
    </w:docPart>
    <w:docPart>
      <w:docPartPr>
        <w:name w:val="2E145A4C2D2E4A8AB95C41BEBFD21670"/>
        <w:category>
          <w:name w:val="General"/>
          <w:gallery w:val="placeholder"/>
        </w:category>
        <w:types>
          <w:type w:val="bbPlcHdr"/>
        </w:types>
        <w:behaviors>
          <w:behavior w:val="content"/>
        </w:behaviors>
        <w:guid w:val="{92CF6C76-A69F-4C62-B9A2-E57A7C073567}"/>
      </w:docPartPr>
      <w:docPartBody>
        <w:p w:rsidR="00D153B4" w:rsidRDefault="009365D2" w:rsidP="009365D2">
          <w:pPr>
            <w:pStyle w:val="2E145A4C2D2E4A8AB95C41BEBFD21670"/>
          </w:pPr>
          <w:r w:rsidRPr="00313144">
            <w:rPr>
              <w:rStyle w:val="PlaceholderText"/>
            </w:rPr>
            <w:t>Choose an item.</w:t>
          </w:r>
        </w:p>
      </w:docPartBody>
    </w:docPart>
    <w:docPart>
      <w:docPartPr>
        <w:name w:val="5B989E7A93D7412F9B67529CF16333A5"/>
        <w:category>
          <w:name w:val="General"/>
          <w:gallery w:val="placeholder"/>
        </w:category>
        <w:types>
          <w:type w:val="bbPlcHdr"/>
        </w:types>
        <w:behaviors>
          <w:behavior w:val="content"/>
        </w:behaviors>
        <w:guid w:val="{1F5274F2-64B1-4450-8FC0-9083A5FBF9A7}"/>
      </w:docPartPr>
      <w:docPartBody>
        <w:p w:rsidR="00D153B4" w:rsidRDefault="009365D2" w:rsidP="009365D2">
          <w:pPr>
            <w:pStyle w:val="5B989E7A93D7412F9B67529CF16333A5"/>
          </w:pPr>
          <w:r w:rsidRPr="00313144">
            <w:rPr>
              <w:rStyle w:val="PlaceholderText"/>
            </w:rPr>
            <w:t>Choose an item.</w:t>
          </w:r>
        </w:p>
      </w:docPartBody>
    </w:docPart>
    <w:docPart>
      <w:docPartPr>
        <w:name w:val="7B6260D5B72541EFA2556486F0AE6293"/>
        <w:category>
          <w:name w:val="General"/>
          <w:gallery w:val="placeholder"/>
        </w:category>
        <w:types>
          <w:type w:val="bbPlcHdr"/>
        </w:types>
        <w:behaviors>
          <w:behavior w:val="content"/>
        </w:behaviors>
        <w:guid w:val="{80F39C18-7E20-4C3B-8E82-58696B5697B4}"/>
      </w:docPartPr>
      <w:docPartBody>
        <w:p w:rsidR="00D153B4" w:rsidRDefault="009365D2" w:rsidP="009365D2">
          <w:pPr>
            <w:pStyle w:val="7B6260D5B72541EFA2556486F0AE6293"/>
          </w:pPr>
          <w:r w:rsidRPr="00313144">
            <w:rPr>
              <w:rStyle w:val="PlaceholderText"/>
            </w:rPr>
            <w:t>Choose an item.</w:t>
          </w:r>
        </w:p>
      </w:docPartBody>
    </w:docPart>
    <w:docPart>
      <w:docPartPr>
        <w:name w:val="79CC5480C0224D068842510232010958"/>
        <w:category>
          <w:name w:val="General"/>
          <w:gallery w:val="placeholder"/>
        </w:category>
        <w:types>
          <w:type w:val="bbPlcHdr"/>
        </w:types>
        <w:behaviors>
          <w:behavior w:val="content"/>
        </w:behaviors>
        <w:guid w:val="{DEFAF3B1-8ADF-4EAA-8017-9C785479686C}"/>
      </w:docPartPr>
      <w:docPartBody>
        <w:p w:rsidR="00D153B4" w:rsidRDefault="009365D2" w:rsidP="009365D2">
          <w:pPr>
            <w:pStyle w:val="79CC5480C0224D068842510232010958"/>
          </w:pPr>
          <w:r w:rsidRPr="00313144">
            <w:rPr>
              <w:rStyle w:val="PlaceholderText"/>
            </w:rPr>
            <w:t>Choose an item.</w:t>
          </w:r>
        </w:p>
      </w:docPartBody>
    </w:docPart>
    <w:docPart>
      <w:docPartPr>
        <w:name w:val="531BAFAAFFA04D70B53126F65645B7A3"/>
        <w:category>
          <w:name w:val="General"/>
          <w:gallery w:val="placeholder"/>
        </w:category>
        <w:types>
          <w:type w:val="bbPlcHdr"/>
        </w:types>
        <w:behaviors>
          <w:behavior w:val="content"/>
        </w:behaviors>
        <w:guid w:val="{95840BC6-9D0F-4ECD-B7FA-DB3BCF60E3E3}"/>
      </w:docPartPr>
      <w:docPartBody>
        <w:p w:rsidR="00D153B4" w:rsidRDefault="009365D2" w:rsidP="009365D2">
          <w:pPr>
            <w:pStyle w:val="531BAFAAFFA04D70B53126F65645B7A3"/>
          </w:pPr>
          <w:r w:rsidRPr="00313144">
            <w:rPr>
              <w:rStyle w:val="PlaceholderText"/>
            </w:rPr>
            <w:t>Choose an item.</w:t>
          </w:r>
        </w:p>
      </w:docPartBody>
    </w:docPart>
    <w:docPart>
      <w:docPartPr>
        <w:name w:val="1D1546ADD48042538E9ACD604335F6DD"/>
        <w:category>
          <w:name w:val="General"/>
          <w:gallery w:val="placeholder"/>
        </w:category>
        <w:types>
          <w:type w:val="bbPlcHdr"/>
        </w:types>
        <w:behaviors>
          <w:behavior w:val="content"/>
        </w:behaviors>
        <w:guid w:val="{A9C10169-086F-45B9-804B-0E07E30DF5EE}"/>
      </w:docPartPr>
      <w:docPartBody>
        <w:p w:rsidR="00D153B4" w:rsidRDefault="009365D2" w:rsidP="009365D2">
          <w:pPr>
            <w:pStyle w:val="1D1546ADD48042538E9ACD604335F6DD"/>
          </w:pPr>
          <w:r w:rsidRPr="00313144">
            <w:rPr>
              <w:rStyle w:val="PlaceholderText"/>
            </w:rPr>
            <w:t>Choose an item.</w:t>
          </w:r>
        </w:p>
      </w:docPartBody>
    </w:docPart>
    <w:docPart>
      <w:docPartPr>
        <w:name w:val="FB0F4D774CCE45B585901F83385AD41B"/>
        <w:category>
          <w:name w:val="General"/>
          <w:gallery w:val="placeholder"/>
        </w:category>
        <w:types>
          <w:type w:val="bbPlcHdr"/>
        </w:types>
        <w:behaviors>
          <w:behavior w:val="content"/>
        </w:behaviors>
        <w:guid w:val="{23E500EC-6FBF-4F71-8C1B-E158DFF5516F}"/>
      </w:docPartPr>
      <w:docPartBody>
        <w:p w:rsidR="00D153B4" w:rsidRDefault="009365D2" w:rsidP="009365D2">
          <w:pPr>
            <w:pStyle w:val="FB0F4D774CCE45B585901F83385AD41B"/>
          </w:pPr>
          <w:r w:rsidRPr="00313144">
            <w:rPr>
              <w:rStyle w:val="PlaceholderText"/>
            </w:rPr>
            <w:t>Choose an item.</w:t>
          </w:r>
        </w:p>
      </w:docPartBody>
    </w:docPart>
    <w:docPart>
      <w:docPartPr>
        <w:name w:val="814D288C6AC54BBAA7B0013CC2512D5E"/>
        <w:category>
          <w:name w:val="General"/>
          <w:gallery w:val="placeholder"/>
        </w:category>
        <w:types>
          <w:type w:val="bbPlcHdr"/>
        </w:types>
        <w:behaviors>
          <w:behavior w:val="content"/>
        </w:behaviors>
        <w:guid w:val="{E518C496-49FE-46B6-B673-1C98E9203870}"/>
      </w:docPartPr>
      <w:docPartBody>
        <w:p w:rsidR="00D153B4" w:rsidRDefault="009365D2" w:rsidP="009365D2">
          <w:pPr>
            <w:pStyle w:val="814D288C6AC54BBAA7B0013CC2512D5E"/>
          </w:pPr>
          <w:r w:rsidRPr="00313144">
            <w:rPr>
              <w:rStyle w:val="PlaceholderText"/>
            </w:rPr>
            <w:t>Choose an item.</w:t>
          </w:r>
        </w:p>
      </w:docPartBody>
    </w:docPart>
    <w:docPart>
      <w:docPartPr>
        <w:name w:val="BFD0B5709A704370BEC127DDA9084920"/>
        <w:category>
          <w:name w:val="General"/>
          <w:gallery w:val="placeholder"/>
        </w:category>
        <w:types>
          <w:type w:val="bbPlcHdr"/>
        </w:types>
        <w:behaviors>
          <w:behavior w:val="content"/>
        </w:behaviors>
        <w:guid w:val="{7EA187B0-7129-4F14-AA42-4F490ACB0A95}"/>
      </w:docPartPr>
      <w:docPartBody>
        <w:p w:rsidR="00D153B4" w:rsidRDefault="009365D2" w:rsidP="009365D2">
          <w:pPr>
            <w:pStyle w:val="BFD0B5709A704370BEC127DDA9084920"/>
          </w:pPr>
          <w:r w:rsidRPr="00313144">
            <w:rPr>
              <w:rStyle w:val="PlaceholderText"/>
            </w:rPr>
            <w:t>Choose an item.</w:t>
          </w:r>
        </w:p>
      </w:docPartBody>
    </w:docPart>
    <w:docPart>
      <w:docPartPr>
        <w:name w:val="6E5B281083CD45558A6E567A67AABEA5"/>
        <w:category>
          <w:name w:val="General"/>
          <w:gallery w:val="placeholder"/>
        </w:category>
        <w:types>
          <w:type w:val="bbPlcHdr"/>
        </w:types>
        <w:behaviors>
          <w:behavior w:val="content"/>
        </w:behaviors>
        <w:guid w:val="{387ED599-F42E-4A62-AE2F-4852F0CFC1B6}"/>
      </w:docPartPr>
      <w:docPartBody>
        <w:p w:rsidR="00D153B4" w:rsidRDefault="009365D2" w:rsidP="009365D2">
          <w:pPr>
            <w:pStyle w:val="6E5B281083CD45558A6E567A67AABEA5"/>
          </w:pPr>
          <w:r w:rsidRPr="00313144">
            <w:rPr>
              <w:rStyle w:val="PlaceholderText"/>
            </w:rPr>
            <w:t>Choose an item.</w:t>
          </w:r>
        </w:p>
      </w:docPartBody>
    </w:docPart>
    <w:docPart>
      <w:docPartPr>
        <w:name w:val="0627C4B2E01C498997BD971244AE1F9C"/>
        <w:category>
          <w:name w:val="General"/>
          <w:gallery w:val="placeholder"/>
        </w:category>
        <w:types>
          <w:type w:val="bbPlcHdr"/>
        </w:types>
        <w:behaviors>
          <w:behavior w:val="content"/>
        </w:behaviors>
        <w:guid w:val="{15FAF59C-6CA7-4E1F-BADF-FB34C7A4AAE8}"/>
      </w:docPartPr>
      <w:docPartBody>
        <w:p w:rsidR="00D153B4" w:rsidRDefault="009365D2" w:rsidP="009365D2">
          <w:pPr>
            <w:pStyle w:val="0627C4B2E01C498997BD971244AE1F9C"/>
          </w:pPr>
          <w:r w:rsidRPr="00313144">
            <w:rPr>
              <w:rStyle w:val="PlaceholderText"/>
            </w:rPr>
            <w:t>Choose an item.</w:t>
          </w:r>
        </w:p>
      </w:docPartBody>
    </w:docPart>
    <w:docPart>
      <w:docPartPr>
        <w:name w:val="B7FC74801F0E4454B2C50F25F65FB126"/>
        <w:category>
          <w:name w:val="General"/>
          <w:gallery w:val="placeholder"/>
        </w:category>
        <w:types>
          <w:type w:val="bbPlcHdr"/>
        </w:types>
        <w:behaviors>
          <w:behavior w:val="content"/>
        </w:behaviors>
        <w:guid w:val="{F8E9EDDA-E31F-47C2-BBF7-7237711FC4A5}"/>
      </w:docPartPr>
      <w:docPartBody>
        <w:p w:rsidR="00D153B4" w:rsidRDefault="009365D2" w:rsidP="009365D2">
          <w:pPr>
            <w:pStyle w:val="B7FC74801F0E4454B2C50F25F65FB126"/>
          </w:pPr>
          <w:r w:rsidRPr="00313144">
            <w:rPr>
              <w:rStyle w:val="PlaceholderText"/>
            </w:rPr>
            <w:t>Choose an item.</w:t>
          </w:r>
        </w:p>
      </w:docPartBody>
    </w:docPart>
    <w:docPart>
      <w:docPartPr>
        <w:name w:val="236E8FBE3B3B46998018EE762D9E49FC"/>
        <w:category>
          <w:name w:val="General"/>
          <w:gallery w:val="placeholder"/>
        </w:category>
        <w:types>
          <w:type w:val="bbPlcHdr"/>
        </w:types>
        <w:behaviors>
          <w:behavior w:val="content"/>
        </w:behaviors>
        <w:guid w:val="{7FF4C73A-C4BB-4BD0-B15F-012B8E618B19}"/>
      </w:docPartPr>
      <w:docPartBody>
        <w:p w:rsidR="00D153B4" w:rsidRDefault="009365D2" w:rsidP="009365D2">
          <w:pPr>
            <w:pStyle w:val="236E8FBE3B3B46998018EE762D9E49FC"/>
          </w:pPr>
          <w:r w:rsidRPr="00313144">
            <w:rPr>
              <w:rStyle w:val="PlaceholderText"/>
            </w:rPr>
            <w:t>Choose an item.</w:t>
          </w:r>
        </w:p>
      </w:docPartBody>
    </w:docPart>
    <w:docPart>
      <w:docPartPr>
        <w:name w:val="9ADD3A9392A040719D389921D8298DAC"/>
        <w:category>
          <w:name w:val="General"/>
          <w:gallery w:val="placeholder"/>
        </w:category>
        <w:types>
          <w:type w:val="bbPlcHdr"/>
        </w:types>
        <w:behaviors>
          <w:behavior w:val="content"/>
        </w:behaviors>
        <w:guid w:val="{5E8282B8-5679-41EE-8DF0-7D9C9FFC6F12}"/>
      </w:docPartPr>
      <w:docPartBody>
        <w:p w:rsidR="00CC13AD" w:rsidRDefault="00D153B4" w:rsidP="00D153B4">
          <w:pPr>
            <w:pStyle w:val="9ADD3A9392A040719D389921D8298DAC"/>
          </w:pPr>
          <w:r w:rsidRPr="00313144">
            <w:rPr>
              <w:rStyle w:val="PlaceholderText"/>
            </w:rPr>
            <w:t>Choose an item.</w:t>
          </w:r>
        </w:p>
      </w:docPartBody>
    </w:docPart>
    <w:docPart>
      <w:docPartPr>
        <w:name w:val="954B05FAF14A459AB440308962BE6B50"/>
        <w:category>
          <w:name w:val="General"/>
          <w:gallery w:val="placeholder"/>
        </w:category>
        <w:types>
          <w:type w:val="bbPlcHdr"/>
        </w:types>
        <w:behaviors>
          <w:behavior w:val="content"/>
        </w:behaviors>
        <w:guid w:val="{3F5DCA6A-C57E-492F-B474-97FB6BA6AD80}"/>
      </w:docPartPr>
      <w:docPartBody>
        <w:p w:rsidR="00CC13AD" w:rsidRDefault="00D153B4" w:rsidP="00D153B4">
          <w:pPr>
            <w:pStyle w:val="954B05FAF14A459AB440308962BE6B50"/>
          </w:pPr>
          <w:r w:rsidRPr="00313144">
            <w:rPr>
              <w:rStyle w:val="PlaceholderText"/>
            </w:rPr>
            <w:t>Choose an item.</w:t>
          </w:r>
        </w:p>
      </w:docPartBody>
    </w:docPart>
    <w:docPart>
      <w:docPartPr>
        <w:name w:val="5EF208BB6FC145408345529D0F8C0BE9"/>
        <w:category>
          <w:name w:val="General"/>
          <w:gallery w:val="placeholder"/>
        </w:category>
        <w:types>
          <w:type w:val="bbPlcHdr"/>
        </w:types>
        <w:behaviors>
          <w:behavior w:val="content"/>
        </w:behaviors>
        <w:guid w:val="{BDCC44EE-D093-4ECC-9355-E529F2B7FF84}"/>
      </w:docPartPr>
      <w:docPartBody>
        <w:p w:rsidR="00CC13AD" w:rsidRDefault="00D153B4" w:rsidP="00D153B4">
          <w:pPr>
            <w:pStyle w:val="5EF208BB6FC145408345529D0F8C0BE9"/>
          </w:pPr>
          <w:r w:rsidRPr="00313144">
            <w:rPr>
              <w:rStyle w:val="PlaceholderText"/>
            </w:rPr>
            <w:t>Choose an item.</w:t>
          </w:r>
        </w:p>
      </w:docPartBody>
    </w:docPart>
    <w:docPart>
      <w:docPartPr>
        <w:name w:val="DF3CEF1DABE440CE944FF2ECAAC322EB"/>
        <w:category>
          <w:name w:val="General"/>
          <w:gallery w:val="placeholder"/>
        </w:category>
        <w:types>
          <w:type w:val="bbPlcHdr"/>
        </w:types>
        <w:behaviors>
          <w:behavior w:val="content"/>
        </w:behaviors>
        <w:guid w:val="{4E7D0F1B-1916-49C6-94BD-084FA2317E33}"/>
      </w:docPartPr>
      <w:docPartBody>
        <w:p w:rsidR="00CC13AD" w:rsidRDefault="00D153B4" w:rsidP="00D153B4">
          <w:pPr>
            <w:pStyle w:val="DF3CEF1DABE440CE944FF2ECAAC322EB"/>
          </w:pPr>
          <w:r w:rsidRPr="00313144">
            <w:rPr>
              <w:rStyle w:val="PlaceholderText"/>
            </w:rPr>
            <w:t>Choose an item.</w:t>
          </w:r>
        </w:p>
      </w:docPartBody>
    </w:docPart>
    <w:docPart>
      <w:docPartPr>
        <w:name w:val="2B1E4AE47C9C4B00B1D4C7CB66976E48"/>
        <w:category>
          <w:name w:val="General"/>
          <w:gallery w:val="placeholder"/>
        </w:category>
        <w:types>
          <w:type w:val="bbPlcHdr"/>
        </w:types>
        <w:behaviors>
          <w:behavior w:val="content"/>
        </w:behaviors>
        <w:guid w:val="{4FCB5EE5-1ECA-4A73-98E2-954D8FDF6BAB}"/>
      </w:docPartPr>
      <w:docPartBody>
        <w:p w:rsidR="00CC13AD" w:rsidRDefault="00CC13AD" w:rsidP="00CC13AD">
          <w:pPr>
            <w:pStyle w:val="2B1E4AE47C9C4B00B1D4C7CB66976E48"/>
          </w:pPr>
          <w:r w:rsidRPr="00313144">
            <w:rPr>
              <w:rStyle w:val="PlaceholderText"/>
            </w:rPr>
            <w:t>Choose an item.</w:t>
          </w:r>
        </w:p>
      </w:docPartBody>
    </w:docPart>
    <w:docPart>
      <w:docPartPr>
        <w:name w:val="A6EBA5A35C45489DBF78D4E8F0865D3B"/>
        <w:category>
          <w:name w:val="General"/>
          <w:gallery w:val="placeholder"/>
        </w:category>
        <w:types>
          <w:type w:val="bbPlcHdr"/>
        </w:types>
        <w:behaviors>
          <w:behavior w:val="content"/>
        </w:behaviors>
        <w:guid w:val="{8F4720B6-943E-4135-883E-997E0FB931F3}"/>
      </w:docPartPr>
      <w:docPartBody>
        <w:p w:rsidR="00CC13AD" w:rsidRDefault="00CC13AD" w:rsidP="00CC13AD">
          <w:pPr>
            <w:pStyle w:val="A6EBA5A35C45489DBF78D4E8F0865D3B"/>
          </w:pPr>
          <w:r w:rsidRPr="00313144">
            <w:rPr>
              <w:rStyle w:val="PlaceholderText"/>
            </w:rPr>
            <w:t>Choose an item.</w:t>
          </w:r>
        </w:p>
      </w:docPartBody>
    </w:docPart>
    <w:docPart>
      <w:docPartPr>
        <w:name w:val="754A29D48D2C4E76AE72501FEDC2BD25"/>
        <w:category>
          <w:name w:val="General"/>
          <w:gallery w:val="placeholder"/>
        </w:category>
        <w:types>
          <w:type w:val="bbPlcHdr"/>
        </w:types>
        <w:behaviors>
          <w:behavior w:val="content"/>
        </w:behaviors>
        <w:guid w:val="{A0105B75-4B06-42EE-9339-3FAB05A5854F}"/>
      </w:docPartPr>
      <w:docPartBody>
        <w:p w:rsidR="00CC13AD" w:rsidRDefault="00CC13AD" w:rsidP="00CC13AD">
          <w:pPr>
            <w:pStyle w:val="754A29D48D2C4E76AE72501FEDC2BD25"/>
          </w:pPr>
          <w:r w:rsidRPr="00313144">
            <w:rPr>
              <w:rStyle w:val="PlaceholderText"/>
            </w:rPr>
            <w:t>Choose an item.</w:t>
          </w:r>
        </w:p>
      </w:docPartBody>
    </w:docPart>
    <w:docPart>
      <w:docPartPr>
        <w:name w:val="DA8A91E90FF14DDE8E67AEC13FB20F3A"/>
        <w:category>
          <w:name w:val="General"/>
          <w:gallery w:val="placeholder"/>
        </w:category>
        <w:types>
          <w:type w:val="bbPlcHdr"/>
        </w:types>
        <w:behaviors>
          <w:behavior w:val="content"/>
        </w:behaviors>
        <w:guid w:val="{E8761457-782A-47DF-A633-4A45280A22C6}"/>
      </w:docPartPr>
      <w:docPartBody>
        <w:p w:rsidR="00CC13AD" w:rsidRDefault="00CC13AD" w:rsidP="00CC13AD">
          <w:pPr>
            <w:pStyle w:val="DA8A91E90FF14DDE8E67AEC13FB20F3A"/>
          </w:pPr>
          <w:r w:rsidRPr="00313144">
            <w:rPr>
              <w:rStyle w:val="PlaceholderText"/>
            </w:rPr>
            <w:t>Choose an item.</w:t>
          </w:r>
        </w:p>
      </w:docPartBody>
    </w:docPart>
    <w:docPart>
      <w:docPartPr>
        <w:name w:val="662F54C067D34C8B869E836B777360E3"/>
        <w:category>
          <w:name w:val="General"/>
          <w:gallery w:val="placeholder"/>
        </w:category>
        <w:types>
          <w:type w:val="bbPlcHdr"/>
        </w:types>
        <w:behaviors>
          <w:behavior w:val="content"/>
        </w:behaviors>
        <w:guid w:val="{0ACC13F5-1D82-4DD1-8CEA-07230CA2DF11}"/>
      </w:docPartPr>
      <w:docPartBody>
        <w:p w:rsidR="00786DBE" w:rsidRDefault="00CC13AD" w:rsidP="00CC13AD">
          <w:pPr>
            <w:pStyle w:val="662F54C067D34C8B869E836B777360E3"/>
          </w:pPr>
          <w:r w:rsidRPr="00313144">
            <w:rPr>
              <w:rStyle w:val="PlaceholderText"/>
            </w:rPr>
            <w:t>Choose an item.</w:t>
          </w:r>
        </w:p>
      </w:docPartBody>
    </w:docPart>
    <w:docPart>
      <w:docPartPr>
        <w:name w:val="666D5B6D850647C187B354ED465828E0"/>
        <w:category>
          <w:name w:val="General"/>
          <w:gallery w:val="placeholder"/>
        </w:category>
        <w:types>
          <w:type w:val="bbPlcHdr"/>
        </w:types>
        <w:behaviors>
          <w:behavior w:val="content"/>
        </w:behaviors>
        <w:guid w:val="{7A70E39A-3D1E-40AB-9158-CA2F433A1C8B}"/>
      </w:docPartPr>
      <w:docPartBody>
        <w:p w:rsidR="00786DBE" w:rsidRDefault="00CC13AD" w:rsidP="00CC13AD">
          <w:pPr>
            <w:pStyle w:val="666D5B6D850647C187B354ED465828E0"/>
          </w:pPr>
          <w:r w:rsidRPr="00313144">
            <w:rPr>
              <w:rStyle w:val="PlaceholderText"/>
            </w:rPr>
            <w:t>Choose an item.</w:t>
          </w:r>
        </w:p>
      </w:docPartBody>
    </w:docPart>
    <w:docPart>
      <w:docPartPr>
        <w:name w:val="3C8B9BFCB82A49CABFCB34E91EE4E25A"/>
        <w:category>
          <w:name w:val="General"/>
          <w:gallery w:val="placeholder"/>
        </w:category>
        <w:types>
          <w:type w:val="bbPlcHdr"/>
        </w:types>
        <w:behaviors>
          <w:behavior w:val="content"/>
        </w:behaviors>
        <w:guid w:val="{0D39C049-EBE0-4C5D-8225-BE4EC98EDCAB}"/>
      </w:docPartPr>
      <w:docPartBody>
        <w:p w:rsidR="00786DBE" w:rsidRDefault="00CC13AD" w:rsidP="00CC13AD">
          <w:pPr>
            <w:pStyle w:val="3C8B9BFCB82A49CABFCB34E91EE4E25A"/>
          </w:pPr>
          <w:r w:rsidRPr="00313144">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altName w:val="Calibri"/>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CC"/>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F3F52"/>
    <w:rsid w:val="000C18F9"/>
    <w:rsid w:val="001521AC"/>
    <w:rsid w:val="002E4FF8"/>
    <w:rsid w:val="002E62A0"/>
    <w:rsid w:val="005D23C1"/>
    <w:rsid w:val="00620DFA"/>
    <w:rsid w:val="00624E2A"/>
    <w:rsid w:val="00630B7A"/>
    <w:rsid w:val="006F3F52"/>
    <w:rsid w:val="00786DBE"/>
    <w:rsid w:val="0080051F"/>
    <w:rsid w:val="009365D2"/>
    <w:rsid w:val="00B40725"/>
    <w:rsid w:val="00B41CCF"/>
    <w:rsid w:val="00CC13AD"/>
    <w:rsid w:val="00D153B4"/>
    <w:rsid w:val="00DC4104"/>
    <w:rsid w:val="00E54525"/>
    <w:rsid w:val="00F37CA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D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BA752359687417E9C24DFA583D614A8">
    <w:name w:val="0BA752359687417E9C24DFA583D614A8"/>
    <w:rsid w:val="006F3F52"/>
  </w:style>
  <w:style w:type="paragraph" w:customStyle="1" w:styleId="43DA4B291708448AAD28A77B4C134C0D">
    <w:name w:val="43DA4B291708448AAD28A77B4C134C0D"/>
    <w:rsid w:val="006F3F52"/>
  </w:style>
  <w:style w:type="paragraph" w:customStyle="1" w:styleId="52FCCFCFEC9B46B0BD0F0E0FA39AF42C">
    <w:name w:val="52FCCFCFEC9B46B0BD0F0E0FA39AF42C"/>
    <w:rsid w:val="006F3F52"/>
  </w:style>
  <w:style w:type="paragraph" w:customStyle="1" w:styleId="FF0300D9AF6644A9A2177B2AF85C25A5">
    <w:name w:val="FF0300D9AF6644A9A2177B2AF85C25A5"/>
    <w:rsid w:val="006F3F52"/>
  </w:style>
  <w:style w:type="paragraph" w:customStyle="1" w:styleId="DA9C97555FE24616A1B1481CE0AAC1F7">
    <w:name w:val="DA9C97555FE24616A1B1481CE0AAC1F7"/>
    <w:rsid w:val="006F3F52"/>
  </w:style>
  <w:style w:type="paragraph" w:customStyle="1" w:styleId="36919F587DEC44AEAD813676FA21DBB9">
    <w:name w:val="36919F587DEC44AEAD813676FA21DBB9"/>
    <w:rsid w:val="006F3F52"/>
  </w:style>
  <w:style w:type="character" w:styleId="PlaceholderText">
    <w:name w:val="Placeholder Text"/>
    <w:basedOn w:val="DefaultParagraphFont"/>
    <w:uiPriority w:val="99"/>
    <w:semiHidden/>
    <w:rsid w:val="00CC13AD"/>
    <w:rPr>
      <w:color w:val="808080"/>
    </w:rPr>
  </w:style>
  <w:style w:type="paragraph" w:customStyle="1" w:styleId="905A74C4E1984B559A94024CBFA74C7F">
    <w:name w:val="905A74C4E1984B559A94024CBFA74C7F"/>
    <w:rsid w:val="006F3F52"/>
  </w:style>
  <w:style w:type="paragraph" w:customStyle="1" w:styleId="7B759150605E4132AE8381E90E302B31">
    <w:name w:val="7B759150605E4132AE8381E90E302B31"/>
    <w:rsid w:val="006F3F52"/>
  </w:style>
  <w:style w:type="paragraph" w:customStyle="1" w:styleId="FF7099F6BB00411CAA33FD96487C8C8C">
    <w:name w:val="FF7099F6BB00411CAA33FD96487C8C8C"/>
    <w:rsid w:val="006F3F52"/>
  </w:style>
  <w:style w:type="paragraph" w:customStyle="1" w:styleId="D9E5FFAEC6E64DD9A4B626915B09173A">
    <w:name w:val="D9E5FFAEC6E64DD9A4B626915B09173A"/>
    <w:rsid w:val="006F3F52"/>
  </w:style>
  <w:style w:type="paragraph" w:customStyle="1" w:styleId="519B6B0516AC4AE7BDC51C3F30BD11E2">
    <w:name w:val="519B6B0516AC4AE7BDC51C3F30BD11E2"/>
    <w:rsid w:val="006F3F52"/>
  </w:style>
  <w:style w:type="paragraph" w:customStyle="1" w:styleId="51F979A9989949C2AE16B93D6ED70E85">
    <w:name w:val="51F979A9989949C2AE16B93D6ED70E85"/>
    <w:rsid w:val="006F3F52"/>
  </w:style>
  <w:style w:type="paragraph" w:customStyle="1" w:styleId="A258C98DA7B04998948818E90720DBAD">
    <w:name w:val="A258C98DA7B04998948818E90720DBAD"/>
    <w:rsid w:val="006F3F52"/>
  </w:style>
  <w:style w:type="paragraph" w:customStyle="1" w:styleId="0F6260EDD3E64CE8974CC8A3F7F4EDD2">
    <w:name w:val="0F6260EDD3E64CE8974CC8A3F7F4EDD2"/>
    <w:rsid w:val="006F3F52"/>
  </w:style>
  <w:style w:type="paragraph" w:customStyle="1" w:styleId="941A2D8C0F4D42B5AED0DBDD7CFE99F8">
    <w:name w:val="941A2D8C0F4D42B5AED0DBDD7CFE99F8"/>
    <w:rsid w:val="006F3F52"/>
  </w:style>
  <w:style w:type="paragraph" w:customStyle="1" w:styleId="A494CBC630394246929CF8A215451090">
    <w:name w:val="A494CBC630394246929CF8A215451090"/>
    <w:rsid w:val="006F3F52"/>
  </w:style>
  <w:style w:type="paragraph" w:customStyle="1" w:styleId="89707C42C1B947CCAE19D1A523305C72">
    <w:name w:val="89707C42C1B947CCAE19D1A523305C72"/>
    <w:rsid w:val="006F3F52"/>
  </w:style>
  <w:style w:type="paragraph" w:customStyle="1" w:styleId="166E891B9FF0481FAC2C10B8372DA712">
    <w:name w:val="166E891B9FF0481FAC2C10B8372DA712"/>
    <w:rsid w:val="006F3F52"/>
  </w:style>
  <w:style w:type="paragraph" w:customStyle="1" w:styleId="0891E1561A4E4112AF69074BC51C3A93">
    <w:name w:val="0891E1561A4E4112AF69074BC51C3A93"/>
    <w:rsid w:val="006F3F52"/>
  </w:style>
  <w:style w:type="paragraph" w:customStyle="1" w:styleId="6DA4585D1AF345BFA88341B40492BBA9">
    <w:name w:val="6DA4585D1AF345BFA88341B40492BBA9"/>
    <w:rsid w:val="006F3F52"/>
  </w:style>
  <w:style w:type="paragraph" w:customStyle="1" w:styleId="5054304460DE4D009C0AD5DCAE905C3C">
    <w:name w:val="5054304460DE4D009C0AD5DCAE905C3C"/>
    <w:rsid w:val="006F3F52"/>
  </w:style>
  <w:style w:type="paragraph" w:customStyle="1" w:styleId="82F33120E3664E12A6E6BEFFF48932B6">
    <w:name w:val="82F33120E3664E12A6E6BEFFF48932B6"/>
    <w:rsid w:val="006F3F52"/>
  </w:style>
  <w:style w:type="paragraph" w:customStyle="1" w:styleId="0452A66087D3461484E5A10452334B2C">
    <w:name w:val="0452A66087D3461484E5A10452334B2C"/>
    <w:rsid w:val="006F3F52"/>
  </w:style>
  <w:style w:type="paragraph" w:customStyle="1" w:styleId="636696E526514EF0856B74E9908CBDD2">
    <w:name w:val="636696E526514EF0856B74E9908CBDD2"/>
    <w:rsid w:val="006F3F52"/>
  </w:style>
  <w:style w:type="paragraph" w:customStyle="1" w:styleId="547067DE64FA497A88EB8AAFCCFA9130">
    <w:name w:val="547067DE64FA497A88EB8AAFCCFA9130"/>
    <w:rsid w:val="006F3F52"/>
  </w:style>
  <w:style w:type="paragraph" w:customStyle="1" w:styleId="9174742A4DDF4FB6A8FD9CEB1DC8EB3E">
    <w:name w:val="9174742A4DDF4FB6A8FD9CEB1DC8EB3E"/>
    <w:rsid w:val="006F3F52"/>
  </w:style>
  <w:style w:type="paragraph" w:customStyle="1" w:styleId="B63C6FBB83CC472394BE3DD31DE5C333">
    <w:name w:val="B63C6FBB83CC472394BE3DD31DE5C333"/>
    <w:rsid w:val="006F3F52"/>
  </w:style>
  <w:style w:type="paragraph" w:customStyle="1" w:styleId="CE298AD56088437CB3D976E340AE5062">
    <w:name w:val="CE298AD56088437CB3D976E340AE5062"/>
    <w:rsid w:val="006F3F52"/>
  </w:style>
  <w:style w:type="paragraph" w:customStyle="1" w:styleId="F9384861404C4710BFE7911AE96B07C9">
    <w:name w:val="F9384861404C4710BFE7911AE96B07C9"/>
    <w:rsid w:val="006F3F52"/>
  </w:style>
  <w:style w:type="paragraph" w:customStyle="1" w:styleId="5551255C08C548B387F5812753D50109">
    <w:name w:val="5551255C08C548B387F5812753D50109"/>
    <w:rsid w:val="006F3F52"/>
  </w:style>
  <w:style w:type="paragraph" w:customStyle="1" w:styleId="373ABF8ADC8B4863906A677A321935F4">
    <w:name w:val="373ABF8ADC8B4863906A677A321935F4"/>
    <w:rsid w:val="006F3F52"/>
  </w:style>
  <w:style w:type="paragraph" w:customStyle="1" w:styleId="DE3ECFCF56824CFEA70A875BD758E6AC">
    <w:name w:val="DE3ECFCF56824CFEA70A875BD758E6AC"/>
    <w:rsid w:val="006F3F52"/>
  </w:style>
  <w:style w:type="paragraph" w:customStyle="1" w:styleId="7BFEEC0D370241528295277CDEEFBC15">
    <w:name w:val="7BFEEC0D370241528295277CDEEFBC15"/>
    <w:rsid w:val="006F3F52"/>
  </w:style>
  <w:style w:type="paragraph" w:customStyle="1" w:styleId="D5604E4CA8354069B90F235A0FA8703F">
    <w:name w:val="D5604E4CA8354069B90F235A0FA8703F"/>
    <w:rsid w:val="00620DFA"/>
  </w:style>
  <w:style w:type="paragraph" w:customStyle="1" w:styleId="EA0CDED329EA4B7098DC96073EA18817">
    <w:name w:val="EA0CDED329EA4B7098DC96073EA18817"/>
    <w:rsid w:val="00620DFA"/>
  </w:style>
  <w:style w:type="paragraph" w:customStyle="1" w:styleId="078458EBA97340BD959C5CC5E88E77AE">
    <w:name w:val="078458EBA97340BD959C5CC5E88E77AE"/>
    <w:rsid w:val="00620DFA"/>
  </w:style>
  <w:style w:type="paragraph" w:customStyle="1" w:styleId="9EDC1958830048178EDCA3C8EB685BF5">
    <w:name w:val="9EDC1958830048178EDCA3C8EB685BF5"/>
    <w:rsid w:val="00620DFA"/>
  </w:style>
  <w:style w:type="paragraph" w:customStyle="1" w:styleId="FB4EFBE63AB04B3182371716785B9F56">
    <w:name w:val="FB4EFBE63AB04B3182371716785B9F56"/>
    <w:rsid w:val="00620DFA"/>
  </w:style>
  <w:style w:type="paragraph" w:customStyle="1" w:styleId="A81CD50F8F2A47E484019AE6D1D80AE5">
    <w:name w:val="A81CD50F8F2A47E484019AE6D1D80AE5"/>
    <w:rsid w:val="00620DFA"/>
  </w:style>
  <w:style w:type="paragraph" w:customStyle="1" w:styleId="78A07B6D47FA466DAE002407E5F8CA4A">
    <w:name w:val="78A07B6D47FA466DAE002407E5F8CA4A"/>
    <w:rsid w:val="00620DFA"/>
  </w:style>
  <w:style w:type="paragraph" w:customStyle="1" w:styleId="72C8027415A94899895EEAEE1AB7845E">
    <w:name w:val="72C8027415A94899895EEAEE1AB7845E"/>
    <w:rsid w:val="00620DFA"/>
  </w:style>
  <w:style w:type="paragraph" w:customStyle="1" w:styleId="FD497FD7C2C44EA8B29AA88F1EE3E3FA">
    <w:name w:val="FD497FD7C2C44EA8B29AA88F1EE3E3FA"/>
    <w:rsid w:val="00620DFA"/>
  </w:style>
  <w:style w:type="paragraph" w:customStyle="1" w:styleId="955A2DB92C3840CBB0D53B0D46597861">
    <w:name w:val="955A2DB92C3840CBB0D53B0D46597861"/>
    <w:rsid w:val="00620DFA"/>
  </w:style>
  <w:style w:type="paragraph" w:customStyle="1" w:styleId="136F44BFAB5F4F3B9A6584979C21ED8F">
    <w:name w:val="136F44BFAB5F4F3B9A6584979C21ED8F"/>
    <w:rsid w:val="00620DFA"/>
  </w:style>
  <w:style w:type="paragraph" w:customStyle="1" w:styleId="1FD03D4C7AE44615BB3690A74181CDFC">
    <w:name w:val="1FD03D4C7AE44615BB3690A74181CDFC"/>
    <w:rsid w:val="00620DFA"/>
  </w:style>
  <w:style w:type="paragraph" w:customStyle="1" w:styleId="AAA5A60C10D74C91AF567B9DD21EF15F">
    <w:name w:val="AAA5A60C10D74C91AF567B9DD21EF15F"/>
    <w:rsid w:val="00620DFA"/>
  </w:style>
  <w:style w:type="paragraph" w:customStyle="1" w:styleId="35BF53CAF57E4C48AD9F82EFC80D122B">
    <w:name w:val="35BF53CAF57E4C48AD9F82EFC80D122B"/>
    <w:rsid w:val="00620DFA"/>
  </w:style>
  <w:style w:type="paragraph" w:customStyle="1" w:styleId="25E112F4B0C74CDF98C0D66B47C1E884">
    <w:name w:val="25E112F4B0C74CDF98C0D66B47C1E884"/>
    <w:rsid w:val="00620DFA"/>
  </w:style>
  <w:style w:type="paragraph" w:customStyle="1" w:styleId="5A8EA3A8140E4F6981FBDD65A7884A53">
    <w:name w:val="5A8EA3A8140E4F6981FBDD65A7884A53"/>
    <w:rsid w:val="00620DFA"/>
  </w:style>
  <w:style w:type="paragraph" w:customStyle="1" w:styleId="A10582692B6943758FBB942279BD3FCC">
    <w:name w:val="A10582692B6943758FBB942279BD3FCC"/>
    <w:rsid w:val="00620DFA"/>
  </w:style>
  <w:style w:type="paragraph" w:customStyle="1" w:styleId="34BAB4F3FCCE4E93A6B177927B64C78A">
    <w:name w:val="34BAB4F3FCCE4E93A6B177927B64C78A"/>
    <w:rsid w:val="00620DFA"/>
  </w:style>
  <w:style w:type="paragraph" w:customStyle="1" w:styleId="8E07A04CCCA441CC94C738D723340733">
    <w:name w:val="8E07A04CCCA441CC94C738D723340733"/>
    <w:rsid w:val="00620DFA"/>
  </w:style>
  <w:style w:type="paragraph" w:customStyle="1" w:styleId="8C58728E02654D0A8B612C3BFFA1D8DB">
    <w:name w:val="8C58728E02654D0A8B612C3BFFA1D8DB"/>
    <w:rsid w:val="00620DFA"/>
  </w:style>
  <w:style w:type="paragraph" w:customStyle="1" w:styleId="DE8B658633544681AD13C864BC80474A">
    <w:name w:val="DE8B658633544681AD13C864BC80474A"/>
    <w:rsid w:val="00620DFA"/>
  </w:style>
  <w:style w:type="paragraph" w:customStyle="1" w:styleId="4839F27BDA124160806B86C4563713E4">
    <w:name w:val="4839F27BDA124160806B86C4563713E4"/>
    <w:rsid w:val="00620DFA"/>
  </w:style>
  <w:style w:type="paragraph" w:customStyle="1" w:styleId="16FEFD7F24BE435E91EE339FCB905A56">
    <w:name w:val="16FEFD7F24BE435E91EE339FCB905A56"/>
    <w:rsid w:val="00620DFA"/>
  </w:style>
  <w:style w:type="paragraph" w:customStyle="1" w:styleId="3FA1689F0027496A951987304AB831BE">
    <w:name w:val="3FA1689F0027496A951987304AB831BE"/>
    <w:rsid w:val="00620DFA"/>
  </w:style>
  <w:style w:type="paragraph" w:customStyle="1" w:styleId="56F9C5F152994877B0A534617FF61F86">
    <w:name w:val="56F9C5F152994877B0A534617FF61F86"/>
    <w:rsid w:val="00620DFA"/>
  </w:style>
  <w:style w:type="paragraph" w:customStyle="1" w:styleId="6276640B5C85474EAF7FC00B7AC1E12B">
    <w:name w:val="6276640B5C85474EAF7FC00B7AC1E12B"/>
    <w:rsid w:val="00620DFA"/>
  </w:style>
  <w:style w:type="paragraph" w:customStyle="1" w:styleId="FBC06525183343E1908DFFBDDB3D9433">
    <w:name w:val="FBC06525183343E1908DFFBDDB3D9433"/>
    <w:rsid w:val="00620DFA"/>
  </w:style>
  <w:style w:type="paragraph" w:customStyle="1" w:styleId="1D9A22F5808C4BCCAC1A0285078A21FE">
    <w:name w:val="1D9A22F5808C4BCCAC1A0285078A21FE"/>
    <w:rsid w:val="00620DFA"/>
  </w:style>
  <w:style w:type="paragraph" w:customStyle="1" w:styleId="B36E7302C4874B73B6515DF95FB55AF3">
    <w:name w:val="B36E7302C4874B73B6515DF95FB55AF3"/>
    <w:rsid w:val="00620DFA"/>
  </w:style>
  <w:style w:type="paragraph" w:customStyle="1" w:styleId="2EBF53099FE2433C9D495D20AE5EEB28">
    <w:name w:val="2EBF53099FE2433C9D495D20AE5EEB28"/>
    <w:rsid w:val="00620DFA"/>
  </w:style>
  <w:style w:type="paragraph" w:customStyle="1" w:styleId="003A506FDAF04CB5ADCA76DC7D6CB95B">
    <w:name w:val="003A506FDAF04CB5ADCA76DC7D6CB95B"/>
    <w:rsid w:val="00620DFA"/>
  </w:style>
  <w:style w:type="paragraph" w:customStyle="1" w:styleId="A21865ED4EE14794B2BAC915DEFA4A70">
    <w:name w:val="A21865ED4EE14794B2BAC915DEFA4A70"/>
    <w:rsid w:val="00620DFA"/>
  </w:style>
  <w:style w:type="paragraph" w:customStyle="1" w:styleId="CDB8F7BBF231422F98E5D92EA31B9ABF">
    <w:name w:val="CDB8F7BBF231422F98E5D92EA31B9ABF"/>
    <w:rsid w:val="00620DFA"/>
  </w:style>
  <w:style w:type="paragraph" w:customStyle="1" w:styleId="A9BC88379D8248BD8688F9795E2F6C2A">
    <w:name w:val="A9BC88379D8248BD8688F9795E2F6C2A"/>
    <w:rsid w:val="00620DFA"/>
  </w:style>
  <w:style w:type="paragraph" w:customStyle="1" w:styleId="AE8F565D23D14BBD87B6CCA2F4730870">
    <w:name w:val="AE8F565D23D14BBD87B6CCA2F4730870"/>
    <w:rsid w:val="00620DFA"/>
  </w:style>
  <w:style w:type="paragraph" w:customStyle="1" w:styleId="0A647AA4AEB54A0DA75FC09CDB9981D7">
    <w:name w:val="0A647AA4AEB54A0DA75FC09CDB9981D7"/>
    <w:rsid w:val="00620DFA"/>
  </w:style>
  <w:style w:type="paragraph" w:customStyle="1" w:styleId="D6F9AB0891EB4550BE8B6FF61213F6B3">
    <w:name w:val="D6F9AB0891EB4550BE8B6FF61213F6B3"/>
    <w:rsid w:val="00620DFA"/>
  </w:style>
  <w:style w:type="paragraph" w:customStyle="1" w:styleId="F1EBD1FAFAD74CDC95C04A7D4CD5352A">
    <w:name w:val="F1EBD1FAFAD74CDC95C04A7D4CD5352A"/>
    <w:rsid w:val="00620DFA"/>
  </w:style>
  <w:style w:type="paragraph" w:customStyle="1" w:styleId="D7F7AE381173431CBCAF6CF2E79E2078">
    <w:name w:val="D7F7AE381173431CBCAF6CF2E79E2078"/>
    <w:rsid w:val="00620DFA"/>
  </w:style>
  <w:style w:type="paragraph" w:customStyle="1" w:styleId="914615760CE2419C9B703CB23BA3A2DE">
    <w:name w:val="914615760CE2419C9B703CB23BA3A2DE"/>
    <w:rsid w:val="00620DFA"/>
  </w:style>
  <w:style w:type="paragraph" w:customStyle="1" w:styleId="2B22904B9F99431393C85B5EDDA88EB2">
    <w:name w:val="2B22904B9F99431393C85B5EDDA88EB2"/>
    <w:rsid w:val="00620DFA"/>
  </w:style>
  <w:style w:type="paragraph" w:customStyle="1" w:styleId="3AA66411C49E4F74B0BAE3D589C96D4B">
    <w:name w:val="3AA66411C49E4F74B0BAE3D589C96D4B"/>
    <w:rsid w:val="00620DFA"/>
  </w:style>
  <w:style w:type="paragraph" w:customStyle="1" w:styleId="2D214A9C2AC944AD9A581D18EC93E06C">
    <w:name w:val="2D214A9C2AC944AD9A581D18EC93E06C"/>
    <w:rsid w:val="00620DFA"/>
  </w:style>
  <w:style w:type="paragraph" w:customStyle="1" w:styleId="07FA2F2DDDC749BFBA7BA9765DB0BE1A">
    <w:name w:val="07FA2F2DDDC749BFBA7BA9765DB0BE1A"/>
    <w:rsid w:val="00620DFA"/>
  </w:style>
  <w:style w:type="paragraph" w:customStyle="1" w:styleId="C4EE391966CD470BAA0EDA29B23FA898">
    <w:name w:val="C4EE391966CD470BAA0EDA29B23FA898"/>
    <w:rsid w:val="00620DFA"/>
  </w:style>
  <w:style w:type="paragraph" w:customStyle="1" w:styleId="6DC5D03691CF4652BDAB55D6E6DD57A4">
    <w:name w:val="6DC5D03691CF4652BDAB55D6E6DD57A4"/>
    <w:rsid w:val="00620DFA"/>
  </w:style>
  <w:style w:type="paragraph" w:customStyle="1" w:styleId="04EC6D7D34274075A2B1F17DE3AF559C">
    <w:name w:val="04EC6D7D34274075A2B1F17DE3AF559C"/>
    <w:rsid w:val="00620DFA"/>
  </w:style>
  <w:style w:type="paragraph" w:customStyle="1" w:styleId="859460A85EB94CAD9A8BFA4790487B7F">
    <w:name w:val="859460A85EB94CAD9A8BFA4790487B7F"/>
    <w:rsid w:val="00620DFA"/>
  </w:style>
  <w:style w:type="paragraph" w:customStyle="1" w:styleId="108403F479994C1EB8A86EACE6229F14">
    <w:name w:val="108403F479994C1EB8A86EACE6229F14"/>
    <w:rsid w:val="00620DFA"/>
  </w:style>
  <w:style w:type="paragraph" w:customStyle="1" w:styleId="2F0CDE4FB9474A2DADA3ED826D86BBDA">
    <w:name w:val="2F0CDE4FB9474A2DADA3ED826D86BBDA"/>
    <w:rsid w:val="00620DFA"/>
  </w:style>
  <w:style w:type="paragraph" w:customStyle="1" w:styleId="CFD8056B2494452AA15B30A808C6E7F2">
    <w:name w:val="CFD8056B2494452AA15B30A808C6E7F2"/>
    <w:rsid w:val="00620DFA"/>
  </w:style>
  <w:style w:type="paragraph" w:customStyle="1" w:styleId="FA550C5E3E594017839032D0C981B334">
    <w:name w:val="FA550C5E3E594017839032D0C981B334"/>
    <w:rsid w:val="00620DFA"/>
  </w:style>
  <w:style w:type="paragraph" w:customStyle="1" w:styleId="A59F1409DF754FB2AF558E36D32ABF4E">
    <w:name w:val="A59F1409DF754FB2AF558E36D32ABF4E"/>
    <w:rsid w:val="00620DFA"/>
  </w:style>
  <w:style w:type="paragraph" w:customStyle="1" w:styleId="FC928E86B8DC4FF38B0814A0D70117DF">
    <w:name w:val="FC928E86B8DC4FF38B0814A0D70117DF"/>
    <w:rsid w:val="00620DFA"/>
  </w:style>
  <w:style w:type="paragraph" w:customStyle="1" w:styleId="46701216776A4259AD07BB9A8ECC53A1">
    <w:name w:val="46701216776A4259AD07BB9A8ECC53A1"/>
    <w:rsid w:val="00620DFA"/>
  </w:style>
  <w:style w:type="paragraph" w:customStyle="1" w:styleId="A889EF526D4D490FBEE0D61F278117B6">
    <w:name w:val="A889EF526D4D490FBEE0D61F278117B6"/>
    <w:rsid w:val="00620DFA"/>
  </w:style>
  <w:style w:type="paragraph" w:customStyle="1" w:styleId="5E65535174D54272986B94017AD3959D">
    <w:name w:val="5E65535174D54272986B94017AD3959D"/>
    <w:rsid w:val="00620DFA"/>
  </w:style>
  <w:style w:type="paragraph" w:customStyle="1" w:styleId="5E7B483EFFCC4F98B9B36F760B109040">
    <w:name w:val="5E7B483EFFCC4F98B9B36F760B109040"/>
    <w:rsid w:val="00620DFA"/>
  </w:style>
  <w:style w:type="paragraph" w:customStyle="1" w:styleId="B848D0D2974749088F52EDF93524141F">
    <w:name w:val="B848D0D2974749088F52EDF93524141F"/>
    <w:rsid w:val="00620DFA"/>
  </w:style>
  <w:style w:type="paragraph" w:customStyle="1" w:styleId="4B01468E1B284598952D123D83522747">
    <w:name w:val="4B01468E1B284598952D123D83522747"/>
    <w:rsid w:val="00620DFA"/>
  </w:style>
  <w:style w:type="paragraph" w:customStyle="1" w:styleId="C842670B9BFF4E35B35D5FD3F8335A6A">
    <w:name w:val="C842670B9BFF4E35B35D5FD3F8335A6A"/>
    <w:rsid w:val="00620DFA"/>
  </w:style>
  <w:style w:type="paragraph" w:customStyle="1" w:styleId="F586F95146E847A58B254D31A2864347">
    <w:name w:val="F586F95146E847A58B254D31A2864347"/>
    <w:rsid w:val="00620DFA"/>
  </w:style>
  <w:style w:type="paragraph" w:customStyle="1" w:styleId="188D6B667F2B418BA4F03488C7617FE4">
    <w:name w:val="188D6B667F2B418BA4F03488C7617FE4"/>
    <w:rsid w:val="00620DFA"/>
  </w:style>
  <w:style w:type="paragraph" w:customStyle="1" w:styleId="A4BE58F1E2474572BB7A08F12B346957">
    <w:name w:val="A4BE58F1E2474572BB7A08F12B346957"/>
    <w:rsid w:val="00620DFA"/>
  </w:style>
  <w:style w:type="paragraph" w:customStyle="1" w:styleId="62873DE65C1B41628C913D2CD938B83F">
    <w:name w:val="62873DE65C1B41628C913D2CD938B83F"/>
    <w:rsid w:val="00620DFA"/>
  </w:style>
  <w:style w:type="paragraph" w:customStyle="1" w:styleId="3DA63953B70E47E39B7C63FC88E06130">
    <w:name w:val="3DA63953B70E47E39B7C63FC88E06130"/>
    <w:rsid w:val="00620DFA"/>
  </w:style>
  <w:style w:type="paragraph" w:customStyle="1" w:styleId="1746CD83DF4B45C5902EBD5B63852250">
    <w:name w:val="1746CD83DF4B45C5902EBD5B63852250"/>
    <w:rsid w:val="00620DFA"/>
  </w:style>
  <w:style w:type="paragraph" w:customStyle="1" w:styleId="02F7A094C6D1427A87A533F7D6B6AD4F">
    <w:name w:val="02F7A094C6D1427A87A533F7D6B6AD4F"/>
    <w:rsid w:val="00620DFA"/>
  </w:style>
  <w:style w:type="paragraph" w:customStyle="1" w:styleId="4F029973EACF4B1C9CFEDDC016D177D8">
    <w:name w:val="4F029973EACF4B1C9CFEDDC016D177D8"/>
    <w:rsid w:val="00620DFA"/>
  </w:style>
  <w:style w:type="paragraph" w:customStyle="1" w:styleId="7EA39F66DABA46EF92B96FBC4C84597B">
    <w:name w:val="7EA39F66DABA46EF92B96FBC4C84597B"/>
    <w:rsid w:val="00620DFA"/>
  </w:style>
  <w:style w:type="paragraph" w:customStyle="1" w:styleId="5C1D1B6338B1496CB16DA322F97474AE">
    <w:name w:val="5C1D1B6338B1496CB16DA322F97474AE"/>
    <w:rsid w:val="00620DFA"/>
  </w:style>
  <w:style w:type="paragraph" w:customStyle="1" w:styleId="7296839CDACC4EA0825B08D621E489F5">
    <w:name w:val="7296839CDACC4EA0825B08D621E489F5"/>
    <w:rsid w:val="00620DFA"/>
  </w:style>
  <w:style w:type="paragraph" w:customStyle="1" w:styleId="7EEBC7D69B1F4A5BA4306153DF518EE5">
    <w:name w:val="7EEBC7D69B1F4A5BA4306153DF518EE5"/>
    <w:rsid w:val="00620DFA"/>
  </w:style>
  <w:style w:type="paragraph" w:customStyle="1" w:styleId="ED5DA7ED1CE04FA49A4F11B4221D6685">
    <w:name w:val="ED5DA7ED1CE04FA49A4F11B4221D6685"/>
    <w:rsid w:val="00620DFA"/>
  </w:style>
  <w:style w:type="paragraph" w:customStyle="1" w:styleId="F6D7F4670A1B4E29A5660EC307F1BF36">
    <w:name w:val="F6D7F4670A1B4E29A5660EC307F1BF36"/>
    <w:rsid w:val="00620DFA"/>
  </w:style>
  <w:style w:type="paragraph" w:customStyle="1" w:styleId="2E36840C69BD47D2AA3F436A8439FF43">
    <w:name w:val="2E36840C69BD47D2AA3F436A8439FF43"/>
    <w:rsid w:val="00620DFA"/>
  </w:style>
  <w:style w:type="paragraph" w:customStyle="1" w:styleId="EAB0F128B5CA4C8BA8454B4B1B903C35">
    <w:name w:val="EAB0F128B5CA4C8BA8454B4B1B903C35"/>
    <w:rsid w:val="00620DFA"/>
  </w:style>
  <w:style w:type="paragraph" w:customStyle="1" w:styleId="5F03E3983FCE4AC4882F653BFA188A4E">
    <w:name w:val="5F03E3983FCE4AC4882F653BFA188A4E"/>
    <w:rsid w:val="00620DFA"/>
  </w:style>
  <w:style w:type="paragraph" w:customStyle="1" w:styleId="5F7BA75B88CD49F495B93CA5AB10EDFA">
    <w:name w:val="5F7BA75B88CD49F495B93CA5AB10EDFA"/>
    <w:rsid w:val="00620DFA"/>
  </w:style>
  <w:style w:type="paragraph" w:customStyle="1" w:styleId="9D079DCDAFE14B9FBCD20337F30A82C8">
    <w:name w:val="9D079DCDAFE14B9FBCD20337F30A82C8"/>
    <w:rsid w:val="00620DFA"/>
  </w:style>
  <w:style w:type="paragraph" w:customStyle="1" w:styleId="552751896E0C404A8466BE4118B25C03">
    <w:name w:val="552751896E0C404A8466BE4118B25C03"/>
    <w:rsid w:val="00620DFA"/>
  </w:style>
  <w:style w:type="paragraph" w:customStyle="1" w:styleId="EFD1D678DD9F44EE92732EB6E2998ECC">
    <w:name w:val="EFD1D678DD9F44EE92732EB6E2998ECC"/>
    <w:rsid w:val="00620DFA"/>
  </w:style>
  <w:style w:type="paragraph" w:customStyle="1" w:styleId="A2D00976EE214D089B8936B7454BDE7B">
    <w:name w:val="A2D00976EE214D089B8936B7454BDE7B"/>
    <w:rsid w:val="00620DFA"/>
  </w:style>
  <w:style w:type="paragraph" w:customStyle="1" w:styleId="D4BF5658C07D4D74AAD4FED0B80D8FA5">
    <w:name w:val="D4BF5658C07D4D74AAD4FED0B80D8FA5"/>
    <w:rsid w:val="00620DFA"/>
  </w:style>
  <w:style w:type="paragraph" w:customStyle="1" w:styleId="AE321626D50C4B1DB526B8B0FE3E0F53">
    <w:name w:val="AE321626D50C4B1DB526B8B0FE3E0F53"/>
    <w:rsid w:val="00620DFA"/>
  </w:style>
  <w:style w:type="paragraph" w:customStyle="1" w:styleId="0E5C9B5DCEF74084A0D39C3E9B200771">
    <w:name w:val="0E5C9B5DCEF74084A0D39C3E9B200771"/>
    <w:rsid w:val="00620DFA"/>
  </w:style>
  <w:style w:type="paragraph" w:customStyle="1" w:styleId="183637AE114C4190B098F0DE54A7E714">
    <w:name w:val="183637AE114C4190B098F0DE54A7E714"/>
    <w:rsid w:val="00620DFA"/>
  </w:style>
  <w:style w:type="paragraph" w:customStyle="1" w:styleId="DB43B9C1323D4048A733FFA2484FB62D">
    <w:name w:val="DB43B9C1323D4048A733FFA2484FB62D"/>
    <w:rsid w:val="00620DFA"/>
  </w:style>
  <w:style w:type="paragraph" w:customStyle="1" w:styleId="5E2F6E03C49240869C87D914BD6FA54D">
    <w:name w:val="5E2F6E03C49240869C87D914BD6FA54D"/>
    <w:rsid w:val="00620DFA"/>
  </w:style>
  <w:style w:type="paragraph" w:customStyle="1" w:styleId="24667F49AF1C48F9A49A0D0317F0DC32">
    <w:name w:val="24667F49AF1C48F9A49A0D0317F0DC32"/>
    <w:rsid w:val="00620DFA"/>
  </w:style>
  <w:style w:type="paragraph" w:customStyle="1" w:styleId="C9DFE9C4D04C46A39044A7F00A721BAB">
    <w:name w:val="C9DFE9C4D04C46A39044A7F00A721BAB"/>
    <w:rsid w:val="00620DFA"/>
  </w:style>
  <w:style w:type="paragraph" w:customStyle="1" w:styleId="04B8AEE19A674986989BABFCCCB4DF6B">
    <w:name w:val="04B8AEE19A674986989BABFCCCB4DF6B"/>
    <w:rsid w:val="00620DFA"/>
  </w:style>
  <w:style w:type="paragraph" w:customStyle="1" w:styleId="AB6A04774E724BDDAA13012E44D95AA2">
    <w:name w:val="AB6A04774E724BDDAA13012E44D95AA2"/>
    <w:rsid w:val="00620DFA"/>
  </w:style>
  <w:style w:type="paragraph" w:customStyle="1" w:styleId="25BDC3C6DFFE492FB8CB19DBFF8A4F80">
    <w:name w:val="25BDC3C6DFFE492FB8CB19DBFF8A4F80"/>
    <w:rsid w:val="00620DFA"/>
  </w:style>
  <w:style w:type="paragraph" w:customStyle="1" w:styleId="EDBF34AF287B4E77842E7BC0630E0D98">
    <w:name w:val="EDBF34AF287B4E77842E7BC0630E0D98"/>
    <w:rsid w:val="00620DFA"/>
  </w:style>
  <w:style w:type="paragraph" w:customStyle="1" w:styleId="E72E0859574846EB9761921269CF2B02">
    <w:name w:val="E72E0859574846EB9761921269CF2B02"/>
    <w:rsid w:val="00620DFA"/>
  </w:style>
  <w:style w:type="paragraph" w:customStyle="1" w:styleId="BCFFD2CD1AA34135BD69EFC3ABF4EB13">
    <w:name w:val="BCFFD2CD1AA34135BD69EFC3ABF4EB13"/>
    <w:rsid w:val="00620DFA"/>
  </w:style>
  <w:style w:type="paragraph" w:customStyle="1" w:styleId="F5D6BAB8ADB54E4DA8A2A17ACD7B590E">
    <w:name w:val="F5D6BAB8ADB54E4DA8A2A17ACD7B590E"/>
    <w:rsid w:val="00620DFA"/>
  </w:style>
  <w:style w:type="paragraph" w:customStyle="1" w:styleId="451CBC6D57CD4D20BE1292FB73729733">
    <w:name w:val="451CBC6D57CD4D20BE1292FB73729733"/>
    <w:rsid w:val="00620DFA"/>
  </w:style>
  <w:style w:type="paragraph" w:customStyle="1" w:styleId="CC625CFD94D54BFC9FC2F40E66D2FCB5">
    <w:name w:val="CC625CFD94D54BFC9FC2F40E66D2FCB5"/>
    <w:rsid w:val="00620DFA"/>
  </w:style>
  <w:style w:type="paragraph" w:customStyle="1" w:styleId="B923E9CAB17847B5A899008E023B9E36">
    <w:name w:val="B923E9CAB17847B5A899008E023B9E36"/>
    <w:rsid w:val="00620DFA"/>
  </w:style>
  <w:style w:type="paragraph" w:customStyle="1" w:styleId="E628AC8E61DD477E867B67F1D2AB2AC4">
    <w:name w:val="E628AC8E61DD477E867B67F1D2AB2AC4"/>
    <w:rsid w:val="00620DFA"/>
  </w:style>
  <w:style w:type="paragraph" w:customStyle="1" w:styleId="D1318B239B8A4B6FBBA33B2EEB43B60E">
    <w:name w:val="D1318B239B8A4B6FBBA33B2EEB43B60E"/>
    <w:rsid w:val="00620DFA"/>
  </w:style>
  <w:style w:type="paragraph" w:customStyle="1" w:styleId="168512E9EFB541549A81919DB9B60B2B">
    <w:name w:val="168512E9EFB541549A81919DB9B60B2B"/>
    <w:rsid w:val="00620DFA"/>
  </w:style>
  <w:style w:type="paragraph" w:customStyle="1" w:styleId="9982F83035D64531A7B839A40F182BC4">
    <w:name w:val="9982F83035D64531A7B839A40F182BC4"/>
    <w:rsid w:val="00620DFA"/>
  </w:style>
  <w:style w:type="paragraph" w:customStyle="1" w:styleId="7FD4C4F5FC3B49E7BDD2BD46ACAAF7FF">
    <w:name w:val="7FD4C4F5FC3B49E7BDD2BD46ACAAF7FF"/>
    <w:rsid w:val="00620DFA"/>
  </w:style>
  <w:style w:type="paragraph" w:customStyle="1" w:styleId="AEB0A6D4D3C249239F07B8D56F2DB83E">
    <w:name w:val="AEB0A6D4D3C249239F07B8D56F2DB83E"/>
    <w:rsid w:val="00620DFA"/>
  </w:style>
  <w:style w:type="paragraph" w:customStyle="1" w:styleId="C15A9A26B75C43CE9B5C343E54E2A565">
    <w:name w:val="C15A9A26B75C43CE9B5C343E54E2A565"/>
    <w:rsid w:val="00620DFA"/>
  </w:style>
  <w:style w:type="paragraph" w:customStyle="1" w:styleId="7A2F16B4E33F4EEA9BACD4C765E34C3F">
    <w:name w:val="7A2F16B4E33F4EEA9BACD4C765E34C3F"/>
    <w:rsid w:val="00620DFA"/>
  </w:style>
  <w:style w:type="paragraph" w:customStyle="1" w:styleId="C6D6D469A9E044179B2A6FB3F43B2EFD">
    <w:name w:val="C6D6D469A9E044179B2A6FB3F43B2EFD"/>
    <w:rsid w:val="00620DFA"/>
  </w:style>
  <w:style w:type="paragraph" w:customStyle="1" w:styleId="A031EBB1641E4613A2736A78581D536E">
    <w:name w:val="A031EBB1641E4613A2736A78581D536E"/>
    <w:rsid w:val="00620DFA"/>
  </w:style>
  <w:style w:type="paragraph" w:customStyle="1" w:styleId="679F0A1415E8407EAE4BDB32BCF51BA9">
    <w:name w:val="679F0A1415E8407EAE4BDB32BCF51BA9"/>
    <w:rsid w:val="00620DFA"/>
  </w:style>
  <w:style w:type="paragraph" w:customStyle="1" w:styleId="4A6C0F6C03214ABE8C1FF3CC84AFBA0A">
    <w:name w:val="4A6C0F6C03214ABE8C1FF3CC84AFBA0A"/>
    <w:rsid w:val="00620DFA"/>
  </w:style>
  <w:style w:type="paragraph" w:customStyle="1" w:styleId="1726515A1E0C4378B6086E024C78BF20">
    <w:name w:val="1726515A1E0C4378B6086E024C78BF20"/>
    <w:rsid w:val="00620DFA"/>
  </w:style>
  <w:style w:type="paragraph" w:customStyle="1" w:styleId="A65977E6CA2F44DD9609A9FF8510D953">
    <w:name w:val="A65977E6CA2F44DD9609A9FF8510D953"/>
    <w:rsid w:val="00620DFA"/>
  </w:style>
  <w:style w:type="paragraph" w:customStyle="1" w:styleId="E69A776352864963858F926737E19AC4">
    <w:name w:val="E69A776352864963858F926737E19AC4"/>
    <w:rsid w:val="00620DFA"/>
  </w:style>
  <w:style w:type="paragraph" w:customStyle="1" w:styleId="2A341A12730E4D59A5F064E4880EC40F">
    <w:name w:val="2A341A12730E4D59A5F064E4880EC40F"/>
    <w:rsid w:val="00620DFA"/>
  </w:style>
  <w:style w:type="paragraph" w:customStyle="1" w:styleId="4E1A0DA83457456E8343680019C63B80">
    <w:name w:val="4E1A0DA83457456E8343680019C63B80"/>
    <w:rsid w:val="00620DFA"/>
  </w:style>
  <w:style w:type="paragraph" w:customStyle="1" w:styleId="F6BCE42F75E94652BFA6F359E199EF30">
    <w:name w:val="F6BCE42F75E94652BFA6F359E199EF30"/>
    <w:rsid w:val="00620DFA"/>
  </w:style>
  <w:style w:type="paragraph" w:customStyle="1" w:styleId="67BC7B5745434795B4BE87B132B551A7">
    <w:name w:val="67BC7B5745434795B4BE87B132B551A7"/>
    <w:rsid w:val="00620DFA"/>
  </w:style>
  <w:style w:type="paragraph" w:customStyle="1" w:styleId="7BC223DB88D8417CB5E982E3F88D8238">
    <w:name w:val="7BC223DB88D8417CB5E982E3F88D8238"/>
    <w:rsid w:val="00620DFA"/>
  </w:style>
  <w:style w:type="paragraph" w:customStyle="1" w:styleId="15CA38FB4A724FFAB25295C07D45F4E7">
    <w:name w:val="15CA38FB4A724FFAB25295C07D45F4E7"/>
    <w:rsid w:val="00620DFA"/>
  </w:style>
  <w:style w:type="paragraph" w:customStyle="1" w:styleId="B65D996D4DAB4506B77B4553ABF2FF26">
    <w:name w:val="B65D996D4DAB4506B77B4553ABF2FF26"/>
    <w:rsid w:val="00620DFA"/>
  </w:style>
  <w:style w:type="paragraph" w:customStyle="1" w:styleId="78405A372EEE427EB496213FA4920E65">
    <w:name w:val="78405A372EEE427EB496213FA4920E65"/>
    <w:rsid w:val="00620DFA"/>
  </w:style>
  <w:style w:type="paragraph" w:customStyle="1" w:styleId="9A1350D22EB840E0871B2F3978F976A7">
    <w:name w:val="9A1350D22EB840E0871B2F3978F976A7"/>
    <w:rsid w:val="00620DFA"/>
  </w:style>
  <w:style w:type="paragraph" w:customStyle="1" w:styleId="D87EF0B7F0FC45A58F47981506011719">
    <w:name w:val="D87EF0B7F0FC45A58F47981506011719"/>
    <w:rsid w:val="00620DFA"/>
  </w:style>
  <w:style w:type="paragraph" w:customStyle="1" w:styleId="06EA03AEC35243F99F82CA0B92C76898">
    <w:name w:val="06EA03AEC35243F99F82CA0B92C76898"/>
    <w:rsid w:val="00620DFA"/>
  </w:style>
  <w:style w:type="paragraph" w:customStyle="1" w:styleId="722B883A05D946FD887A04C21A1C3EA6">
    <w:name w:val="722B883A05D946FD887A04C21A1C3EA6"/>
    <w:rsid w:val="00620DFA"/>
  </w:style>
  <w:style w:type="paragraph" w:customStyle="1" w:styleId="C6B3580B8E104644AD19DECCD0CE723E">
    <w:name w:val="C6B3580B8E104644AD19DECCD0CE723E"/>
    <w:rsid w:val="00620DFA"/>
  </w:style>
  <w:style w:type="paragraph" w:customStyle="1" w:styleId="709BE2551F1E488A9CE22D17AA51E4D9">
    <w:name w:val="709BE2551F1E488A9CE22D17AA51E4D9"/>
    <w:rsid w:val="00620DFA"/>
  </w:style>
  <w:style w:type="paragraph" w:customStyle="1" w:styleId="CB0A0FC4D0874884BF3C248855CB31D7">
    <w:name w:val="CB0A0FC4D0874884BF3C248855CB31D7"/>
    <w:rsid w:val="00620DFA"/>
  </w:style>
  <w:style w:type="paragraph" w:customStyle="1" w:styleId="A4F65572CCCA4519A7F046170287E2EF">
    <w:name w:val="A4F65572CCCA4519A7F046170287E2EF"/>
    <w:rsid w:val="00620DFA"/>
  </w:style>
  <w:style w:type="paragraph" w:customStyle="1" w:styleId="D470530A077443808881D454DD96FFCE">
    <w:name w:val="D470530A077443808881D454DD96FFCE"/>
    <w:rsid w:val="00620DFA"/>
  </w:style>
  <w:style w:type="paragraph" w:customStyle="1" w:styleId="5D2EE4D5A4234ADEB69C54AF8CAB9E4E">
    <w:name w:val="5D2EE4D5A4234ADEB69C54AF8CAB9E4E"/>
    <w:rsid w:val="00620DFA"/>
  </w:style>
  <w:style w:type="paragraph" w:customStyle="1" w:styleId="97C570547F6E41EBA98604595E47AB28">
    <w:name w:val="97C570547F6E41EBA98604595E47AB28"/>
    <w:rsid w:val="00620DFA"/>
  </w:style>
  <w:style w:type="paragraph" w:customStyle="1" w:styleId="7A9385C5BF4C483DA1D0A848FAF5A28B">
    <w:name w:val="7A9385C5BF4C483DA1D0A848FAF5A28B"/>
    <w:rsid w:val="00620DFA"/>
  </w:style>
  <w:style w:type="paragraph" w:customStyle="1" w:styleId="F10D7F0DE4E641A0A897D028A418A3B7">
    <w:name w:val="F10D7F0DE4E641A0A897D028A418A3B7"/>
    <w:rsid w:val="00620DFA"/>
  </w:style>
  <w:style w:type="paragraph" w:customStyle="1" w:styleId="0023BAF9C7674F55B9502F8FB9BD5DD2">
    <w:name w:val="0023BAF9C7674F55B9502F8FB9BD5DD2"/>
    <w:rsid w:val="00620DFA"/>
  </w:style>
  <w:style w:type="paragraph" w:customStyle="1" w:styleId="A5A9FED6C00F4317B04AD2BA41BC50A9">
    <w:name w:val="A5A9FED6C00F4317B04AD2BA41BC50A9"/>
    <w:rsid w:val="00620DFA"/>
  </w:style>
  <w:style w:type="paragraph" w:customStyle="1" w:styleId="FE3FF0C5E7254D7796AC94F88C2A2085">
    <w:name w:val="FE3FF0C5E7254D7796AC94F88C2A2085"/>
    <w:rsid w:val="00620DFA"/>
  </w:style>
  <w:style w:type="paragraph" w:customStyle="1" w:styleId="670EAE595E0340B195D4A5F1D03DFE97">
    <w:name w:val="670EAE595E0340B195D4A5F1D03DFE97"/>
    <w:rsid w:val="00620DFA"/>
  </w:style>
  <w:style w:type="paragraph" w:customStyle="1" w:styleId="91A9620C7CBA4A3EA68802A0F1A35010">
    <w:name w:val="91A9620C7CBA4A3EA68802A0F1A35010"/>
    <w:rsid w:val="00620DFA"/>
  </w:style>
  <w:style w:type="paragraph" w:customStyle="1" w:styleId="BFCD2A911115494A90CB04108F317672">
    <w:name w:val="BFCD2A911115494A90CB04108F317672"/>
    <w:rsid w:val="00620DFA"/>
  </w:style>
  <w:style w:type="paragraph" w:customStyle="1" w:styleId="DA3084F88C044EF494A376C9ADDCE35E">
    <w:name w:val="DA3084F88C044EF494A376C9ADDCE35E"/>
    <w:rsid w:val="00620DFA"/>
  </w:style>
  <w:style w:type="paragraph" w:customStyle="1" w:styleId="7B0B25537D184342AA0CA4300B3BB5C4">
    <w:name w:val="7B0B25537D184342AA0CA4300B3BB5C4"/>
    <w:rsid w:val="00620DFA"/>
  </w:style>
  <w:style w:type="paragraph" w:customStyle="1" w:styleId="7D3B37ECEC564C169A83FA018BB5F6CE">
    <w:name w:val="7D3B37ECEC564C169A83FA018BB5F6CE"/>
    <w:rsid w:val="00620DFA"/>
  </w:style>
  <w:style w:type="paragraph" w:customStyle="1" w:styleId="856E9CC292AB40BA91FC9F8976C0B141">
    <w:name w:val="856E9CC292AB40BA91FC9F8976C0B141"/>
    <w:rsid w:val="00620DFA"/>
  </w:style>
  <w:style w:type="paragraph" w:customStyle="1" w:styleId="E2CD0A6CE44F4B71B1ADEB01847D5F13">
    <w:name w:val="E2CD0A6CE44F4B71B1ADEB01847D5F13"/>
    <w:rsid w:val="00620DFA"/>
  </w:style>
  <w:style w:type="paragraph" w:customStyle="1" w:styleId="B70D52939CC64910ACE45043E2C6C352">
    <w:name w:val="B70D52939CC64910ACE45043E2C6C352"/>
    <w:rsid w:val="00620DFA"/>
  </w:style>
  <w:style w:type="paragraph" w:customStyle="1" w:styleId="4C7A54E2BCB24F3D804824E1DCFB8740">
    <w:name w:val="4C7A54E2BCB24F3D804824E1DCFB8740"/>
    <w:rsid w:val="00620DFA"/>
  </w:style>
  <w:style w:type="paragraph" w:customStyle="1" w:styleId="2190F2296EF044978564495CB8F1F5C8">
    <w:name w:val="2190F2296EF044978564495CB8F1F5C8"/>
    <w:rsid w:val="00620DFA"/>
  </w:style>
  <w:style w:type="paragraph" w:customStyle="1" w:styleId="01405D0E67D44EF79C9B06600B3F9B13">
    <w:name w:val="01405D0E67D44EF79C9B06600B3F9B13"/>
    <w:rsid w:val="00620DFA"/>
  </w:style>
  <w:style w:type="paragraph" w:customStyle="1" w:styleId="BB65957B9DB34258B78B5185957ABAD9">
    <w:name w:val="BB65957B9DB34258B78B5185957ABAD9"/>
    <w:rsid w:val="00620DFA"/>
  </w:style>
  <w:style w:type="paragraph" w:customStyle="1" w:styleId="D1F9CDBE04B14A4E8B0519FF322D95B8">
    <w:name w:val="D1F9CDBE04B14A4E8B0519FF322D95B8"/>
    <w:rsid w:val="00620DFA"/>
  </w:style>
  <w:style w:type="paragraph" w:customStyle="1" w:styleId="05B8D5D874684C068C55346362D5BB18">
    <w:name w:val="05B8D5D874684C068C55346362D5BB18"/>
    <w:rsid w:val="00620DFA"/>
  </w:style>
  <w:style w:type="paragraph" w:customStyle="1" w:styleId="C0DF94611B2D41BAA44C426B3493CAA0">
    <w:name w:val="C0DF94611B2D41BAA44C426B3493CAA0"/>
    <w:rsid w:val="00620DFA"/>
  </w:style>
  <w:style w:type="paragraph" w:customStyle="1" w:styleId="7F724EE033F44F7F8FE1ACDA4D5DD22D">
    <w:name w:val="7F724EE033F44F7F8FE1ACDA4D5DD22D"/>
    <w:rsid w:val="00620DFA"/>
  </w:style>
  <w:style w:type="paragraph" w:customStyle="1" w:styleId="4FA2A4A38588410292531E5D50A8C7A9">
    <w:name w:val="4FA2A4A38588410292531E5D50A8C7A9"/>
    <w:rsid w:val="00620DFA"/>
  </w:style>
  <w:style w:type="paragraph" w:customStyle="1" w:styleId="6A10E76F5DAE48639C399A490682649D">
    <w:name w:val="6A10E76F5DAE48639C399A490682649D"/>
    <w:rsid w:val="00620DFA"/>
  </w:style>
  <w:style w:type="paragraph" w:customStyle="1" w:styleId="3AF55AF9D8184DC48BE20BC7AD29A57D">
    <w:name w:val="3AF55AF9D8184DC48BE20BC7AD29A57D"/>
    <w:rsid w:val="00620DFA"/>
  </w:style>
  <w:style w:type="paragraph" w:customStyle="1" w:styleId="E319976FCD8B4C16BB95276B5269AA03">
    <w:name w:val="E319976FCD8B4C16BB95276B5269AA03"/>
    <w:rsid w:val="00620DFA"/>
  </w:style>
  <w:style w:type="paragraph" w:customStyle="1" w:styleId="4DBCDAB698EE409FAA98838616290FF7">
    <w:name w:val="4DBCDAB698EE409FAA98838616290FF7"/>
    <w:rsid w:val="00620DFA"/>
  </w:style>
  <w:style w:type="paragraph" w:customStyle="1" w:styleId="A8C4F5E648854676982BE34804173022">
    <w:name w:val="A8C4F5E648854676982BE34804173022"/>
    <w:rsid w:val="00620DFA"/>
  </w:style>
  <w:style w:type="paragraph" w:customStyle="1" w:styleId="DAA2CCF832B847F2B6AF66B3D5063EEB">
    <w:name w:val="DAA2CCF832B847F2B6AF66B3D5063EEB"/>
    <w:rsid w:val="00620DFA"/>
  </w:style>
  <w:style w:type="paragraph" w:customStyle="1" w:styleId="8DC67B116FA9416F9DECC9AF6BE9639B">
    <w:name w:val="8DC67B116FA9416F9DECC9AF6BE9639B"/>
    <w:rsid w:val="00620DFA"/>
  </w:style>
  <w:style w:type="paragraph" w:customStyle="1" w:styleId="E9F39857957D4631BB2C75802E9E91A8">
    <w:name w:val="E9F39857957D4631BB2C75802E9E91A8"/>
    <w:rsid w:val="00620DFA"/>
  </w:style>
  <w:style w:type="paragraph" w:customStyle="1" w:styleId="CCEA2B39B4B9454686259C8432D3E996">
    <w:name w:val="CCEA2B39B4B9454686259C8432D3E996"/>
    <w:rsid w:val="00620DFA"/>
  </w:style>
  <w:style w:type="paragraph" w:customStyle="1" w:styleId="42B5E397FB804CE6B7795F012B368802">
    <w:name w:val="42B5E397FB804CE6B7795F012B368802"/>
    <w:rsid w:val="00620DFA"/>
  </w:style>
  <w:style w:type="paragraph" w:customStyle="1" w:styleId="F6213E7F53794662974DD6B79858E168">
    <w:name w:val="F6213E7F53794662974DD6B79858E168"/>
    <w:rsid w:val="00620DFA"/>
  </w:style>
  <w:style w:type="paragraph" w:customStyle="1" w:styleId="DB7E22D486364A78AC56AF780FFDDEF2">
    <w:name w:val="DB7E22D486364A78AC56AF780FFDDEF2"/>
    <w:rsid w:val="00620DFA"/>
  </w:style>
  <w:style w:type="paragraph" w:customStyle="1" w:styleId="8625075CA95B425B8F7A51C83075972B">
    <w:name w:val="8625075CA95B425B8F7A51C83075972B"/>
    <w:rsid w:val="00620DFA"/>
  </w:style>
  <w:style w:type="paragraph" w:customStyle="1" w:styleId="11430E6FF76D4FD6A19FE59AF7E21272">
    <w:name w:val="11430E6FF76D4FD6A19FE59AF7E21272"/>
    <w:rsid w:val="00620DFA"/>
  </w:style>
  <w:style w:type="paragraph" w:customStyle="1" w:styleId="4C95092153324EEBB3B8B8E5CE913083">
    <w:name w:val="4C95092153324EEBB3B8B8E5CE913083"/>
    <w:rsid w:val="00620DFA"/>
  </w:style>
  <w:style w:type="paragraph" w:customStyle="1" w:styleId="B9BA0BF2607A40A5BB3A4505F0F59755">
    <w:name w:val="B9BA0BF2607A40A5BB3A4505F0F59755"/>
    <w:rsid w:val="00620DFA"/>
  </w:style>
  <w:style w:type="paragraph" w:customStyle="1" w:styleId="F954E006B8C14CD7B7001E05D4F163A8">
    <w:name w:val="F954E006B8C14CD7B7001E05D4F163A8"/>
    <w:rsid w:val="00620DFA"/>
  </w:style>
  <w:style w:type="paragraph" w:customStyle="1" w:styleId="5E288358E583403B8670D130A2D3C824">
    <w:name w:val="5E288358E583403B8670D130A2D3C824"/>
    <w:rsid w:val="00620DFA"/>
  </w:style>
  <w:style w:type="paragraph" w:customStyle="1" w:styleId="0A293F6A4A344BBBA0DA7AC229696FE0">
    <w:name w:val="0A293F6A4A344BBBA0DA7AC229696FE0"/>
    <w:rsid w:val="00620DFA"/>
  </w:style>
  <w:style w:type="paragraph" w:customStyle="1" w:styleId="C7A07FD17DD6455A90A981C3A83CF6FD">
    <w:name w:val="C7A07FD17DD6455A90A981C3A83CF6FD"/>
    <w:rsid w:val="00620DFA"/>
  </w:style>
  <w:style w:type="paragraph" w:customStyle="1" w:styleId="E00AEE780DAD430FB5C4E0AEC1B001CA">
    <w:name w:val="E00AEE780DAD430FB5C4E0AEC1B001CA"/>
    <w:rsid w:val="00620DFA"/>
  </w:style>
  <w:style w:type="paragraph" w:customStyle="1" w:styleId="D1E9EDE971554273B17C0F1C3B2C55B9">
    <w:name w:val="D1E9EDE971554273B17C0F1C3B2C55B9"/>
    <w:rsid w:val="00620DFA"/>
  </w:style>
  <w:style w:type="paragraph" w:customStyle="1" w:styleId="D528379E39314435983213082C17171F">
    <w:name w:val="D528379E39314435983213082C17171F"/>
    <w:rsid w:val="00620DFA"/>
  </w:style>
  <w:style w:type="paragraph" w:customStyle="1" w:styleId="171B0E99BB794AF1883CCE239E871B57">
    <w:name w:val="171B0E99BB794AF1883CCE239E871B57"/>
    <w:rsid w:val="00620DFA"/>
  </w:style>
  <w:style w:type="paragraph" w:customStyle="1" w:styleId="F9668AA29B4144C3A05523731979DE85">
    <w:name w:val="F9668AA29B4144C3A05523731979DE85"/>
    <w:rsid w:val="00620DFA"/>
  </w:style>
  <w:style w:type="paragraph" w:customStyle="1" w:styleId="4F66564616B54586BC17BE70ECC5636B">
    <w:name w:val="4F66564616B54586BC17BE70ECC5636B"/>
    <w:rsid w:val="00620DFA"/>
  </w:style>
  <w:style w:type="paragraph" w:customStyle="1" w:styleId="73CE25DB04974B5D8028D99BFFAD9E9E">
    <w:name w:val="73CE25DB04974B5D8028D99BFFAD9E9E"/>
    <w:rsid w:val="00620DFA"/>
  </w:style>
  <w:style w:type="paragraph" w:customStyle="1" w:styleId="1F6BB2637CBB495C9ACBA5727C7416E8">
    <w:name w:val="1F6BB2637CBB495C9ACBA5727C7416E8"/>
    <w:rsid w:val="00620DFA"/>
  </w:style>
  <w:style w:type="paragraph" w:customStyle="1" w:styleId="3DB9059160CC49AD804B91437C44BEDE">
    <w:name w:val="3DB9059160CC49AD804B91437C44BEDE"/>
    <w:rsid w:val="00620DFA"/>
  </w:style>
  <w:style w:type="paragraph" w:customStyle="1" w:styleId="F4BAA4495AD44CA0903E9B1AC8F9BCE2">
    <w:name w:val="F4BAA4495AD44CA0903E9B1AC8F9BCE2"/>
    <w:rsid w:val="00620DFA"/>
  </w:style>
  <w:style w:type="paragraph" w:customStyle="1" w:styleId="C13762FF1084447AB83B6F6E05341389">
    <w:name w:val="C13762FF1084447AB83B6F6E05341389"/>
    <w:rsid w:val="00620DFA"/>
  </w:style>
  <w:style w:type="paragraph" w:customStyle="1" w:styleId="808E87BCD800444590EEF79885B7E45F">
    <w:name w:val="808E87BCD800444590EEF79885B7E45F"/>
    <w:rsid w:val="00620DFA"/>
  </w:style>
  <w:style w:type="paragraph" w:customStyle="1" w:styleId="310F6A5E8FB64AEC9F1DDF2E8D8BD8D2">
    <w:name w:val="310F6A5E8FB64AEC9F1DDF2E8D8BD8D2"/>
    <w:rsid w:val="00620DFA"/>
  </w:style>
  <w:style w:type="paragraph" w:customStyle="1" w:styleId="F697DB41177D45F2BC4D6B1867EADA73">
    <w:name w:val="F697DB41177D45F2BC4D6B1867EADA73"/>
    <w:rsid w:val="00620DFA"/>
  </w:style>
  <w:style w:type="paragraph" w:customStyle="1" w:styleId="F839F1EF131A4D4598D64EC144F4FB6C">
    <w:name w:val="F839F1EF131A4D4598D64EC144F4FB6C"/>
    <w:rsid w:val="00620DFA"/>
  </w:style>
  <w:style w:type="paragraph" w:customStyle="1" w:styleId="D5A899DA088145AEB6E1CCE2304841F0">
    <w:name w:val="D5A899DA088145AEB6E1CCE2304841F0"/>
    <w:rsid w:val="00620DFA"/>
  </w:style>
  <w:style w:type="paragraph" w:customStyle="1" w:styleId="242988C9BF5D4BE98925AD6287F3A79A">
    <w:name w:val="242988C9BF5D4BE98925AD6287F3A79A"/>
    <w:rsid w:val="00620DFA"/>
  </w:style>
  <w:style w:type="paragraph" w:customStyle="1" w:styleId="4D5A0E6EF1A84D45ACCD62DDEA223D29">
    <w:name w:val="4D5A0E6EF1A84D45ACCD62DDEA223D29"/>
    <w:rsid w:val="00620DFA"/>
  </w:style>
  <w:style w:type="paragraph" w:customStyle="1" w:styleId="FE785E5DE07F4A28A3146907197D7D70">
    <w:name w:val="FE785E5DE07F4A28A3146907197D7D70"/>
    <w:rsid w:val="00620DFA"/>
  </w:style>
  <w:style w:type="paragraph" w:customStyle="1" w:styleId="2456F22A07DA490E89A76EC231273399">
    <w:name w:val="2456F22A07DA490E89A76EC231273399"/>
    <w:rsid w:val="00620DFA"/>
  </w:style>
  <w:style w:type="paragraph" w:customStyle="1" w:styleId="8D7D0B49A2AD4CA58AA7B64C316C2B9D">
    <w:name w:val="8D7D0B49A2AD4CA58AA7B64C316C2B9D"/>
    <w:rsid w:val="00620DFA"/>
  </w:style>
  <w:style w:type="paragraph" w:customStyle="1" w:styleId="B9723D77F0F64ABA891A1E32DD41811B">
    <w:name w:val="B9723D77F0F64ABA891A1E32DD41811B"/>
    <w:rsid w:val="00620DFA"/>
  </w:style>
  <w:style w:type="paragraph" w:customStyle="1" w:styleId="9C69AA42359A428F8954F0EDC898BAAB">
    <w:name w:val="9C69AA42359A428F8954F0EDC898BAAB"/>
    <w:rsid w:val="00620DFA"/>
  </w:style>
  <w:style w:type="paragraph" w:customStyle="1" w:styleId="E6D86AF331684F41BA0A615673FA5512">
    <w:name w:val="E6D86AF331684F41BA0A615673FA5512"/>
    <w:rsid w:val="00620DFA"/>
  </w:style>
  <w:style w:type="paragraph" w:customStyle="1" w:styleId="D03C5FDDE2FE4380A3B4D352713F2BCA">
    <w:name w:val="D03C5FDDE2FE4380A3B4D352713F2BCA"/>
    <w:rsid w:val="00620DFA"/>
  </w:style>
  <w:style w:type="paragraph" w:customStyle="1" w:styleId="ED36B7CBD0AF42338A461C53DB915D8D">
    <w:name w:val="ED36B7CBD0AF42338A461C53DB915D8D"/>
    <w:rsid w:val="00620DFA"/>
  </w:style>
  <w:style w:type="paragraph" w:customStyle="1" w:styleId="13715A21E2254CC6BD901889283AA208">
    <w:name w:val="13715A21E2254CC6BD901889283AA208"/>
    <w:rsid w:val="00620DFA"/>
  </w:style>
  <w:style w:type="paragraph" w:customStyle="1" w:styleId="32806B4744E147269935E01CA82B2B0F">
    <w:name w:val="32806B4744E147269935E01CA82B2B0F"/>
    <w:rsid w:val="00620DFA"/>
  </w:style>
  <w:style w:type="paragraph" w:customStyle="1" w:styleId="EDE364128DC54D09B94FBD67A87D5E49">
    <w:name w:val="EDE364128DC54D09B94FBD67A87D5E49"/>
    <w:rsid w:val="00620DFA"/>
  </w:style>
  <w:style w:type="paragraph" w:customStyle="1" w:styleId="7E7CAE6134BD464993689F0B1AC26F58">
    <w:name w:val="7E7CAE6134BD464993689F0B1AC26F58"/>
    <w:rsid w:val="00620DFA"/>
  </w:style>
  <w:style w:type="paragraph" w:customStyle="1" w:styleId="69448D8F3F6A4108B564DB13D180484C">
    <w:name w:val="69448D8F3F6A4108B564DB13D180484C"/>
    <w:rsid w:val="00620DFA"/>
  </w:style>
  <w:style w:type="paragraph" w:customStyle="1" w:styleId="425783A0E8F24363A146D7ACD851709C">
    <w:name w:val="425783A0E8F24363A146D7ACD851709C"/>
    <w:rsid w:val="00620DFA"/>
  </w:style>
  <w:style w:type="paragraph" w:customStyle="1" w:styleId="FD36A0EE5DA44D50B0F328F0225D72DD">
    <w:name w:val="FD36A0EE5DA44D50B0F328F0225D72DD"/>
    <w:rsid w:val="00620DFA"/>
  </w:style>
  <w:style w:type="paragraph" w:customStyle="1" w:styleId="EAFD67839D0E4087AE082933F1FFCF2A">
    <w:name w:val="EAFD67839D0E4087AE082933F1FFCF2A"/>
    <w:rsid w:val="00620DFA"/>
  </w:style>
  <w:style w:type="paragraph" w:customStyle="1" w:styleId="9C5F4981C37E4C4498FA914F1AFC483F">
    <w:name w:val="9C5F4981C37E4C4498FA914F1AFC483F"/>
    <w:rsid w:val="00620DFA"/>
  </w:style>
  <w:style w:type="paragraph" w:customStyle="1" w:styleId="48F2AB792F36454684127FD353621E2A">
    <w:name w:val="48F2AB792F36454684127FD353621E2A"/>
    <w:rsid w:val="00620DFA"/>
  </w:style>
  <w:style w:type="paragraph" w:customStyle="1" w:styleId="8A05814E5C4B407A9EF255E38A23088A">
    <w:name w:val="8A05814E5C4B407A9EF255E38A23088A"/>
    <w:rsid w:val="00620DFA"/>
  </w:style>
  <w:style w:type="paragraph" w:customStyle="1" w:styleId="FBBA4462B1564165AA4AAA7CD08D1084">
    <w:name w:val="FBBA4462B1564165AA4AAA7CD08D1084"/>
    <w:rsid w:val="00620DFA"/>
  </w:style>
  <w:style w:type="paragraph" w:customStyle="1" w:styleId="0F346DCABFBD4C288EA78DE2A2754B71">
    <w:name w:val="0F346DCABFBD4C288EA78DE2A2754B71"/>
    <w:rsid w:val="00620DFA"/>
  </w:style>
  <w:style w:type="paragraph" w:customStyle="1" w:styleId="B06BC73D641B487B81A9973F52517670">
    <w:name w:val="B06BC73D641B487B81A9973F52517670"/>
    <w:rsid w:val="00620DFA"/>
  </w:style>
  <w:style w:type="paragraph" w:customStyle="1" w:styleId="F88C9754A1684B5995E72B51CED5013E">
    <w:name w:val="F88C9754A1684B5995E72B51CED5013E"/>
    <w:rsid w:val="00620DFA"/>
  </w:style>
  <w:style w:type="paragraph" w:customStyle="1" w:styleId="3608888629484FD680496298E86FBD23">
    <w:name w:val="3608888629484FD680496298E86FBD23"/>
    <w:rsid w:val="00620DFA"/>
  </w:style>
  <w:style w:type="paragraph" w:customStyle="1" w:styleId="3B6326CABEAA42B99D1C42C94AC3114D">
    <w:name w:val="3B6326CABEAA42B99D1C42C94AC3114D"/>
    <w:rsid w:val="00620DFA"/>
  </w:style>
  <w:style w:type="paragraph" w:customStyle="1" w:styleId="3F9898B5CAEE42EA974BC192DF3855DC">
    <w:name w:val="3F9898B5CAEE42EA974BC192DF3855DC"/>
    <w:rsid w:val="00620DFA"/>
  </w:style>
  <w:style w:type="paragraph" w:customStyle="1" w:styleId="21AFD9A0B1BE4D268858F216598F74B8">
    <w:name w:val="21AFD9A0B1BE4D268858F216598F74B8"/>
    <w:rsid w:val="00620DFA"/>
  </w:style>
  <w:style w:type="paragraph" w:customStyle="1" w:styleId="493F13C728E94854B81B7C756D1D3DBD">
    <w:name w:val="493F13C728E94854B81B7C756D1D3DBD"/>
    <w:rsid w:val="00620DFA"/>
  </w:style>
  <w:style w:type="paragraph" w:customStyle="1" w:styleId="7E1C1C91F6EB4DDAA4FC0F5851C6CE43">
    <w:name w:val="7E1C1C91F6EB4DDAA4FC0F5851C6CE43"/>
    <w:rsid w:val="00620DFA"/>
  </w:style>
  <w:style w:type="paragraph" w:customStyle="1" w:styleId="0558A083F108496A9B8CD6FCB2D9176B">
    <w:name w:val="0558A083F108496A9B8CD6FCB2D9176B"/>
    <w:rsid w:val="00620DFA"/>
  </w:style>
  <w:style w:type="paragraph" w:customStyle="1" w:styleId="1560935694EE4C7B91729A4FDED5314C">
    <w:name w:val="1560935694EE4C7B91729A4FDED5314C"/>
    <w:rsid w:val="00620DFA"/>
  </w:style>
  <w:style w:type="paragraph" w:customStyle="1" w:styleId="583F1734219049069D78547B319F6C7F">
    <w:name w:val="583F1734219049069D78547B319F6C7F"/>
    <w:rsid w:val="00620DFA"/>
  </w:style>
  <w:style w:type="paragraph" w:customStyle="1" w:styleId="248D0CE9DD834220B972A3142A3838E0">
    <w:name w:val="248D0CE9DD834220B972A3142A3838E0"/>
    <w:rsid w:val="00620DFA"/>
  </w:style>
  <w:style w:type="paragraph" w:customStyle="1" w:styleId="96C6190DE46748F3884632A2A8AF4E15">
    <w:name w:val="96C6190DE46748F3884632A2A8AF4E15"/>
    <w:rsid w:val="00620DFA"/>
  </w:style>
  <w:style w:type="paragraph" w:customStyle="1" w:styleId="85225B53322349A09FCC4B18449BA198">
    <w:name w:val="85225B53322349A09FCC4B18449BA198"/>
    <w:rsid w:val="00620DFA"/>
  </w:style>
  <w:style w:type="paragraph" w:customStyle="1" w:styleId="3B5D46C3DD5740BE9DCEDE04C3419540">
    <w:name w:val="3B5D46C3DD5740BE9DCEDE04C3419540"/>
    <w:rsid w:val="00620DFA"/>
  </w:style>
  <w:style w:type="paragraph" w:customStyle="1" w:styleId="E6D3421BB0234D54ABFE4467AB4EDE54">
    <w:name w:val="E6D3421BB0234D54ABFE4467AB4EDE54"/>
    <w:rsid w:val="00620DFA"/>
  </w:style>
  <w:style w:type="paragraph" w:customStyle="1" w:styleId="0CA37F95805D4DFD9080813CA5A56FC2">
    <w:name w:val="0CA37F95805D4DFD9080813CA5A56FC2"/>
    <w:rsid w:val="00620DFA"/>
  </w:style>
  <w:style w:type="paragraph" w:customStyle="1" w:styleId="61753B4176F240F3BC712028EF94B3B8">
    <w:name w:val="61753B4176F240F3BC712028EF94B3B8"/>
    <w:rsid w:val="00620DFA"/>
  </w:style>
  <w:style w:type="paragraph" w:customStyle="1" w:styleId="E413F7ACEFCF44BF9DEBF1556187491A">
    <w:name w:val="E413F7ACEFCF44BF9DEBF1556187491A"/>
    <w:rsid w:val="00620DFA"/>
  </w:style>
  <w:style w:type="paragraph" w:customStyle="1" w:styleId="92020E1C601F49A08E65CD190155B02A">
    <w:name w:val="92020E1C601F49A08E65CD190155B02A"/>
    <w:rsid w:val="00620DFA"/>
  </w:style>
  <w:style w:type="paragraph" w:customStyle="1" w:styleId="478F0E2F9F684746B25D92CE5D120EF7">
    <w:name w:val="478F0E2F9F684746B25D92CE5D120EF7"/>
    <w:rsid w:val="00620DFA"/>
  </w:style>
  <w:style w:type="paragraph" w:customStyle="1" w:styleId="DCD35567440C4454B13EAB3E8C579E41">
    <w:name w:val="DCD35567440C4454B13EAB3E8C579E41"/>
    <w:rsid w:val="00620DFA"/>
  </w:style>
  <w:style w:type="paragraph" w:customStyle="1" w:styleId="9A058966B6E64C00A25F031C6DD95C4A">
    <w:name w:val="9A058966B6E64C00A25F031C6DD95C4A"/>
    <w:rsid w:val="00620DFA"/>
  </w:style>
  <w:style w:type="paragraph" w:customStyle="1" w:styleId="0C8AFD67A3F7420DB34E98EEC8BD5630">
    <w:name w:val="0C8AFD67A3F7420DB34E98EEC8BD5630"/>
    <w:rsid w:val="00620DFA"/>
  </w:style>
  <w:style w:type="paragraph" w:customStyle="1" w:styleId="3325939D6BC44D3E85491ED3588A5425">
    <w:name w:val="3325939D6BC44D3E85491ED3588A5425"/>
    <w:rsid w:val="00620DFA"/>
  </w:style>
  <w:style w:type="paragraph" w:customStyle="1" w:styleId="52C7318CDB364D0DBC7188E0DFDEEDE4">
    <w:name w:val="52C7318CDB364D0DBC7188E0DFDEEDE4"/>
    <w:rsid w:val="00620DFA"/>
  </w:style>
  <w:style w:type="paragraph" w:customStyle="1" w:styleId="5139AC9BF5964493B56CD1D1B4809107">
    <w:name w:val="5139AC9BF5964493B56CD1D1B4809107"/>
    <w:rsid w:val="00620DFA"/>
  </w:style>
  <w:style w:type="paragraph" w:customStyle="1" w:styleId="CD7E42FC6E324AD79784611B5BFDD2A3">
    <w:name w:val="CD7E42FC6E324AD79784611B5BFDD2A3"/>
    <w:rsid w:val="00620DFA"/>
  </w:style>
  <w:style w:type="paragraph" w:customStyle="1" w:styleId="D1DFF3ED4416418CBDAAE3BEAA953F35">
    <w:name w:val="D1DFF3ED4416418CBDAAE3BEAA953F35"/>
    <w:rsid w:val="00620DFA"/>
  </w:style>
  <w:style w:type="paragraph" w:customStyle="1" w:styleId="E571297A5E78424DA04BBECA71E7C721">
    <w:name w:val="E571297A5E78424DA04BBECA71E7C721"/>
    <w:rsid w:val="00620DFA"/>
  </w:style>
  <w:style w:type="paragraph" w:customStyle="1" w:styleId="7719B39AFF0947B4821309B1D5B7EB93">
    <w:name w:val="7719B39AFF0947B4821309B1D5B7EB93"/>
    <w:rsid w:val="00620DFA"/>
  </w:style>
  <w:style w:type="paragraph" w:customStyle="1" w:styleId="238C0837C8034C9A89B916733AE7FB03">
    <w:name w:val="238C0837C8034C9A89B916733AE7FB03"/>
    <w:rsid w:val="00620DFA"/>
  </w:style>
  <w:style w:type="paragraph" w:customStyle="1" w:styleId="CE8157758ECF47F790E7AA60717ED6EF">
    <w:name w:val="CE8157758ECF47F790E7AA60717ED6EF"/>
    <w:rsid w:val="00620DFA"/>
  </w:style>
  <w:style w:type="paragraph" w:customStyle="1" w:styleId="875A1F2DCFF5451786114490434E1F0D">
    <w:name w:val="875A1F2DCFF5451786114490434E1F0D"/>
    <w:rsid w:val="00620DFA"/>
  </w:style>
  <w:style w:type="paragraph" w:customStyle="1" w:styleId="C4A0C3ACBF6C476BB5F8D069319957C2">
    <w:name w:val="C4A0C3ACBF6C476BB5F8D069319957C2"/>
    <w:rsid w:val="00620DFA"/>
  </w:style>
  <w:style w:type="paragraph" w:customStyle="1" w:styleId="9C2861E15A9E472EA1CCDC855ED3307D">
    <w:name w:val="9C2861E15A9E472EA1CCDC855ED3307D"/>
    <w:rsid w:val="00620DFA"/>
  </w:style>
  <w:style w:type="paragraph" w:customStyle="1" w:styleId="A34D1C728CC4480E9F713C17077E026C">
    <w:name w:val="A34D1C728CC4480E9F713C17077E026C"/>
    <w:rsid w:val="00620DFA"/>
  </w:style>
  <w:style w:type="paragraph" w:customStyle="1" w:styleId="D4A28277275A4CD09A39D18342B2EC37">
    <w:name w:val="D4A28277275A4CD09A39D18342B2EC37"/>
    <w:rsid w:val="00620DFA"/>
  </w:style>
  <w:style w:type="paragraph" w:customStyle="1" w:styleId="97ADDE177E6E452F89C1338EC8AA92C3">
    <w:name w:val="97ADDE177E6E452F89C1338EC8AA92C3"/>
    <w:rsid w:val="00620DFA"/>
  </w:style>
  <w:style w:type="paragraph" w:customStyle="1" w:styleId="C8E9A25939A7439598B16EDE565B69AD">
    <w:name w:val="C8E9A25939A7439598B16EDE565B69AD"/>
    <w:rsid w:val="00620DFA"/>
  </w:style>
  <w:style w:type="paragraph" w:customStyle="1" w:styleId="6DA2C6031C3D46D69949099AE2906D70">
    <w:name w:val="6DA2C6031C3D46D69949099AE2906D70"/>
    <w:rsid w:val="00620DFA"/>
  </w:style>
  <w:style w:type="paragraph" w:customStyle="1" w:styleId="CA8DE13905C3465699CFFE7EBBF7B691">
    <w:name w:val="CA8DE13905C3465699CFFE7EBBF7B691"/>
    <w:rsid w:val="00620DFA"/>
  </w:style>
  <w:style w:type="paragraph" w:customStyle="1" w:styleId="C5CE552D385449E4B2EB897CA09F4994">
    <w:name w:val="C5CE552D385449E4B2EB897CA09F4994"/>
    <w:rsid w:val="00620DFA"/>
  </w:style>
  <w:style w:type="paragraph" w:customStyle="1" w:styleId="BFFDF59DB5594DDE9DECA77685CA96BD">
    <w:name w:val="BFFDF59DB5594DDE9DECA77685CA96BD"/>
    <w:rsid w:val="00620DFA"/>
  </w:style>
  <w:style w:type="paragraph" w:customStyle="1" w:styleId="2C078D3E6AC8489D8ECB7E2EBD248EC4">
    <w:name w:val="2C078D3E6AC8489D8ECB7E2EBD248EC4"/>
    <w:rsid w:val="00620DFA"/>
  </w:style>
  <w:style w:type="paragraph" w:customStyle="1" w:styleId="36907FAB6AFC4DFD9BAF59173630E42A">
    <w:name w:val="36907FAB6AFC4DFD9BAF59173630E42A"/>
    <w:rsid w:val="00620DFA"/>
  </w:style>
  <w:style w:type="paragraph" w:customStyle="1" w:styleId="1E63BAA09BBA4A939AE8E8321E96EE1D">
    <w:name w:val="1E63BAA09BBA4A939AE8E8321E96EE1D"/>
    <w:rsid w:val="00620DFA"/>
  </w:style>
  <w:style w:type="paragraph" w:customStyle="1" w:styleId="A53CD6ED3C0D47E4BA698BFEF0990C5A">
    <w:name w:val="A53CD6ED3C0D47E4BA698BFEF0990C5A"/>
    <w:rsid w:val="00620DFA"/>
  </w:style>
  <w:style w:type="paragraph" w:customStyle="1" w:styleId="540CCD33A5DA44D79F10E089534F47D6">
    <w:name w:val="540CCD33A5DA44D79F10E089534F47D6"/>
    <w:rsid w:val="00620DFA"/>
  </w:style>
  <w:style w:type="paragraph" w:customStyle="1" w:styleId="D3A8140A89BA4D758642C8306A9D5BE2">
    <w:name w:val="D3A8140A89BA4D758642C8306A9D5BE2"/>
    <w:rsid w:val="00620DFA"/>
  </w:style>
  <w:style w:type="paragraph" w:customStyle="1" w:styleId="2F82DABDDAB2450A9B34B617656996BE">
    <w:name w:val="2F82DABDDAB2450A9B34B617656996BE"/>
    <w:rsid w:val="00620DFA"/>
  </w:style>
  <w:style w:type="paragraph" w:customStyle="1" w:styleId="F8BA55358EA649E0964FBAAE056878D0">
    <w:name w:val="F8BA55358EA649E0964FBAAE056878D0"/>
    <w:rsid w:val="00620DFA"/>
  </w:style>
  <w:style w:type="paragraph" w:customStyle="1" w:styleId="E1ADA94D64504E37A22FDDC61944498F">
    <w:name w:val="E1ADA94D64504E37A22FDDC61944498F"/>
    <w:rsid w:val="00620DFA"/>
  </w:style>
  <w:style w:type="paragraph" w:customStyle="1" w:styleId="5089E5E454734FDD913B98A71EC81104">
    <w:name w:val="5089E5E454734FDD913B98A71EC81104"/>
    <w:rsid w:val="00620DFA"/>
  </w:style>
  <w:style w:type="paragraph" w:customStyle="1" w:styleId="2E1BB67AB1F54670963515F13160E39E">
    <w:name w:val="2E1BB67AB1F54670963515F13160E39E"/>
    <w:rsid w:val="00620DFA"/>
  </w:style>
  <w:style w:type="paragraph" w:customStyle="1" w:styleId="7293D0CE81F841C297CFAE119A1E1F15">
    <w:name w:val="7293D0CE81F841C297CFAE119A1E1F15"/>
    <w:rsid w:val="00620DFA"/>
  </w:style>
  <w:style w:type="paragraph" w:customStyle="1" w:styleId="59990483F4054A8BB0BE48E2FF351602">
    <w:name w:val="59990483F4054A8BB0BE48E2FF351602"/>
    <w:rsid w:val="00620DFA"/>
  </w:style>
  <w:style w:type="paragraph" w:customStyle="1" w:styleId="56BC02DE3CD249A1BB7ED2F247210695">
    <w:name w:val="56BC02DE3CD249A1BB7ED2F247210695"/>
    <w:rsid w:val="00620DFA"/>
  </w:style>
  <w:style w:type="paragraph" w:customStyle="1" w:styleId="7EBBFB066CD440A0A882D0F1B89EAD7C">
    <w:name w:val="7EBBFB066CD440A0A882D0F1B89EAD7C"/>
    <w:rsid w:val="00620DFA"/>
  </w:style>
  <w:style w:type="paragraph" w:customStyle="1" w:styleId="2867B8D0D8F74E688FCFDB0AA33D1A5A">
    <w:name w:val="2867B8D0D8F74E688FCFDB0AA33D1A5A"/>
    <w:rsid w:val="00620DFA"/>
  </w:style>
  <w:style w:type="paragraph" w:customStyle="1" w:styleId="4118CB1D6AF047CA8AA3D0F7D8A7DC77">
    <w:name w:val="4118CB1D6AF047CA8AA3D0F7D8A7DC77"/>
    <w:rsid w:val="00620DFA"/>
  </w:style>
  <w:style w:type="paragraph" w:customStyle="1" w:styleId="A93D41263DBD4788A2BDED40F5581453">
    <w:name w:val="A93D41263DBD4788A2BDED40F5581453"/>
    <w:rsid w:val="00620DFA"/>
  </w:style>
  <w:style w:type="paragraph" w:customStyle="1" w:styleId="E325E9861A1E416FB960966241757DD0">
    <w:name w:val="E325E9861A1E416FB960966241757DD0"/>
    <w:rsid w:val="00620DFA"/>
  </w:style>
  <w:style w:type="paragraph" w:customStyle="1" w:styleId="642CD3713BF2462E941659F7E00DEC48">
    <w:name w:val="642CD3713BF2462E941659F7E00DEC48"/>
    <w:rsid w:val="00620DFA"/>
  </w:style>
  <w:style w:type="paragraph" w:customStyle="1" w:styleId="CCCF1EE1FC164C1B82A50D7527E86E27">
    <w:name w:val="CCCF1EE1FC164C1B82A50D7527E86E27"/>
    <w:rsid w:val="00620DFA"/>
  </w:style>
  <w:style w:type="paragraph" w:customStyle="1" w:styleId="E8BA7F1D49BD4CD49BDDFA7221A22CB4">
    <w:name w:val="E8BA7F1D49BD4CD49BDDFA7221A22CB4"/>
    <w:rsid w:val="00620DFA"/>
  </w:style>
  <w:style w:type="paragraph" w:customStyle="1" w:styleId="CB0CBE5A2A6449E4A7F85BFB7A91C148">
    <w:name w:val="CB0CBE5A2A6449E4A7F85BFB7A91C148"/>
    <w:rsid w:val="00620DFA"/>
  </w:style>
  <w:style w:type="paragraph" w:customStyle="1" w:styleId="8E6AC59D45AF4127AC4D7F3FA1BE10C0">
    <w:name w:val="8E6AC59D45AF4127AC4D7F3FA1BE10C0"/>
    <w:rsid w:val="00620DFA"/>
  </w:style>
  <w:style w:type="paragraph" w:customStyle="1" w:styleId="80865E5F2619427CB2403F0C2E1A0A12">
    <w:name w:val="80865E5F2619427CB2403F0C2E1A0A12"/>
    <w:rsid w:val="00620DFA"/>
  </w:style>
  <w:style w:type="paragraph" w:customStyle="1" w:styleId="547FE0C208984873BDC1787EB3D12C58">
    <w:name w:val="547FE0C208984873BDC1787EB3D12C58"/>
    <w:rsid w:val="00620DFA"/>
  </w:style>
  <w:style w:type="paragraph" w:customStyle="1" w:styleId="DEC9D1552ECE45DB808E1EBD5502823B">
    <w:name w:val="DEC9D1552ECE45DB808E1EBD5502823B"/>
    <w:rsid w:val="00620DFA"/>
  </w:style>
  <w:style w:type="paragraph" w:customStyle="1" w:styleId="0BE9B05555BB4340BDC1F34FCE412995">
    <w:name w:val="0BE9B05555BB4340BDC1F34FCE412995"/>
    <w:rsid w:val="00620DFA"/>
  </w:style>
  <w:style w:type="paragraph" w:customStyle="1" w:styleId="C58528B1882B4170A3B9EA0760F2F3CD">
    <w:name w:val="C58528B1882B4170A3B9EA0760F2F3CD"/>
    <w:rsid w:val="00620DFA"/>
  </w:style>
  <w:style w:type="paragraph" w:customStyle="1" w:styleId="FB030251347C400696F480A9CDE09A40">
    <w:name w:val="FB030251347C400696F480A9CDE09A40"/>
    <w:rsid w:val="00620DFA"/>
  </w:style>
  <w:style w:type="paragraph" w:customStyle="1" w:styleId="663D7CCC538945D68AE08BD81CD5424F">
    <w:name w:val="663D7CCC538945D68AE08BD81CD5424F"/>
    <w:rsid w:val="00620DFA"/>
  </w:style>
  <w:style w:type="paragraph" w:customStyle="1" w:styleId="90F4B1DDFBBA4EA29ED583A47D3A8D40">
    <w:name w:val="90F4B1DDFBBA4EA29ED583A47D3A8D40"/>
    <w:rsid w:val="00620DFA"/>
  </w:style>
  <w:style w:type="paragraph" w:customStyle="1" w:styleId="60D28E890DC348FBA0E3B7C36863B3C4">
    <w:name w:val="60D28E890DC348FBA0E3B7C36863B3C4"/>
    <w:rsid w:val="00620DFA"/>
  </w:style>
  <w:style w:type="paragraph" w:customStyle="1" w:styleId="70B0730770084B15AF8BB7F67577FF38">
    <w:name w:val="70B0730770084B15AF8BB7F67577FF38"/>
    <w:rsid w:val="00620DFA"/>
  </w:style>
  <w:style w:type="paragraph" w:customStyle="1" w:styleId="C7B6F53CCCCA49E29E6E0FB7EB1668A0">
    <w:name w:val="C7B6F53CCCCA49E29E6E0FB7EB1668A0"/>
    <w:rsid w:val="00620DFA"/>
  </w:style>
  <w:style w:type="paragraph" w:customStyle="1" w:styleId="3C23AA095F134C7EBFFF435C54E4B19A">
    <w:name w:val="3C23AA095F134C7EBFFF435C54E4B19A"/>
    <w:rsid w:val="00620DFA"/>
  </w:style>
  <w:style w:type="paragraph" w:customStyle="1" w:styleId="D94A384B9CB54E6DAF4C692A0DAD1015">
    <w:name w:val="D94A384B9CB54E6DAF4C692A0DAD1015"/>
    <w:rsid w:val="00620DFA"/>
  </w:style>
  <w:style w:type="paragraph" w:customStyle="1" w:styleId="05E5A79A39154F3EAA07028721CB82CD">
    <w:name w:val="05E5A79A39154F3EAA07028721CB82CD"/>
    <w:rsid w:val="00620DFA"/>
  </w:style>
  <w:style w:type="paragraph" w:customStyle="1" w:styleId="81F7F077A9D047109736149F2D330F99">
    <w:name w:val="81F7F077A9D047109736149F2D330F99"/>
    <w:rsid w:val="00620DFA"/>
  </w:style>
  <w:style w:type="paragraph" w:customStyle="1" w:styleId="28FDE640E1CE44BE9F4C3FBF17BAC8DF">
    <w:name w:val="28FDE640E1CE44BE9F4C3FBF17BAC8DF"/>
    <w:rsid w:val="00620DFA"/>
  </w:style>
  <w:style w:type="paragraph" w:customStyle="1" w:styleId="B46AE4BBF39B4F6394244B43B09190EE">
    <w:name w:val="B46AE4BBF39B4F6394244B43B09190EE"/>
    <w:rsid w:val="00620DFA"/>
  </w:style>
  <w:style w:type="paragraph" w:customStyle="1" w:styleId="51A5CD361EDD443ABA81B5A67242D01C">
    <w:name w:val="51A5CD361EDD443ABA81B5A67242D01C"/>
    <w:rsid w:val="00620DFA"/>
  </w:style>
  <w:style w:type="paragraph" w:customStyle="1" w:styleId="E3E9E2B7F47743A38EF72069E2B456AA">
    <w:name w:val="E3E9E2B7F47743A38EF72069E2B456AA"/>
    <w:rsid w:val="00620DFA"/>
  </w:style>
  <w:style w:type="paragraph" w:customStyle="1" w:styleId="DDF0E0D8A917477F9FF39B0142454B2C">
    <w:name w:val="DDF0E0D8A917477F9FF39B0142454B2C"/>
    <w:rsid w:val="00620DFA"/>
  </w:style>
  <w:style w:type="paragraph" w:customStyle="1" w:styleId="5EE08EFFB2D044E3BBD4EA022E74EE58">
    <w:name w:val="5EE08EFFB2D044E3BBD4EA022E74EE58"/>
    <w:rsid w:val="00620DFA"/>
  </w:style>
  <w:style w:type="paragraph" w:customStyle="1" w:styleId="C6CB0D8705BE4EC1979D7736401F275D">
    <w:name w:val="C6CB0D8705BE4EC1979D7736401F275D"/>
    <w:rsid w:val="00620DFA"/>
  </w:style>
  <w:style w:type="paragraph" w:customStyle="1" w:styleId="A7E45AE5F3844F23A26203A0BF6960AE">
    <w:name w:val="A7E45AE5F3844F23A26203A0BF6960AE"/>
    <w:rsid w:val="00620DFA"/>
  </w:style>
  <w:style w:type="paragraph" w:customStyle="1" w:styleId="41B073C8E52449E19D1E8005DE1787C2">
    <w:name w:val="41B073C8E52449E19D1E8005DE1787C2"/>
    <w:rsid w:val="00620DFA"/>
  </w:style>
  <w:style w:type="paragraph" w:customStyle="1" w:styleId="DD5BC754A77E458DA7B084C5CA24134A">
    <w:name w:val="DD5BC754A77E458DA7B084C5CA24134A"/>
    <w:rsid w:val="00620DFA"/>
  </w:style>
  <w:style w:type="paragraph" w:customStyle="1" w:styleId="B5D2468D93DB40AF9F6F57591C28966A">
    <w:name w:val="B5D2468D93DB40AF9F6F57591C28966A"/>
    <w:rsid w:val="00620DFA"/>
  </w:style>
  <w:style w:type="paragraph" w:customStyle="1" w:styleId="F25CA9C25A324F259A89AC092389B9AE">
    <w:name w:val="F25CA9C25A324F259A89AC092389B9AE"/>
    <w:rsid w:val="00620DFA"/>
  </w:style>
  <w:style w:type="paragraph" w:customStyle="1" w:styleId="E16FF520A085430A8075A8263957C933">
    <w:name w:val="E16FF520A085430A8075A8263957C933"/>
    <w:rsid w:val="00620DFA"/>
  </w:style>
  <w:style w:type="paragraph" w:customStyle="1" w:styleId="AB67DC5713A34142845A4F8C5A724551">
    <w:name w:val="AB67DC5713A34142845A4F8C5A724551"/>
    <w:rsid w:val="00620DFA"/>
  </w:style>
  <w:style w:type="paragraph" w:customStyle="1" w:styleId="39719C7BA84E4E548C2968797983B8DB">
    <w:name w:val="39719C7BA84E4E548C2968797983B8DB"/>
    <w:rsid w:val="00620DFA"/>
  </w:style>
  <w:style w:type="paragraph" w:customStyle="1" w:styleId="2BD5A56ADA3547F5A4DDD8C092D65B65">
    <w:name w:val="2BD5A56ADA3547F5A4DDD8C092D65B65"/>
    <w:rsid w:val="00620DFA"/>
  </w:style>
  <w:style w:type="paragraph" w:customStyle="1" w:styleId="C22536F9571343298F371BF7533E6A6B">
    <w:name w:val="C22536F9571343298F371BF7533E6A6B"/>
    <w:rsid w:val="00620DFA"/>
  </w:style>
  <w:style w:type="paragraph" w:customStyle="1" w:styleId="70036719AA2C43409E6E9DDB39BB8C7B">
    <w:name w:val="70036719AA2C43409E6E9DDB39BB8C7B"/>
    <w:rsid w:val="00620DFA"/>
  </w:style>
  <w:style w:type="paragraph" w:customStyle="1" w:styleId="931D487D1FDA4CEDA4394C44AA752932">
    <w:name w:val="931D487D1FDA4CEDA4394C44AA752932"/>
    <w:rsid w:val="00620DFA"/>
  </w:style>
  <w:style w:type="paragraph" w:customStyle="1" w:styleId="9A7E35773FAE4BEC8203B6CA1D729EBB">
    <w:name w:val="9A7E35773FAE4BEC8203B6CA1D729EBB"/>
    <w:rsid w:val="00620DFA"/>
  </w:style>
  <w:style w:type="paragraph" w:customStyle="1" w:styleId="002EF4DB983C4C678ED3D73EB8F72676">
    <w:name w:val="002EF4DB983C4C678ED3D73EB8F72676"/>
    <w:rsid w:val="00620DFA"/>
  </w:style>
  <w:style w:type="paragraph" w:customStyle="1" w:styleId="16789009ACC0472BA481DC90AA4CE637">
    <w:name w:val="16789009ACC0472BA481DC90AA4CE637"/>
    <w:rsid w:val="00620DFA"/>
  </w:style>
  <w:style w:type="paragraph" w:customStyle="1" w:styleId="5D9A0392B23843EF95845EDA4596B6AB">
    <w:name w:val="5D9A0392B23843EF95845EDA4596B6AB"/>
    <w:rsid w:val="00620DFA"/>
  </w:style>
  <w:style w:type="paragraph" w:customStyle="1" w:styleId="8C422B3A7FFD46B1ADC5FDBBEED91CDE">
    <w:name w:val="8C422B3A7FFD46B1ADC5FDBBEED91CDE"/>
    <w:rsid w:val="00620DFA"/>
  </w:style>
  <w:style w:type="paragraph" w:customStyle="1" w:styleId="C15EBC06AEBE4F00A482F711B4425398">
    <w:name w:val="C15EBC06AEBE4F00A482F711B4425398"/>
    <w:rsid w:val="00620DFA"/>
  </w:style>
  <w:style w:type="paragraph" w:customStyle="1" w:styleId="ABDC5A371A934965A5BE0B1FA939E287">
    <w:name w:val="ABDC5A371A934965A5BE0B1FA939E287"/>
    <w:rsid w:val="00620DFA"/>
  </w:style>
  <w:style w:type="paragraph" w:customStyle="1" w:styleId="BDEC4EADE47C422CB0A977CC6E6ED173">
    <w:name w:val="BDEC4EADE47C422CB0A977CC6E6ED173"/>
    <w:rsid w:val="00620DFA"/>
  </w:style>
  <w:style w:type="paragraph" w:customStyle="1" w:styleId="D11B7994E9F0411C94D3EEF9520EFF86">
    <w:name w:val="D11B7994E9F0411C94D3EEF9520EFF86"/>
    <w:rsid w:val="00620DFA"/>
  </w:style>
  <w:style w:type="paragraph" w:customStyle="1" w:styleId="1C6928CEEEC24F0AB899BBA816C06BCC">
    <w:name w:val="1C6928CEEEC24F0AB899BBA816C06BCC"/>
    <w:rsid w:val="00620DFA"/>
  </w:style>
  <w:style w:type="paragraph" w:customStyle="1" w:styleId="156E2A91C97C4C539E198E69D45BB14F">
    <w:name w:val="156E2A91C97C4C539E198E69D45BB14F"/>
    <w:rsid w:val="00620DFA"/>
  </w:style>
  <w:style w:type="paragraph" w:customStyle="1" w:styleId="0F1AF2FA4A884E93B73DA1A3270FEED9">
    <w:name w:val="0F1AF2FA4A884E93B73DA1A3270FEED9"/>
    <w:rsid w:val="00620DFA"/>
  </w:style>
  <w:style w:type="paragraph" w:customStyle="1" w:styleId="6E53D4CF84E3412A8A894DEE16E8F445">
    <w:name w:val="6E53D4CF84E3412A8A894DEE16E8F445"/>
    <w:rsid w:val="00620DFA"/>
  </w:style>
  <w:style w:type="paragraph" w:customStyle="1" w:styleId="CE74E5AB69E6480D83F6EE29FAA522F2">
    <w:name w:val="CE74E5AB69E6480D83F6EE29FAA522F2"/>
    <w:rsid w:val="00620DFA"/>
  </w:style>
  <w:style w:type="paragraph" w:customStyle="1" w:styleId="CBB1D1AB2DD841E7B03D9C0AF9DCD08B">
    <w:name w:val="CBB1D1AB2DD841E7B03D9C0AF9DCD08B"/>
    <w:rsid w:val="00620DFA"/>
  </w:style>
  <w:style w:type="paragraph" w:customStyle="1" w:styleId="A0336DA14FC842278144311D4F0403FD">
    <w:name w:val="A0336DA14FC842278144311D4F0403FD"/>
    <w:rsid w:val="00620DFA"/>
  </w:style>
  <w:style w:type="paragraph" w:customStyle="1" w:styleId="DE18E3DCE1194B5DBDCFA9350A49E1F6">
    <w:name w:val="DE18E3DCE1194B5DBDCFA9350A49E1F6"/>
    <w:rsid w:val="00620DFA"/>
  </w:style>
  <w:style w:type="paragraph" w:customStyle="1" w:styleId="C49C7D0712FF4ACAAC3BBF6625268022">
    <w:name w:val="C49C7D0712FF4ACAAC3BBF6625268022"/>
    <w:rsid w:val="00620DFA"/>
  </w:style>
  <w:style w:type="paragraph" w:customStyle="1" w:styleId="DB112F1AD9EB49B98D857969EDC7BA5B">
    <w:name w:val="DB112F1AD9EB49B98D857969EDC7BA5B"/>
    <w:rsid w:val="00620DFA"/>
  </w:style>
  <w:style w:type="paragraph" w:customStyle="1" w:styleId="0C13BFF55FE945779946D48B0EDBC2A9">
    <w:name w:val="0C13BFF55FE945779946D48B0EDBC2A9"/>
    <w:rsid w:val="00620DFA"/>
  </w:style>
  <w:style w:type="paragraph" w:customStyle="1" w:styleId="EC6E355F5C4D4C7A83DC24FD60557A07">
    <w:name w:val="EC6E355F5C4D4C7A83DC24FD60557A07"/>
    <w:rsid w:val="00620DFA"/>
  </w:style>
  <w:style w:type="paragraph" w:customStyle="1" w:styleId="767EB3691B3943DF845E94F49196188B">
    <w:name w:val="767EB3691B3943DF845E94F49196188B"/>
    <w:rsid w:val="00620DFA"/>
  </w:style>
  <w:style w:type="paragraph" w:customStyle="1" w:styleId="62B589594A244C69A41D02CC588A6F9F">
    <w:name w:val="62B589594A244C69A41D02CC588A6F9F"/>
    <w:rsid w:val="00620DFA"/>
  </w:style>
  <w:style w:type="paragraph" w:customStyle="1" w:styleId="2714578F269F4D2FA2449A341C0A14B7">
    <w:name w:val="2714578F269F4D2FA2449A341C0A14B7"/>
    <w:rsid w:val="00620DFA"/>
  </w:style>
  <w:style w:type="paragraph" w:customStyle="1" w:styleId="F80595A77F33475AB01E7469A0ED5FC6">
    <w:name w:val="F80595A77F33475AB01E7469A0ED5FC6"/>
    <w:rsid w:val="00620DFA"/>
  </w:style>
  <w:style w:type="paragraph" w:customStyle="1" w:styleId="8CE74004B25749D8BD6FF9F1850BE0CA">
    <w:name w:val="8CE74004B25749D8BD6FF9F1850BE0CA"/>
    <w:rsid w:val="00620DFA"/>
  </w:style>
  <w:style w:type="paragraph" w:customStyle="1" w:styleId="7997D3AA5AA34A8FBD7492187428CCD8">
    <w:name w:val="7997D3AA5AA34A8FBD7492187428CCD8"/>
    <w:rsid w:val="00620DFA"/>
  </w:style>
  <w:style w:type="paragraph" w:customStyle="1" w:styleId="726EBFA0DE7845CF91840B1BB59F4EA3">
    <w:name w:val="726EBFA0DE7845CF91840B1BB59F4EA3"/>
    <w:rsid w:val="00620DFA"/>
  </w:style>
  <w:style w:type="paragraph" w:customStyle="1" w:styleId="7535182224DD41F9814AE086590B0E5A">
    <w:name w:val="7535182224DD41F9814AE086590B0E5A"/>
    <w:rsid w:val="00620DFA"/>
  </w:style>
  <w:style w:type="paragraph" w:customStyle="1" w:styleId="39316A1C23734F1EA711886AB56998F7">
    <w:name w:val="39316A1C23734F1EA711886AB56998F7"/>
    <w:rsid w:val="00620DFA"/>
  </w:style>
  <w:style w:type="paragraph" w:customStyle="1" w:styleId="8777DEC821F24367BDA1E7654558D7E7">
    <w:name w:val="8777DEC821F24367BDA1E7654558D7E7"/>
    <w:rsid w:val="00620DFA"/>
  </w:style>
  <w:style w:type="paragraph" w:customStyle="1" w:styleId="DBBAECF7EDB144D080772DC6ED1F94EE">
    <w:name w:val="DBBAECF7EDB144D080772DC6ED1F94EE"/>
    <w:rsid w:val="00620DFA"/>
  </w:style>
  <w:style w:type="paragraph" w:customStyle="1" w:styleId="12EFA4FE285C40F2BAA81B1C82066F36">
    <w:name w:val="12EFA4FE285C40F2BAA81B1C82066F36"/>
    <w:rsid w:val="00620DFA"/>
  </w:style>
  <w:style w:type="paragraph" w:customStyle="1" w:styleId="FDC22C37CFD5468990F13C17AF363519">
    <w:name w:val="FDC22C37CFD5468990F13C17AF363519"/>
    <w:rsid w:val="00620DFA"/>
  </w:style>
  <w:style w:type="paragraph" w:customStyle="1" w:styleId="A7AAE809DCCF41B3803C48B29E579359">
    <w:name w:val="A7AAE809DCCF41B3803C48B29E579359"/>
    <w:rsid w:val="00620DFA"/>
  </w:style>
  <w:style w:type="paragraph" w:customStyle="1" w:styleId="FA267C30E56A4EE286042E953569B106">
    <w:name w:val="FA267C30E56A4EE286042E953569B106"/>
    <w:rsid w:val="00620DFA"/>
  </w:style>
  <w:style w:type="paragraph" w:customStyle="1" w:styleId="D761423948124B6D92AC308F71BE1EEF">
    <w:name w:val="D761423948124B6D92AC308F71BE1EEF"/>
    <w:rsid w:val="00620DFA"/>
  </w:style>
  <w:style w:type="paragraph" w:customStyle="1" w:styleId="EFB68ED6F3614AC090BBC7924B2CEC29">
    <w:name w:val="EFB68ED6F3614AC090BBC7924B2CEC29"/>
    <w:rsid w:val="00620DFA"/>
  </w:style>
  <w:style w:type="paragraph" w:customStyle="1" w:styleId="938F58C495B74112A7F49B2BFABA9A24">
    <w:name w:val="938F58C495B74112A7F49B2BFABA9A24"/>
    <w:rsid w:val="00620DFA"/>
  </w:style>
  <w:style w:type="paragraph" w:customStyle="1" w:styleId="68F9F0D8288446A6ADC1FF3929BAFB68">
    <w:name w:val="68F9F0D8288446A6ADC1FF3929BAFB68"/>
    <w:rsid w:val="00620DFA"/>
  </w:style>
  <w:style w:type="paragraph" w:customStyle="1" w:styleId="92E032039F954CE394B8EC92DDBB3DB5">
    <w:name w:val="92E032039F954CE394B8EC92DDBB3DB5"/>
    <w:rsid w:val="00620DFA"/>
  </w:style>
  <w:style w:type="paragraph" w:customStyle="1" w:styleId="5DC90B326A344559A426C56318E7F095">
    <w:name w:val="5DC90B326A344559A426C56318E7F095"/>
    <w:rsid w:val="00620DFA"/>
  </w:style>
  <w:style w:type="paragraph" w:customStyle="1" w:styleId="7AC5C58354B549B5BCC08FE13139E55C">
    <w:name w:val="7AC5C58354B549B5BCC08FE13139E55C"/>
    <w:rsid w:val="00620DFA"/>
  </w:style>
  <w:style w:type="paragraph" w:customStyle="1" w:styleId="FF033E3CCB7F4CBCA0CE78D07771AA7D">
    <w:name w:val="FF033E3CCB7F4CBCA0CE78D07771AA7D"/>
    <w:rsid w:val="00620DFA"/>
  </w:style>
  <w:style w:type="paragraph" w:customStyle="1" w:styleId="E2C1B38B3D994AAE859E5B0CEBCD9795">
    <w:name w:val="E2C1B38B3D994AAE859E5B0CEBCD9795"/>
    <w:rsid w:val="00620DFA"/>
  </w:style>
  <w:style w:type="paragraph" w:customStyle="1" w:styleId="6C5F9C2E2A8D49D6B77FB9AF59551212">
    <w:name w:val="6C5F9C2E2A8D49D6B77FB9AF59551212"/>
    <w:rsid w:val="00620DFA"/>
  </w:style>
  <w:style w:type="paragraph" w:customStyle="1" w:styleId="199B2A3B0E484FCA9152B78BC886E456">
    <w:name w:val="199B2A3B0E484FCA9152B78BC886E456"/>
    <w:rsid w:val="00620DFA"/>
  </w:style>
  <w:style w:type="paragraph" w:customStyle="1" w:styleId="182FE49043604FF899650AC05DD9735B">
    <w:name w:val="182FE49043604FF899650AC05DD9735B"/>
    <w:rsid w:val="00620DFA"/>
  </w:style>
  <w:style w:type="paragraph" w:customStyle="1" w:styleId="887792E1F330489EA71318F0B92D891C">
    <w:name w:val="887792E1F330489EA71318F0B92D891C"/>
    <w:rsid w:val="00620DFA"/>
  </w:style>
  <w:style w:type="paragraph" w:customStyle="1" w:styleId="16B6F1EC39B840B1A949378476059581">
    <w:name w:val="16B6F1EC39B840B1A949378476059581"/>
    <w:rsid w:val="00620DFA"/>
  </w:style>
  <w:style w:type="paragraph" w:customStyle="1" w:styleId="A1242D6D151D46F880959EE00B356B98">
    <w:name w:val="A1242D6D151D46F880959EE00B356B98"/>
    <w:rsid w:val="00620DFA"/>
  </w:style>
  <w:style w:type="paragraph" w:customStyle="1" w:styleId="6B0E78C273404A01A898C78B9F02255F">
    <w:name w:val="6B0E78C273404A01A898C78B9F02255F"/>
    <w:rsid w:val="00620DFA"/>
  </w:style>
  <w:style w:type="paragraph" w:customStyle="1" w:styleId="8F7740C31244422AA7860A1DD6ECC5F6">
    <w:name w:val="8F7740C31244422AA7860A1DD6ECC5F6"/>
    <w:rsid w:val="00620DFA"/>
  </w:style>
  <w:style w:type="paragraph" w:customStyle="1" w:styleId="F7DCE064E11E41FA9BF774C206979120">
    <w:name w:val="F7DCE064E11E41FA9BF774C206979120"/>
    <w:rsid w:val="00620DFA"/>
  </w:style>
  <w:style w:type="paragraph" w:customStyle="1" w:styleId="10BC9B3337894D71B7854A7F30664613">
    <w:name w:val="10BC9B3337894D71B7854A7F30664613"/>
    <w:rsid w:val="00620DFA"/>
  </w:style>
  <w:style w:type="paragraph" w:customStyle="1" w:styleId="8F513901F6E84D5F841EAD281C02A808">
    <w:name w:val="8F513901F6E84D5F841EAD281C02A808"/>
    <w:rsid w:val="00620DFA"/>
  </w:style>
  <w:style w:type="paragraph" w:customStyle="1" w:styleId="91D42C3CBD924C1B80A370438F0BCE42">
    <w:name w:val="91D42C3CBD924C1B80A370438F0BCE42"/>
    <w:rsid w:val="00620DFA"/>
  </w:style>
  <w:style w:type="paragraph" w:customStyle="1" w:styleId="1CB4A7B5FB9A44438E4748576745FE1B">
    <w:name w:val="1CB4A7B5FB9A44438E4748576745FE1B"/>
    <w:rsid w:val="00620DFA"/>
  </w:style>
  <w:style w:type="paragraph" w:customStyle="1" w:styleId="6D398F52EB1D46EB90DADD8FE23166E4">
    <w:name w:val="6D398F52EB1D46EB90DADD8FE23166E4"/>
    <w:rsid w:val="00620DFA"/>
  </w:style>
  <w:style w:type="paragraph" w:customStyle="1" w:styleId="E615876281B64E40BA2C2166242EB282">
    <w:name w:val="E615876281B64E40BA2C2166242EB282"/>
    <w:rsid w:val="00620DFA"/>
  </w:style>
  <w:style w:type="paragraph" w:customStyle="1" w:styleId="DBC753FB85AE4C0DADFC87617B419D19">
    <w:name w:val="DBC753FB85AE4C0DADFC87617B419D19"/>
    <w:rsid w:val="00620DFA"/>
  </w:style>
  <w:style w:type="paragraph" w:customStyle="1" w:styleId="3C8934DCFED84D548019DFB80743A79D">
    <w:name w:val="3C8934DCFED84D548019DFB80743A79D"/>
    <w:rsid w:val="00620DFA"/>
  </w:style>
  <w:style w:type="paragraph" w:customStyle="1" w:styleId="581AF3A0C3B74A07BF5BD39A3FC74CC7">
    <w:name w:val="581AF3A0C3B74A07BF5BD39A3FC74CC7"/>
    <w:rsid w:val="00620DFA"/>
  </w:style>
  <w:style w:type="paragraph" w:customStyle="1" w:styleId="5C10041D87CB43549CA7F0FE0C500E94">
    <w:name w:val="5C10041D87CB43549CA7F0FE0C500E94"/>
    <w:rsid w:val="00620DFA"/>
  </w:style>
  <w:style w:type="paragraph" w:customStyle="1" w:styleId="0F6FF256CBEB4AB0B3B4B204A72AB778">
    <w:name w:val="0F6FF256CBEB4AB0B3B4B204A72AB778"/>
    <w:rsid w:val="00620DFA"/>
  </w:style>
  <w:style w:type="paragraph" w:customStyle="1" w:styleId="4E26F9137A5045509D4EDDAD54C0C4FC">
    <w:name w:val="4E26F9137A5045509D4EDDAD54C0C4FC"/>
    <w:rsid w:val="00620DFA"/>
  </w:style>
  <w:style w:type="paragraph" w:customStyle="1" w:styleId="2FC250DCCFD044BDBFFF1E7293C36A69">
    <w:name w:val="2FC250DCCFD044BDBFFF1E7293C36A69"/>
    <w:rsid w:val="00620DFA"/>
  </w:style>
  <w:style w:type="paragraph" w:customStyle="1" w:styleId="CDC04C0687D147F6BDA1D32B0C3531CE">
    <w:name w:val="CDC04C0687D147F6BDA1D32B0C3531CE"/>
    <w:rsid w:val="00620DFA"/>
  </w:style>
  <w:style w:type="paragraph" w:customStyle="1" w:styleId="C2EEADC8D09049F89876183843383646">
    <w:name w:val="C2EEADC8D09049F89876183843383646"/>
    <w:rsid w:val="00620DFA"/>
  </w:style>
  <w:style w:type="paragraph" w:customStyle="1" w:styleId="0DA1E2F78F2B4B419BB2993A9ABF39B3">
    <w:name w:val="0DA1E2F78F2B4B419BB2993A9ABF39B3"/>
    <w:rsid w:val="00620DFA"/>
  </w:style>
  <w:style w:type="paragraph" w:customStyle="1" w:styleId="478BF204D1F445F3B30F25B5C14FDF08">
    <w:name w:val="478BF204D1F445F3B30F25B5C14FDF08"/>
    <w:rsid w:val="00620DFA"/>
  </w:style>
  <w:style w:type="paragraph" w:customStyle="1" w:styleId="FC8B40C24F274DD0889AE32CE3C45D5B">
    <w:name w:val="FC8B40C24F274DD0889AE32CE3C45D5B"/>
    <w:rsid w:val="00620DFA"/>
  </w:style>
  <w:style w:type="paragraph" w:customStyle="1" w:styleId="5B3565C0117E4BE59022D4C00E1A89F2">
    <w:name w:val="5B3565C0117E4BE59022D4C00E1A89F2"/>
    <w:rsid w:val="00620DFA"/>
  </w:style>
  <w:style w:type="paragraph" w:customStyle="1" w:styleId="85BD211324044D69A57DAFA64283B29C">
    <w:name w:val="85BD211324044D69A57DAFA64283B29C"/>
    <w:rsid w:val="00620DFA"/>
  </w:style>
  <w:style w:type="paragraph" w:customStyle="1" w:styleId="CC3C8CF93F474446814217C34C5B85FE">
    <w:name w:val="CC3C8CF93F474446814217C34C5B85FE"/>
    <w:rsid w:val="00620DFA"/>
  </w:style>
  <w:style w:type="paragraph" w:customStyle="1" w:styleId="6029E927209B4FFA94D1570186E1162E">
    <w:name w:val="6029E927209B4FFA94D1570186E1162E"/>
    <w:rsid w:val="00620DFA"/>
  </w:style>
  <w:style w:type="paragraph" w:customStyle="1" w:styleId="FCF379B5F63047948C2090B26B4AA330">
    <w:name w:val="FCF379B5F63047948C2090B26B4AA330"/>
    <w:rsid w:val="00620DFA"/>
  </w:style>
  <w:style w:type="paragraph" w:customStyle="1" w:styleId="0C00A4B354CF45C6AC34097A4F0AA01A">
    <w:name w:val="0C00A4B354CF45C6AC34097A4F0AA01A"/>
    <w:rsid w:val="00620DFA"/>
  </w:style>
  <w:style w:type="paragraph" w:customStyle="1" w:styleId="B132867FCA92418AAB31701F117BE57A">
    <w:name w:val="B132867FCA92418AAB31701F117BE57A"/>
    <w:rsid w:val="00620DFA"/>
  </w:style>
  <w:style w:type="paragraph" w:customStyle="1" w:styleId="82282DF74C0B40ACA82BE4D64F7B43FF">
    <w:name w:val="82282DF74C0B40ACA82BE4D64F7B43FF"/>
    <w:rsid w:val="00620DFA"/>
  </w:style>
  <w:style w:type="paragraph" w:customStyle="1" w:styleId="85D0B529A704427ABB407C0A62F88D7C">
    <w:name w:val="85D0B529A704427ABB407C0A62F88D7C"/>
    <w:rsid w:val="00620DFA"/>
  </w:style>
  <w:style w:type="paragraph" w:customStyle="1" w:styleId="78D41F57719A440CA57C2A40958A7D1E">
    <w:name w:val="78D41F57719A440CA57C2A40958A7D1E"/>
    <w:rsid w:val="00620DFA"/>
  </w:style>
  <w:style w:type="paragraph" w:customStyle="1" w:styleId="5BF2E1347016428692B081CD7E0E3D13">
    <w:name w:val="5BF2E1347016428692B081CD7E0E3D13"/>
    <w:rsid w:val="00620DFA"/>
  </w:style>
  <w:style w:type="paragraph" w:customStyle="1" w:styleId="2D9E42414053459A9D35264E986DB0A6">
    <w:name w:val="2D9E42414053459A9D35264E986DB0A6"/>
    <w:rsid w:val="00620DFA"/>
  </w:style>
  <w:style w:type="paragraph" w:customStyle="1" w:styleId="79A2644341CF4D639EF4314FAF4A5201">
    <w:name w:val="79A2644341CF4D639EF4314FAF4A5201"/>
    <w:rsid w:val="00620DFA"/>
  </w:style>
  <w:style w:type="paragraph" w:customStyle="1" w:styleId="46D90D34BEF0447892A1AC45B2C76CCB">
    <w:name w:val="46D90D34BEF0447892A1AC45B2C76CCB"/>
    <w:rsid w:val="00620DFA"/>
  </w:style>
  <w:style w:type="paragraph" w:customStyle="1" w:styleId="D2C2510E12F44C0DB7485060DD514FA7">
    <w:name w:val="D2C2510E12F44C0DB7485060DD514FA7"/>
    <w:rsid w:val="00620DFA"/>
  </w:style>
  <w:style w:type="paragraph" w:customStyle="1" w:styleId="30B2E96FF731411DB8FDACD15896D906">
    <w:name w:val="30B2E96FF731411DB8FDACD15896D906"/>
    <w:rsid w:val="00620DFA"/>
  </w:style>
  <w:style w:type="paragraph" w:customStyle="1" w:styleId="7FBDC2AB62A7468B9F736B00C211BF4F">
    <w:name w:val="7FBDC2AB62A7468B9F736B00C211BF4F"/>
    <w:rsid w:val="00620DFA"/>
  </w:style>
  <w:style w:type="paragraph" w:customStyle="1" w:styleId="53A376F3CDB348CFB8C31E9DCED929F5">
    <w:name w:val="53A376F3CDB348CFB8C31E9DCED929F5"/>
    <w:rsid w:val="00620DFA"/>
  </w:style>
  <w:style w:type="paragraph" w:customStyle="1" w:styleId="C5B2C851EF074C8EA4EF24CFD002B08B">
    <w:name w:val="C5B2C851EF074C8EA4EF24CFD002B08B"/>
    <w:rsid w:val="00620DFA"/>
  </w:style>
  <w:style w:type="paragraph" w:customStyle="1" w:styleId="1081858C81984FBA8B259AAF36568556">
    <w:name w:val="1081858C81984FBA8B259AAF36568556"/>
    <w:rsid w:val="00620DFA"/>
  </w:style>
  <w:style w:type="paragraph" w:customStyle="1" w:styleId="57258279760445A48C0B23EBB7EAD2B0">
    <w:name w:val="57258279760445A48C0B23EBB7EAD2B0"/>
    <w:rsid w:val="00620DFA"/>
  </w:style>
  <w:style w:type="paragraph" w:customStyle="1" w:styleId="1104C364F18E4193A44F6939364C7A13">
    <w:name w:val="1104C364F18E4193A44F6939364C7A13"/>
    <w:rsid w:val="00620DFA"/>
  </w:style>
  <w:style w:type="paragraph" w:customStyle="1" w:styleId="2283C8CD092A40C680262E544037DB02">
    <w:name w:val="2283C8CD092A40C680262E544037DB02"/>
    <w:rsid w:val="00620DFA"/>
  </w:style>
  <w:style w:type="paragraph" w:customStyle="1" w:styleId="6FD6449232CA43AAA0BFC4ABB2E48B6D">
    <w:name w:val="6FD6449232CA43AAA0BFC4ABB2E48B6D"/>
    <w:rsid w:val="00620DFA"/>
  </w:style>
  <w:style w:type="paragraph" w:customStyle="1" w:styleId="5162EE4C498F4737A225BB3A7175EC96">
    <w:name w:val="5162EE4C498F4737A225BB3A7175EC96"/>
    <w:rsid w:val="00620DFA"/>
  </w:style>
  <w:style w:type="paragraph" w:customStyle="1" w:styleId="CD993DD5A30B41EAA5F058346292039F">
    <w:name w:val="CD993DD5A30B41EAA5F058346292039F"/>
    <w:rsid w:val="00620DFA"/>
  </w:style>
  <w:style w:type="paragraph" w:customStyle="1" w:styleId="1C1BC6F2C9FD4E0485E8D3DE288F7094">
    <w:name w:val="1C1BC6F2C9FD4E0485E8D3DE288F7094"/>
    <w:rsid w:val="00620DFA"/>
  </w:style>
  <w:style w:type="paragraph" w:customStyle="1" w:styleId="7339E7D1120C4E79988FB750661FFD00">
    <w:name w:val="7339E7D1120C4E79988FB750661FFD00"/>
    <w:rsid w:val="00620DFA"/>
  </w:style>
  <w:style w:type="paragraph" w:customStyle="1" w:styleId="FA04B5848E8644ADAF2929CC4CED7A2D">
    <w:name w:val="FA04B5848E8644ADAF2929CC4CED7A2D"/>
    <w:rsid w:val="00620DFA"/>
  </w:style>
  <w:style w:type="paragraph" w:customStyle="1" w:styleId="72D378215A364FD993FD966B73DF61AE">
    <w:name w:val="72D378215A364FD993FD966B73DF61AE"/>
    <w:rsid w:val="00620DFA"/>
  </w:style>
  <w:style w:type="paragraph" w:customStyle="1" w:styleId="F07096156EFA43F6BE86E8F1247869A7">
    <w:name w:val="F07096156EFA43F6BE86E8F1247869A7"/>
    <w:rsid w:val="00620DFA"/>
  </w:style>
  <w:style w:type="paragraph" w:customStyle="1" w:styleId="8F5200C8AF1B405E9ED0DCBB5A6E12F2">
    <w:name w:val="8F5200C8AF1B405E9ED0DCBB5A6E12F2"/>
    <w:rsid w:val="00620DFA"/>
  </w:style>
  <w:style w:type="paragraph" w:customStyle="1" w:styleId="7F8D4088B1434CA79549564227CE9102">
    <w:name w:val="7F8D4088B1434CA79549564227CE9102"/>
    <w:rsid w:val="00620DFA"/>
  </w:style>
  <w:style w:type="paragraph" w:customStyle="1" w:styleId="DA0AB1781ECF4D76803A6B21945AE836">
    <w:name w:val="DA0AB1781ECF4D76803A6B21945AE836"/>
    <w:rsid w:val="00620DFA"/>
  </w:style>
  <w:style w:type="paragraph" w:customStyle="1" w:styleId="FA38E1233E2445F2AEDA73B4947C79AF">
    <w:name w:val="FA38E1233E2445F2AEDA73B4947C79AF"/>
    <w:rsid w:val="00620DFA"/>
  </w:style>
  <w:style w:type="paragraph" w:customStyle="1" w:styleId="914DCE82C0874B0D85EAD91FFCDD30B6">
    <w:name w:val="914DCE82C0874B0D85EAD91FFCDD30B6"/>
    <w:rsid w:val="00620DFA"/>
  </w:style>
  <w:style w:type="paragraph" w:customStyle="1" w:styleId="B3E78B6D6A194E8AAC0B0882E71F0620">
    <w:name w:val="B3E78B6D6A194E8AAC0B0882E71F0620"/>
    <w:rsid w:val="00620DFA"/>
  </w:style>
  <w:style w:type="paragraph" w:customStyle="1" w:styleId="437A0046AC114819B393F6C60E4D277F">
    <w:name w:val="437A0046AC114819B393F6C60E4D277F"/>
    <w:rsid w:val="00620DFA"/>
  </w:style>
  <w:style w:type="paragraph" w:customStyle="1" w:styleId="4EC97C360F434DBBBCEDC5B4FDA4B5A3">
    <w:name w:val="4EC97C360F434DBBBCEDC5B4FDA4B5A3"/>
    <w:rsid w:val="00620DFA"/>
  </w:style>
  <w:style w:type="paragraph" w:customStyle="1" w:styleId="5B6C2AA697EF4598AF6658F0A38EA01E">
    <w:name w:val="5B6C2AA697EF4598AF6658F0A38EA01E"/>
    <w:rsid w:val="00620DFA"/>
  </w:style>
  <w:style w:type="paragraph" w:customStyle="1" w:styleId="B34AE9FAFDD543C68B36CB746ED54B73">
    <w:name w:val="B34AE9FAFDD543C68B36CB746ED54B73"/>
    <w:rsid w:val="00620DFA"/>
  </w:style>
  <w:style w:type="paragraph" w:customStyle="1" w:styleId="CBFBC78929E6458CA35BBD1D41981615">
    <w:name w:val="CBFBC78929E6458CA35BBD1D41981615"/>
    <w:rsid w:val="00620DFA"/>
  </w:style>
  <w:style w:type="paragraph" w:customStyle="1" w:styleId="69C5089E191241769F126FCD5832E444">
    <w:name w:val="69C5089E191241769F126FCD5832E444"/>
    <w:rsid w:val="00620DFA"/>
  </w:style>
  <w:style w:type="paragraph" w:customStyle="1" w:styleId="4ABE6953AD7B40138A8A9D9E45585B3A">
    <w:name w:val="4ABE6953AD7B40138A8A9D9E45585B3A"/>
    <w:rsid w:val="00620DFA"/>
  </w:style>
  <w:style w:type="paragraph" w:customStyle="1" w:styleId="2406CB20AA324E268294DAFDD418A05E">
    <w:name w:val="2406CB20AA324E268294DAFDD418A05E"/>
    <w:rsid w:val="00620DFA"/>
  </w:style>
  <w:style w:type="paragraph" w:customStyle="1" w:styleId="076DAEB5B42F4B7C93A745C4ADFDAC44">
    <w:name w:val="076DAEB5B42F4B7C93A745C4ADFDAC44"/>
    <w:rsid w:val="00620DFA"/>
  </w:style>
  <w:style w:type="paragraph" w:customStyle="1" w:styleId="1A32469052FE4F54A358001626D34A54">
    <w:name w:val="1A32469052FE4F54A358001626D34A54"/>
    <w:rsid w:val="00620DFA"/>
  </w:style>
  <w:style w:type="paragraph" w:customStyle="1" w:styleId="72D4E6FA05A543EA916379CF4C90CBC4">
    <w:name w:val="72D4E6FA05A543EA916379CF4C90CBC4"/>
    <w:rsid w:val="00620DFA"/>
  </w:style>
  <w:style w:type="paragraph" w:customStyle="1" w:styleId="E1BC4926726448BB91502FD7BCD75712">
    <w:name w:val="E1BC4926726448BB91502FD7BCD75712"/>
    <w:rsid w:val="00620DFA"/>
  </w:style>
  <w:style w:type="paragraph" w:customStyle="1" w:styleId="B95DA294ABF447A9AB8211B3F162A2B6">
    <w:name w:val="B95DA294ABF447A9AB8211B3F162A2B6"/>
    <w:rsid w:val="00620DFA"/>
  </w:style>
  <w:style w:type="paragraph" w:customStyle="1" w:styleId="FAD89C0007BD49948DB66BDD9941C490">
    <w:name w:val="FAD89C0007BD49948DB66BDD9941C490"/>
    <w:rsid w:val="00620DFA"/>
  </w:style>
  <w:style w:type="paragraph" w:customStyle="1" w:styleId="C9EBFE82A8284943811ABDB9B318D5A2">
    <w:name w:val="C9EBFE82A8284943811ABDB9B318D5A2"/>
    <w:rsid w:val="00620DFA"/>
  </w:style>
  <w:style w:type="paragraph" w:customStyle="1" w:styleId="083EF05C46EB47328D7E040F1E9C4668">
    <w:name w:val="083EF05C46EB47328D7E040F1E9C4668"/>
    <w:rsid w:val="00620DFA"/>
  </w:style>
  <w:style w:type="paragraph" w:customStyle="1" w:styleId="965CACDAFC4745A0BA3F1C5EA1C286BD">
    <w:name w:val="965CACDAFC4745A0BA3F1C5EA1C286BD"/>
    <w:rsid w:val="00620DFA"/>
  </w:style>
  <w:style w:type="paragraph" w:customStyle="1" w:styleId="D023C61B15734EC89CEFD7695369E6FC">
    <w:name w:val="D023C61B15734EC89CEFD7695369E6FC"/>
    <w:rsid w:val="00620DFA"/>
  </w:style>
  <w:style w:type="paragraph" w:customStyle="1" w:styleId="B6DAE311150A4AE3838CB6A153B2F238">
    <w:name w:val="B6DAE311150A4AE3838CB6A153B2F238"/>
    <w:rsid w:val="00620DFA"/>
  </w:style>
  <w:style w:type="paragraph" w:customStyle="1" w:styleId="E8E8A8D210174D1195D0E90AD7439C80">
    <w:name w:val="E8E8A8D210174D1195D0E90AD7439C80"/>
    <w:rsid w:val="00620DFA"/>
  </w:style>
  <w:style w:type="paragraph" w:customStyle="1" w:styleId="023748E7C025411A96AAAAA2F5AD297D">
    <w:name w:val="023748E7C025411A96AAAAA2F5AD297D"/>
    <w:rsid w:val="00620DFA"/>
  </w:style>
  <w:style w:type="paragraph" w:customStyle="1" w:styleId="6ED5BD93E1314020BF034F29BA4C5DFA">
    <w:name w:val="6ED5BD93E1314020BF034F29BA4C5DFA"/>
    <w:rsid w:val="00620DFA"/>
  </w:style>
  <w:style w:type="paragraph" w:customStyle="1" w:styleId="DD1537D1EDAE4BC390029D4E251F7147">
    <w:name w:val="DD1537D1EDAE4BC390029D4E251F7147"/>
    <w:rsid w:val="00620DFA"/>
  </w:style>
  <w:style w:type="paragraph" w:customStyle="1" w:styleId="906C143BAB5D442A892724D00956728C">
    <w:name w:val="906C143BAB5D442A892724D00956728C"/>
    <w:rsid w:val="00620DFA"/>
  </w:style>
  <w:style w:type="paragraph" w:customStyle="1" w:styleId="84FB49D8744D4C5C9829FEBA8669F969">
    <w:name w:val="84FB49D8744D4C5C9829FEBA8669F969"/>
    <w:rsid w:val="00620DFA"/>
  </w:style>
  <w:style w:type="paragraph" w:customStyle="1" w:styleId="13D1B25E1FAF4D78BE26D8F6714D88EB">
    <w:name w:val="13D1B25E1FAF4D78BE26D8F6714D88EB"/>
    <w:rsid w:val="00620DFA"/>
  </w:style>
  <w:style w:type="paragraph" w:customStyle="1" w:styleId="6E149A25AE19451BA0E930C785780B15">
    <w:name w:val="6E149A25AE19451BA0E930C785780B15"/>
    <w:rsid w:val="00620DFA"/>
  </w:style>
  <w:style w:type="paragraph" w:customStyle="1" w:styleId="8E87FB35291E4B42A72CEE190688FC0B">
    <w:name w:val="8E87FB35291E4B42A72CEE190688FC0B"/>
    <w:rsid w:val="00620DFA"/>
  </w:style>
  <w:style w:type="paragraph" w:customStyle="1" w:styleId="9C2D46D00CE04DFB8441F7D85036C5D9">
    <w:name w:val="9C2D46D00CE04DFB8441F7D85036C5D9"/>
    <w:rsid w:val="00620DFA"/>
  </w:style>
  <w:style w:type="paragraph" w:customStyle="1" w:styleId="20E61675899E4A019BBBBADF480FD372">
    <w:name w:val="20E61675899E4A019BBBBADF480FD372"/>
    <w:rsid w:val="00620DFA"/>
  </w:style>
  <w:style w:type="paragraph" w:customStyle="1" w:styleId="065F2989B1B74B44890758B9B424CA57">
    <w:name w:val="065F2989B1B74B44890758B9B424CA57"/>
    <w:rsid w:val="00620DFA"/>
  </w:style>
  <w:style w:type="paragraph" w:customStyle="1" w:styleId="3FC6289059CE462CA10FDDC053C4930E">
    <w:name w:val="3FC6289059CE462CA10FDDC053C4930E"/>
    <w:rsid w:val="00620DFA"/>
  </w:style>
  <w:style w:type="paragraph" w:customStyle="1" w:styleId="68D3A2DF82604174BDD4335007287DF0">
    <w:name w:val="68D3A2DF82604174BDD4335007287DF0"/>
    <w:rsid w:val="00620DFA"/>
  </w:style>
  <w:style w:type="paragraph" w:customStyle="1" w:styleId="073BCC738162471297909F3E7B4637B8">
    <w:name w:val="073BCC738162471297909F3E7B4637B8"/>
    <w:rsid w:val="00620DFA"/>
  </w:style>
  <w:style w:type="paragraph" w:customStyle="1" w:styleId="4B615040DE39457B8CD59F57C3D206A4">
    <w:name w:val="4B615040DE39457B8CD59F57C3D206A4"/>
    <w:rsid w:val="00620DFA"/>
  </w:style>
  <w:style w:type="paragraph" w:customStyle="1" w:styleId="35C962A51C044BA88AC9FA168F95D1A0">
    <w:name w:val="35C962A51C044BA88AC9FA168F95D1A0"/>
    <w:rsid w:val="00620DFA"/>
  </w:style>
  <w:style w:type="paragraph" w:customStyle="1" w:styleId="2074D8D1159045DD984D7463E6147113">
    <w:name w:val="2074D8D1159045DD984D7463E6147113"/>
    <w:rsid w:val="00620DFA"/>
  </w:style>
  <w:style w:type="paragraph" w:customStyle="1" w:styleId="EAA5432A329448C19BD0E1757D0ABE95">
    <w:name w:val="EAA5432A329448C19BD0E1757D0ABE95"/>
    <w:rsid w:val="00620DFA"/>
  </w:style>
  <w:style w:type="paragraph" w:customStyle="1" w:styleId="2F160CB7B6BF4BE896B9D012B8AE8BBA">
    <w:name w:val="2F160CB7B6BF4BE896B9D012B8AE8BBA"/>
    <w:rsid w:val="00620DFA"/>
  </w:style>
  <w:style w:type="paragraph" w:customStyle="1" w:styleId="810EFAA360A34EDA8F79DDE093B902D7">
    <w:name w:val="810EFAA360A34EDA8F79DDE093B902D7"/>
    <w:rsid w:val="00620DFA"/>
  </w:style>
  <w:style w:type="paragraph" w:customStyle="1" w:styleId="0BBF50B422994CA9AE014FD25FDB3A91">
    <w:name w:val="0BBF50B422994CA9AE014FD25FDB3A91"/>
    <w:rsid w:val="00620DFA"/>
  </w:style>
  <w:style w:type="paragraph" w:customStyle="1" w:styleId="0E6D9B6B318149179E403746E2291596">
    <w:name w:val="0E6D9B6B318149179E403746E2291596"/>
    <w:rsid w:val="00620DFA"/>
  </w:style>
  <w:style w:type="paragraph" w:customStyle="1" w:styleId="ECAB8A3131844E55B8AB8983AE4629B4">
    <w:name w:val="ECAB8A3131844E55B8AB8983AE4629B4"/>
    <w:rsid w:val="00620DFA"/>
  </w:style>
  <w:style w:type="paragraph" w:customStyle="1" w:styleId="6475AEFC2F7B468A8C45B2D614639828">
    <w:name w:val="6475AEFC2F7B468A8C45B2D614639828"/>
    <w:rsid w:val="00620DFA"/>
  </w:style>
  <w:style w:type="paragraph" w:customStyle="1" w:styleId="4A395E55047146D682E07480B0090D04">
    <w:name w:val="4A395E55047146D682E07480B0090D04"/>
    <w:rsid w:val="00620DFA"/>
  </w:style>
  <w:style w:type="paragraph" w:customStyle="1" w:styleId="75EFF10D83C5468E9AE34B3819252927">
    <w:name w:val="75EFF10D83C5468E9AE34B3819252927"/>
    <w:rsid w:val="00620DFA"/>
  </w:style>
  <w:style w:type="paragraph" w:customStyle="1" w:styleId="563A40D6EA02445CBFE4DD180FEDECA1">
    <w:name w:val="563A40D6EA02445CBFE4DD180FEDECA1"/>
    <w:rsid w:val="00620DFA"/>
  </w:style>
  <w:style w:type="paragraph" w:customStyle="1" w:styleId="8E336B0D7E144A6DACB13A805CF449C2">
    <w:name w:val="8E336B0D7E144A6DACB13A805CF449C2"/>
    <w:rsid w:val="00620DFA"/>
  </w:style>
  <w:style w:type="paragraph" w:customStyle="1" w:styleId="575968487FE441369491808A5E6BB73B">
    <w:name w:val="575968487FE441369491808A5E6BB73B"/>
    <w:rsid w:val="00620DFA"/>
  </w:style>
  <w:style w:type="paragraph" w:customStyle="1" w:styleId="38755A84D6674503B39C116146ECEB90">
    <w:name w:val="38755A84D6674503B39C116146ECEB90"/>
    <w:rsid w:val="00620DFA"/>
  </w:style>
  <w:style w:type="paragraph" w:customStyle="1" w:styleId="4D4AECA8DD314866B4E9AD96388B0E29">
    <w:name w:val="4D4AECA8DD314866B4E9AD96388B0E29"/>
    <w:rsid w:val="00620DFA"/>
  </w:style>
  <w:style w:type="paragraph" w:customStyle="1" w:styleId="31C3A42F10F54C34B90E2ADBA4D6D2A8">
    <w:name w:val="31C3A42F10F54C34B90E2ADBA4D6D2A8"/>
    <w:rsid w:val="00620DFA"/>
  </w:style>
  <w:style w:type="paragraph" w:customStyle="1" w:styleId="983DBD753D0042359B5F7FEA3A281561">
    <w:name w:val="983DBD753D0042359B5F7FEA3A281561"/>
    <w:rsid w:val="00620DFA"/>
  </w:style>
  <w:style w:type="paragraph" w:customStyle="1" w:styleId="1DC6B1B320E44F7EB250BECA6C4E5F32">
    <w:name w:val="1DC6B1B320E44F7EB250BECA6C4E5F32"/>
    <w:rsid w:val="00620DFA"/>
  </w:style>
  <w:style w:type="paragraph" w:customStyle="1" w:styleId="3E710CDD9BEF4C41AE43872BE6E9B896">
    <w:name w:val="3E710CDD9BEF4C41AE43872BE6E9B896"/>
    <w:rsid w:val="00620DFA"/>
  </w:style>
  <w:style w:type="paragraph" w:customStyle="1" w:styleId="ED5ED9BCC40E4514A965899608DDCC7E">
    <w:name w:val="ED5ED9BCC40E4514A965899608DDCC7E"/>
    <w:rsid w:val="00620DFA"/>
  </w:style>
  <w:style w:type="paragraph" w:customStyle="1" w:styleId="8107D4FCB96E48FEB6DCB986E2D1DED4">
    <w:name w:val="8107D4FCB96E48FEB6DCB986E2D1DED4"/>
    <w:rsid w:val="00620DFA"/>
  </w:style>
  <w:style w:type="paragraph" w:customStyle="1" w:styleId="6D0B4A9A7813445A8851DDC208EA6841">
    <w:name w:val="6D0B4A9A7813445A8851DDC208EA6841"/>
    <w:rsid w:val="00620DFA"/>
  </w:style>
  <w:style w:type="paragraph" w:customStyle="1" w:styleId="074766203F8A4758B0D2F23744F18C7A">
    <w:name w:val="074766203F8A4758B0D2F23744F18C7A"/>
    <w:rsid w:val="00620DFA"/>
  </w:style>
  <w:style w:type="paragraph" w:customStyle="1" w:styleId="F8A465043FFF4805AB6ACC8CF900D71F">
    <w:name w:val="F8A465043FFF4805AB6ACC8CF900D71F"/>
    <w:rsid w:val="00620DFA"/>
  </w:style>
  <w:style w:type="paragraph" w:customStyle="1" w:styleId="3F34CCCAA94247E6BE891883510AB2F1">
    <w:name w:val="3F34CCCAA94247E6BE891883510AB2F1"/>
    <w:rsid w:val="00620DFA"/>
  </w:style>
  <w:style w:type="paragraph" w:customStyle="1" w:styleId="FF1703E8BA1D4AC09026F857A025060C">
    <w:name w:val="FF1703E8BA1D4AC09026F857A025060C"/>
    <w:rsid w:val="00620DFA"/>
  </w:style>
  <w:style w:type="paragraph" w:customStyle="1" w:styleId="4B3DC41138504CA0BFF20960B15A23CD">
    <w:name w:val="4B3DC41138504CA0BFF20960B15A23CD"/>
    <w:rsid w:val="00620DFA"/>
  </w:style>
  <w:style w:type="paragraph" w:customStyle="1" w:styleId="738EFA6979404F59ABF2BC6F91A1CAEC">
    <w:name w:val="738EFA6979404F59ABF2BC6F91A1CAEC"/>
    <w:rsid w:val="00620DFA"/>
  </w:style>
  <w:style w:type="paragraph" w:customStyle="1" w:styleId="A4475843C12E4B61925854D4A2F726B2">
    <w:name w:val="A4475843C12E4B61925854D4A2F726B2"/>
    <w:rsid w:val="00620DFA"/>
  </w:style>
  <w:style w:type="paragraph" w:customStyle="1" w:styleId="9A1CA36EA0A346D4AA1D5B704D9E6A7D">
    <w:name w:val="9A1CA36EA0A346D4AA1D5B704D9E6A7D"/>
    <w:rsid w:val="00620DFA"/>
  </w:style>
  <w:style w:type="paragraph" w:customStyle="1" w:styleId="2AA5DBCFF35646EDAA780DF6A0DB84BD">
    <w:name w:val="2AA5DBCFF35646EDAA780DF6A0DB84BD"/>
    <w:rsid w:val="00620DFA"/>
  </w:style>
  <w:style w:type="paragraph" w:customStyle="1" w:styleId="BF5BAD30562049908F78B9BBFF462F05">
    <w:name w:val="BF5BAD30562049908F78B9BBFF462F05"/>
    <w:rsid w:val="00620DFA"/>
  </w:style>
  <w:style w:type="paragraph" w:customStyle="1" w:styleId="F20361B1B86842B1874CB63D2579FD3F">
    <w:name w:val="F20361B1B86842B1874CB63D2579FD3F"/>
    <w:rsid w:val="00620DFA"/>
  </w:style>
  <w:style w:type="paragraph" w:customStyle="1" w:styleId="F2D0CC344FB047DA9629AC503FC559B5">
    <w:name w:val="F2D0CC344FB047DA9629AC503FC559B5"/>
    <w:rsid w:val="00620DFA"/>
  </w:style>
  <w:style w:type="paragraph" w:customStyle="1" w:styleId="EF3F05E4ED75498389857001F2CF6530">
    <w:name w:val="EF3F05E4ED75498389857001F2CF6530"/>
    <w:rsid w:val="00620DFA"/>
  </w:style>
  <w:style w:type="paragraph" w:customStyle="1" w:styleId="E0E96DB44BF2439297151218E147F1AC">
    <w:name w:val="E0E96DB44BF2439297151218E147F1AC"/>
    <w:rsid w:val="00620DFA"/>
  </w:style>
  <w:style w:type="paragraph" w:customStyle="1" w:styleId="147C2220DDAC4AB8912114C9582C9872">
    <w:name w:val="147C2220DDAC4AB8912114C9582C9872"/>
    <w:rsid w:val="00620DFA"/>
  </w:style>
  <w:style w:type="paragraph" w:customStyle="1" w:styleId="E669AE512F97460592ADAB345588C365">
    <w:name w:val="E669AE512F97460592ADAB345588C365"/>
    <w:rsid w:val="00620DFA"/>
  </w:style>
  <w:style w:type="paragraph" w:customStyle="1" w:styleId="560B7384730A4ED6B6B53E75D837E065">
    <w:name w:val="560B7384730A4ED6B6B53E75D837E065"/>
    <w:rsid w:val="00620DFA"/>
  </w:style>
  <w:style w:type="paragraph" w:customStyle="1" w:styleId="C4ABF049A9914C5095006D875FD1D0EC">
    <w:name w:val="C4ABF049A9914C5095006D875FD1D0EC"/>
    <w:rsid w:val="00620DFA"/>
  </w:style>
  <w:style w:type="paragraph" w:customStyle="1" w:styleId="B64DC272AB4E4380ACCAB5659E5E2A8B">
    <w:name w:val="B64DC272AB4E4380ACCAB5659E5E2A8B"/>
    <w:rsid w:val="00620DFA"/>
  </w:style>
  <w:style w:type="paragraph" w:customStyle="1" w:styleId="80626CEE38454837BCB5DEE971178D02">
    <w:name w:val="80626CEE38454837BCB5DEE971178D02"/>
    <w:rsid w:val="00620DFA"/>
  </w:style>
  <w:style w:type="paragraph" w:customStyle="1" w:styleId="1A36CAFC00C34E39A6F1120F18C57207">
    <w:name w:val="1A36CAFC00C34E39A6F1120F18C57207"/>
    <w:rsid w:val="00620DFA"/>
  </w:style>
  <w:style w:type="paragraph" w:customStyle="1" w:styleId="465B283F7B244CB9A6BCD325C585DE18">
    <w:name w:val="465B283F7B244CB9A6BCD325C585DE18"/>
    <w:rsid w:val="00620DFA"/>
  </w:style>
  <w:style w:type="paragraph" w:customStyle="1" w:styleId="5F6C287B3C194566BE13443C6BB7269E">
    <w:name w:val="5F6C287B3C194566BE13443C6BB7269E"/>
    <w:rsid w:val="00620DFA"/>
  </w:style>
  <w:style w:type="paragraph" w:customStyle="1" w:styleId="02C5673CD5EC4241B350D2E0571A0236">
    <w:name w:val="02C5673CD5EC4241B350D2E0571A0236"/>
    <w:rsid w:val="00620DFA"/>
  </w:style>
  <w:style w:type="paragraph" w:customStyle="1" w:styleId="A1250CC9B2614E0BA85A4D480A88F208">
    <w:name w:val="A1250CC9B2614E0BA85A4D480A88F208"/>
    <w:rsid w:val="00620DFA"/>
  </w:style>
  <w:style w:type="paragraph" w:customStyle="1" w:styleId="51AFDAD397A64815B56C8D8607FE40E5">
    <w:name w:val="51AFDAD397A64815B56C8D8607FE40E5"/>
    <w:rsid w:val="00620DFA"/>
  </w:style>
  <w:style w:type="paragraph" w:customStyle="1" w:styleId="E4C519CD5D374BBE95F952501B47BD7B">
    <w:name w:val="E4C519CD5D374BBE95F952501B47BD7B"/>
    <w:rsid w:val="00620DFA"/>
  </w:style>
  <w:style w:type="paragraph" w:customStyle="1" w:styleId="3487DB38AE1F4A7F85927148769123C1">
    <w:name w:val="3487DB38AE1F4A7F85927148769123C1"/>
    <w:rsid w:val="00620DFA"/>
  </w:style>
  <w:style w:type="paragraph" w:customStyle="1" w:styleId="F1B3E75A677E4E37B2647A7A871E0FDC">
    <w:name w:val="F1B3E75A677E4E37B2647A7A871E0FDC"/>
    <w:rsid w:val="00620DFA"/>
  </w:style>
  <w:style w:type="paragraph" w:customStyle="1" w:styleId="51AD7CEB661441E5A1CB5FF7521DD1DC">
    <w:name w:val="51AD7CEB661441E5A1CB5FF7521DD1DC"/>
    <w:rsid w:val="00620DFA"/>
  </w:style>
  <w:style w:type="paragraph" w:customStyle="1" w:styleId="F5D08BF206C7451E9F569AAB77F49D2D">
    <w:name w:val="F5D08BF206C7451E9F569AAB77F49D2D"/>
    <w:rsid w:val="00620DFA"/>
  </w:style>
  <w:style w:type="paragraph" w:customStyle="1" w:styleId="9AA3B5A9676A493ABA4865DCC4E81A97">
    <w:name w:val="9AA3B5A9676A493ABA4865DCC4E81A97"/>
    <w:rsid w:val="00620DFA"/>
  </w:style>
  <w:style w:type="paragraph" w:customStyle="1" w:styleId="AA5936A3CD5842A8B1E61D92D25EF59D">
    <w:name w:val="AA5936A3CD5842A8B1E61D92D25EF59D"/>
    <w:rsid w:val="00620DFA"/>
  </w:style>
  <w:style w:type="paragraph" w:customStyle="1" w:styleId="3A9EBD6C82F142789F3D4C5B1CA3CABB">
    <w:name w:val="3A9EBD6C82F142789F3D4C5B1CA3CABB"/>
    <w:rsid w:val="00620DFA"/>
  </w:style>
  <w:style w:type="paragraph" w:customStyle="1" w:styleId="299CDD664625432EB9399F8F06EBA141">
    <w:name w:val="299CDD664625432EB9399F8F06EBA141"/>
    <w:rsid w:val="00620DFA"/>
  </w:style>
  <w:style w:type="paragraph" w:customStyle="1" w:styleId="85FC5AD1521044CB987BF558D0163CEC">
    <w:name w:val="85FC5AD1521044CB987BF558D0163CEC"/>
    <w:rsid w:val="00620DFA"/>
  </w:style>
  <w:style w:type="paragraph" w:customStyle="1" w:styleId="AE28D3B7781841FBBD11B2E663528894">
    <w:name w:val="AE28D3B7781841FBBD11B2E663528894"/>
    <w:rsid w:val="00620DFA"/>
  </w:style>
  <w:style w:type="paragraph" w:customStyle="1" w:styleId="87B134411F71444CA022A2579CB9768E">
    <w:name w:val="87B134411F71444CA022A2579CB9768E"/>
    <w:rsid w:val="00620DFA"/>
  </w:style>
  <w:style w:type="paragraph" w:customStyle="1" w:styleId="3486450D75A64B9E91385AE068A28F2C">
    <w:name w:val="3486450D75A64B9E91385AE068A28F2C"/>
    <w:rsid w:val="00620DFA"/>
  </w:style>
  <w:style w:type="paragraph" w:customStyle="1" w:styleId="E3632A59DE254C97A346E0817A1DC0CD">
    <w:name w:val="E3632A59DE254C97A346E0817A1DC0CD"/>
    <w:rsid w:val="00620DFA"/>
  </w:style>
  <w:style w:type="paragraph" w:customStyle="1" w:styleId="7B463B79F2EE4E0586B166A24AE66070">
    <w:name w:val="7B463B79F2EE4E0586B166A24AE66070"/>
    <w:rsid w:val="00620DFA"/>
  </w:style>
  <w:style w:type="paragraph" w:customStyle="1" w:styleId="2CD1B12F171D41B7A46DE3DEB3E0108F">
    <w:name w:val="2CD1B12F171D41B7A46DE3DEB3E0108F"/>
    <w:rsid w:val="00620DFA"/>
  </w:style>
  <w:style w:type="paragraph" w:customStyle="1" w:styleId="D52B39B8DF054FDDA2A9412B9C80DC85">
    <w:name w:val="D52B39B8DF054FDDA2A9412B9C80DC85"/>
    <w:rsid w:val="00620DFA"/>
  </w:style>
  <w:style w:type="paragraph" w:customStyle="1" w:styleId="49A66F2C17054CF09B0BB86F1A92E831">
    <w:name w:val="49A66F2C17054CF09B0BB86F1A92E831"/>
    <w:rsid w:val="00620DFA"/>
  </w:style>
  <w:style w:type="paragraph" w:customStyle="1" w:styleId="959634F50F1341B7AE4DCE89642C1C75">
    <w:name w:val="959634F50F1341B7AE4DCE89642C1C75"/>
    <w:rsid w:val="00620DFA"/>
  </w:style>
  <w:style w:type="paragraph" w:customStyle="1" w:styleId="16AED553A5C44B46AA43B546127A2E85">
    <w:name w:val="16AED553A5C44B46AA43B546127A2E85"/>
    <w:rsid w:val="00620DFA"/>
  </w:style>
  <w:style w:type="paragraph" w:customStyle="1" w:styleId="AD9E3E53A99B4390BD7506638D4A1D9F">
    <w:name w:val="AD9E3E53A99B4390BD7506638D4A1D9F"/>
    <w:rsid w:val="00620DFA"/>
  </w:style>
  <w:style w:type="paragraph" w:customStyle="1" w:styleId="3AE183C3AA8346608B6F624F4F734AA9">
    <w:name w:val="3AE183C3AA8346608B6F624F4F734AA9"/>
    <w:rsid w:val="00620DFA"/>
  </w:style>
  <w:style w:type="paragraph" w:customStyle="1" w:styleId="38350760D71947B8A1546BAA52BED716">
    <w:name w:val="38350760D71947B8A1546BAA52BED716"/>
    <w:rsid w:val="00620DFA"/>
  </w:style>
  <w:style w:type="paragraph" w:customStyle="1" w:styleId="57749BD4BBFC4D03BC5FF53B3DE889CA">
    <w:name w:val="57749BD4BBFC4D03BC5FF53B3DE889CA"/>
    <w:rsid w:val="009365D2"/>
  </w:style>
  <w:style w:type="paragraph" w:customStyle="1" w:styleId="DDB4DF20B61949A4B2D7508C3285D8B7">
    <w:name w:val="DDB4DF20B61949A4B2D7508C3285D8B7"/>
    <w:rsid w:val="009365D2"/>
  </w:style>
  <w:style w:type="paragraph" w:customStyle="1" w:styleId="6434114A61D3439EBDBD8CD0F06F26A2">
    <w:name w:val="6434114A61D3439EBDBD8CD0F06F26A2"/>
    <w:rsid w:val="009365D2"/>
  </w:style>
  <w:style w:type="paragraph" w:customStyle="1" w:styleId="F37B2BD7B5C34AC9BF1B387F67F01045">
    <w:name w:val="F37B2BD7B5C34AC9BF1B387F67F01045"/>
    <w:rsid w:val="009365D2"/>
  </w:style>
  <w:style w:type="paragraph" w:customStyle="1" w:styleId="E9C91A4B02B741BD9AB95C1363DED48A">
    <w:name w:val="E9C91A4B02B741BD9AB95C1363DED48A"/>
    <w:rsid w:val="009365D2"/>
  </w:style>
  <w:style w:type="paragraph" w:customStyle="1" w:styleId="6D89702A28444B33A6DAA0FCA56885B9">
    <w:name w:val="6D89702A28444B33A6DAA0FCA56885B9"/>
    <w:rsid w:val="009365D2"/>
  </w:style>
  <w:style w:type="paragraph" w:customStyle="1" w:styleId="D4AFA9BBC3694980AE98D322354B6A04">
    <w:name w:val="D4AFA9BBC3694980AE98D322354B6A04"/>
    <w:rsid w:val="009365D2"/>
  </w:style>
  <w:style w:type="paragraph" w:customStyle="1" w:styleId="4830696FAB974E62B0995D20A5D2EE33">
    <w:name w:val="4830696FAB974E62B0995D20A5D2EE33"/>
    <w:rsid w:val="009365D2"/>
  </w:style>
  <w:style w:type="paragraph" w:customStyle="1" w:styleId="954067BF925C4BFFBA451CECEDC29A24">
    <w:name w:val="954067BF925C4BFFBA451CECEDC29A24"/>
    <w:rsid w:val="009365D2"/>
  </w:style>
  <w:style w:type="paragraph" w:customStyle="1" w:styleId="B16709C540014E1AB86971D3463E3E92">
    <w:name w:val="B16709C540014E1AB86971D3463E3E92"/>
    <w:rsid w:val="009365D2"/>
  </w:style>
  <w:style w:type="paragraph" w:customStyle="1" w:styleId="D72B38CF5CC34BFCA4BAD9D5DA39E42E">
    <w:name w:val="D72B38CF5CC34BFCA4BAD9D5DA39E42E"/>
    <w:rsid w:val="009365D2"/>
  </w:style>
  <w:style w:type="paragraph" w:customStyle="1" w:styleId="147A2A4A9DC14B3BA7F2AB4C368EA35B">
    <w:name w:val="147A2A4A9DC14B3BA7F2AB4C368EA35B"/>
    <w:rsid w:val="009365D2"/>
  </w:style>
  <w:style w:type="paragraph" w:customStyle="1" w:styleId="CE02D7800310406B810C56478ABB5B0C">
    <w:name w:val="CE02D7800310406B810C56478ABB5B0C"/>
    <w:rsid w:val="009365D2"/>
  </w:style>
  <w:style w:type="paragraph" w:customStyle="1" w:styleId="5D15D88FCB874566B773DDCCE8C7DC9E">
    <w:name w:val="5D15D88FCB874566B773DDCCE8C7DC9E"/>
    <w:rsid w:val="009365D2"/>
  </w:style>
  <w:style w:type="paragraph" w:customStyle="1" w:styleId="FD029E3688EF4EAE8296BD53DE864FF2">
    <w:name w:val="FD029E3688EF4EAE8296BD53DE864FF2"/>
    <w:rsid w:val="009365D2"/>
  </w:style>
  <w:style w:type="paragraph" w:customStyle="1" w:styleId="54A4235C0B17460DABED7FD23B77E185">
    <w:name w:val="54A4235C0B17460DABED7FD23B77E185"/>
    <w:rsid w:val="009365D2"/>
  </w:style>
  <w:style w:type="paragraph" w:customStyle="1" w:styleId="24E8B1DAF3904B49A5555C3F53C1C14B">
    <w:name w:val="24E8B1DAF3904B49A5555C3F53C1C14B"/>
    <w:rsid w:val="009365D2"/>
  </w:style>
  <w:style w:type="paragraph" w:customStyle="1" w:styleId="806325825635408C85148291D2C8727A">
    <w:name w:val="806325825635408C85148291D2C8727A"/>
    <w:rsid w:val="009365D2"/>
  </w:style>
  <w:style w:type="paragraph" w:customStyle="1" w:styleId="425B069D81AD4C1097D84D7DB63D3953">
    <w:name w:val="425B069D81AD4C1097D84D7DB63D3953"/>
    <w:rsid w:val="009365D2"/>
  </w:style>
  <w:style w:type="paragraph" w:customStyle="1" w:styleId="A5978684A6314AECBD424B8371BF8463">
    <w:name w:val="A5978684A6314AECBD424B8371BF8463"/>
    <w:rsid w:val="009365D2"/>
  </w:style>
  <w:style w:type="paragraph" w:customStyle="1" w:styleId="A16F7879FD174C55905FB6D144D2C12C">
    <w:name w:val="A16F7879FD174C55905FB6D144D2C12C"/>
    <w:rsid w:val="009365D2"/>
  </w:style>
  <w:style w:type="paragraph" w:customStyle="1" w:styleId="DA851639DBEC460FB8C616C4E3ADD19C">
    <w:name w:val="DA851639DBEC460FB8C616C4E3ADD19C"/>
    <w:rsid w:val="009365D2"/>
  </w:style>
  <w:style w:type="paragraph" w:customStyle="1" w:styleId="4BD08E6A5B7A4899BA452F045C9DEF8F">
    <w:name w:val="4BD08E6A5B7A4899BA452F045C9DEF8F"/>
    <w:rsid w:val="009365D2"/>
  </w:style>
  <w:style w:type="paragraph" w:customStyle="1" w:styleId="93CC40BAA3B54B40BAA1B97D58CB679B">
    <w:name w:val="93CC40BAA3B54B40BAA1B97D58CB679B"/>
    <w:rsid w:val="009365D2"/>
  </w:style>
  <w:style w:type="paragraph" w:customStyle="1" w:styleId="BECC88070D0044B3B5B5CA02E9CF2633">
    <w:name w:val="BECC88070D0044B3B5B5CA02E9CF2633"/>
    <w:rsid w:val="009365D2"/>
  </w:style>
  <w:style w:type="paragraph" w:customStyle="1" w:styleId="1CAFC48C8F33413E9D1EDC0E7C97C7CC">
    <w:name w:val="1CAFC48C8F33413E9D1EDC0E7C97C7CC"/>
    <w:rsid w:val="009365D2"/>
  </w:style>
  <w:style w:type="paragraph" w:customStyle="1" w:styleId="0EE59062E4D64566BEB7411D4CF9B6C8">
    <w:name w:val="0EE59062E4D64566BEB7411D4CF9B6C8"/>
    <w:rsid w:val="009365D2"/>
  </w:style>
  <w:style w:type="paragraph" w:customStyle="1" w:styleId="16BBC61961CE4D309A1D64F7392F9C08">
    <w:name w:val="16BBC61961CE4D309A1D64F7392F9C08"/>
    <w:rsid w:val="009365D2"/>
  </w:style>
  <w:style w:type="paragraph" w:customStyle="1" w:styleId="E67F5E24DCF143CAA8FCECCFB7667823">
    <w:name w:val="E67F5E24DCF143CAA8FCECCFB7667823"/>
    <w:rsid w:val="009365D2"/>
  </w:style>
  <w:style w:type="paragraph" w:customStyle="1" w:styleId="F5CEE7A742BE476A820C30BBB5CB1F17">
    <w:name w:val="F5CEE7A742BE476A820C30BBB5CB1F17"/>
    <w:rsid w:val="009365D2"/>
  </w:style>
  <w:style w:type="paragraph" w:customStyle="1" w:styleId="3E3EDEF2F5E14B0D8B6F7C5D09F07C3C">
    <w:name w:val="3E3EDEF2F5E14B0D8B6F7C5D09F07C3C"/>
    <w:rsid w:val="009365D2"/>
  </w:style>
  <w:style w:type="paragraph" w:customStyle="1" w:styleId="2E815391BBED4BB5AF1C5E8FB5D7E578">
    <w:name w:val="2E815391BBED4BB5AF1C5E8FB5D7E578"/>
    <w:rsid w:val="009365D2"/>
  </w:style>
  <w:style w:type="paragraph" w:customStyle="1" w:styleId="9F6DBDB5AAD84C149E75B2E2FADE3310">
    <w:name w:val="9F6DBDB5AAD84C149E75B2E2FADE3310"/>
    <w:rsid w:val="009365D2"/>
  </w:style>
  <w:style w:type="paragraph" w:customStyle="1" w:styleId="46039EA4DDA34BDBB4286A353C8B306B">
    <w:name w:val="46039EA4DDA34BDBB4286A353C8B306B"/>
    <w:rsid w:val="009365D2"/>
  </w:style>
  <w:style w:type="paragraph" w:customStyle="1" w:styleId="AC4DB259F6954E1F8B326F704342C8EA">
    <w:name w:val="AC4DB259F6954E1F8B326F704342C8EA"/>
    <w:rsid w:val="009365D2"/>
  </w:style>
  <w:style w:type="paragraph" w:customStyle="1" w:styleId="F3FA36354C744B4D9355F8638D5CD7C9">
    <w:name w:val="F3FA36354C744B4D9355F8638D5CD7C9"/>
    <w:rsid w:val="009365D2"/>
  </w:style>
  <w:style w:type="paragraph" w:customStyle="1" w:styleId="C76DA1ADE3274C50830436F66A3C36F6">
    <w:name w:val="C76DA1ADE3274C50830436F66A3C36F6"/>
    <w:rsid w:val="009365D2"/>
  </w:style>
  <w:style w:type="paragraph" w:customStyle="1" w:styleId="67D28C9D52A34BEFBC401152C0420F53">
    <w:name w:val="67D28C9D52A34BEFBC401152C0420F53"/>
    <w:rsid w:val="009365D2"/>
  </w:style>
  <w:style w:type="paragraph" w:customStyle="1" w:styleId="B27802EA58634728BA8077E462100DFC">
    <w:name w:val="B27802EA58634728BA8077E462100DFC"/>
    <w:rsid w:val="009365D2"/>
  </w:style>
  <w:style w:type="paragraph" w:customStyle="1" w:styleId="6E4F1D3407B14D67AD197E1287EB09DC">
    <w:name w:val="6E4F1D3407B14D67AD197E1287EB09DC"/>
    <w:rsid w:val="009365D2"/>
  </w:style>
  <w:style w:type="paragraph" w:customStyle="1" w:styleId="586C9174D5834D8B97A6CB33CEDC3C2A">
    <w:name w:val="586C9174D5834D8B97A6CB33CEDC3C2A"/>
    <w:rsid w:val="009365D2"/>
  </w:style>
  <w:style w:type="paragraph" w:customStyle="1" w:styleId="E8A59805C2C349C991FBF5E7FE23A3E7">
    <w:name w:val="E8A59805C2C349C991FBF5E7FE23A3E7"/>
    <w:rsid w:val="009365D2"/>
  </w:style>
  <w:style w:type="paragraph" w:customStyle="1" w:styleId="4645818FA3074DCBB6EA64D50EACA1E8">
    <w:name w:val="4645818FA3074DCBB6EA64D50EACA1E8"/>
    <w:rsid w:val="009365D2"/>
  </w:style>
  <w:style w:type="paragraph" w:customStyle="1" w:styleId="4FB3CA3AC9CE486990C8E176CEDD5E23">
    <w:name w:val="4FB3CA3AC9CE486990C8E176CEDD5E23"/>
    <w:rsid w:val="009365D2"/>
  </w:style>
  <w:style w:type="paragraph" w:customStyle="1" w:styleId="47C8C5EC767C467DBC8EACF0B60DB52B">
    <w:name w:val="47C8C5EC767C467DBC8EACF0B60DB52B"/>
    <w:rsid w:val="009365D2"/>
  </w:style>
  <w:style w:type="paragraph" w:customStyle="1" w:styleId="302CF32B4FBC4A72A0ADD02CF0B08FE7">
    <w:name w:val="302CF32B4FBC4A72A0ADD02CF0B08FE7"/>
    <w:rsid w:val="009365D2"/>
  </w:style>
  <w:style w:type="paragraph" w:customStyle="1" w:styleId="C9523BAE599A459A9E74B6C174CDC10B">
    <w:name w:val="C9523BAE599A459A9E74B6C174CDC10B"/>
    <w:rsid w:val="009365D2"/>
  </w:style>
  <w:style w:type="paragraph" w:customStyle="1" w:styleId="016884FD1C4D4F7185404BBABB7ED81C">
    <w:name w:val="016884FD1C4D4F7185404BBABB7ED81C"/>
    <w:rsid w:val="009365D2"/>
  </w:style>
  <w:style w:type="paragraph" w:customStyle="1" w:styleId="FDA4F814105844F783F23D805531B5AF">
    <w:name w:val="FDA4F814105844F783F23D805531B5AF"/>
    <w:rsid w:val="009365D2"/>
  </w:style>
  <w:style w:type="paragraph" w:customStyle="1" w:styleId="54D03D1878EE404F85A8CBB2DDA4CFA5">
    <w:name w:val="54D03D1878EE404F85A8CBB2DDA4CFA5"/>
    <w:rsid w:val="009365D2"/>
  </w:style>
  <w:style w:type="paragraph" w:customStyle="1" w:styleId="CA0B38DECC864C8C99EA4402D812C0DA">
    <w:name w:val="CA0B38DECC864C8C99EA4402D812C0DA"/>
    <w:rsid w:val="009365D2"/>
  </w:style>
  <w:style w:type="paragraph" w:customStyle="1" w:styleId="A4C73D69EE6B4FFDBF91DD2038AAB5C6">
    <w:name w:val="A4C73D69EE6B4FFDBF91DD2038AAB5C6"/>
    <w:rsid w:val="009365D2"/>
  </w:style>
  <w:style w:type="paragraph" w:customStyle="1" w:styleId="681615FDE16B4CCD9A246C91E0A3979A">
    <w:name w:val="681615FDE16B4CCD9A246C91E0A3979A"/>
    <w:rsid w:val="009365D2"/>
  </w:style>
  <w:style w:type="paragraph" w:customStyle="1" w:styleId="D293B9E6712E4067838CA9881B7373D4">
    <w:name w:val="D293B9E6712E4067838CA9881B7373D4"/>
    <w:rsid w:val="009365D2"/>
  </w:style>
  <w:style w:type="paragraph" w:customStyle="1" w:styleId="A0066CD9EA6947DB94C358142BF64880">
    <w:name w:val="A0066CD9EA6947DB94C358142BF64880"/>
    <w:rsid w:val="009365D2"/>
  </w:style>
  <w:style w:type="paragraph" w:customStyle="1" w:styleId="F91837164A774FC780F46091EA461EA9">
    <w:name w:val="F91837164A774FC780F46091EA461EA9"/>
    <w:rsid w:val="009365D2"/>
  </w:style>
  <w:style w:type="paragraph" w:customStyle="1" w:styleId="F17B5EB2EACC4CC4BDA5653E51C78B74">
    <w:name w:val="F17B5EB2EACC4CC4BDA5653E51C78B74"/>
    <w:rsid w:val="009365D2"/>
  </w:style>
  <w:style w:type="paragraph" w:customStyle="1" w:styleId="7DFD3D19A3174174A558D362A15B8683">
    <w:name w:val="7DFD3D19A3174174A558D362A15B8683"/>
    <w:rsid w:val="009365D2"/>
  </w:style>
  <w:style w:type="paragraph" w:customStyle="1" w:styleId="4C738E3942C2498BA3DA0D61D54A598D">
    <w:name w:val="4C738E3942C2498BA3DA0D61D54A598D"/>
    <w:rsid w:val="009365D2"/>
  </w:style>
  <w:style w:type="paragraph" w:customStyle="1" w:styleId="3D6D1E6AAC0B48728AA9A5C818AF0027">
    <w:name w:val="3D6D1E6AAC0B48728AA9A5C818AF0027"/>
    <w:rsid w:val="009365D2"/>
  </w:style>
  <w:style w:type="paragraph" w:customStyle="1" w:styleId="5C6C5D7CC69049878851BF105F593314">
    <w:name w:val="5C6C5D7CC69049878851BF105F593314"/>
    <w:rsid w:val="009365D2"/>
  </w:style>
  <w:style w:type="paragraph" w:customStyle="1" w:styleId="B9A6E578CB624AB78E4F0FDA72F87044">
    <w:name w:val="B9A6E578CB624AB78E4F0FDA72F87044"/>
    <w:rsid w:val="009365D2"/>
  </w:style>
  <w:style w:type="paragraph" w:customStyle="1" w:styleId="EF15FEE3B52A4821B3E797425DA81802">
    <w:name w:val="EF15FEE3B52A4821B3E797425DA81802"/>
    <w:rsid w:val="009365D2"/>
  </w:style>
  <w:style w:type="paragraph" w:customStyle="1" w:styleId="51C1FB110B7F4810A07C826EBD90B94C">
    <w:name w:val="51C1FB110B7F4810A07C826EBD90B94C"/>
    <w:rsid w:val="009365D2"/>
  </w:style>
  <w:style w:type="paragraph" w:customStyle="1" w:styleId="A650452542DA4B7EAF9C7C0DCA413458">
    <w:name w:val="A650452542DA4B7EAF9C7C0DCA413458"/>
    <w:rsid w:val="009365D2"/>
  </w:style>
  <w:style w:type="paragraph" w:customStyle="1" w:styleId="C672188A1D324E10858AD60A5ADBD1B3">
    <w:name w:val="C672188A1D324E10858AD60A5ADBD1B3"/>
    <w:rsid w:val="009365D2"/>
  </w:style>
  <w:style w:type="paragraph" w:customStyle="1" w:styleId="BB1644FCFF1A4238842FA2258F1497C2">
    <w:name w:val="BB1644FCFF1A4238842FA2258F1497C2"/>
    <w:rsid w:val="009365D2"/>
  </w:style>
  <w:style w:type="paragraph" w:customStyle="1" w:styleId="825C8A239CA44B2DB82EBC559B7283B5">
    <w:name w:val="825C8A239CA44B2DB82EBC559B7283B5"/>
    <w:rsid w:val="009365D2"/>
  </w:style>
  <w:style w:type="paragraph" w:customStyle="1" w:styleId="DEA1DF2063564A69B301DFD9AB42AFCD">
    <w:name w:val="DEA1DF2063564A69B301DFD9AB42AFCD"/>
    <w:rsid w:val="009365D2"/>
  </w:style>
  <w:style w:type="paragraph" w:customStyle="1" w:styleId="AD9207CE3B844A8B9D6120C501F6BFD6">
    <w:name w:val="AD9207CE3B844A8B9D6120C501F6BFD6"/>
    <w:rsid w:val="009365D2"/>
  </w:style>
  <w:style w:type="paragraph" w:customStyle="1" w:styleId="7EA6C14E12EE46FA880586A437A08FDD">
    <w:name w:val="7EA6C14E12EE46FA880586A437A08FDD"/>
    <w:rsid w:val="009365D2"/>
  </w:style>
  <w:style w:type="paragraph" w:customStyle="1" w:styleId="494512703F5C434AA668C89F3694C052">
    <w:name w:val="494512703F5C434AA668C89F3694C052"/>
    <w:rsid w:val="009365D2"/>
  </w:style>
  <w:style w:type="paragraph" w:customStyle="1" w:styleId="228446721E164A59B1567E8D5AB1F101">
    <w:name w:val="228446721E164A59B1567E8D5AB1F101"/>
    <w:rsid w:val="009365D2"/>
  </w:style>
  <w:style w:type="paragraph" w:customStyle="1" w:styleId="2AD8748086944BF594F298A2A18496D4">
    <w:name w:val="2AD8748086944BF594F298A2A18496D4"/>
    <w:rsid w:val="009365D2"/>
  </w:style>
  <w:style w:type="paragraph" w:customStyle="1" w:styleId="E3476BE798734DB29B5BD02AC94FC002">
    <w:name w:val="E3476BE798734DB29B5BD02AC94FC002"/>
    <w:rsid w:val="009365D2"/>
  </w:style>
  <w:style w:type="paragraph" w:customStyle="1" w:styleId="0E23E3551FC242A4806A9B38BB39EAB0">
    <w:name w:val="0E23E3551FC242A4806A9B38BB39EAB0"/>
    <w:rsid w:val="009365D2"/>
  </w:style>
  <w:style w:type="paragraph" w:customStyle="1" w:styleId="40AB5499132848499E1CE44A88816015">
    <w:name w:val="40AB5499132848499E1CE44A88816015"/>
    <w:rsid w:val="009365D2"/>
  </w:style>
  <w:style w:type="paragraph" w:customStyle="1" w:styleId="83793835CCF2437E89217E9113D88C51">
    <w:name w:val="83793835CCF2437E89217E9113D88C51"/>
    <w:rsid w:val="009365D2"/>
  </w:style>
  <w:style w:type="paragraph" w:customStyle="1" w:styleId="FC2E80FE70C14735A46B3107E118A8C6">
    <w:name w:val="FC2E80FE70C14735A46B3107E118A8C6"/>
    <w:rsid w:val="009365D2"/>
  </w:style>
  <w:style w:type="paragraph" w:customStyle="1" w:styleId="2AC7DCA1D29D41A6A2A5EA10CF81A723">
    <w:name w:val="2AC7DCA1D29D41A6A2A5EA10CF81A723"/>
    <w:rsid w:val="009365D2"/>
  </w:style>
  <w:style w:type="paragraph" w:customStyle="1" w:styleId="F9A1D665FD20462FB957AC1EE2600445">
    <w:name w:val="F9A1D665FD20462FB957AC1EE2600445"/>
    <w:rsid w:val="009365D2"/>
  </w:style>
  <w:style w:type="paragraph" w:customStyle="1" w:styleId="BF9726894FC44D94B1BB8D669FD02AD2">
    <w:name w:val="BF9726894FC44D94B1BB8D669FD02AD2"/>
    <w:rsid w:val="009365D2"/>
  </w:style>
  <w:style w:type="paragraph" w:customStyle="1" w:styleId="FAA5F0DA348042199B75B46474661B4E">
    <w:name w:val="FAA5F0DA348042199B75B46474661B4E"/>
    <w:rsid w:val="009365D2"/>
  </w:style>
  <w:style w:type="paragraph" w:customStyle="1" w:styleId="03D85878CE3F4378BCED056D88A1993A">
    <w:name w:val="03D85878CE3F4378BCED056D88A1993A"/>
    <w:rsid w:val="009365D2"/>
  </w:style>
  <w:style w:type="paragraph" w:customStyle="1" w:styleId="91BB0C212D48448CB8BA742799D4C53B">
    <w:name w:val="91BB0C212D48448CB8BA742799D4C53B"/>
    <w:rsid w:val="009365D2"/>
  </w:style>
  <w:style w:type="paragraph" w:customStyle="1" w:styleId="5427641C87EC45A69E59C4060DD1C8D6">
    <w:name w:val="5427641C87EC45A69E59C4060DD1C8D6"/>
    <w:rsid w:val="009365D2"/>
  </w:style>
  <w:style w:type="paragraph" w:customStyle="1" w:styleId="90B8780071D84CFF9E322325BB6DCFD7">
    <w:name w:val="90B8780071D84CFF9E322325BB6DCFD7"/>
    <w:rsid w:val="009365D2"/>
  </w:style>
  <w:style w:type="paragraph" w:customStyle="1" w:styleId="6551F77099CF45679747F6F646DD33C9">
    <w:name w:val="6551F77099CF45679747F6F646DD33C9"/>
    <w:rsid w:val="009365D2"/>
  </w:style>
  <w:style w:type="paragraph" w:customStyle="1" w:styleId="20EC260BD91D4C278DCE5A0E7D7EF39C">
    <w:name w:val="20EC260BD91D4C278DCE5A0E7D7EF39C"/>
    <w:rsid w:val="009365D2"/>
  </w:style>
  <w:style w:type="paragraph" w:customStyle="1" w:styleId="D6FC4AB7D1CD47519D9A4D64C87BA407">
    <w:name w:val="D6FC4AB7D1CD47519D9A4D64C87BA407"/>
    <w:rsid w:val="009365D2"/>
  </w:style>
  <w:style w:type="paragraph" w:customStyle="1" w:styleId="6A17EDC98285479395163A5A2C85D488">
    <w:name w:val="6A17EDC98285479395163A5A2C85D488"/>
    <w:rsid w:val="009365D2"/>
  </w:style>
  <w:style w:type="paragraph" w:customStyle="1" w:styleId="3D5A688C35974DB19099096585471812">
    <w:name w:val="3D5A688C35974DB19099096585471812"/>
    <w:rsid w:val="009365D2"/>
  </w:style>
  <w:style w:type="paragraph" w:customStyle="1" w:styleId="C4441AB036C24A80A3F65047EDE96802">
    <w:name w:val="C4441AB036C24A80A3F65047EDE96802"/>
    <w:rsid w:val="009365D2"/>
  </w:style>
  <w:style w:type="paragraph" w:customStyle="1" w:styleId="D2BF671FE4A74CA8A4FCDAE26234BE94">
    <w:name w:val="D2BF671FE4A74CA8A4FCDAE26234BE94"/>
    <w:rsid w:val="009365D2"/>
  </w:style>
  <w:style w:type="paragraph" w:customStyle="1" w:styleId="86CD02B26CDB4E44B80745DCDFC00E50">
    <w:name w:val="86CD02B26CDB4E44B80745DCDFC00E50"/>
    <w:rsid w:val="009365D2"/>
  </w:style>
  <w:style w:type="paragraph" w:customStyle="1" w:styleId="FFE144BA4A864FE1B4CA9044C9669E35">
    <w:name w:val="FFE144BA4A864FE1B4CA9044C9669E35"/>
    <w:rsid w:val="009365D2"/>
  </w:style>
  <w:style w:type="paragraph" w:customStyle="1" w:styleId="FF8C03D7755E43209BB6F86371B6D017">
    <w:name w:val="FF8C03D7755E43209BB6F86371B6D017"/>
    <w:rsid w:val="009365D2"/>
  </w:style>
  <w:style w:type="paragraph" w:customStyle="1" w:styleId="6E424876B148485EA7E283E83CA2AB51">
    <w:name w:val="6E424876B148485EA7E283E83CA2AB51"/>
    <w:rsid w:val="009365D2"/>
  </w:style>
  <w:style w:type="paragraph" w:customStyle="1" w:styleId="72E538FF781C4EDF855EA6E4BE93DC94">
    <w:name w:val="72E538FF781C4EDF855EA6E4BE93DC94"/>
    <w:rsid w:val="009365D2"/>
  </w:style>
  <w:style w:type="paragraph" w:customStyle="1" w:styleId="9EC11540529F4FE4B4BBC5A1586B66C0">
    <w:name w:val="9EC11540529F4FE4B4BBC5A1586B66C0"/>
    <w:rsid w:val="009365D2"/>
  </w:style>
  <w:style w:type="paragraph" w:customStyle="1" w:styleId="A5C597AED1C149BDADA5FC0D69F5170F">
    <w:name w:val="A5C597AED1C149BDADA5FC0D69F5170F"/>
    <w:rsid w:val="009365D2"/>
  </w:style>
  <w:style w:type="paragraph" w:customStyle="1" w:styleId="3452FD131BA54AD3A0867A811636E36C">
    <w:name w:val="3452FD131BA54AD3A0867A811636E36C"/>
    <w:rsid w:val="009365D2"/>
  </w:style>
  <w:style w:type="paragraph" w:customStyle="1" w:styleId="8A8145A5821F40FB90622DFDB460D85E">
    <w:name w:val="8A8145A5821F40FB90622DFDB460D85E"/>
    <w:rsid w:val="009365D2"/>
  </w:style>
  <w:style w:type="paragraph" w:customStyle="1" w:styleId="91063F33CDCD418DAA53DC79792D6897">
    <w:name w:val="91063F33CDCD418DAA53DC79792D6897"/>
    <w:rsid w:val="009365D2"/>
  </w:style>
  <w:style w:type="paragraph" w:customStyle="1" w:styleId="3CE046CC66AA429B809514D93F5BD6DC">
    <w:name w:val="3CE046CC66AA429B809514D93F5BD6DC"/>
    <w:rsid w:val="009365D2"/>
  </w:style>
  <w:style w:type="paragraph" w:customStyle="1" w:styleId="02699D518C8447879356AA30C25E8A15">
    <w:name w:val="02699D518C8447879356AA30C25E8A15"/>
    <w:rsid w:val="009365D2"/>
  </w:style>
  <w:style w:type="paragraph" w:customStyle="1" w:styleId="57AA5F902A9A4D099992D2A318F6EA99">
    <w:name w:val="57AA5F902A9A4D099992D2A318F6EA99"/>
    <w:rsid w:val="009365D2"/>
  </w:style>
  <w:style w:type="paragraph" w:customStyle="1" w:styleId="526D84CD97CA4256B37C55D40D67DA27">
    <w:name w:val="526D84CD97CA4256B37C55D40D67DA27"/>
    <w:rsid w:val="009365D2"/>
  </w:style>
  <w:style w:type="paragraph" w:customStyle="1" w:styleId="5029E0949D0143EF9D808D167D8B6266">
    <w:name w:val="5029E0949D0143EF9D808D167D8B6266"/>
    <w:rsid w:val="009365D2"/>
  </w:style>
  <w:style w:type="paragraph" w:customStyle="1" w:styleId="CA6ECEF7914B4F42BD74E5EDBECDB833">
    <w:name w:val="CA6ECEF7914B4F42BD74E5EDBECDB833"/>
    <w:rsid w:val="009365D2"/>
  </w:style>
  <w:style w:type="paragraph" w:customStyle="1" w:styleId="732A84370B09404DAC9F4F3E8B4CF6AD">
    <w:name w:val="732A84370B09404DAC9F4F3E8B4CF6AD"/>
    <w:rsid w:val="009365D2"/>
  </w:style>
  <w:style w:type="paragraph" w:customStyle="1" w:styleId="6078E1437DB9458D87D75D001E37EE73">
    <w:name w:val="6078E1437DB9458D87D75D001E37EE73"/>
    <w:rsid w:val="009365D2"/>
  </w:style>
  <w:style w:type="paragraph" w:customStyle="1" w:styleId="747BD9843CC9485FAC77381C5A04E7B5">
    <w:name w:val="747BD9843CC9485FAC77381C5A04E7B5"/>
    <w:rsid w:val="009365D2"/>
  </w:style>
  <w:style w:type="paragraph" w:customStyle="1" w:styleId="C0CA6DBCAE1446A08688BCEFE5EC59A2">
    <w:name w:val="C0CA6DBCAE1446A08688BCEFE5EC59A2"/>
    <w:rsid w:val="009365D2"/>
  </w:style>
  <w:style w:type="paragraph" w:customStyle="1" w:styleId="CF45B3B350264B22BF7598B130D390C7">
    <w:name w:val="CF45B3B350264B22BF7598B130D390C7"/>
    <w:rsid w:val="009365D2"/>
  </w:style>
  <w:style w:type="paragraph" w:customStyle="1" w:styleId="F73947F08B4445D8820DD06B50C99649">
    <w:name w:val="F73947F08B4445D8820DD06B50C99649"/>
    <w:rsid w:val="009365D2"/>
  </w:style>
  <w:style w:type="paragraph" w:customStyle="1" w:styleId="EC6D65C327F4488F974AF65F0B731F90">
    <w:name w:val="EC6D65C327F4488F974AF65F0B731F90"/>
    <w:rsid w:val="009365D2"/>
  </w:style>
  <w:style w:type="paragraph" w:customStyle="1" w:styleId="73272D3665264F09B337B971988EAE7D">
    <w:name w:val="73272D3665264F09B337B971988EAE7D"/>
    <w:rsid w:val="009365D2"/>
  </w:style>
  <w:style w:type="paragraph" w:customStyle="1" w:styleId="F3A06D55A3FB46E1B7122C7B5EADF326">
    <w:name w:val="F3A06D55A3FB46E1B7122C7B5EADF326"/>
    <w:rsid w:val="009365D2"/>
  </w:style>
  <w:style w:type="paragraph" w:customStyle="1" w:styleId="AE073906AA7442D0A6C0B2D1E6B156AB">
    <w:name w:val="AE073906AA7442D0A6C0B2D1E6B156AB"/>
    <w:rsid w:val="009365D2"/>
  </w:style>
  <w:style w:type="paragraph" w:customStyle="1" w:styleId="7BFF9129DE31440BA5424608C4947507">
    <w:name w:val="7BFF9129DE31440BA5424608C4947507"/>
    <w:rsid w:val="009365D2"/>
  </w:style>
  <w:style w:type="paragraph" w:customStyle="1" w:styleId="08D98C2B98B74ECFBC62DDD9756BB566">
    <w:name w:val="08D98C2B98B74ECFBC62DDD9756BB566"/>
    <w:rsid w:val="009365D2"/>
  </w:style>
  <w:style w:type="paragraph" w:customStyle="1" w:styleId="7CE3F0A3C02D420B9A296B9AF92F4871">
    <w:name w:val="7CE3F0A3C02D420B9A296B9AF92F4871"/>
    <w:rsid w:val="009365D2"/>
  </w:style>
  <w:style w:type="paragraph" w:customStyle="1" w:styleId="ED2AE93116F14F00BE17384E12B43F30">
    <w:name w:val="ED2AE93116F14F00BE17384E12B43F30"/>
    <w:rsid w:val="009365D2"/>
  </w:style>
  <w:style w:type="paragraph" w:customStyle="1" w:styleId="2CB4E971DDB44BB494FCB0610357CE15">
    <w:name w:val="2CB4E971DDB44BB494FCB0610357CE15"/>
    <w:rsid w:val="009365D2"/>
  </w:style>
  <w:style w:type="paragraph" w:customStyle="1" w:styleId="740E96DDA71048BB9FBF858D6E1140AB">
    <w:name w:val="740E96DDA71048BB9FBF858D6E1140AB"/>
    <w:rsid w:val="009365D2"/>
  </w:style>
  <w:style w:type="paragraph" w:customStyle="1" w:styleId="AF368D38583D48748B168769E656E91A">
    <w:name w:val="AF368D38583D48748B168769E656E91A"/>
    <w:rsid w:val="009365D2"/>
  </w:style>
  <w:style w:type="paragraph" w:customStyle="1" w:styleId="C6B77F4D78D244A79C838F8DF89AB315">
    <w:name w:val="C6B77F4D78D244A79C838F8DF89AB315"/>
    <w:rsid w:val="009365D2"/>
  </w:style>
  <w:style w:type="paragraph" w:customStyle="1" w:styleId="CD58E72586604191BF67AD257D0BB6FB">
    <w:name w:val="CD58E72586604191BF67AD257D0BB6FB"/>
    <w:rsid w:val="009365D2"/>
  </w:style>
  <w:style w:type="paragraph" w:customStyle="1" w:styleId="9B08F868AB7649D4A6A8120A71BF2397">
    <w:name w:val="9B08F868AB7649D4A6A8120A71BF2397"/>
    <w:rsid w:val="009365D2"/>
  </w:style>
  <w:style w:type="paragraph" w:customStyle="1" w:styleId="440A076F925D450996614BDFB3C2FF3B">
    <w:name w:val="440A076F925D450996614BDFB3C2FF3B"/>
    <w:rsid w:val="009365D2"/>
  </w:style>
  <w:style w:type="paragraph" w:customStyle="1" w:styleId="78BC268A97F94055B8FF698D311770E5">
    <w:name w:val="78BC268A97F94055B8FF698D311770E5"/>
    <w:rsid w:val="009365D2"/>
  </w:style>
  <w:style w:type="paragraph" w:customStyle="1" w:styleId="408D447B49314872894554BDE96F047A">
    <w:name w:val="408D447B49314872894554BDE96F047A"/>
    <w:rsid w:val="009365D2"/>
  </w:style>
  <w:style w:type="paragraph" w:customStyle="1" w:styleId="169622BB42024C8A9A8A97ED243A2E92">
    <w:name w:val="169622BB42024C8A9A8A97ED243A2E92"/>
    <w:rsid w:val="009365D2"/>
  </w:style>
  <w:style w:type="paragraph" w:customStyle="1" w:styleId="2791C2A641BB4CC985A593104198FDBF">
    <w:name w:val="2791C2A641BB4CC985A593104198FDBF"/>
    <w:rsid w:val="009365D2"/>
  </w:style>
  <w:style w:type="paragraph" w:customStyle="1" w:styleId="688066D97EB2469EB8EA2AC872E812CC">
    <w:name w:val="688066D97EB2469EB8EA2AC872E812CC"/>
    <w:rsid w:val="009365D2"/>
  </w:style>
  <w:style w:type="paragraph" w:customStyle="1" w:styleId="C8DF1F6D65B54A87A8C23FC68CC3E1E0">
    <w:name w:val="C8DF1F6D65B54A87A8C23FC68CC3E1E0"/>
    <w:rsid w:val="009365D2"/>
  </w:style>
  <w:style w:type="paragraph" w:customStyle="1" w:styleId="0A9EA4C0BE034973852DC87625A16EBD">
    <w:name w:val="0A9EA4C0BE034973852DC87625A16EBD"/>
    <w:rsid w:val="009365D2"/>
  </w:style>
  <w:style w:type="paragraph" w:customStyle="1" w:styleId="8EDCFC37950D4ACDB2BEC995616EE384">
    <w:name w:val="8EDCFC37950D4ACDB2BEC995616EE384"/>
    <w:rsid w:val="009365D2"/>
  </w:style>
  <w:style w:type="paragraph" w:customStyle="1" w:styleId="BBC39FA0FC1547AD9D42FF552845841D">
    <w:name w:val="BBC39FA0FC1547AD9D42FF552845841D"/>
    <w:rsid w:val="009365D2"/>
  </w:style>
  <w:style w:type="paragraph" w:customStyle="1" w:styleId="02BC54ABDEFD45E9BB62334FA7D261CA">
    <w:name w:val="02BC54ABDEFD45E9BB62334FA7D261CA"/>
    <w:rsid w:val="009365D2"/>
  </w:style>
  <w:style w:type="paragraph" w:customStyle="1" w:styleId="2E698C8750474D7EBF20E9EBAFEFD65C">
    <w:name w:val="2E698C8750474D7EBF20E9EBAFEFD65C"/>
    <w:rsid w:val="009365D2"/>
  </w:style>
  <w:style w:type="paragraph" w:customStyle="1" w:styleId="1365B6A9D40341FCB9B42575017899ED">
    <w:name w:val="1365B6A9D40341FCB9B42575017899ED"/>
    <w:rsid w:val="009365D2"/>
  </w:style>
  <w:style w:type="paragraph" w:customStyle="1" w:styleId="BE9EBF4B0F5B470EA337CA22D97D6867">
    <w:name w:val="BE9EBF4B0F5B470EA337CA22D97D6867"/>
    <w:rsid w:val="009365D2"/>
  </w:style>
  <w:style w:type="paragraph" w:customStyle="1" w:styleId="535D4BE55BB94D89AED92F73638FD9B8">
    <w:name w:val="535D4BE55BB94D89AED92F73638FD9B8"/>
    <w:rsid w:val="009365D2"/>
  </w:style>
  <w:style w:type="paragraph" w:customStyle="1" w:styleId="8A1733B0569E4BEDA4707AD03D36900C">
    <w:name w:val="8A1733B0569E4BEDA4707AD03D36900C"/>
    <w:rsid w:val="009365D2"/>
  </w:style>
  <w:style w:type="paragraph" w:customStyle="1" w:styleId="DF10CE1EB2D941EDAAFEA6A7F42D37CE">
    <w:name w:val="DF10CE1EB2D941EDAAFEA6A7F42D37CE"/>
    <w:rsid w:val="009365D2"/>
  </w:style>
  <w:style w:type="paragraph" w:customStyle="1" w:styleId="C2B20C86FED04FDF925857729736EBBA">
    <w:name w:val="C2B20C86FED04FDF925857729736EBBA"/>
    <w:rsid w:val="009365D2"/>
  </w:style>
  <w:style w:type="paragraph" w:customStyle="1" w:styleId="2A2CE54E8DCE4A059A430375D04FDA20">
    <w:name w:val="2A2CE54E8DCE4A059A430375D04FDA20"/>
    <w:rsid w:val="009365D2"/>
  </w:style>
  <w:style w:type="paragraph" w:customStyle="1" w:styleId="C70D3E9516D44E808BF7913433570EA8">
    <w:name w:val="C70D3E9516D44E808BF7913433570EA8"/>
    <w:rsid w:val="009365D2"/>
  </w:style>
  <w:style w:type="paragraph" w:customStyle="1" w:styleId="95B2A95D25AF4CF4BC4D9D73B5119BDD">
    <w:name w:val="95B2A95D25AF4CF4BC4D9D73B5119BDD"/>
    <w:rsid w:val="009365D2"/>
  </w:style>
  <w:style w:type="paragraph" w:customStyle="1" w:styleId="FA19EFD08C1A4DDCB6F919137FAF203E">
    <w:name w:val="FA19EFD08C1A4DDCB6F919137FAF203E"/>
    <w:rsid w:val="009365D2"/>
  </w:style>
  <w:style w:type="paragraph" w:customStyle="1" w:styleId="21DFBF7713FD4E79BE245528160C2448">
    <w:name w:val="21DFBF7713FD4E79BE245528160C2448"/>
    <w:rsid w:val="009365D2"/>
  </w:style>
  <w:style w:type="paragraph" w:customStyle="1" w:styleId="F5F57E88245343BC80397D990DA443AB">
    <w:name w:val="F5F57E88245343BC80397D990DA443AB"/>
    <w:rsid w:val="009365D2"/>
  </w:style>
  <w:style w:type="paragraph" w:customStyle="1" w:styleId="29C0C6EEF5BA445FB1F9339BBF5EE13D">
    <w:name w:val="29C0C6EEF5BA445FB1F9339BBF5EE13D"/>
    <w:rsid w:val="009365D2"/>
  </w:style>
  <w:style w:type="paragraph" w:customStyle="1" w:styleId="C5D545DFB04F4974ACA6915829D65A77">
    <w:name w:val="C5D545DFB04F4974ACA6915829D65A77"/>
    <w:rsid w:val="009365D2"/>
  </w:style>
  <w:style w:type="paragraph" w:customStyle="1" w:styleId="B6EC9FD7C01C4F0C9A263636F6D41702">
    <w:name w:val="B6EC9FD7C01C4F0C9A263636F6D41702"/>
    <w:rsid w:val="009365D2"/>
  </w:style>
  <w:style w:type="paragraph" w:customStyle="1" w:styleId="742A8280B5D6423C9B50B8E6E5DD9CBE">
    <w:name w:val="742A8280B5D6423C9B50B8E6E5DD9CBE"/>
    <w:rsid w:val="009365D2"/>
  </w:style>
  <w:style w:type="paragraph" w:customStyle="1" w:styleId="1B2DC63C183A496F86F997ABBD9EBA10">
    <w:name w:val="1B2DC63C183A496F86F997ABBD9EBA10"/>
    <w:rsid w:val="009365D2"/>
  </w:style>
  <w:style w:type="paragraph" w:customStyle="1" w:styleId="62AA1FEECF244011B5FDD0B37FB0217B">
    <w:name w:val="62AA1FEECF244011B5FDD0B37FB0217B"/>
    <w:rsid w:val="009365D2"/>
  </w:style>
  <w:style w:type="paragraph" w:customStyle="1" w:styleId="2E6B240963184721984ACE734E309F39">
    <w:name w:val="2E6B240963184721984ACE734E309F39"/>
    <w:rsid w:val="009365D2"/>
  </w:style>
  <w:style w:type="paragraph" w:customStyle="1" w:styleId="0B859DDE023849C3A9DF1B8D19E289CE">
    <w:name w:val="0B859DDE023849C3A9DF1B8D19E289CE"/>
    <w:rsid w:val="009365D2"/>
  </w:style>
  <w:style w:type="paragraph" w:customStyle="1" w:styleId="2337B066CA2041A7B806B573252C2EC3">
    <w:name w:val="2337B066CA2041A7B806B573252C2EC3"/>
    <w:rsid w:val="009365D2"/>
  </w:style>
  <w:style w:type="paragraph" w:customStyle="1" w:styleId="4B66EF65AC2045C4887A5B018EC2574C">
    <w:name w:val="4B66EF65AC2045C4887A5B018EC2574C"/>
    <w:rsid w:val="009365D2"/>
  </w:style>
  <w:style w:type="paragraph" w:customStyle="1" w:styleId="0B8BAB55467D4D5BAE3E195B7A94B0E6">
    <w:name w:val="0B8BAB55467D4D5BAE3E195B7A94B0E6"/>
    <w:rsid w:val="009365D2"/>
  </w:style>
  <w:style w:type="paragraph" w:customStyle="1" w:styleId="4A29F472A44E4B3996D1284C0A54975F">
    <w:name w:val="4A29F472A44E4B3996D1284C0A54975F"/>
    <w:rsid w:val="009365D2"/>
  </w:style>
  <w:style w:type="paragraph" w:customStyle="1" w:styleId="32B8573E5D394789B03D9FFDC0589D04">
    <w:name w:val="32B8573E5D394789B03D9FFDC0589D04"/>
    <w:rsid w:val="009365D2"/>
  </w:style>
  <w:style w:type="paragraph" w:customStyle="1" w:styleId="4721A1A3F6E44FB2818585BF623D75F1">
    <w:name w:val="4721A1A3F6E44FB2818585BF623D75F1"/>
    <w:rsid w:val="009365D2"/>
  </w:style>
  <w:style w:type="paragraph" w:customStyle="1" w:styleId="F7487E033EB6461E8B09C13F7F83FBAB">
    <w:name w:val="F7487E033EB6461E8B09C13F7F83FBAB"/>
    <w:rsid w:val="009365D2"/>
  </w:style>
  <w:style w:type="paragraph" w:customStyle="1" w:styleId="62E3A2ED789941989D8E121DF67F84BE">
    <w:name w:val="62E3A2ED789941989D8E121DF67F84BE"/>
    <w:rsid w:val="009365D2"/>
  </w:style>
  <w:style w:type="paragraph" w:customStyle="1" w:styleId="BD1FCCB73CC940BB814DCD9F03ABBD7B">
    <w:name w:val="BD1FCCB73CC940BB814DCD9F03ABBD7B"/>
    <w:rsid w:val="009365D2"/>
  </w:style>
  <w:style w:type="paragraph" w:customStyle="1" w:styleId="CD03932717744FA08FFEBACD0D7081A5">
    <w:name w:val="CD03932717744FA08FFEBACD0D7081A5"/>
    <w:rsid w:val="009365D2"/>
  </w:style>
  <w:style w:type="paragraph" w:customStyle="1" w:styleId="00433F26C8A94342BAEFCF11FDB87BE2">
    <w:name w:val="00433F26C8A94342BAEFCF11FDB87BE2"/>
    <w:rsid w:val="009365D2"/>
  </w:style>
  <w:style w:type="paragraph" w:customStyle="1" w:styleId="71A2732C177F4E78BDF32781584F67C4">
    <w:name w:val="71A2732C177F4E78BDF32781584F67C4"/>
    <w:rsid w:val="009365D2"/>
  </w:style>
  <w:style w:type="paragraph" w:customStyle="1" w:styleId="07FC17B71D4B44768F78310BF85149D2">
    <w:name w:val="07FC17B71D4B44768F78310BF85149D2"/>
    <w:rsid w:val="009365D2"/>
  </w:style>
  <w:style w:type="paragraph" w:customStyle="1" w:styleId="E96A5F63FB28457DAA12893FEB7D9E19">
    <w:name w:val="E96A5F63FB28457DAA12893FEB7D9E19"/>
    <w:rsid w:val="009365D2"/>
  </w:style>
  <w:style w:type="paragraph" w:customStyle="1" w:styleId="1A02B222AD1C49F7B615819E0D5AFB0F">
    <w:name w:val="1A02B222AD1C49F7B615819E0D5AFB0F"/>
    <w:rsid w:val="009365D2"/>
  </w:style>
  <w:style w:type="paragraph" w:customStyle="1" w:styleId="030D57682ACC49F6A8B8EB2A9CAD5E05">
    <w:name w:val="030D57682ACC49F6A8B8EB2A9CAD5E05"/>
    <w:rsid w:val="009365D2"/>
  </w:style>
  <w:style w:type="paragraph" w:customStyle="1" w:styleId="806D53984C8A4B239FC4A68976EA8A85">
    <w:name w:val="806D53984C8A4B239FC4A68976EA8A85"/>
    <w:rsid w:val="009365D2"/>
  </w:style>
  <w:style w:type="paragraph" w:customStyle="1" w:styleId="556AFFEEE9A44F179AAE5EEC5DCE7D71">
    <w:name w:val="556AFFEEE9A44F179AAE5EEC5DCE7D71"/>
    <w:rsid w:val="009365D2"/>
  </w:style>
  <w:style w:type="paragraph" w:customStyle="1" w:styleId="4A6D49C3EA464FD59C59D01C1DC1E5D5">
    <w:name w:val="4A6D49C3EA464FD59C59D01C1DC1E5D5"/>
    <w:rsid w:val="009365D2"/>
  </w:style>
  <w:style w:type="paragraph" w:customStyle="1" w:styleId="8B311179869B4D279B0E3F7BCE3C5CEF">
    <w:name w:val="8B311179869B4D279B0E3F7BCE3C5CEF"/>
    <w:rsid w:val="009365D2"/>
  </w:style>
  <w:style w:type="paragraph" w:customStyle="1" w:styleId="530884232ED447348E5FA3FE9F7FA370">
    <w:name w:val="530884232ED447348E5FA3FE9F7FA370"/>
    <w:rsid w:val="009365D2"/>
  </w:style>
  <w:style w:type="paragraph" w:customStyle="1" w:styleId="06C941BA62DF4DF5807E6BA35D9BCE5A">
    <w:name w:val="06C941BA62DF4DF5807E6BA35D9BCE5A"/>
    <w:rsid w:val="009365D2"/>
  </w:style>
  <w:style w:type="paragraph" w:customStyle="1" w:styleId="0CA9862B9EA44DB09CB7223BC5FB3CAA">
    <w:name w:val="0CA9862B9EA44DB09CB7223BC5FB3CAA"/>
    <w:rsid w:val="009365D2"/>
  </w:style>
  <w:style w:type="paragraph" w:customStyle="1" w:styleId="A7FBF3131FDD4E48A3ADD9F7116DD1D2">
    <w:name w:val="A7FBF3131FDD4E48A3ADD9F7116DD1D2"/>
    <w:rsid w:val="009365D2"/>
  </w:style>
  <w:style w:type="paragraph" w:customStyle="1" w:styleId="6F2FB5DDE0E84BDC9F3ACE947606E218">
    <w:name w:val="6F2FB5DDE0E84BDC9F3ACE947606E218"/>
    <w:rsid w:val="009365D2"/>
  </w:style>
  <w:style w:type="paragraph" w:customStyle="1" w:styleId="EECA1F740DF44D86B30BE33CB48F8292">
    <w:name w:val="EECA1F740DF44D86B30BE33CB48F8292"/>
    <w:rsid w:val="009365D2"/>
  </w:style>
  <w:style w:type="paragraph" w:customStyle="1" w:styleId="9A7C928648864B619C308FEFEB8B3C04">
    <w:name w:val="9A7C928648864B619C308FEFEB8B3C04"/>
    <w:rsid w:val="009365D2"/>
  </w:style>
  <w:style w:type="paragraph" w:customStyle="1" w:styleId="A315D23634BD48ADAF6C438D96341938">
    <w:name w:val="A315D23634BD48ADAF6C438D96341938"/>
    <w:rsid w:val="009365D2"/>
  </w:style>
  <w:style w:type="paragraph" w:customStyle="1" w:styleId="1FCFBD61A2604C369A738664D6010D32">
    <w:name w:val="1FCFBD61A2604C369A738664D6010D32"/>
    <w:rsid w:val="009365D2"/>
  </w:style>
  <w:style w:type="paragraph" w:customStyle="1" w:styleId="E35E15DF806E49B3BFCBC70F9309E000">
    <w:name w:val="E35E15DF806E49B3BFCBC70F9309E000"/>
    <w:rsid w:val="009365D2"/>
  </w:style>
  <w:style w:type="paragraph" w:customStyle="1" w:styleId="7D20B4999CE34344916FFB9E7BD56518">
    <w:name w:val="7D20B4999CE34344916FFB9E7BD56518"/>
    <w:rsid w:val="009365D2"/>
  </w:style>
  <w:style w:type="paragraph" w:customStyle="1" w:styleId="2891864899934747994133A60644F26E">
    <w:name w:val="2891864899934747994133A60644F26E"/>
    <w:rsid w:val="009365D2"/>
  </w:style>
  <w:style w:type="paragraph" w:customStyle="1" w:styleId="F4C2B1768D6E4DED8C5B08BC421D1CE8">
    <w:name w:val="F4C2B1768D6E4DED8C5B08BC421D1CE8"/>
    <w:rsid w:val="009365D2"/>
  </w:style>
  <w:style w:type="paragraph" w:customStyle="1" w:styleId="DC000EC827DF4D10B1EFDCA815BB3F4D">
    <w:name w:val="DC000EC827DF4D10B1EFDCA815BB3F4D"/>
    <w:rsid w:val="009365D2"/>
  </w:style>
  <w:style w:type="paragraph" w:customStyle="1" w:styleId="3C483B345DE64DC1932298DBA5CA3AF2">
    <w:name w:val="3C483B345DE64DC1932298DBA5CA3AF2"/>
    <w:rsid w:val="009365D2"/>
  </w:style>
  <w:style w:type="paragraph" w:customStyle="1" w:styleId="1C238F4F59C0412D8E1ED0B36682125E">
    <w:name w:val="1C238F4F59C0412D8E1ED0B36682125E"/>
    <w:rsid w:val="009365D2"/>
  </w:style>
  <w:style w:type="paragraph" w:customStyle="1" w:styleId="25A727B1334F4BB1BFEFD651C4F2EC2C">
    <w:name w:val="25A727B1334F4BB1BFEFD651C4F2EC2C"/>
    <w:rsid w:val="009365D2"/>
  </w:style>
  <w:style w:type="paragraph" w:customStyle="1" w:styleId="22302CE6FF154FEA99E3EEA09E2C1A8C">
    <w:name w:val="22302CE6FF154FEA99E3EEA09E2C1A8C"/>
    <w:rsid w:val="009365D2"/>
  </w:style>
  <w:style w:type="paragraph" w:customStyle="1" w:styleId="BC1848B9347546758105BF5E1C57FFDC">
    <w:name w:val="BC1848B9347546758105BF5E1C57FFDC"/>
    <w:rsid w:val="009365D2"/>
  </w:style>
  <w:style w:type="paragraph" w:customStyle="1" w:styleId="D707B34537464534B122B2FB540DFFF3">
    <w:name w:val="D707B34537464534B122B2FB540DFFF3"/>
    <w:rsid w:val="009365D2"/>
  </w:style>
  <w:style w:type="paragraph" w:customStyle="1" w:styleId="892A06F7681E4B018BE4BACB34F0E48B">
    <w:name w:val="892A06F7681E4B018BE4BACB34F0E48B"/>
    <w:rsid w:val="009365D2"/>
  </w:style>
  <w:style w:type="paragraph" w:customStyle="1" w:styleId="00AA040327654371B559A09A2FB8A8BB">
    <w:name w:val="00AA040327654371B559A09A2FB8A8BB"/>
    <w:rsid w:val="009365D2"/>
  </w:style>
  <w:style w:type="paragraph" w:customStyle="1" w:styleId="C7B9C4EEBD824A08AFD464659C676403">
    <w:name w:val="C7B9C4EEBD824A08AFD464659C676403"/>
    <w:rsid w:val="009365D2"/>
  </w:style>
  <w:style w:type="paragraph" w:customStyle="1" w:styleId="6D7BB5BE7F3B4065A320D7E935C03853">
    <w:name w:val="6D7BB5BE7F3B4065A320D7E935C03853"/>
    <w:rsid w:val="009365D2"/>
  </w:style>
  <w:style w:type="paragraph" w:customStyle="1" w:styleId="FE9A7B8DDFA24EFE931EF832F8572648">
    <w:name w:val="FE9A7B8DDFA24EFE931EF832F8572648"/>
    <w:rsid w:val="009365D2"/>
  </w:style>
  <w:style w:type="paragraph" w:customStyle="1" w:styleId="F825792F80A2424C8F8DF70B40BCF7C5">
    <w:name w:val="F825792F80A2424C8F8DF70B40BCF7C5"/>
    <w:rsid w:val="009365D2"/>
  </w:style>
  <w:style w:type="paragraph" w:customStyle="1" w:styleId="1E267818E6434CE7880691E220AB4C37">
    <w:name w:val="1E267818E6434CE7880691E220AB4C37"/>
    <w:rsid w:val="009365D2"/>
  </w:style>
  <w:style w:type="paragraph" w:customStyle="1" w:styleId="79B719FB7C534E4C99F6FA237B46EB61">
    <w:name w:val="79B719FB7C534E4C99F6FA237B46EB61"/>
    <w:rsid w:val="009365D2"/>
  </w:style>
  <w:style w:type="paragraph" w:customStyle="1" w:styleId="F70137AE939F43C4AC80B826C74CFF32">
    <w:name w:val="F70137AE939F43C4AC80B826C74CFF32"/>
    <w:rsid w:val="009365D2"/>
  </w:style>
  <w:style w:type="paragraph" w:customStyle="1" w:styleId="B8DE770BD8A44A81950E7389AAA267EB">
    <w:name w:val="B8DE770BD8A44A81950E7389AAA267EB"/>
    <w:rsid w:val="009365D2"/>
  </w:style>
  <w:style w:type="paragraph" w:customStyle="1" w:styleId="042302CBCD8F45A1BFDFB12967ED3A86">
    <w:name w:val="042302CBCD8F45A1BFDFB12967ED3A86"/>
    <w:rsid w:val="009365D2"/>
  </w:style>
  <w:style w:type="paragraph" w:customStyle="1" w:styleId="AA05255E7E224F01BB8C40CC5AA629EF">
    <w:name w:val="AA05255E7E224F01BB8C40CC5AA629EF"/>
    <w:rsid w:val="009365D2"/>
  </w:style>
  <w:style w:type="paragraph" w:customStyle="1" w:styleId="AD37F6B82F87491D94E7B55963182ADA">
    <w:name w:val="AD37F6B82F87491D94E7B55963182ADA"/>
    <w:rsid w:val="009365D2"/>
  </w:style>
  <w:style w:type="paragraph" w:customStyle="1" w:styleId="13FCFE4E32314EB9906D4EBD15EFBBFC">
    <w:name w:val="13FCFE4E32314EB9906D4EBD15EFBBFC"/>
    <w:rsid w:val="009365D2"/>
  </w:style>
  <w:style w:type="paragraph" w:customStyle="1" w:styleId="94B24283B3C74174801C5EA1F59092A0">
    <w:name w:val="94B24283B3C74174801C5EA1F59092A0"/>
    <w:rsid w:val="009365D2"/>
  </w:style>
  <w:style w:type="paragraph" w:customStyle="1" w:styleId="D713595C1EBF46648574587D071587C1">
    <w:name w:val="D713595C1EBF46648574587D071587C1"/>
    <w:rsid w:val="009365D2"/>
  </w:style>
  <w:style w:type="paragraph" w:customStyle="1" w:styleId="AB107B8CD8384127AD98C39296374F87">
    <w:name w:val="AB107B8CD8384127AD98C39296374F87"/>
    <w:rsid w:val="009365D2"/>
  </w:style>
  <w:style w:type="paragraph" w:customStyle="1" w:styleId="CD39789F9CE54D59821C1E3DDE0D0EEB">
    <w:name w:val="CD39789F9CE54D59821C1E3DDE0D0EEB"/>
    <w:rsid w:val="009365D2"/>
  </w:style>
  <w:style w:type="paragraph" w:customStyle="1" w:styleId="E6C98010B0C7413C9F478A62CEE0F72F">
    <w:name w:val="E6C98010B0C7413C9F478A62CEE0F72F"/>
    <w:rsid w:val="009365D2"/>
  </w:style>
  <w:style w:type="paragraph" w:customStyle="1" w:styleId="FBD39C71194A423991F0D530E91EF3C2">
    <w:name w:val="FBD39C71194A423991F0D530E91EF3C2"/>
    <w:rsid w:val="009365D2"/>
  </w:style>
  <w:style w:type="paragraph" w:customStyle="1" w:styleId="77C8257DAD154497851901B96AB2528B">
    <w:name w:val="77C8257DAD154497851901B96AB2528B"/>
    <w:rsid w:val="009365D2"/>
  </w:style>
  <w:style w:type="paragraph" w:customStyle="1" w:styleId="930740CE838C47C3A02D776677790758">
    <w:name w:val="930740CE838C47C3A02D776677790758"/>
    <w:rsid w:val="009365D2"/>
  </w:style>
  <w:style w:type="paragraph" w:customStyle="1" w:styleId="AE8F1F3408EA4F8B9855BC57037A7AB6">
    <w:name w:val="AE8F1F3408EA4F8B9855BC57037A7AB6"/>
    <w:rsid w:val="009365D2"/>
  </w:style>
  <w:style w:type="paragraph" w:customStyle="1" w:styleId="A89CDEC73B1E4F958E7D315AB854FB33">
    <w:name w:val="A89CDEC73B1E4F958E7D315AB854FB33"/>
    <w:rsid w:val="009365D2"/>
  </w:style>
  <w:style w:type="paragraph" w:customStyle="1" w:styleId="5E666876D79E47A3848ACDD7A5C2603F">
    <w:name w:val="5E666876D79E47A3848ACDD7A5C2603F"/>
    <w:rsid w:val="009365D2"/>
  </w:style>
  <w:style w:type="paragraph" w:customStyle="1" w:styleId="24E210C1B03346BFB1C28DF9C090B620">
    <w:name w:val="24E210C1B03346BFB1C28DF9C090B620"/>
    <w:rsid w:val="009365D2"/>
  </w:style>
  <w:style w:type="paragraph" w:customStyle="1" w:styleId="6A86D2EEC09443358926B0D1E581377D">
    <w:name w:val="6A86D2EEC09443358926B0D1E581377D"/>
    <w:rsid w:val="009365D2"/>
  </w:style>
  <w:style w:type="paragraph" w:customStyle="1" w:styleId="396A4819791843EAAB131CD1FDC5D9B0">
    <w:name w:val="396A4819791843EAAB131CD1FDC5D9B0"/>
    <w:rsid w:val="009365D2"/>
  </w:style>
  <w:style w:type="paragraph" w:customStyle="1" w:styleId="844573600E554833BCD116AA4A0BA851">
    <w:name w:val="844573600E554833BCD116AA4A0BA851"/>
    <w:rsid w:val="009365D2"/>
  </w:style>
  <w:style w:type="paragraph" w:customStyle="1" w:styleId="2F148581B0744ADA921F76E7BFCD93B4">
    <w:name w:val="2F148581B0744ADA921F76E7BFCD93B4"/>
    <w:rsid w:val="009365D2"/>
  </w:style>
  <w:style w:type="paragraph" w:customStyle="1" w:styleId="26B52F72A8B44C90BC508E971C735487">
    <w:name w:val="26B52F72A8B44C90BC508E971C735487"/>
    <w:rsid w:val="009365D2"/>
  </w:style>
  <w:style w:type="paragraph" w:customStyle="1" w:styleId="93DDD53B6A5643EFB924342B5D2FBEB4">
    <w:name w:val="93DDD53B6A5643EFB924342B5D2FBEB4"/>
    <w:rsid w:val="009365D2"/>
  </w:style>
  <w:style w:type="paragraph" w:customStyle="1" w:styleId="43C1999B24874E05953294756A4A27C4">
    <w:name w:val="43C1999B24874E05953294756A4A27C4"/>
    <w:rsid w:val="009365D2"/>
  </w:style>
  <w:style w:type="paragraph" w:customStyle="1" w:styleId="22D1F19263C44FF8960932C897DF9E91">
    <w:name w:val="22D1F19263C44FF8960932C897DF9E91"/>
    <w:rsid w:val="009365D2"/>
  </w:style>
  <w:style w:type="paragraph" w:customStyle="1" w:styleId="EE5F88F920934F968BF893A4CB6C6A5C">
    <w:name w:val="EE5F88F920934F968BF893A4CB6C6A5C"/>
    <w:rsid w:val="009365D2"/>
  </w:style>
  <w:style w:type="paragraph" w:customStyle="1" w:styleId="EE5744E39B53459E9B15F0E27E22B75D">
    <w:name w:val="EE5744E39B53459E9B15F0E27E22B75D"/>
    <w:rsid w:val="009365D2"/>
  </w:style>
  <w:style w:type="paragraph" w:customStyle="1" w:styleId="8CE8821B889146C186ED17FADECAE53F">
    <w:name w:val="8CE8821B889146C186ED17FADECAE53F"/>
    <w:rsid w:val="009365D2"/>
  </w:style>
  <w:style w:type="paragraph" w:customStyle="1" w:styleId="2A3062EFAE654E2D89B64CCBFDE8A413">
    <w:name w:val="2A3062EFAE654E2D89B64CCBFDE8A413"/>
    <w:rsid w:val="009365D2"/>
  </w:style>
  <w:style w:type="paragraph" w:customStyle="1" w:styleId="1C384279637D4637B7A34365A1E2D0AE">
    <w:name w:val="1C384279637D4637B7A34365A1E2D0AE"/>
    <w:rsid w:val="009365D2"/>
  </w:style>
  <w:style w:type="paragraph" w:customStyle="1" w:styleId="6F5E891F402F443D9098331E01C666BB">
    <w:name w:val="6F5E891F402F443D9098331E01C666BB"/>
    <w:rsid w:val="009365D2"/>
  </w:style>
  <w:style w:type="paragraph" w:customStyle="1" w:styleId="22CAD66DCA8A417E995C3B8636B29900">
    <w:name w:val="22CAD66DCA8A417E995C3B8636B29900"/>
    <w:rsid w:val="009365D2"/>
  </w:style>
  <w:style w:type="paragraph" w:customStyle="1" w:styleId="D9F9ED8D0EEC492BB1276EA577DE7B94">
    <w:name w:val="D9F9ED8D0EEC492BB1276EA577DE7B94"/>
    <w:rsid w:val="009365D2"/>
  </w:style>
  <w:style w:type="paragraph" w:customStyle="1" w:styleId="74CA5A60E8004A319604549A96059049">
    <w:name w:val="74CA5A60E8004A319604549A96059049"/>
    <w:rsid w:val="009365D2"/>
  </w:style>
  <w:style w:type="paragraph" w:customStyle="1" w:styleId="93C4FD1B428D4F028AD8C1D9C7B6E951">
    <w:name w:val="93C4FD1B428D4F028AD8C1D9C7B6E951"/>
    <w:rsid w:val="009365D2"/>
  </w:style>
  <w:style w:type="paragraph" w:customStyle="1" w:styleId="2B02ECAB15F64997B9308CAA7DEF8524">
    <w:name w:val="2B02ECAB15F64997B9308CAA7DEF8524"/>
    <w:rsid w:val="009365D2"/>
  </w:style>
  <w:style w:type="paragraph" w:customStyle="1" w:styleId="C4A7CD3199B54D3DA16715D5A232445C">
    <w:name w:val="C4A7CD3199B54D3DA16715D5A232445C"/>
    <w:rsid w:val="009365D2"/>
  </w:style>
  <w:style w:type="paragraph" w:customStyle="1" w:styleId="C900F765754F4326849ADCE2EBE41C4A">
    <w:name w:val="C900F765754F4326849ADCE2EBE41C4A"/>
    <w:rsid w:val="009365D2"/>
  </w:style>
  <w:style w:type="paragraph" w:customStyle="1" w:styleId="0AF0105A4392439FB34C6C2EEFE1B6E3">
    <w:name w:val="0AF0105A4392439FB34C6C2EEFE1B6E3"/>
    <w:rsid w:val="009365D2"/>
  </w:style>
  <w:style w:type="paragraph" w:customStyle="1" w:styleId="FEC3F127934F4CD7A4D491B59CFFFD9E">
    <w:name w:val="FEC3F127934F4CD7A4D491B59CFFFD9E"/>
    <w:rsid w:val="009365D2"/>
  </w:style>
  <w:style w:type="paragraph" w:customStyle="1" w:styleId="468AD8E6D418459C902DE974DC3B8157">
    <w:name w:val="468AD8E6D418459C902DE974DC3B8157"/>
    <w:rsid w:val="009365D2"/>
  </w:style>
  <w:style w:type="paragraph" w:customStyle="1" w:styleId="0EDDBB4FA19D438B8840FFB473C48029">
    <w:name w:val="0EDDBB4FA19D438B8840FFB473C48029"/>
    <w:rsid w:val="009365D2"/>
  </w:style>
  <w:style w:type="paragraph" w:customStyle="1" w:styleId="3D7BE3D405884BDA9100AB157722430A">
    <w:name w:val="3D7BE3D405884BDA9100AB157722430A"/>
    <w:rsid w:val="009365D2"/>
  </w:style>
  <w:style w:type="paragraph" w:customStyle="1" w:styleId="BEED476688D247B698AFA7802BE8710C">
    <w:name w:val="BEED476688D247B698AFA7802BE8710C"/>
    <w:rsid w:val="009365D2"/>
  </w:style>
  <w:style w:type="paragraph" w:customStyle="1" w:styleId="AAC9C801D62C4C7781B2F02BB8AEABB0">
    <w:name w:val="AAC9C801D62C4C7781B2F02BB8AEABB0"/>
    <w:rsid w:val="009365D2"/>
  </w:style>
  <w:style w:type="paragraph" w:customStyle="1" w:styleId="A75939D387504BBAA00139F7F87CF5AF">
    <w:name w:val="A75939D387504BBAA00139F7F87CF5AF"/>
    <w:rsid w:val="009365D2"/>
  </w:style>
  <w:style w:type="paragraph" w:customStyle="1" w:styleId="6989BBA8F5C046D6A1D85841021068E7">
    <w:name w:val="6989BBA8F5C046D6A1D85841021068E7"/>
    <w:rsid w:val="009365D2"/>
  </w:style>
  <w:style w:type="paragraph" w:customStyle="1" w:styleId="0055C603167E4B8FBC57A56B052FE07E">
    <w:name w:val="0055C603167E4B8FBC57A56B052FE07E"/>
    <w:rsid w:val="009365D2"/>
  </w:style>
  <w:style w:type="paragraph" w:customStyle="1" w:styleId="FC9C49F7C6654E14B8B6348C310F778E">
    <w:name w:val="FC9C49F7C6654E14B8B6348C310F778E"/>
    <w:rsid w:val="009365D2"/>
  </w:style>
  <w:style w:type="paragraph" w:customStyle="1" w:styleId="C37A193335D34C0F8D6EC031F671ABCC">
    <w:name w:val="C37A193335D34C0F8D6EC031F671ABCC"/>
    <w:rsid w:val="009365D2"/>
  </w:style>
  <w:style w:type="paragraph" w:customStyle="1" w:styleId="89FF6ACA64B245189AB10B0D7E3D6595">
    <w:name w:val="89FF6ACA64B245189AB10B0D7E3D6595"/>
    <w:rsid w:val="009365D2"/>
  </w:style>
  <w:style w:type="paragraph" w:customStyle="1" w:styleId="F0DA4BC675ED4DEBBD8C4792B3952FC8">
    <w:name w:val="F0DA4BC675ED4DEBBD8C4792B3952FC8"/>
    <w:rsid w:val="009365D2"/>
  </w:style>
  <w:style w:type="paragraph" w:customStyle="1" w:styleId="FDA4D16DE18E4C92B7AF112ED59E3FE5">
    <w:name w:val="FDA4D16DE18E4C92B7AF112ED59E3FE5"/>
    <w:rsid w:val="009365D2"/>
  </w:style>
  <w:style w:type="paragraph" w:customStyle="1" w:styleId="E80890EA64194EE4AECFBF5D6D8BB09D">
    <w:name w:val="E80890EA64194EE4AECFBF5D6D8BB09D"/>
    <w:rsid w:val="009365D2"/>
  </w:style>
  <w:style w:type="paragraph" w:customStyle="1" w:styleId="6FF56C598CE54E79A8FC4B23656455D5">
    <w:name w:val="6FF56C598CE54E79A8FC4B23656455D5"/>
    <w:rsid w:val="009365D2"/>
  </w:style>
  <w:style w:type="paragraph" w:customStyle="1" w:styleId="9359693F9353486590FA018CF6435A74">
    <w:name w:val="9359693F9353486590FA018CF6435A74"/>
    <w:rsid w:val="009365D2"/>
  </w:style>
  <w:style w:type="paragraph" w:customStyle="1" w:styleId="62D369ED78844F72B9EFCB90083FF18B">
    <w:name w:val="62D369ED78844F72B9EFCB90083FF18B"/>
    <w:rsid w:val="009365D2"/>
  </w:style>
  <w:style w:type="paragraph" w:customStyle="1" w:styleId="106DC20132B14D679D6FD018A0F9EA5A">
    <w:name w:val="106DC20132B14D679D6FD018A0F9EA5A"/>
    <w:rsid w:val="009365D2"/>
  </w:style>
  <w:style w:type="paragraph" w:customStyle="1" w:styleId="145194E2442445EAB237BEEE76164AEC">
    <w:name w:val="145194E2442445EAB237BEEE76164AEC"/>
    <w:rsid w:val="009365D2"/>
  </w:style>
  <w:style w:type="paragraph" w:customStyle="1" w:styleId="E79A635E8A994F8990CAA4C0AD4D992E">
    <w:name w:val="E79A635E8A994F8990CAA4C0AD4D992E"/>
    <w:rsid w:val="009365D2"/>
  </w:style>
  <w:style w:type="paragraph" w:customStyle="1" w:styleId="C70919B7E60B47F5BB75F3AEF7581CF1">
    <w:name w:val="C70919B7E60B47F5BB75F3AEF7581CF1"/>
    <w:rsid w:val="009365D2"/>
  </w:style>
  <w:style w:type="paragraph" w:customStyle="1" w:styleId="C45A673E96184621B41DA54E40DDE02A">
    <w:name w:val="C45A673E96184621B41DA54E40DDE02A"/>
    <w:rsid w:val="009365D2"/>
  </w:style>
  <w:style w:type="paragraph" w:customStyle="1" w:styleId="C1CBDEF1331A4A37BC5796CFF7FC15D5">
    <w:name w:val="C1CBDEF1331A4A37BC5796CFF7FC15D5"/>
    <w:rsid w:val="009365D2"/>
  </w:style>
  <w:style w:type="paragraph" w:customStyle="1" w:styleId="2F0E0D891B11465BAACBAC6FB273F167">
    <w:name w:val="2F0E0D891B11465BAACBAC6FB273F167"/>
    <w:rsid w:val="009365D2"/>
  </w:style>
  <w:style w:type="paragraph" w:customStyle="1" w:styleId="2E2CE8F72DBC410784C0E0895C65A8F0">
    <w:name w:val="2E2CE8F72DBC410784C0E0895C65A8F0"/>
    <w:rsid w:val="009365D2"/>
  </w:style>
  <w:style w:type="paragraph" w:customStyle="1" w:styleId="ECDC8FA908C542B18F5903A20DCF3655">
    <w:name w:val="ECDC8FA908C542B18F5903A20DCF3655"/>
    <w:rsid w:val="009365D2"/>
  </w:style>
  <w:style w:type="paragraph" w:customStyle="1" w:styleId="420CFCFB63314658AA1CDE2409A270B3">
    <w:name w:val="420CFCFB63314658AA1CDE2409A270B3"/>
    <w:rsid w:val="009365D2"/>
  </w:style>
  <w:style w:type="paragraph" w:customStyle="1" w:styleId="4DB29796AEE3470181D57BB84DA20904">
    <w:name w:val="4DB29796AEE3470181D57BB84DA20904"/>
    <w:rsid w:val="009365D2"/>
  </w:style>
  <w:style w:type="paragraph" w:customStyle="1" w:styleId="E63B6C52914E4DB68C576E656B289FBA">
    <w:name w:val="E63B6C52914E4DB68C576E656B289FBA"/>
    <w:rsid w:val="009365D2"/>
  </w:style>
  <w:style w:type="paragraph" w:customStyle="1" w:styleId="0043CC62A0854230BDDB6C99EED1000B">
    <w:name w:val="0043CC62A0854230BDDB6C99EED1000B"/>
    <w:rsid w:val="009365D2"/>
  </w:style>
  <w:style w:type="paragraph" w:customStyle="1" w:styleId="6D7BD82B688941A782F2DD36141B4185">
    <w:name w:val="6D7BD82B688941A782F2DD36141B4185"/>
    <w:rsid w:val="009365D2"/>
  </w:style>
  <w:style w:type="paragraph" w:customStyle="1" w:styleId="C4DF0073D7E1479B9A5E6B8A036C3D6E">
    <w:name w:val="C4DF0073D7E1479B9A5E6B8A036C3D6E"/>
    <w:rsid w:val="009365D2"/>
  </w:style>
  <w:style w:type="paragraph" w:customStyle="1" w:styleId="6D23C2B4F09A40089133C7E7E7000658">
    <w:name w:val="6D23C2B4F09A40089133C7E7E7000658"/>
    <w:rsid w:val="009365D2"/>
  </w:style>
  <w:style w:type="paragraph" w:customStyle="1" w:styleId="1668757AB0CA41559028AA6C39DC1E96">
    <w:name w:val="1668757AB0CA41559028AA6C39DC1E96"/>
    <w:rsid w:val="009365D2"/>
  </w:style>
  <w:style w:type="paragraph" w:customStyle="1" w:styleId="78F217B629D74616846078B51044DCB6">
    <w:name w:val="78F217B629D74616846078B51044DCB6"/>
    <w:rsid w:val="009365D2"/>
  </w:style>
  <w:style w:type="paragraph" w:customStyle="1" w:styleId="F7D73952961E472B8AA17702A5B2F899">
    <w:name w:val="F7D73952961E472B8AA17702A5B2F899"/>
    <w:rsid w:val="009365D2"/>
  </w:style>
  <w:style w:type="paragraph" w:customStyle="1" w:styleId="AFC5D2513A664070BF27E47CB1B84B1D">
    <w:name w:val="AFC5D2513A664070BF27E47CB1B84B1D"/>
    <w:rsid w:val="009365D2"/>
  </w:style>
  <w:style w:type="paragraph" w:customStyle="1" w:styleId="9D453D9F60BF476C9141FA5D34AAFE1E">
    <w:name w:val="9D453D9F60BF476C9141FA5D34AAFE1E"/>
    <w:rsid w:val="009365D2"/>
  </w:style>
  <w:style w:type="paragraph" w:customStyle="1" w:styleId="BF012F99564C45199259A04164B450D6">
    <w:name w:val="BF012F99564C45199259A04164B450D6"/>
    <w:rsid w:val="009365D2"/>
  </w:style>
  <w:style w:type="paragraph" w:customStyle="1" w:styleId="4CA19C3460FD4B8391897ABEEC6C49AC">
    <w:name w:val="4CA19C3460FD4B8391897ABEEC6C49AC"/>
    <w:rsid w:val="009365D2"/>
  </w:style>
  <w:style w:type="paragraph" w:customStyle="1" w:styleId="27774E4C34A043ACB302B7EB350614E4">
    <w:name w:val="27774E4C34A043ACB302B7EB350614E4"/>
    <w:rsid w:val="009365D2"/>
  </w:style>
  <w:style w:type="paragraph" w:customStyle="1" w:styleId="786DA8FDC23D41F2A6D03CFC435F43A8">
    <w:name w:val="786DA8FDC23D41F2A6D03CFC435F43A8"/>
    <w:rsid w:val="009365D2"/>
  </w:style>
  <w:style w:type="paragraph" w:customStyle="1" w:styleId="9CE072673ACF441A9C0566FF9B90BBCB">
    <w:name w:val="9CE072673ACF441A9C0566FF9B90BBCB"/>
    <w:rsid w:val="009365D2"/>
  </w:style>
  <w:style w:type="paragraph" w:customStyle="1" w:styleId="BA372F77D6954BF78399273ADC3000ED">
    <w:name w:val="BA372F77D6954BF78399273ADC3000ED"/>
    <w:rsid w:val="009365D2"/>
  </w:style>
  <w:style w:type="paragraph" w:customStyle="1" w:styleId="D568A9C2283348379E859FA072DB27C2">
    <w:name w:val="D568A9C2283348379E859FA072DB27C2"/>
    <w:rsid w:val="009365D2"/>
  </w:style>
  <w:style w:type="paragraph" w:customStyle="1" w:styleId="0135F8DF25EF4DA992F1C03C9FFD0035">
    <w:name w:val="0135F8DF25EF4DA992F1C03C9FFD0035"/>
    <w:rsid w:val="009365D2"/>
  </w:style>
  <w:style w:type="paragraph" w:customStyle="1" w:styleId="20C585707C434300AB9393703FE4251F">
    <w:name w:val="20C585707C434300AB9393703FE4251F"/>
    <w:rsid w:val="009365D2"/>
  </w:style>
  <w:style w:type="paragraph" w:customStyle="1" w:styleId="2C7C6ED5EC884C9D8C5B7B04B058353E">
    <w:name w:val="2C7C6ED5EC884C9D8C5B7B04B058353E"/>
    <w:rsid w:val="009365D2"/>
  </w:style>
  <w:style w:type="paragraph" w:customStyle="1" w:styleId="D8E42F8F6D594594BA899D369F0DAE63">
    <w:name w:val="D8E42F8F6D594594BA899D369F0DAE63"/>
    <w:rsid w:val="009365D2"/>
  </w:style>
  <w:style w:type="paragraph" w:customStyle="1" w:styleId="867F480235A8463D8AE6E24842EAD33F">
    <w:name w:val="867F480235A8463D8AE6E24842EAD33F"/>
    <w:rsid w:val="009365D2"/>
  </w:style>
  <w:style w:type="paragraph" w:customStyle="1" w:styleId="E7A952912CA7479BB8785DEA7058C362">
    <w:name w:val="E7A952912CA7479BB8785DEA7058C362"/>
    <w:rsid w:val="009365D2"/>
  </w:style>
  <w:style w:type="paragraph" w:customStyle="1" w:styleId="B7ADBD1D37274771B77D1BAC949B0352">
    <w:name w:val="B7ADBD1D37274771B77D1BAC949B0352"/>
    <w:rsid w:val="009365D2"/>
  </w:style>
  <w:style w:type="paragraph" w:customStyle="1" w:styleId="5A1D8396319C4AA4AAAAC7C2C1B0AC73">
    <w:name w:val="5A1D8396319C4AA4AAAAC7C2C1B0AC73"/>
    <w:rsid w:val="009365D2"/>
  </w:style>
  <w:style w:type="paragraph" w:customStyle="1" w:styleId="25FF1BA35AC94B84BC579A3B16384194">
    <w:name w:val="25FF1BA35AC94B84BC579A3B16384194"/>
    <w:rsid w:val="009365D2"/>
  </w:style>
  <w:style w:type="paragraph" w:customStyle="1" w:styleId="A8919739275D4B39993B585C90F6351F">
    <w:name w:val="A8919739275D4B39993B585C90F6351F"/>
    <w:rsid w:val="009365D2"/>
  </w:style>
  <w:style w:type="paragraph" w:customStyle="1" w:styleId="65517654C1BC49F7A25892BFF98A5A80">
    <w:name w:val="65517654C1BC49F7A25892BFF98A5A80"/>
    <w:rsid w:val="009365D2"/>
  </w:style>
  <w:style w:type="paragraph" w:customStyle="1" w:styleId="2F4F1E4906FF460AA72B93816DB34EF9">
    <w:name w:val="2F4F1E4906FF460AA72B93816DB34EF9"/>
    <w:rsid w:val="009365D2"/>
  </w:style>
  <w:style w:type="paragraph" w:customStyle="1" w:styleId="3AB3D7587FBD4988AA4B38C49E17B0A4">
    <w:name w:val="3AB3D7587FBD4988AA4B38C49E17B0A4"/>
    <w:rsid w:val="009365D2"/>
  </w:style>
  <w:style w:type="paragraph" w:customStyle="1" w:styleId="988368C7812C4AEAA9BBD40A4A424044">
    <w:name w:val="988368C7812C4AEAA9BBD40A4A424044"/>
    <w:rsid w:val="009365D2"/>
  </w:style>
  <w:style w:type="paragraph" w:customStyle="1" w:styleId="5DCC988EEB7A430299403A31B081B15C">
    <w:name w:val="5DCC988EEB7A430299403A31B081B15C"/>
    <w:rsid w:val="009365D2"/>
  </w:style>
  <w:style w:type="paragraph" w:customStyle="1" w:styleId="7712DA47D2D245F39315C791AF8F3FBF">
    <w:name w:val="7712DA47D2D245F39315C791AF8F3FBF"/>
    <w:rsid w:val="009365D2"/>
  </w:style>
  <w:style w:type="paragraph" w:customStyle="1" w:styleId="9945F1C9F2884AABBDD2C69F5DE7E74C">
    <w:name w:val="9945F1C9F2884AABBDD2C69F5DE7E74C"/>
    <w:rsid w:val="009365D2"/>
  </w:style>
  <w:style w:type="paragraph" w:customStyle="1" w:styleId="C0F2C3C1BA4C470AB138FFD380E8370B">
    <w:name w:val="C0F2C3C1BA4C470AB138FFD380E8370B"/>
    <w:rsid w:val="009365D2"/>
  </w:style>
  <w:style w:type="paragraph" w:customStyle="1" w:styleId="11DCC659C84942B4B0F0A1175083A6C2">
    <w:name w:val="11DCC659C84942B4B0F0A1175083A6C2"/>
    <w:rsid w:val="009365D2"/>
  </w:style>
  <w:style w:type="paragraph" w:customStyle="1" w:styleId="CB8CC192CABB486A92098914C22DC7F3">
    <w:name w:val="CB8CC192CABB486A92098914C22DC7F3"/>
    <w:rsid w:val="009365D2"/>
  </w:style>
  <w:style w:type="paragraph" w:customStyle="1" w:styleId="0FB554DF7ABE40A298DF7189EDF11EF1">
    <w:name w:val="0FB554DF7ABE40A298DF7189EDF11EF1"/>
    <w:rsid w:val="009365D2"/>
  </w:style>
  <w:style w:type="paragraph" w:customStyle="1" w:styleId="0E27559A6823463A9A62C8B95F80851C">
    <w:name w:val="0E27559A6823463A9A62C8B95F80851C"/>
    <w:rsid w:val="009365D2"/>
  </w:style>
  <w:style w:type="paragraph" w:customStyle="1" w:styleId="92CA0BF02DC54B1186A09946BD2694E2">
    <w:name w:val="92CA0BF02DC54B1186A09946BD2694E2"/>
    <w:rsid w:val="009365D2"/>
  </w:style>
  <w:style w:type="paragraph" w:customStyle="1" w:styleId="8BE956B9D29749019CFE9A1F58164AAA">
    <w:name w:val="8BE956B9D29749019CFE9A1F58164AAA"/>
    <w:rsid w:val="009365D2"/>
  </w:style>
  <w:style w:type="paragraph" w:customStyle="1" w:styleId="ECC2F533873B47129358DE322DCBF338">
    <w:name w:val="ECC2F533873B47129358DE322DCBF338"/>
    <w:rsid w:val="009365D2"/>
  </w:style>
  <w:style w:type="paragraph" w:customStyle="1" w:styleId="10825650189241A5962E39ECF8920F76">
    <w:name w:val="10825650189241A5962E39ECF8920F76"/>
    <w:rsid w:val="009365D2"/>
  </w:style>
  <w:style w:type="paragraph" w:customStyle="1" w:styleId="4A7B3871721E4DA399F6CF743F3B0734">
    <w:name w:val="4A7B3871721E4DA399F6CF743F3B0734"/>
    <w:rsid w:val="009365D2"/>
  </w:style>
  <w:style w:type="paragraph" w:customStyle="1" w:styleId="68126A1F465F49F9B82A02688D5C4E86">
    <w:name w:val="68126A1F465F49F9B82A02688D5C4E86"/>
    <w:rsid w:val="009365D2"/>
  </w:style>
  <w:style w:type="paragraph" w:customStyle="1" w:styleId="716F6B0BBD304DFCB9C08113086F8A50">
    <w:name w:val="716F6B0BBD304DFCB9C08113086F8A50"/>
    <w:rsid w:val="009365D2"/>
  </w:style>
  <w:style w:type="paragraph" w:customStyle="1" w:styleId="DE73C2813C25426B8E941902C8E2E9BE">
    <w:name w:val="DE73C2813C25426B8E941902C8E2E9BE"/>
    <w:rsid w:val="009365D2"/>
  </w:style>
  <w:style w:type="paragraph" w:customStyle="1" w:styleId="2BFF16B3C86D47DCB4A2AA32006BDF4C">
    <w:name w:val="2BFF16B3C86D47DCB4A2AA32006BDF4C"/>
    <w:rsid w:val="009365D2"/>
  </w:style>
  <w:style w:type="paragraph" w:customStyle="1" w:styleId="780EFA24FE874FB3BB36B5F41E4379E9">
    <w:name w:val="780EFA24FE874FB3BB36B5F41E4379E9"/>
    <w:rsid w:val="009365D2"/>
  </w:style>
  <w:style w:type="paragraph" w:customStyle="1" w:styleId="F06A8A72D4CE46F29AC246228C75EE53">
    <w:name w:val="F06A8A72D4CE46F29AC246228C75EE53"/>
    <w:rsid w:val="009365D2"/>
  </w:style>
  <w:style w:type="paragraph" w:customStyle="1" w:styleId="35AE2A2B153C41C48CCF08D2895C21C9">
    <w:name w:val="35AE2A2B153C41C48CCF08D2895C21C9"/>
    <w:rsid w:val="009365D2"/>
  </w:style>
  <w:style w:type="paragraph" w:customStyle="1" w:styleId="EC63C2C857B64020946C1BBC582C5B17">
    <w:name w:val="EC63C2C857B64020946C1BBC582C5B17"/>
    <w:rsid w:val="009365D2"/>
  </w:style>
  <w:style w:type="paragraph" w:customStyle="1" w:styleId="4EFFB17ED0224B59B4E443A23AC457B4">
    <w:name w:val="4EFFB17ED0224B59B4E443A23AC457B4"/>
    <w:rsid w:val="009365D2"/>
  </w:style>
  <w:style w:type="paragraph" w:customStyle="1" w:styleId="0528E1B571BE4DDBA9897DA2CFF31FD7">
    <w:name w:val="0528E1B571BE4DDBA9897DA2CFF31FD7"/>
    <w:rsid w:val="009365D2"/>
  </w:style>
  <w:style w:type="paragraph" w:customStyle="1" w:styleId="6577B7FDE0F747AFBDE3FCCD66EFF233">
    <w:name w:val="6577B7FDE0F747AFBDE3FCCD66EFF233"/>
    <w:rsid w:val="009365D2"/>
  </w:style>
  <w:style w:type="paragraph" w:customStyle="1" w:styleId="8B48B42F4D94492B92C162E71376B88B">
    <w:name w:val="8B48B42F4D94492B92C162E71376B88B"/>
    <w:rsid w:val="009365D2"/>
  </w:style>
  <w:style w:type="paragraph" w:customStyle="1" w:styleId="244A7A1897EA406E81C3814B84C67458">
    <w:name w:val="244A7A1897EA406E81C3814B84C67458"/>
    <w:rsid w:val="009365D2"/>
  </w:style>
  <w:style w:type="paragraph" w:customStyle="1" w:styleId="A34DF2A8F7514C88ACAA2185B6559A14">
    <w:name w:val="A34DF2A8F7514C88ACAA2185B6559A14"/>
    <w:rsid w:val="009365D2"/>
  </w:style>
  <w:style w:type="paragraph" w:customStyle="1" w:styleId="A991DEA6F29049098A60EA90C429A3C8">
    <w:name w:val="A991DEA6F29049098A60EA90C429A3C8"/>
    <w:rsid w:val="009365D2"/>
  </w:style>
  <w:style w:type="paragraph" w:customStyle="1" w:styleId="9DFEFC819C2D4740AF2E9E12AB0DDF80">
    <w:name w:val="9DFEFC819C2D4740AF2E9E12AB0DDF80"/>
    <w:rsid w:val="009365D2"/>
  </w:style>
  <w:style w:type="paragraph" w:customStyle="1" w:styleId="26DFBF0160084CEBAB9BB6DA5F235EF6">
    <w:name w:val="26DFBF0160084CEBAB9BB6DA5F235EF6"/>
    <w:rsid w:val="009365D2"/>
  </w:style>
  <w:style w:type="paragraph" w:customStyle="1" w:styleId="8AC70CBFF9154969AA75AE65C36813EA">
    <w:name w:val="8AC70CBFF9154969AA75AE65C36813EA"/>
    <w:rsid w:val="009365D2"/>
  </w:style>
  <w:style w:type="paragraph" w:customStyle="1" w:styleId="2DFF935ED43B4233840D45338A7B06CA">
    <w:name w:val="2DFF935ED43B4233840D45338A7B06CA"/>
    <w:rsid w:val="009365D2"/>
  </w:style>
  <w:style w:type="paragraph" w:customStyle="1" w:styleId="BA8836387B4C4D9A9DD468AA27D13F8E">
    <w:name w:val="BA8836387B4C4D9A9DD468AA27D13F8E"/>
    <w:rsid w:val="009365D2"/>
  </w:style>
  <w:style w:type="paragraph" w:customStyle="1" w:styleId="7E3A0708992B4D2AB39DBCE46305E8CC">
    <w:name w:val="7E3A0708992B4D2AB39DBCE46305E8CC"/>
    <w:rsid w:val="009365D2"/>
  </w:style>
  <w:style w:type="paragraph" w:customStyle="1" w:styleId="49449509E57F48889C4F5B31192F3CEB">
    <w:name w:val="49449509E57F48889C4F5B31192F3CEB"/>
    <w:rsid w:val="009365D2"/>
  </w:style>
  <w:style w:type="paragraph" w:customStyle="1" w:styleId="B9750F7A0BDA4058B79E746DC66C5CC6">
    <w:name w:val="B9750F7A0BDA4058B79E746DC66C5CC6"/>
    <w:rsid w:val="009365D2"/>
  </w:style>
  <w:style w:type="paragraph" w:customStyle="1" w:styleId="6A344DDA1DF04FA2ADC5C146C0F5C26F">
    <w:name w:val="6A344DDA1DF04FA2ADC5C146C0F5C26F"/>
    <w:rsid w:val="009365D2"/>
  </w:style>
  <w:style w:type="paragraph" w:customStyle="1" w:styleId="7386055C7D4C4511A984A306F87290A3">
    <w:name w:val="7386055C7D4C4511A984A306F87290A3"/>
    <w:rsid w:val="009365D2"/>
  </w:style>
  <w:style w:type="paragraph" w:customStyle="1" w:styleId="28B95AF2D5E2419BB3B4C841C9474DCC">
    <w:name w:val="28B95AF2D5E2419BB3B4C841C9474DCC"/>
    <w:rsid w:val="009365D2"/>
  </w:style>
  <w:style w:type="paragraph" w:customStyle="1" w:styleId="FFD752C385074264B93445AD23F593F3">
    <w:name w:val="FFD752C385074264B93445AD23F593F3"/>
    <w:rsid w:val="009365D2"/>
  </w:style>
  <w:style w:type="paragraph" w:customStyle="1" w:styleId="130A8DB4D79C4EB68C2D1AD92338993C">
    <w:name w:val="130A8DB4D79C4EB68C2D1AD92338993C"/>
    <w:rsid w:val="009365D2"/>
  </w:style>
  <w:style w:type="paragraph" w:customStyle="1" w:styleId="913E03BADCFE40438CA1B605179E3DEF">
    <w:name w:val="913E03BADCFE40438CA1B605179E3DEF"/>
    <w:rsid w:val="009365D2"/>
  </w:style>
  <w:style w:type="paragraph" w:customStyle="1" w:styleId="7CD677EFCEC14C9E9B709B7CAE50DFA5">
    <w:name w:val="7CD677EFCEC14C9E9B709B7CAE50DFA5"/>
    <w:rsid w:val="009365D2"/>
  </w:style>
  <w:style w:type="paragraph" w:customStyle="1" w:styleId="D28E3975F4B742E899BBDF7BB4ABFE14">
    <w:name w:val="D28E3975F4B742E899BBDF7BB4ABFE14"/>
    <w:rsid w:val="009365D2"/>
  </w:style>
  <w:style w:type="paragraph" w:customStyle="1" w:styleId="728A7FD640BF41B5B2982129B32977B5">
    <w:name w:val="728A7FD640BF41B5B2982129B32977B5"/>
    <w:rsid w:val="009365D2"/>
  </w:style>
  <w:style w:type="paragraph" w:customStyle="1" w:styleId="CA13CEBB28314B4B98224E0AB881A490">
    <w:name w:val="CA13CEBB28314B4B98224E0AB881A490"/>
    <w:rsid w:val="009365D2"/>
  </w:style>
  <w:style w:type="paragraph" w:customStyle="1" w:styleId="743B9D0A2F11464CBB667B9C85FE671B">
    <w:name w:val="743B9D0A2F11464CBB667B9C85FE671B"/>
    <w:rsid w:val="009365D2"/>
  </w:style>
  <w:style w:type="paragraph" w:customStyle="1" w:styleId="238E09E46EB545AFB59DB08C0AB6D463">
    <w:name w:val="238E09E46EB545AFB59DB08C0AB6D463"/>
    <w:rsid w:val="009365D2"/>
  </w:style>
  <w:style w:type="paragraph" w:customStyle="1" w:styleId="47D972B0C1A749BDB9B7F410D9FE5BC3">
    <w:name w:val="47D972B0C1A749BDB9B7F410D9FE5BC3"/>
    <w:rsid w:val="009365D2"/>
  </w:style>
  <w:style w:type="paragraph" w:customStyle="1" w:styleId="3EEBACD8461C43BEA43347E0E6D334FC">
    <w:name w:val="3EEBACD8461C43BEA43347E0E6D334FC"/>
    <w:rsid w:val="009365D2"/>
  </w:style>
  <w:style w:type="paragraph" w:customStyle="1" w:styleId="170B4ED8D32B462E805470038978FF75">
    <w:name w:val="170B4ED8D32B462E805470038978FF75"/>
    <w:rsid w:val="009365D2"/>
  </w:style>
  <w:style w:type="paragraph" w:customStyle="1" w:styleId="04B1CF0CA1FB4ACEB914D3E2797804F8">
    <w:name w:val="04B1CF0CA1FB4ACEB914D3E2797804F8"/>
    <w:rsid w:val="009365D2"/>
  </w:style>
  <w:style w:type="paragraph" w:customStyle="1" w:styleId="B505B86F66EF4D399F6C36AB0F4E269E">
    <w:name w:val="B505B86F66EF4D399F6C36AB0F4E269E"/>
    <w:rsid w:val="009365D2"/>
  </w:style>
  <w:style w:type="paragraph" w:customStyle="1" w:styleId="4419F50ACB494758ADCCFC87366CC538">
    <w:name w:val="4419F50ACB494758ADCCFC87366CC538"/>
    <w:rsid w:val="009365D2"/>
  </w:style>
  <w:style w:type="paragraph" w:customStyle="1" w:styleId="C91F2BFC03E64A69A0A34A9CCF5B5FB3">
    <w:name w:val="C91F2BFC03E64A69A0A34A9CCF5B5FB3"/>
    <w:rsid w:val="009365D2"/>
  </w:style>
  <w:style w:type="paragraph" w:customStyle="1" w:styleId="C59262EE6A39464EB9DB4FCE0336C5E6">
    <w:name w:val="C59262EE6A39464EB9DB4FCE0336C5E6"/>
    <w:rsid w:val="009365D2"/>
  </w:style>
  <w:style w:type="paragraph" w:customStyle="1" w:styleId="3EC84A566087481EABC02A22925C0B7C">
    <w:name w:val="3EC84A566087481EABC02A22925C0B7C"/>
    <w:rsid w:val="009365D2"/>
  </w:style>
  <w:style w:type="paragraph" w:customStyle="1" w:styleId="321AADD672ED4B3EAA977A628D125A8A">
    <w:name w:val="321AADD672ED4B3EAA977A628D125A8A"/>
    <w:rsid w:val="009365D2"/>
  </w:style>
  <w:style w:type="paragraph" w:customStyle="1" w:styleId="4AF6BA63281F4252A909ACD953435C23">
    <w:name w:val="4AF6BA63281F4252A909ACD953435C23"/>
    <w:rsid w:val="009365D2"/>
  </w:style>
  <w:style w:type="paragraph" w:customStyle="1" w:styleId="BC8742475AD6493A98975AA8DC2CB074">
    <w:name w:val="BC8742475AD6493A98975AA8DC2CB074"/>
    <w:rsid w:val="009365D2"/>
  </w:style>
  <w:style w:type="paragraph" w:customStyle="1" w:styleId="7A5532ABD5C74741AA7FCF39B1F3F829">
    <w:name w:val="7A5532ABD5C74741AA7FCF39B1F3F829"/>
    <w:rsid w:val="009365D2"/>
  </w:style>
  <w:style w:type="paragraph" w:customStyle="1" w:styleId="062EA940B4824D08BE4F2945FAD91D48">
    <w:name w:val="062EA940B4824D08BE4F2945FAD91D48"/>
    <w:rsid w:val="009365D2"/>
  </w:style>
  <w:style w:type="paragraph" w:customStyle="1" w:styleId="4EE72E5C051C4E9589FB8C4F4CC51A9F">
    <w:name w:val="4EE72E5C051C4E9589FB8C4F4CC51A9F"/>
    <w:rsid w:val="009365D2"/>
  </w:style>
  <w:style w:type="paragraph" w:customStyle="1" w:styleId="672DD90E70264B6E976DF68F315EAE24">
    <w:name w:val="672DD90E70264B6E976DF68F315EAE24"/>
    <w:rsid w:val="009365D2"/>
  </w:style>
  <w:style w:type="paragraph" w:customStyle="1" w:styleId="0FD378C294774CFE815799CECCDE3D13">
    <w:name w:val="0FD378C294774CFE815799CECCDE3D13"/>
    <w:rsid w:val="009365D2"/>
  </w:style>
  <w:style w:type="paragraph" w:customStyle="1" w:styleId="744F519BCA9A45C6897BF4BF2779C297">
    <w:name w:val="744F519BCA9A45C6897BF4BF2779C297"/>
    <w:rsid w:val="009365D2"/>
  </w:style>
  <w:style w:type="paragraph" w:customStyle="1" w:styleId="A803C737B67A4247A54C0F366DDE903B">
    <w:name w:val="A803C737B67A4247A54C0F366DDE903B"/>
    <w:rsid w:val="009365D2"/>
  </w:style>
  <w:style w:type="paragraph" w:customStyle="1" w:styleId="1A7FF94BE14A4A16B881A95AF53CA493">
    <w:name w:val="1A7FF94BE14A4A16B881A95AF53CA493"/>
    <w:rsid w:val="009365D2"/>
  </w:style>
  <w:style w:type="paragraph" w:customStyle="1" w:styleId="A2EF916DF3854304BE18B3156EC12E10">
    <w:name w:val="A2EF916DF3854304BE18B3156EC12E10"/>
    <w:rsid w:val="009365D2"/>
  </w:style>
  <w:style w:type="paragraph" w:customStyle="1" w:styleId="CAE05EFFF8BB44BA9FE968840C77845F">
    <w:name w:val="CAE05EFFF8BB44BA9FE968840C77845F"/>
    <w:rsid w:val="009365D2"/>
  </w:style>
  <w:style w:type="paragraph" w:customStyle="1" w:styleId="1EB60C0C1F2B44239CE49D7C0B5CBE06">
    <w:name w:val="1EB60C0C1F2B44239CE49D7C0B5CBE06"/>
    <w:rsid w:val="009365D2"/>
  </w:style>
  <w:style w:type="paragraph" w:customStyle="1" w:styleId="8CC9C6E8294F4F8581B714A1FABB79EA">
    <w:name w:val="8CC9C6E8294F4F8581B714A1FABB79EA"/>
    <w:rsid w:val="009365D2"/>
  </w:style>
  <w:style w:type="paragraph" w:customStyle="1" w:styleId="A46566B7CC494FE981262FB89F85FE18">
    <w:name w:val="A46566B7CC494FE981262FB89F85FE18"/>
    <w:rsid w:val="009365D2"/>
  </w:style>
  <w:style w:type="paragraph" w:customStyle="1" w:styleId="3713CE77CBE04070BFE3555E3BA8CA7F">
    <w:name w:val="3713CE77CBE04070BFE3555E3BA8CA7F"/>
    <w:rsid w:val="009365D2"/>
  </w:style>
  <w:style w:type="paragraph" w:customStyle="1" w:styleId="7E3500BD45294C05B5EC993A93CEADF9">
    <w:name w:val="7E3500BD45294C05B5EC993A93CEADF9"/>
    <w:rsid w:val="009365D2"/>
  </w:style>
  <w:style w:type="paragraph" w:customStyle="1" w:styleId="E227A2DCC30442C9BFD383CAEDD75C99">
    <w:name w:val="E227A2DCC30442C9BFD383CAEDD75C99"/>
    <w:rsid w:val="009365D2"/>
  </w:style>
  <w:style w:type="paragraph" w:customStyle="1" w:styleId="291F7C043E5D48C0ACCE1016613FA632">
    <w:name w:val="291F7C043E5D48C0ACCE1016613FA632"/>
    <w:rsid w:val="009365D2"/>
  </w:style>
  <w:style w:type="paragraph" w:customStyle="1" w:styleId="AC6400EA098843B793DC59E5B56E60B8">
    <w:name w:val="AC6400EA098843B793DC59E5B56E60B8"/>
    <w:rsid w:val="009365D2"/>
  </w:style>
  <w:style w:type="paragraph" w:customStyle="1" w:styleId="7383B2DE20114A53B5B60FAB693345E1">
    <w:name w:val="7383B2DE20114A53B5B60FAB693345E1"/>
    <w:rsid w:val="009365D2"/>
  </w:style>
  <w:style w:type="paragraph" w:customStyle="1" w:styleId="64A1D4625F84409CA5EF7758DF19D67C">
    <w:name w:val="64A1D4625F84409CA5EF7758DF19D67C"/>
    <w:rsid w:val="009365D2"/>
  </w:style>
  <w:style w:type="paragraph" w:customStyle="1" w:styleId="E2296B5E0299492B8072B18CDB19E6ED">
    <w:name w:val="E2296B5E0299492B8072B18CDB19E6ED"/>
    <w:rsid w:val="009365D2"/>
  </w:style>
  <w:style w:type="paragraph" w:customStyle="1" w:styleId="73BF256D1AF64C34BBBD615D54D110BF">
    <w:name w:val="73BF256D1AF64C34BBBD615D54D110BF"/>
    <w:rsid w:val="009365D2"/>
  </w:style>
  <w:style w:type="paragraph" w:customStyle="1" w:styleId="470EC830D6E84BE284010F68E417D618">
    <w:name w:val="470EC830D6E84BE284010F68E417D618"/>
    <w:rsid w:val="009365D2"/>
  </w:style>
  <w:style w:type="paragraph" w:customStyle="1" w:styleId="18C626C45A104CDFBC05158194683B41">
    <w:name w:val="18C626C45A104CDFBC05158194683B41"/>
    <w:rsid w:val="009365D2"/>
  </w:style>
  <w:style w:type="paragraph" w:customStyle="1" w:styleId="92C1F5864CFF47F1ACBC056653683C56">
    <w:name w:val="92C1F5864CFF47F1ACBC056653683C56"/>
    <w:rsid w:val="009365D2"/>
  </w:style>
  <w:style w:type="paragraph" w:customStyle="1" w:styleId="664ED122BAD045538ABFE7B3B2EEA9CF">
    <w:name w:val="664ED122BAD045538ABFE7B3B2EEA9CF"/>
    <w:rsid w:val="009365D2"/>
  </w:style>
  <w:style w:type="paragraph" w:customStyle="1" w:styleId="6A69F3383AAC4D74B5B2327A83580B7B">
    <w:name w:val="6A69F3383AAC4D74B5B2327A83580B7B"/>
    <w:rsid w:val="009365D2"/>
  </w:style>
  <w:style w:type="paragraph" w:customStyle="1" w:styleId="EFBE776A770A4EB1995717E3B830B924">
    <w:name w:val="EFBE776A770A4EB1995717E3B830B924"/>
    <w:rsid w:val="009365D2"/>
  </w:style>
  <w:style w:type="paragraph" w:customStyle="1" w:styleId="7CB62FBAFA1E44279CE0FE4FDCA8744F">
    <w:name w:val="7CB62FBAFA1E44279CE0FE4FDCA8744F"/>
    <w:rsid w:val="009365D2"/>
  </w:style>
  <w:style w:type="paragraph" w:customStyle="1" w:styleId="FBD963462AFC40A5A1C0D1462E29ED7F">
    <w:name w:val="FBD963462AFC40A5A1C0D1462E29ED7F"/>
    <w:rsid w:val="009365D2"/>
  </w:style>
  <w:style w:type="paragraph" w:customStyle="1" w:styleId="F1426EC818314AE0ADCF43216E54F011">
    <w:name w:val="F1426EC818314AE0ADCF43216E54F011"/>
    <w:rsid w:val="009365D2"/>
  </w:style>
  <w:style w:type="paragraph" w:customStyle="1" w:styleId="42F5D206CDF6414D9521EC08A3366072">
    <w:name w:val="42F5D206CDF6414D9521EC08A3366072"/>
    <w:rsid w:val="009365D2"/>
  </w:style>
  <w:style w:type="paragraph" w:customStyle="1" w:styleId="36474102AE5A474485747905A3B8C1DF">
    <w:name w:val="36474102AE5A474485747905A3B8C1DF"/>
    <w:rsid w:val="009365D2"/>
  </w:style>
  <w:style w:type="paragraph" w:customStyle="1" w:styleId="6D082277DF2945678FE567465F88611B">
    <w:name w:val="6D082277DF2945678FE567465F88611B"/>
    <w:rsid w:val="009365D2"/>
  </w:style>
  <w:style w:type="paragraph" w:customStyle="1" w:styleId="6674D970A0B1480CA64CFEDE336A2C43">
    <w:name w:val="6674D970A0B1480CA64CFEDE336A2C43"/>
    <w:rsid w:val="009365D2"/>
  </w:style>
  <w:style w:type="paragraph" w:customStyle="1" w:styleId="2A1DF6839DCB438D9A71405F20422C26">
    <w:name w:val="2A1DF6839DCB438D9A71405F20422C26"/>
    <w:rsid w:val="009365D2"/>
  </w:style>
  <w:style w:type="paragraph" w:customStyle="1" w:styleId="39FED779C9C740FEB059FA1D420D2634">
    <w:name w:val="39FED779C9C740FEB059FA1D420D2634"/>
    <w:rsid w:val="009365D2"/>
  </w:style>
  <w:style w:type="paragraph" w:customStyle="1" w:styleId="0F1892C891AE440DBF782F5BDB903A39">
    <w:name w:val="0F1892C891AE440DBF782F5BDB903A39"/>
    <w:rsid w:val="009365D2"/>
  </w:style>
  <w:style w:type="paragraph" w:customStyle="1" w:styleId="8EF8BFF6D13F45EDADF917BE4BE424D7">
    <w:name w:val="8EF8BFF6D13F45EDADF917BE4BE424D7"/>
    <w:rsid w:val="009365D2"/>
  </w:style>
  <w:style w:type="paragraph" w:customStyle="1" w:styleId="ED4EADFC909D4458A74B9B21A80D3DB2">
    <w:name w:val="ED4EADFC909D4458A74B9B21A80D3DB2"/>
    <w:rsid w:val="009365D2"/>
  </w:style>
  <w:style w:type="paragraph" w:customStyle="1" w:styleId="BCA1E95F9C56488FB8E654D71EA5350A">
    <w:name w:val="BCA1E95F9C56488FB8E654D71EA5350A"/>
    <w:rsid w:val="009365D2"/>
  </w:style>
  <w:style w:type="paragraph" w:customStyle="1" w:styleId="6CDF6CCBC73042358793379FB52A8CE2">
    <w:name w:val="6CDF6CCBC73042358793379FB52A8CE2"/>
    <w:rsid w:val="009365D2"/>
  </w:style>
  <w:style w:type="paragraph" w:customStyle="1" w:styleId="BD2EBF3EE617411B931935CA1F4B1822">
    <w:name w:val="BD2EBF3EE617411B931935CA1F4B1822"/>
    <w:rsid w:val="009365D2"/>
  </w:style>
  <w:style w:type="paragraph" w:customStyle="1" w:styleId="15A2B067D60C44FC813F55B2854E0B7C">
    <w:name w:val="15A2B067D60C44FC813F55B2854E0B7C"/>
    <w:rsid w:val="009365D2"/>
  </w:style>
  <w:style w:type="paragraph" w:customStyle="1" w:styleId="2C53734BFEDA4C95A018D4E7774D1F39">
    <w:name w:val="2C53734BFEDA4C95A018D4E7774D1F39"/>
    <w:rsid w:val="009365D2"/>
  </w:style>
  <w:style w:type="paragraph" w:customStyle="1" w:styleId="CE67765F12B74274AF38E8B5749DB788">
    <w:name w:val="CE67765F12B74274AF38E8B5749DB788"/>
    <w:rsid w:val="009365D2"/>
  </w:style>
  <w:style w:type="paragraph" w:customStyle="1" w:styleId="B279CD7404A84D4E807A4C59DEB54416">
    <w:name w:val="B279CD7404A84D4E807A4C59DEB54416"/>
    <w:rsid w:val="009365D2"/>
  </w:style>
  <w:style w:type="paragraph" w:customStyle="1" w:styleId="9B5DEF64CD724BBAB80E51BABBF6EBB1">
    <w:name w:val="9B5DEF64CD724BBAB80E51BABBF6EBB1"/>
    <w:rsid w:val="009365D2"/>
  </w:style>
  <w:style w:type="paragraph" w:customStyle="1" w:styleId="F436D872EF4A456E89E7C8E78111A5F3">
    <w:name w:val="F436D872EF4A456E89E7C8E78111A5F3"/>
    <w:rsid w:val="009365D2"/>
  </w:style>
  <w:style w:type="paragraph" w:customStyle="1" w:styleId="1BC0FBFF166B45278074A719152A1B80">
    <w:name w:val="1BC0FBFF166B45278074A719152A1B80"/>
    <w:rsid w:val="009365D2"/>
  </w:style>
  <w:style w:type="paragraph" w:customStyle="1" w:styleId="968478BFCA934362814C3CBB60BAD652">
    <w:name w:val="968478BFCA934362814C3CBB60BAD652"/>
    <w:rsid w:val="009365D2"/>
  </w:style>
  <w:style w:type="paragraph" w:customStyle="1" w:styleId="18C422992ACC4136BA1822A696EDFB3F">
    <w:name w:val="18C422992ACC4136BA1822A696EDFB3F"/>
    <w:rsid w:val="009365D2"/>
  </w:style>
  <w:style w:type="paragraph" w:customStyle="1" w:styleId="AF40109110D746EEB70B67747DC61535">
    <w:name w:val="AF40109110D746EEB70B67747DC61535"/>
    <w:rsid w:val="009365D2"/>
  </w:style>
  <w:style w:type="paragraph" w:customStyle="1" w:styleId="205FEAE7EB02404DAB2CB557A821DF35">
    <w:name w:val="205FEAE7EB02404DAB2CB557A821DF35"/>
    <w:rsid w:val="009365D2"/>
  </w:style>
  <w:style w:type="paragraph" w:customStyle="1" w:styleId="B688F602978B4DF7BDD2BFE7D54069C5">
    <w:name w:val="B688F602978B4DF7BDD2BFE7D54069C5"/>
    <w:rsid w:val="009365D2"/>
  </w:style>
  <w:style w:type="paragraph" w:customStyle="1" w:styleId="2E640E749DE24B788AC761D632A34F0A">
    <w:name w:val="2E640E749DE24B788AC761D632A34F0A"/>
    <w:rsid w:val="009365D2"/>
  </w:style>
  <w:style w:type="paragraph" w:customStyle="1" w:styleId="B53D7250D97345B8958FA180C2375B01">
    <w:name w:val="B53D7250D97345B8958FA180C2375B01"/>
    <w:rsid w:val="009365D2"/>
  </w:style>
  <w:style w:type="paragraph" w:customStyle="1" w:styleId="43BCCAF8615B45FC8C3C9B42793A295B">
    <w:name w:val="43BCCAF8615B45FC8C3C9B42793A295B"/>
    <w:rsid w:val="009365D2"/>
  </w:style>
  <w:style w:type="paragraph" w:customStyle="1" w:styleId="52577E5618594F28ACE6750799B90A44">
    <w:name w:val="52577E5618594F28ACE6750799B90A44"/>
    <w:rsid w:val="009365D2"/>
  </w:style>
  <w:style w:type="paragraph" w:customStyle="1" w:styleId="42A5BBD00D674101A735B9DA48125F56">
    <w:name w:val="42A5BBD00D674101A735B9DA48125F56"/>
    <w:rsid w:val="009365D2"/>
  </w:style>
  <w:style w:type="paragraph" w:customStyle="1" w:styleId="418CEE1FC3FC460394E1475F0752DD85">
    <w:name w:val="418CEE1FC3FC460394E1475F0752DD85"/>
    <w:rsid w:val="009365D2"/>
  </w:style>
  <w:style w:type="paragraph" w:customStyle="1" w:styleId="D9D99A50298B4892B4BDF7461CC73888">
    <w:name w:val="D9D99A50298B4892B4BDF7461CC73888"/>
    <w:rsid w:val="009365D2"/>
  </w:style>
  <w:style w:type="paragraph" w:customStyle="1" w:styleId="9DA35523B52740279C4D0215CE699DE8">
    <w:name w:val="9DA35523B52740279C4D0215CE699DE8"/>
    <w:rsid w:val="009365D2"/>
  </w:style>
  <w:style w:type="paragraph" w:customStyle="1" w:styleId="7BF2532B670345979CDDD3B22E7DADDC">
    <w:name w:val="7BF2532B670345979CDDD3B22E7DADDC"/>
    <w:rsid w:val="009365D2"/>
  </w:style>
  <w:style w:type="paragraph" w:customStyle="1" w:styleId="0D310CB97BF94A05A695BFA0D88E730F">
    <w:name w:val="0D310CB97BF94A05A695BFA0D88E730F"/>
    <w:rsid w:val="009365D2"/>
  </w:style>
  <w:style w:type="paragraph" w:customStyle="1" w:styleId="F1B1A3D369AA4D2C81E72F9ECA02AA29">
    <w:name w:val="F1B1A3D369AA4D2C81E72F9ECA02AA29"/>
    <w:rsid w:val="009365D2"/>
  </w:style>
  <w:style w:type="paragraph" w:customStyle="1" w:styleId="D4DD4849D98C456B948B1CBD8BC8F25A">
    <w:name w:val="D4DD4849D98C456B948B1CBD8BC8F25A"/>
    <w:rsid w:val="009365D2"/>
  </w:style>
  <w:style w:type="paragraph" w:customStyle="1" w:styleId="B082A754900143AFB3B58C07B2BC54B7">
    <w:name w:val="B082A754900143AFB3B58C07B2BC54B7"/>
    <w:rsid w:val="009365D2"/>
  </w:style>
  <w:style w:type="paragraph" w:customStyle="1" w:styleId="EE139660847B4A08A99D851A5F0C2AB6">
    <w:name w:val="EE139660847B4A08A99D851A5F0C2AB6"/>
    <w:rsid w:val="009365D2"/>
  </w:style>
  <w:style w:type="paragraph" w:customStyle="1" w:styleId="AD6BC929CCBE4646A096B3845377EDE4">
    <w:name w:val="AD6BC929CCBE4646A096B3845377EDE4"/>
    <w:rsid w:val="009365D2"/>
  </w:style>
  <w:style w:type="paragraph" w:customStyle="1" w:styleId="C11E93EB83834B61B1C1DDBB0EFCCAB5">
    <w:name w:val="C11E93EB83834B61B1C1DDBB0EFCCAB5"/>
    <w:rsid w:val="009365D2"/>
  </w:style>
  <w:style w:type="paragraph" w:customStyle="1" w:styleId="810C9607887C4FF18347503F64C155F7">
    <w:name w:val="810C9607887C4FF18347503F64C155F7"/>
    <w:rsid w:val="009365D2"/>
  </w:style>
  <w:style w:type="paragraph" w:customStyle="1" w:styleId="209B03FE8BAB4ECDA9D6758F69B6CD9B">
    <w:name w:val="209B03FE8BAB4ECDA9D6758F69B6CD9B"/>
    <w:rsid w:val="009365D2"/>
  </w:style>
  <w:style w:type="paragraph" w:customStyle="1" w:styleId="AC35B51D64BE428588ACB577B2E6F7F3">
    <w:name w:val="AC35B51D64BE428588ACB577B2E6F7F3"/>
    <w:rsid w:val="009365D2"/>
  </w:style>
  <w:style w:type="paragraph" w:customStyle="1" w:styleId="66EBC4D0E1454D69924F45C0D7C15AD9">
    <w:name w:val="66EBC4D0E1454D69924F45C0D7C15AD9"/>
    <w:rsid w:val="009365D2"/>
  </w:style>
  <w:style w:type="paragraph" w:customStyle="1" w:styleId="DFFD608AFD174E30926BD85C0258CEF4">
    <w:name w:val="DFFD608AFD174E30926BD85C0258CEF4"/>
    <w:rsid w:val="009365D2"/>
  </w:style>
  <w:style w:type="paragraph" w:customStyle="1" w:styleId="B50F242268914DFEAC85E1090ABC4536">
    <w:name w:val="B50F242268914DFEAC85E1090ABC4536"/>
    <w:rsid w:val="009365D2"/>
  </w:style>
  <w:style w:type="paragraph" w:customStyle="1" w:styleId="A9370D2081344D7694F7C542DD2CA266">
    <w:name w:val="A9370D2081344D7694F7C542DD2CA266"/>
    <w:rsid w:val="009365D2"/>
  </w:style>
  <w:style w:type="paragraph" w:customStyle="1" w:styleId="6DEE4CE103524AC9BBC722BC0C6D5583">
    <w:name w:val="6DEE4CE103524AC9BBC722BC0C6D5583"/>
    <w:rsid w:val="009365D2"/>
  </w:style>
  <w:style w:type="paragraph" w:customStyle="1" w:styleId="091D0E7EC4564B68A539CA8A0F961FBF">
    <w:name w:val="091D0E7EC4564B68A539CA8A0F961FBF"/>
    <w:rsid w:val="009365D2"/>
  </w:style>
  <w:style w:type="paragraph" w:customStyle="1" w:styleId="42A46FD34E434152BB5C21FFBE3FF441">
    <w:name w:val="42A46FD34E434152BB5C21FFBE3FF441"/>
    <w:rsid w:val="009365D2"/>
  </w:style>
  <w:style w:type="paragraph" w:customStyle="1" w:styleId="7C2A73079D8C47ADAAEAE1A64B4441C7">
    <w:name w:val="7C2A73079D8C47ADAAEAE1A64B4441C7"/>
    <w:rsid w:val="009365D2"/>
  </w:style>
  <w:style w:type="paragraph" w:customStyle="1" w:styleId="8D57E7331DA04E538D4BF023FE458E10">
    <w:name w:val="8D57E7331DA04E538D4BF023FE458E10"/>
    <w:rsid w:val="009365D2"/>
  </w:style>
  <w:style w:type="paragraph" w:customStyle="1" w:styleId="83AA610B0AA04BCE8788B9B1E4D86864">
    <w:name w:val="83AA610B0AA04BCE8788B9B1E4D86864"/>
    <w:rsid w:val="009365D2"/>
  </w:style>
  <w:style w:type="paragraph" w:customStyle="1" w:styleId="4D0E706FE05D4C68966D1DD584052C22">
    <w:name w:val="4D0E706FE05D4C68966D1DD584052C22"/>
    <w:rsid w:val="009365D2"/>
  </w:style>
  <w:style w:type="paragraph" w:customStyle="1" w:styleId="094A624B1ECA476C82778C1B522F71A1">
    <w:name w:val="094A624B1ECA476C82778C1B522F71A1"/>
    <w:rsid w:val="009365D2"/>
  </w:style>
  <w:style w:type="paragraph" w:customStyle="1" w:styleId="8DA52A79458B4F79895985F88329D407">
    <w:name w:val="8DA52A79458B4F79895985F88329D407"/>
    <w:rsid w:val="009365D2"/>
  </w:style>
  <w:style w:type="paragraph" w:customStyle="1" w:styleId="CF9C684AABFC47B1BF7D50675CEA4C0B">
    <w:name w:val="CF9C684AABFC47B1BF7D50675CEA4C0B"/>
    <w:rsid w:val="009365D2"/>
  </w:style>
  <w:style w:type="paragraph" w:customStyle="1" w:styleId="85A9EF6E29C44D3FAB6580BF41BAF1B9">
    <w:name w:val="85A9EF6E29C44D3FAB6580BF41BAF1B9"/>
    <w:rsid w:val="009365D2"/>
  </w:style>
  <w:style w:type="paragraph" w:customStyle="1" w:styleId="6E5895817823453F93A4B80C0F8767A7">
    <w:name w:val="6E5895817823453F93A4B80C0F8767A7"/>
    <w:rsid w:val="009365D2"/>
  </w:style>
  <w:style w:type="paragraph" w:customStyle="1" w:styleId="F64FE365892848F59C1EEF3787862CBC">
    <w:name w:val="F64FE365892848F59C1EEF3787862CBC"/>
    <w:rsid w:val="009365D2"/>
  </w:style>
  <w:style w:type="paragraph" w:customStyle="1" w:styleId="B484A65856E04EAC89783BBB4CFD4D5A">
    <w:name w:val="B484A65856E04EAC89783BBB4CFD4D5A"/>
    <w:rsid w:val="009365D2"/>
  </w:style>
  <w:style w:type="paragraph" w:customStyle="1" w:styleId="011252A752EA4450A36ECF9B11DEADE7">
    <w:name w:val="011252A752EA4450A36ECF9B11DEADE7"/>
    <w:rsid w:val="009365D2"/>
  </w:style>
  <w:style w:type="paragraph" w:customStyle="1" w:styleId="960240BFA36342AA8B31EBAA9F14A476">
    <w:name w:val="960240BFA36342AA8B31EBAA9F14A476"/>
    <w:rsid w:val="009365D2"/>
  </w:style>
  <w:style w:type="paragraph" w:customStyle="1" w:styleId="34051B1E2A8B43D598E075116E6684C4">
    <w:name w:val="34051B1E2A8B43D598E075116E6684C4"/>
    <w:rsid w:val="009365D2"/>
  </w:style>
  <w:style w:type="paragraph" w:customStyle="1" w:styleId="42D640A44718402D9D911BFB91FFE704">
    <w:name w:val="42D640A44718402D9D911BFB91FFE704"/>
    <w:rsid w:val="009365D2"/>
  </w:style>
  <w:style w:type="paragraph" w:customStyle="1" w:styleId="7CBEA511285E455AB8FAD807C42DFAE0">
    <w:name w:val="7CBEA511285E455AB8FAD807C42DFAE0"/>
    <w:rsid w:val="009365D2"/>
  </w:style>
  <w:style w:type="paragraph" w:customStyle="1" w:styleId="EBAE7271DACA49089BBA83437BCB1BFA">
    <w:name w:val="EBAE7271DACA49089BBA83437BCB1BFA"/>
    <w:rsid w:val="009365D2"/>
  </w:style>
  <w:style w:type="paragraph" w:customStyle="1" w:styleId="80B9621E1B8C47E5B16A24246BAC5192">
    <w:name w:val="80B9621E1B8C47E5B16A24246BAC5192"/>
    <w:rsid w:val="009365D2"/>
  </w:style>
  <w:style w:type="paragraph" w:customStyle="1" w:styleId="5B68B1009810407CBC0AF8E11DE1278A">
    <w:name w:val="5B68B1009810407CBC0AF8E11DE1278A"/>
    <w:rsid w:val="009365D2"/>
  </w:style>
  <w:style w:type="paragraph" w:customStyle="1" w:styleId="EBA78DC7419A467E8C59B87833509CFA">
    <w:name w:val="EBA78DC7419A467E8C59B87833509CFA"/>
    <w:rsid w:val="009365D2"/>
  </w:style>
  <w:style w:type="paragraph" w:customStyle="1" w:styleId="6BB6CB25F2AB4EC599E95732D5A6946A">
    <w:name w:val="6BB6CB25F2AB4EC599E95732D5A6946A"/>
    <w:rsid w:val="009365D2"/>
  </w:style>
  <w:style w:type="paragraph" w:customStyle="1" w:styleId="DA4F80424CAA4E77A1303B551923087F">
    <w:name w:val="DA4F80424CAA4E77A1303B551923087F"/>
    <w:rsid w:val="009365D2"/>
  </w:style>
  <w:style w:type="paragraph" w:customStyle="1" w:styleId="7A6340B1B50F4956AE5F020049C3C22B">
    <w:name w:val="7A6340B1B50F4956AE5F020049C3C22B"/>
    <w:rsid w:val="009365D2"/>
  </w:style>
  <w:style w:type="paragraph" w:customStyle="1" w:styleId="B7DA2E2BE88E4FCA91B19A49A30C2D62">
    <w:name w:val="B7DA2E2BE88E4FCA91B19A49A30C2D62"/>
    <w:rsid w:val="009365D2"/>
  </w:style>
  <w:style w:type="paragraph" w:customStyle="1" w:styleId="91C13156A66047E88E08BD9207354799">
    <w:name w:val="91C13156A66047E88E08BD9207354799"/>
    <w:rsid w:val="009365D2"/>
  </w:style>
  <w:style w:type="paragraph" w:customStyle="1" w:styleId="EC2E6E045B7E4DEDA3F9DA74C1E63571">
    <w:name w:val="EC2E6E045B7E4DEDA3F9DA74C1E63571"/>
    <w:rsid w:val="009365D2"/>
  </w:style>
  <w:style w:type="paragraph" w:customStyle="1" w:styleId="B36A1D50EDAC4640ACFF4821E53422D3">
    <w:name w:val="B36A1D50EDAC4640ACFF4821E53422D3"/>
    <w:rsid w:val="009365D2"/>
  </w:style>
  <w:style w:type="paragraph" w:customStyle="1" w:styleId="D31721AC4873443E82C0663F4533BE37">
    <w:name w:val="D31721AC4873443E82C0663F4533BE37"/>
    <w:rsid w:val="009365D2"/>
  </w:style>
  <w:style w:type="paragraph" w:customStyle="1" w:styleId="4188D1FEF7F040168FC6EA395272FC15">
    <w:name w:val="4188D1FEF7F040168FC6EA395272FC15"/>
    <w:rsid w:val="009365D2"/>
  </w:style>
  <w:style w:type="paragraph" w:customStyle="1" w:styleId="255781B4571548EDB5FE6C2FB64008F2">
    <w:name w:val="255781B4571548EDB5FE6C2FB64008F2"/>
    <w:rsid w:val="009365D2"/>
  </w:style>
  <w:style w:type="paragraph" w:customStyle="1" w:styleId="4CE9AC128E7F47ABA9E1F893917BBE12">
    <w:name w:val="4CE9AC128E7F47ABA9E1F893917BBE12"/>
    <w:rsid w:val="009365D2"/>
  </w:style>
  <w:style w:type="paragraph" w:customStyle="1" w:styleId="65F8888199DB4BED9B21DF493A23187C">
    <w:name w:val="65F8888199DB4BED9B21DF493A23187C"/>
    <w:rsid w:val="009365D2"/>
  </w:style>
  <w:style w:type="paragraph" w:customStyle="1" w:styleId="45C0EF0E1EF54A93A398B2F65478B75D">
    <w:name w:val="45C0EF0E1EF54A93A398B2F65478B75D"/>
    <w:rsid w:val="009365D2"/>
  </w:style>
  <w:style w:type="paragraph" w:customStyle="1" w:styleId="D837F8BC5A4F42C995147589FCBDEA23">
    <w:name w:val="D837F8BC5A4F42C995147589FCBDEA23"/>
    <w:rsid w:val="009365D2"/>
  </w:style>
  <w:style w:type="paragraph" w:customStyle="1" w:styleId="8899D80FE402445C880B469195B47D17">
    <w:name w:val="8899D80FE402445C880B469195B47D17"/>
    <w:rsid w:val="009365D2"/>
  </w:style>
  <w:style w:type="paragraph" w:customStyle="1" w:styleId="1E9AD78013B44A6E9B2626E331932C41">
    <w:name w:val="1E9AD78013B44A6E9B2626E331932C41"/>
    <w:rsid w:val="009365D2"/>
  </w:style>
  <w:style w:type="paragraph" w:customStyle="1" w:styleId="57D675EB7F2E4D4091AAABA1C904765F">
    <w:name w:val="57D675EB7F2E4D4091AAABA1C904765F"/>
    <w:rsid w:val="009365D2"/>
  </w:style>
  <w:style w:type="paragraph" w:customStyle="1" w:styleId="2B65A4F397D24EFC8C685ECE22B603AD">
    <w:name w:val="2B65A4F397D24EFC8C685ECE22B603AD"/>
    <w:rsid w:val="009365D2"/>
  </w:style>
  <w:style w:type="paragraph" w:customStyle="1" w:styleId="F0076404BD484843AA6566967E2F5C49">
    <w:name w:val="F0076404BD484843AA6566967E2F5C49"/>
    <w:rsid w:val="009365D2"/>
  </w:style>
  <w:style w:type="paragraph" w:customStyle="1" w:styleId="54E8BE694BAD46ACB36F932972DFA578">
    <w:name w:val="54E8BE694BAD46ACB36F932972DFA578"/>
    <w:rsid w:val="009365D2"/>
  </w:style>
  <w:style w:type="paragraph" w:customStyle="1" w:styleId="C0F42E03202D4B7DB84BF75BD918AA87">
    <w:name w:val="C0F42E03202D4B7DB84BF75BD918AA87"/>
    <w:rsid w:val="009365D2"/>
  </w:style>
  <w:style w:type="paragraph" w:customStyle="1" w:styleId="13341BAF2CF34FE88726B7FDF2B92B5B">
    <w:name w:val="13341BAF2CF34FE88726B7FDF2B92B5B"/>
    <w:rsid w:val="009365D2"/>
  </w:style>
  <w:style w:type="paragraph" w:customStyle="1" w:styleId="E78D3195BDBA4A128E0D21631EDA890F">
    <w:name w:val="E78D3195BDBA4A128E0D21631EDA890F"/>
    <w:rsid w:val="009365D2"/>
  </w:style>
  <w:style w:type="paragraph" w:customStyle="1" w:styleId="FE40BE8320384069993A89F0AD1C400C">
    <w:name w:val="FE40BE8320384069993A89F0AD1C400C"/>
    <w:rsid w:val="009365D2"/>
  </w:style>
  <w:style w:type="paragraph" w:customStyle="1" w:styleId="77C7FCC0A69E424DB97E51F432CF1389">
    <w:name w:val="77C7FCC0A69E424DB97E51F432CF1389"/>
    <w:rsid w:val="009365D2"/>
  </w:style>
  <w:style w:type="paragraph" w:customStyle="1" w:styleId="BA98E4B5E85F463A9A4F64F64172AEA2">
    <w:name w:val="BA98E4B5E85F463A9A4F64F64172AEA2"/>
    <w:rsid w:val="009365D2"/>
  </w:style>
  <w:style w:type="paragraph" w:customStyle="1" w:styleId="CC2471A3540646F99FA00EDA7A523EDF">
    <w:name w:val="CC2471A3540646F99FA00EDA7A523EDF"/>
    <w:rsid w:val="009365D2"/>
  </w:style>
  <w:style w:type="paragraph" w:customStyle="1" w:styleId="FA872D38541A47BEBE3B92F4090AAE98">
    <w:name w:val="FA872D38541A47BEBE3B92F4090AAE98"/>
    <w:rsid w:val="009365D2"/>
  </w:style>
  <w:style w:type="paragraph" w:customStyle="1" w:styleId="8F1E2F917AAE4F2E98AB72948D30F9F6">
    <w:name w:val="8F1E2F917AAE4F2E98AB72948D30F9F6"/>
    <w:rsid w:val="009365D2"/>
  </w:style>
  <w:style w:type="paragraph" w:customStyle="1" w:styleId="53C8ED03E8E54ECFB13EDFD8E06B06E7">
    <w:name w:val="53C8ED03E8E54ECFB13EDFD8E06B06E7"/>
    <w:rsid w:val="009365D2"/>
  </w:style>
  <w:style w:type="paragraph" w:customStyle="1" w:styleId="F48B92A29FA64A4D9175067ADFE4F510">
    <w:name w:val="F48B92A29FA64A4D9175067ADFE4F510"/>
    <w:rsid w:val="009365D2"/>
  </w:style>
  <w:style w:type="paragraph" w:customStyle="1" w:styleId="E9B3961A146140FEA7239899585F82CC">
    <w:name w:val="E9B3961A146140FEA7239899585F82CC"/>
    <w:rsid w:val="009365D2"/>
  </w:style>
  <w:style w:type="paragraph" w:customStyle="1" w:styleId="986DB1792689453BA82F40B658478B45">
    <w:name w:val="986DB1792689453BA82F40B658478B45"/>
    <w:rsid w:val="009365D2"/>
  </w:style>
  <w:style w:type="paragraph" w:customStyle="1" w:styleId="5ADBE0D7B3AB4CD8BEBCBB56FC5138A1">
    <w:name w:val="5ADBE0D7B3AB4CD8BEBCBB56FC5138A1"/>
    <w:rsid w:val="009365D2"/>
  </w:style>
  <w:style w:type="paragraph" w:customStyle="1" w:styleId="06326F8AB1E94AC18AA47685238AB877">
    <w:name w:val="06326F8AB1E94AC18AA47685238AB877"/>
    <w:rsid w:val="009365D2"/>
  </w:style>
  <w:style w:type="paragraph" w:customStyle="1" w:styleId="6DBCDFE15CC243B594BB4ABBC49A9AF7">
    <w:name w:val="6DBCDFE15CC243B594BB4ABBC49A9AF7"/>
    <w:rsid w:val="009365D2"/>
  </w:style>
  <w:style w:type="paragraph" w:customStyle="1" w:styleId="25C9953A21194375B43C9B0A27A2E1FE">
    <w:name w:val="25C9953A21194375B43C9B0A27A2E1FE"/>
    <w:rsid w:val="009365D2"/>
  </w:style>
  <w:style w:type="paragraph" w:customStyle="1" w:styleId="7644FA47279B4A61B0CF4CA2E249FD17">
    <w:name w:val="7644FA47279B4A61B0CF4CA2E249FD17"/>
    <w:rsid w:val="009365D2"/>
  </w:style>
  <w:style w:type="paragraph" w:customStyle="1" w:styleId="1ECF14CE878F4307833CB1C0EF5D9E7F">
    <w:name w:val="1ECF14CE878F4307833CB1C0EF5D9E7F"/>
    <w:rsid w:val="009365D2"/>
  </w:style>
  <w:style w:type="paragraph" w:customStyle="1" w:styleId="64AC819BA6C54927A67D0C051D3B43FC">
    <w:name w:val="64AC819BA6C54927A67D0C051D3B43FC"/>
    <w:rsid w:val="009365D2"/>
  </w:style>
  <w:style w:type="paragraph" w:customStyle="1" w:styleId="6BD5B7E6C667458FB90D6AABD1D1EF2A">
    <w:name w:val="6BD5B7E6C667458FB90D6AABD1D1EF2A"/>
    <w:rsid w:val="009365D2"/>
  </w:style>
  <w:style w:type="paragraph" w:customStyle="1" w:styleId="593EC817DFA541F4A4E4F4BA5C6C2DB3">
    <w:name w:val="593EC817DFA541F4A4E4F4BA5C6C2DB3"/>
    <w:rsid w:val="009365D2"/>
  </w:style>
  <w:style w:type="paragraph" w:customStyle="1" w:styleId="348D6AED8023409EB6CBA5C5500A6289">
    <w:name w:val="348D6AED8023409EB6CBA5C5500A6289"/>
    <w:rsid w:val="009365D2"/>
  </w:style>
  <w:style w:type="paragraph" w:customStyle="1" w:styleId="5AB6F9FFE7F94C52BEE3E2F1B50C41C4">
    <w:name w:val="5AB6F9FFE7F94C52BEE3E2F1B50C41C4"/>
    <w:rsid w:val="009365D2"/>
  </w:style>
  <w:style w:type="paragraph" w:customStyle="1" w:styleId="1E0B14C1EE81415A82072F14F18CE563">
    <w:name w:val="1E0B14C1EE81415A82072F14F18CE563"/>
    <w:rsid w:val="009365D2"/>
  </w:style>
  <w:style w:type="paragraph" w:customStyle="1" w:styleId="316D1B877779425CB3D522EDA98D8476">
    <w:name w:val="316D1B877779425CB3D522EDA98D8476"/>
    <w:rsid w:val="009365D2"/>
  </w:style>
  <w:style w:type="paragraph" w:customStyle="1" w:styleId="3AD8E46BC6A243C8A03700F77888A0B9">
    <w:name w:val="3AD8E46BC6A243C8A03700F77888A0B9"/>
    <w:rsid w:val="009365D2"/>
  </w:style>
  <w:style w:type="paragraph" w:customStyle="1" w:styleId="D79AB92C993F48FE9A30A16C63F8545E">
    <w:name w:val="D79AB92C993F48FE9A30A16C63F8545E"/>
    <w:rsid w:val="009365D2"/>
  </w:style>
  <w:style w:type="paragraph" w:customStyle="1" w:styleId="C8C259A57317462AAAC013D39F47E7A2">
    <w:name w:val="C8C259A57317462AAAC013D39F47E7A2"/>
    <w:rsid w:val="009365D2"/>
  </w:style>
  <w:style w:type="paragraph" w:customStyle="1" w:styleId="9D47CE16DA424B17AF1A5FC98EA64981">
    <w:name w:val="9D47CE16DA424B17AF1A5FC98EA64981"/>
    <w:rsid w:val="009365D2"/>
  </w:style>
  <w:style w:type="paragraph" w:customStyle="1" w:styleId="6A731A1AD78D43E1A665AAA7D8AC11D7">
    <w:name w:val="6A731A1AD78D43E1A665AAA7D8AC11D7"/>
    <w:rsid w:val="009365D2"/>
  </w:style>
  <w:style w:type="paragraph" w:customStyle="1" w:styleId="DBA5A8DB20FB4635A9350211D23A930A">
    <w:name w:val="DBA5A8DB20FB4635A9350211D23A930A"/>
    <w:rsid w:val="009365D2"/>
  </w:style>
  <w:style w:type="paragraph" w:customStyle="1" w:styleId="BF2B078315F14598AFB6277B2198B16C">
    <w:name w:val="BF2B078315F14598AFB6277B2198B16C"/>
    <w:rsid w:val="009365D2"/>
  </w:style>
  <w:style w:type="paragraph" w:customStyle="1" w:styleId="3D9AB974EBB44C828891EF51AEE78BE7">
    <w:name w:val="3D9AB974EBB44C828891EF51AEE78BE7"/>
    <w:rsid w:val="009365D2"/>
  </w:style>
  <w:style w:type="paragraph" w:customStyle="1" w:styleId="720893B26D344218ACEEBEEBFD928D2C">
    <w:name w:val="720893B26D344218ACEEBEEBFD928D2C"/>
    <w:rsid w:val="009365D2"/>
  </w:style>
  <w:style w:type="paragraph" w:customStyle="1" w:styleId="3BBF36E01F2C43AAAF7C09002FB19648">
    <w:name w:val="3BBF36E01F2C43AAAF7C09002FB19648"/>
    <w:rsid w:val="009365D2"/>
  </w:style>
  <w:style w:type="paragraph" w:customStyle="1" w:styleId="0073EB5635C34EFBB820ABB1ABA6E287">
    <w:name w:val="0073EB5635C34EFBB820ABB1ABA6E287"/>
    <w:rsid w:val="009365D2"/>
  </w:style>
  <w:style w:type="paragraph" w:customStyle="1" w:styleId="DA98B8DA954F4FE4B48708463CDE30B1">
    <w:name w:val="DA98B8DA954F4FE4B48708463CDE30B1"/>
    <w:rsid w:val="009365D2"/>
  </w:style>
  <w:style w:type="paragraph" w:customStyle="1" w:styleId="66BBAF4362394B528DFC4FA40C6B2AF3">
    <w:name w:val="66BBAF4362394B528DFC4FA40C6B2AF3"/>
    <w:rsid w:val="009365D2"/>
  </w:style>
  <w:style w:type="paragraph" w:customStyle="1" w:styleId="7AE6F2882A624BFB9D55B9CEB9E7C6E1">
    <w:name w:val="7AE6F2882A624BFB9D55B9CEB9E7C6E1"/>
    <w:rsid w:val="009365D2"/>
  </w:style>
  <w:style w:type="paragraph" w:customStyle="1" w:styleId="0D0E093C6D124A989B016E7AD1CFF4C0">
    <w:name w:val="0D0E093C6D124A989B016E7AD1CFF4C0"/>
    <w:rsid w:val="009365D2"/>
  </w:style>
  <w:style w:type="paragraph" w:customStyle="1" w:styleId="A6BC4D5A1C3A4CCD800D76EBD4B256C7">
    <w:name w:val="A6BC4D5A1C3A4CCD800D76EBD4B256C7"/>
    <w:rsid w:val="009365D2"/>
  </w:style>
  <w:style w:type="paragraph" w:customStyle="1" w:styleId="33ACE5B45703478B93610A7A154986C2">
    <w:name w:val="33ACE5B45703478B93610A7A154986C2"/>
    <w:rsid w:val="009365D2"/>
  </w:style>
  <w:style w:type="paragraph" w:customStyle="1" w:styleId="E039A59DD4E64BD987B7CB0763FFB042">
    <w:name w:val="E039A59DD4E64BD987B7CB0763FFB042"/>
    <w:rsid w:val="009365D2"/>
  </w:style>
  <w:style w:type="paragraph" w:customStyle="1" w:styleId="82115F9DB97D47A187D82FD825D22328">
    <w:name w:val="82115F9DB97D47A187D82FD825D22328"/>
    <w:rsid w:val="009365D2"/>
  </w:style>
  <w:style w:type="paragraph" w:customStyle="1" w:styleId="C153533593FC44DEAD45924912D3689D">
    <w:name w:val="C153533593FC44DEAD45924912D3689D"/>
    <w:rsid w:val="009365D2"/>
  </w:style>
  <w:style w:type="paragraph" w:customStyle="1" w:styleId="D1D89DC653CF434FBE33AB588AE58799">
    <w:name w:val="D1D89DC653CF434FBE33AB588AE58799"/>
    <w:rsid w:val="009365D2"/>
  </w:style>
  <w:style w:type="paragraph" w:customStyle="1" w:styleId="47B9338BC31A4E6F968E2D10B1BAAD88">
    <w:name w:val="47B9338BC31A4E6F968E2D10B1BAAD88"/>
    <w:rsid w:val="009365D2"/>
  </w:style>
  <w:style w:type="paragraph" w:customStyle="1" w:styleId="38EF908064984AC6B24F3BF165572713">
    <w:name w:val="38EF908064984AC6B24F3BF165572713"/>
    <w:rsid w:val="009365D2"/>
  </w:style>
  <w:style w:type="paragraph" w:customStyle="1" w:styleId="31BCC06E804749CFAB9F0837A37B1024">
    <w:name w:val="31BCC06E804749CFAB9F0837A37B1024"/>
    <w:rsid w:val="009365D2"/>
  </w:style>
  <w:style w:type="paragraph" w:customStyle="1" w:styleId="8E3AB9272989495AADA81B403459F825">
    <w:name w:val="8E3AB9272989495AADA81B403459F825"/>
    <w:rsid w:val="009365D2"/>
  </w:style>
  <w:style w:type="paragraph" w:customStyle="1" w:styleId="D0CB17F2F50F4796B6F5B60942B4102A">
    <w:name w:val="D0CB17F2F50F4796B6F5B60942B4102A"/>
    <w:rsid w:val="009365D2"/>
  </w:style>
  <w:style w:type="paragraph" w:customStyle="1" w:styleId="7A29A99C0F364C09B5EA91DFE36738A5">
    <w:name w:val="7A29A99C0F364C09B5EA91DFE36738A5"/>
    <w:rsid w:val="009365D2"/>
  </w:style>
  <w:style w:type="paragraph" w:customStyle="1" w:styleId="E61442C055C94507A161D11F1ED4EFC2">
    <w:name w:val="E61442C055C94507A161D11F1ED4EFC2"/>
    <w:rsid w:val="009365D2"/>
  </w:style>
  <w:style w:type="paragraph" w:customStyle="1" w:styleId="A4DA215F5F85427CA8B87F1F7E0C53DB">
    <w:name w:val="A4DA215F5F85427CA8B87F1F7E0C53DB"/>
    <w:rsid w:val="009365D2"/>
  </w:style>
  <w:style w:type="paragraph" w:customStyle="1" w:styleId="E4932C66BAFD439DAE6F8526F57B3AC3">
    <w:name w:val="E4932C66BAFD439DAE6F8526F57B3AC3"/>
    <w:rsid w:val="009365D2"/>
  </w:style>
  <w:style w:type="paragraph" w:customStyle="1" w:styleId="8D39D2FCAE93424199E18B26BD872ACA">
    <w:name w:val="8D39D2FCAE93424199E18B26BD872ACA"/>
    <w:rsid w:val="009365D2"/>
  </w:style>
  <w:style w:type="paragraph" w:customStyle="1" w:styleId="121E0A3496C64BDE8BFEBDFF17F4702B">
    <w:name w:val="121E0A3496C64BDE8BFEBDFF17F4702B"/>
    <w:rsid w:val="009365D2"/>
  </w:style>
  <w:style w:type="paragraph" w:customStyle="1" w:styleId="7C42E062E9394A3D8C956EB5D4A3FCC7">
    <w:name w:val="7C42E062E9394A3D8C956EB5D4A3FCC7"/>
    <w:rsid w:val="009365D2"/>
  </w:style>
  <w:style w:type="paragraph" w:customStyle="1" w:styleId="CC852635C7EC45F199AD4293156D1DA1">
    <w:name w:val="CC852635C7EC45F199AD4293156D1DA1"/>
    <w:rsid w:val="009365D2"/>
  </w:style>
  <w:style w:type="paragraph" w:customStyle="1" w:styleId="05B5EB67E07C44DD9FE886E38E676159">
    <w:name w:val="05B5EB67E07C44DD9FE886E38E676159"/>
    <w:rsid w:val="009365D2"/>
  </w:style>
  <w:style w:type="paragraph" w:customStyle="1" w:styleId="02DA38625DFB4069AA81D621533D0837">
    <w:name w:val="02DA38625DFB4069AA81D621533D0837"/>
    <w:rsid w:val="009365D2"/>
  </w:style>
  <w:style w:type="paragraph" w:customStyle="1" w:styleId="8E55052E9F4A4D6FBBED530F5F9F40DF">
    <w:name w:val="8E55052E9F4A4D6FBBED530F5F9F40DF"/>
    <w:rsid w:val="009365D2"/>
  </w:style>
  <w:style w:type="paragraph" w:customStyle="1" w:styleId="EFA9C262B3514437B1774355DD85241A">
    <w:name w:val="EFA9C262B3514437B1774355DD85241A"/>
    <w:rsid w:val="009365D2"/>
  </w:style>
  <w:style w:type="paragraph" w:customStyle="1" w:styleId="11630780FF744BD9AE528485E1C8C255">
    <w:name w:val="11630780FF744BD9AE528485E1C8C255"/>
    <w:rsid w:val="009365D2"/>
  </w:style>
  <w:style w:type="paragraph" w:customStyle="1" w:styleId="37FFD270017C490B8CF7A5E00134533E">
    <w:name w:val="37FFD270017C490B8CF7A5E00134533E"/>
    <w:rsid w:val="009365D2"/>
  </w:style>
  <w:style w:type="paragraph" w:customStyle="1" w:styleId="B0B44E6EA0BA49B888773DFD76EABD98">
    <w:name w:val="B0B44E6EA0BA49B888773DFD76EABD98"/>
    <w:rsid w:val="009365D2"/>
  </w:style>
  <w:style w:type="paragraph" w:customStyle="1" w:styleId="4CBF86F7443B4A0E997D722FC1178403">
    <w:name w:val="4CBF86F7443B4A0E997D722FC1178403"/>
    <w:rsid w:val="009365D2"/>
  </w:style>
  <w:style w:type="paragraph" w:customStyle="1" w:styleId="2F67596C6C1149CD89D06804FD816C71">
    <w:name w:val="2F67596C6C1149CD89D06804FD816C71"/>
    <w:rsid w:val="009365D2"/>
  </w:style>
  <w:style w:type="paragraph" w:customStyle="1" w:styleId="FE1C91DD632A478B912A47453C051A78">
    <w:name w:val="FE1C91DD632A478B912A47453C051A78"/>
    <w:rsid w:val="009365D2"/>
  </w:style>
  <w:style w:type="paragraph" w:customStyle="1" w:styleId="A724A46495AB4AC0A5553DC64A9D68BC">
    <w:name w:val="A724A46495AB4AC0A5553DC64A9D68BC"/>
    <w:rsid w:val="009365D2"/>
  </w:style>
  <w:style w:type="paragraph" w:customStyle="1" w:styleId="F09BD75F88DE4FC6AFCFCE5F381C1C53">
    <w:name w:val="F09BD75F88DE4FC6AFCFCE5F381C1C53"/>
    <w:rsid w:val="009365D2"/>
  </w:style>
  <w:style w:type="paragraph" w:customStyle="1" w:styleId="5643085459EB43C3A6E03048AA7ECB9B">
    <w:name w:val="5643085459EB43C3A6E03048AA7ECB9B"/>
    <w:rsid w:val="009365D2"/>
  </w:style>
  <w:style w:type="paragraph" w:customStyle="1" w:styleId="D46765237AF6405C9622E7699AFB5F43">
    <w:name w:val="D46765237AF6405C9622E7699AFB5F43"/>
    <w:rsid w:val="009365D2"/>
  </w:style>
  <w:style w:type="paragraph" w:customStyle="1" w:styleId="B1C70644429C4DFE936A9E8B3369EA71">
    <w:name w:val="B1C70644429C4DFE936A9E8B3369EA71"/>
    <w:rsid w:val="009365D2"/>
  </w:style>
  <w:style w:type="paragraph" w:customStyle="1" w:styleId="F0F2AC55A3264FD4A67769E33F3C9F42">
    <w:name w:val="F0F2AC55A3264FD4A67769E33F3C9F42"/>
    <w:rsid w:val="009365D2"/>
  </w:style>
  <w:style w:type="paragraph" w:customStyle="1" w:styleId="071F083762F841ED859C37C9A2BAAD63">
    <w:name w:val="071F083762F841ED859C37C9A2BAAD63"/>
    <w:rsid w:val="009365D2"/>
  </w:style>
  <w:style w:type="paragraph" w:customStyle="1" w:styleId="D13EE72042DC4E0A97F5370919F0CC46">
    <w:name w:val="D13EE72042DC4E0A97F5370919F0CC46"/>
    <w:rsid w:val="009365D2"/>
  </w:style>
  <w:style w:type="paragraph" w:customStyle="1" w:styleId="B398B8FADEB94B3FB866083E912AFFC7">
    <w:name w:val="B398B8FADEB94B3FB866083E912AFFC7"/>
    <w:rsid w:val="009365D2"/>
  </w:style>
  <w:style w:type="paragraph" w:customStyle="1" w:styleId="0D5B1AC0CDF743BD8890FA6915C02438">
    <w:name w:val="0D5B1AC0CDF743BD8890FA6915C02438"/>
    <w:rsid w:val="009365D2"/>
  </w:style>
  <w:style w:type="paragraph" w:customStyle="1" w:styleId="97ECF736C6744C26B6AC4A6BE55B674B">
    <w:name w:val="97ECF736C6744C26B6AC4A6BE55B674B"/>
    <w:rsid w:val="009365D2"/>
  </w:style>
  <w:style w:type="paragraph" w:customStyle="1" w:styleId="B33A4C4BCF464CEC966C0A91D2EF5821">
    <w:name w:val="B33A4C4BCF464CEC966C0A91D2EF5821"/>
    <w:rsid w:val="009365D2"/>
  </w:style>
  <w:style w:type="paragraph" w:customStyle="1" w:styleId="D91D38213A834DBD85CFE7405C5F44AE">
    <w:name w:val="D91D38213A834DBD85CFE7405C5F44AE"/>
    <w:rsid w:val="009365D2"/>
  </w:style>
  <w:style w:type="paragraph" w:customStyle="1" w:styleId="4F45A5F30270460E85FEFCC10453BE6D">
    <w:name w:val="4F45A5F30270460E85FEFCC10453BE6D"/>
    <w:rsid w:val="009365D2"/>
  </w:style>
  <w:style w:type="paragraph" w:customStyle="1" w:styleId="D66E23E5CD1B42B19C2E014DE215AA06">
    <w:name w:val="D66E23E5CD1B42B19C2E014DE215AA06"/>
    <w:rsid w:val="009365D2"/>
  </w:style>
  <w:style w:type="paragraph" w:customStyle="1" w:styleId="4C2B81ECBA2940DA9B3A100284E18B57">
    <w:name w:val="4C2B81ECBA2940DA9B3A100284E18B57"/>
    <w:rsid w:val="009365D2"/>
  </w:style>
  <w:style w:type="paragraph" w:customStyle="1" w:styleId="21B86984EC91414587665875664A2920">
    <w:name w:val="21B86984EC91414587665875664A2920"/>
    <w:rsid w:val="009365D2"/>
  </w:style>
  <w:style w:type="paragraph" w:customStyle="1" w:styleId="86B4C5D6B5B547FDAF2219CF0032D952">
    <w:name w:val="86B4C5D6B5B547FDAF2219CF0032D952"/>
    <w:rsid w:val="009365D2"/>
  </w:style>
  <w:style w:type="paragraph" w:customStyle="1" w:styleId="02C507FFDA514AADA167688D6CEC927F">
    <w:name w:val="02C507FFDA514AADA167688D6CEC927F"/>
    <w:rsid w:val="009365D2"/>
  </w:style>
  <w:style w:type="paragraph" w:customStyle="1" w:styleId="B897CFDEA1C54A69AF173FE27E2AE40A">
    <w:name w:val="B897CFDEA1C54A69AF173FE27E2AE40A"/>
    <w:rsid w:val="009365D2"/>
  </w:style>
  <w:style w:type="paragraph" w:customStyle="1" w:styleId="09E1BC4450D146CBA97F304DC8C95E74">
    <w:name w:val="09E1BC4450D146CBA97F304DC8C95E74"/>
    <w:rsid w:val="009365D2"/>
  </w:style>
  <w:style w:type="paragraph" w:customStyle="1" w:styleId="DFD96569C50143C984129C4F8F421F93">
    <w:name w:val="DFD96569C50143C984129C4F8F421F93"/>
    <w:rsid w:val="009365D2"/>
  </w:style>
  <w:style w:type="paragraph" w:customStyle="1" w:styleId="85AA8AAED7B94446BFE44A5DCB29D8BC">
    <w:name w:val="85AA8AAED7B94446BFE44A5DCB29D8BC"/>
    <w:rsid w:val="009365D2"/>
  </w:style>
  <w:style w:type="paragraph" w:customStyle="1" w:styleId="41A6B3AB4AD147FDA6CE883B83E2D588">
    <w:name w:val="41A6B3AB4AD147FDA6CE883B83E2D588"/>
    <w:rsid w:val="009365D2"/>
  </w:style>
  <w:style w:type="paragraph" w:customStyle="1" w:styleId="AFC4265801EF48FCB986F746DDE43656">
    <w:name w:val="AFC4265801EF48FCB986F746DDE43656"/>
    <w:rsid w:val="009365D2"/>
  </w:style>
  <w:style w:type="paragraph" w:customStyle="1" w:styleId="EAF124859FEA4C41BD874C26E68AD70A">
    <w:name w:val="EAF124859FEA4C41BD874C26E68AD70A"/>
    <w:rsid w:val="009365D2"/>
  </w:style>
  <w:style w:type="paragraph" w:customStyle="1" w:styleId="96800B886E334E028CA3B101D5131AE5">
    <w:name w:val="96800B886E334E028CA3B101D5131AE5"/>
    <w:rsid w:val="009365D2"/>
  </w:style>
  <w:style w:type="paragraph" w:customStyle="1" w:styleId="18653D3A86684174A5A344602E362D75">
    <w:name w:val="18653D3A86684174A5A344602E362D75"/>
    <w:rsid w:val="009365D2"/>
  </w:style>
  <w:style w:type="paragraph" w:customStyle="1" w:styleId="AA583E6B029C4B7CB4509AF6FB50CCDB">
    <w:name w:val="AA583E6B029C4B7CB4509AF6FB50CCDB"/>
    <w:rsid w:val="009365D2"/>
  </w:style>
  <w:style w:type="paragraph" w:customStyle="1" w:styleId="FC15437582224544A09051CCCB99FA0D">
    <w:name w:val="FC15437582224544A09051CCCB99FA0D"/>
    <w:rsid w:val="009365D2"/>
  </w:style>
  <w:style w:type="paragraph" w:customStyle="1" w:styleId="DD300AFDD8C944629B1ADABCDDF1EA13">
    <w:name w:val="DD300AFDD8C944629B1ADABCDDF1EA13"/>
    <w:rsid w:val="009365D2"/>
  </w:style>
  <w:style w:type="paragraph" w:customStyle="1" w:styleId="B1E309E218A54ABDAED9FDF56FFB3BE6">
    <w:name w:val="B1E309E218A54ABDAED9FDF56FFB3BE6"/>
    <w:rsid w:val="009365D2"/>
  </w:style>
  <w:style w:type="paragraph" w:customStyle="1" w:styleId="7494877BCB4A4A2EBFB52605D474C4C2">
    <w:name w:val="7494877BCB4A4A2EBFB52605D474C4C2"/>
    <w:rsid w:val="009365D2"/>
  </w:style>
  <w:style w:type="paragraph" w:customStyle="1" w:styleId="C96471734DA54464BB4412445CC96000">
    <w:name w:val="C96471734DA54464BB4412445CC96000"/>
    <w:rsid w:val="009365D2"/>
  </w:style>
  <w:style w:type="paragraph" w:customStyle="1" w:styleId="B9864124FA35414DA9FDDD7C389D9085">
    <w:name w:val="B9864124FA35414DA9FDDD7C389D9085"/>
    <w:rsid w:val="009365D2"/>
  </w:style>
  <w:style w:type="paragraph" w:customStyle="1" w:styleId="709CC4D8B6BB4191A0CFBC02A29E734F">
    <w:name w:val="709CC4D8B6BB4191A0CFBC02A29E734F"/>
    <w:rsid w:val="009365D2"/>
  </w:style>
  <w:style w:type="paragraph" w:customStyle="1" w:styleId="19AAF273DDC145D28C68FC7594C28073">
    <w:name w:val="19AAF273DDC145D28C68FC7594C28073"/>
    <w:rsid w:val="009365D2"/>
  </w:style>
  <w:style w:type="paragraph" w:customStyle="1" w:styleId="F0F8BA8FB63E467EB48F064C37F08288">
    <w:name w:val="F0F8BA8FB63E467EB48F064C37F08288"/>
    <w:rsid w:val="009365D2"/>
  </w:style>
  <w:style w:type="paragraph" w:customStyle="1" w:styleId="2B9ECB614CA949CCAC7A79A5C88BDBA2">
    <w:name w:val="2B9ECB614CA949CCAC7A79A5C88BDBA2"/>
    <w:rsid w:val="009365D2"/>
  </w:style>
  <w:style w:type="paragraph" w:customStyle="1" w:styleId="CEA117EF8276452C864A670B94EB39DE">
    <w:name w:val="CEA117EF8276452C864A670B94EB39DE"/>
    <w:rsid w:val="009365D2"/>
  </w:style>
  <w:style w:type="paragraph" w:customStyle="1" w:styleId="4D89D83DA11C46F88F2861324878DB41">
    <w:name w:val="4D89D83DA11C46F88F2861324878DB41"/>
    <w:rsid w:val="009365D2"/>
  </w:style>
  <w:style w:type="paragraph" w:customStyle="1" w:styleId="DB953D233D4949E4BC375F77865FAC9E">
    <w:name w:val="DB953D233D4949E4BC375F77865FAC9E"/>
    <w:rsid w:val="009365D2"/>
  </w:style>
  <w:style w:type="paragraph" w:customStyle="1" w:styleId="06301DABC83B4EDFB914F646DEA47E23">
    <w:name w:val="06301DABC83B4EDFB914F646DEA47E23"/>
    <w:rsid w:val="009365D2"/>
  </w:style>
  <w:style w:type="paragraph" w:customStyle="1" w:styleId="2533A2AE14894DD8BE9FC4022CFD7246">
    <w:name w:val="2533A2AE14894DD8BE9FC4022CFD7246"/>
    <w:rsid w:val="009365D2"/>
  </w:style>
  <w:style w:type="paragraph" w:customStyle="1" w:styleId="16C33402787A4D3899795EB7F1111BD3">
    <w:name w:val="16C33402787A4D3899795EB7F1111BD3"/>
    <w:rsid w:val="009365D2"/>
  </w:style>
  <w:style w:type="paragraph" w:customStyle="1" w:styleId="F8D958AE748044F6964C814C7A5FC719">
    <w:name w:val="F8D958AE748044F6964C814C7A5FC719"/>
    <w:rsid w:val="009365D2"/>
  </w:style>
  <w:style w:type="paragraph" w:customStyle="1" w:styleId="0284C0CA17114865B6DE655EA9808289">
    <w:name w:val="0284C0CA17114865B6DE655EA9808289"/>
    <w:rsid w:val="009365D2"/>
  </w:style>
  <w:style w:type="paragraph" w:customStyle="1" w:styleId="C29813437DF743AE80BCCCA0945997E1">
    <w:name w:val="C29813437DF743AE80BCCCA0945997E1"/>
    <w:rsid w:val="009365D2"/>
  </w:style>
  <w:style w:type="paragraph" w:customStyle="1" w:styleId="00E65B1C3C1F46C085B19FD06CD4D825">
    <w:name w:val="00E65B1C3C1F46C085B19FD06CD4D825"/>
    <w:rsid w:val="009365D2"/>
  </w:style>
  <w:style w:type="paragraph" w:customStyle="1" w:styleId="1AE445E25EAD43F2B790E53F98E7952D">
    <w:name w:val="1AE445E25EAD43F2B790E53F98E7952D"/>
    <w:rsid w:val="009365D2"/>
  </w:style>
  <w:style w:type="paragraph" w:customStyle="1" w:styleId="978EC633EDCB4237A9D8E0B079DA1998">
    <w:name w:val="978EC633EDCB4237A9D8E0B079DA1998"/>
    <w:rsid w:val="009365D2"/>
  </w:style>
  <w:style w:type="paragraph" w:customStyle="1" w:styleId="B1AEF4B504064845BD2858C0370BFE56">
    <w:name w:val="B1AEF4B504064845BD2858C0370BFE56"/>
    <w:rsid w:val="009365D2"/>
  </w:style>
  <w:style w:type="paragraph" w:customStyle="1" w:styleId="6165FF0873F24CBFAEDFF342B388ADC1">
    <w:name w:val="6165FF0873F24CBFAEDFF342B388ADC1"/>
    <w:rsid w:val="009365D2"/>
  </w:style>
  <w:style w:type="paragraph" w:customStyle="1" w:styleId="6FD057232ADE4E02A08B72BA718CC42A">
    <w:name w:val="6FD057232ADE4E02A08B72BA718CC42A"/>
    <w:rsid w:val="009365D2"/>
  </w:style>
  <w:style w:type="paragraph" w:customStyle="1" w:styleId="2F1F8DC9443449C8B68897C7C6A6FB58">
    <w:name w:val="2F1F8DC9443449C8B68897C7C6A6FB58"/>
    <w:rsid w:val="009365D2"/>
  </w:style>
  <w:style w:type="paragraph" w:customStyle="1" w:styleId="CFD2190680D248E9AA04D3AC5F38715C">
    <w:name w:val="CFD2190680D248E9AA04D3AC5F38715C"/>
    <w:rsid w:val="009365D2"/>
  </w:style>
  <w:style w:type="paragraph" w:customStyle="1" w:styleId="C10607F80E5F4B28978CA662897E0662">
    <w:name w:val="C10607F80E5F4B28978CA662897E0662"/>
    <w:rsid w:val="009365D2"/>
  </w:style>
  <w:style w:type="paragraph" w:customStyle="1" w:styleId="847B8B9A867545A5B69216C6E2667718">
    <w:name w:val="847B8B9A867545A5B69216C6E2667718"/>
    <w:rsid w:val="009365D2"/>
  </w:style>
  <w:style w:type="paragraph" w:customStyle="1" w:styleId="3DC23C45B2F7497C963085F4E90EBCA6">
    <w:name w:val="3DC23C45B2F7497C963085F4E90EBCA6"/>
    <w:rsid w:val="009365D2"/>
  </w:style>
  <w:style w:type="paragraph" w:customStyle="1" w:styleId="70B4C49F215D4349B0185884621CE4DD">
    <w:name w:val="70B4C49F215D4349B0185884621CE4DD"/>
    <w:rsid w:val="009365D2"/>
  </w:style>
  <w:style w:type="paragraph" w:customStyle="1" w:styleId="644CF03DDA07468A9BD8EB8DFC1E2A5D">
    <w:name w:val="644CF03DDA07468A9BD8EB8DFC1E2A5D"/>
    <w:rsid w:val="009365D2"/>
  </w:style>
  <w:style w:type="paragraph" w:customStyle="1" w:styleId="8357AA854F0A43CBB3F3768EC8AE4E23">
    <w:name w:val="8357AA854F0A43CBB3F3768EC8AE4E23"/>
    <w:rsid w:val="009365D2"/>
  </w:style>
  <w:style w:type="paragraph" w:customStyle="1" w:styleId="D3914CCFC9764777BF906065D7ACFA8A">
    <w:name w:val="D3914CCFC9764777BF906065D7ACFA8A"/>
    <w:rsid w:val="009365D2"/>
  </w:style>
  <w:style w:type="paragraph" w:customStyle="1" w:styleId="4B6E41E78ACE434C99BDE274F7AAD722">
    <w:name w:val="4B6E41E78ACE434C99BDE274F7AAD722"/>
    <w:rsid w:val="009365D2"/>
  </w:style>
  <w:style w:type="paragraph" w:customStyle="1" w:styleId="2674738DACEA4B3C8BB0D9EADFAFB214">
    <w:name w:val="2674738DACEA4B3C8BB0D9EADFAFB214"/>
    <w:rsid w:val="009365D2"/>
  </w:style>
  <w:style w:type="paragraph" w:customStyle="1" w:styleId="532F3076B5324D9FB18745E38419F12C">
    <w:name w:val="532F3076B5324D9FB18745E38419F12C"/>
    <w:rsid w:val="009365D2"/>
  </w:style>
  <w:style w:type="paragraph" w:customStyle="1" w:styleId="2E145A4C2D2E4A8AB95C41BEBFD21670">
    <w:name w:val="2E145A4C2D2E4A8AB95C41BEBFD21670"/>
    <w:rsid w:val="009365D2"/>
  </w:style>
  <w:style w:type="paragraph" w:customStyle="1" w:styleId="289D4426BE9640269C285DFEBFFE21AE">
    <w:name w:val="289D4426BE9640269C285DFEBFFE21AE"/>
    <w:rsid w:val="009365D2"/>
  </w:style>
  <w:style w:type="paragraph" w:customStyle="1" w:styleId="D6A29419FC694DD984B08F5363A55C56">
    <w:name w:val="D6A29419FC694DD984B08F5363A55C56"/>
    <w:rsid w:val="009365D2"/>
  </w:style>
  <w:style w:type="paragraph" w:customStyle="1" w:styleId="B09676F308514CC58121848FBA85A3FE">
    <w:name w:val="B09676F308514CC58121848FBA85A3FE"/>
    <w:rsid w:val="009365D2"/>
  </w:style>
  <w:style w:type="paragraph" w:customStyle="1" w:styleId="24051263A05C46EFA725D39CE9D1F29F">
    <w:name w:val="24051263A05C46EFA725D39CE9D1F29F"/>
    <w:rsid w:val="009365D2"/>
  </w:style>
  <w:style w:type="paragraph" w:customStyle="1" w:styleId="E0690D7EC22F46589F6CD6224444E0BA">
    <w:name w:val="E0690D7EC22F46589F6CD6224444E0BA"/>
    <w:rsid w:val="009365D2"/>
  </w:style>
  <w:style w:type="paragraph" w:customStyle="1" w:styleId="F025D483239B4011AC91FE970F2A9960">
    <w:name w:val="F025D483239B4011AC91FE970F2A9960"/>
    <w:rsid w:val="009365D2"/>
  </w:style>
  <w:style w:type="paragraph" w:customStyle="1" w:styleId="2FEA641C10184FF5A94CBE5272FE7D75">
    <w:name w:val="2FEA641C10184FF5A94CBE5272FE7D75"/>
    <w:rsid w:val="009365D2"/>
  </w:style>
  <w:style w:type="paragraph" w:customStyle="1" w:styleId="9FFF0948E18E43248D7E7B478BADBFBF">
    <w:name w:val="9FFF0948E18E43248D7E7B478BADBFBF"/>
    <w:rsid w:val="009365D2"/>
  </w:style>
  <w:style w:type="paragraph" w:customStyle="1" w:styleId="1EF15883152B4BB6B6EE7ACBA089E712">
    <w:name w:val="1EF15883152B4BB6B6EE7ACBA089E712"/>
    <w:rsid w:val="009365D2"/>
  </w:style>
  <w:style w:type="paragraph" w:customStyle="1" w:styleId="0299C11D3E204E9EB7E161FC7D92E018">
    <w:name w:val="0299C11D3E204E9EB7E161FC7D92E018"/>
    <w:rsid w:val="009365D2"/>
  </w:style>
  <w:style w:type="paragraph" w:customStyle="1" w:styleId="C3C2D44F8AEF4FFDBAC12B46F48D0E00">
    <w:name w:val="C3C2D44F8AEF4FFDBAC12B46F48D0E00"/>
    <w:rsid w:val="009365D2"/>
  </w:style>
  <w:style w:type="paragraph" w:customStyle="1" w:styleId="8A9EB49B22CE462498DB2E4B7C29B3B0">
    <w:name w:val="8A9EB49B22CE462498DB2E4B7C29B3B0"/>
    <w:rsid w:val="009365D2"/>
  </w:style>
  <w:style w:type="paragraph" w:customStyle="1" w:styleId="7B24858A06D54A7CB7D149982EE598C6">
    <w:name w:val="7B24858A06D54A7CB7D149982EE598C6"/>
    <w:rsid w:val="009365D2"/>
  </w:style>
  <w:style w:type="paragraph" w:customStyle="1" w:styleId="B7E092790A48407BA02F4C9360288CDE">
    <w:name w:val="B7E092790A48407BA02F4C9360288CDE"/>
    <w:rsid w:val="009365D2"/>
  </w:style>
  <w:style w:type="paragraph" w:customStyle="1" w:styleId="57D72176DE57482295F10585E8145111">
    <w:name w:val="57D72176DE57482295F10585E8145111"/>
    <w:rsid w:val="009365D2"/>
  </w:style>
  <w:style w:type="paragraph" w:customStyle="1" w:styleId="FCEEF7886E4F4DF09723D7D0B490671C">
    <w:name w:val="FCEEF7886E4F4DF09723D7D0B490671C"/>
    <w:rsid w:val="009365D2"/>
  </w:style>
  <w:style w:type="paragraph" w:customStyle="1" w:styleId="8F5DA70EA1BB439A9181C8F63C345D16">
    <w:name w:val="8F5DA70EA1BB439A9181C8F63C345D16"/>
    <w:rsid w:val="009365D2"/>
  </w:style>
  <w:style w:type="paragraph" w:customStyle="1" w:styleId="D0B183342B9148C3B2094BACE0FF86EC">
    <w:name w:val="D0B183342B9148C3B2094BACE0FF86EC"/>
    <w:rsid w:val="009365D2"/>
  </w:style>
  <w:style w:type="paragraph" w:customStyle="1" w:styleId="01E740075CB549B4A6E2C7DF190703AD">
    <w:name w:val="01E740075CB549B4A6E2C7DF190703AD"/>
    <w:rsid w:val="009365D2"/>
  </w:style>
  <w:style w:type="paragraph" w:customStyle="1" w:styleId="05A61259B2FB4ADD8E105B469BC1DDF0">
    <w:name w:val="05A61259B2FB4ADD8E105B469BC1DDF0"/>
    <w:rsid w:val="009365D2"/>
  </w:style>
  <w:style w:type="paragraph" w:customStyle="1" w:styleId="E6F5129BF47E4DEC866D6BB976669ED0">
    <w:name w:val="E6F5129BF47E4DEC866D6BB976669ED0"/>
    <w:rsid w:val="009365D2"/>
  </w:style>
  <w:style w:type="paragraph" w:customStyle="1" w:styleId="029C612EF19241028EF24C88AAA313EA">
    <w:name w:val="029C612EF19241028EF24C88AAA313EA"/>
    <w:rsid w:val="009365D2"/>
  </w:style>
  <w:style w:type="paragraph" w:customStyle="1" w:styleId="D9BE4D99D1F64F2AA56E5CC5D6ED1566">
    <w:name w:val="D9BE4D99D1F64F2AA56E5CC5D6ED1566"/>
    <w:rsid w:val="009365D2"/>
  </w:style>
  <w:style w:type="paragraph" w:customStyle="1" w:styleId="C24C50A2E4A542FA986F24E7EDE6BDF5">
    <w:name w:val="C24C50A2E4A542FA986F24E7EDE6BDF5"/>
    <w:rsid w:val="009365D2"/>
  </w:style>
  <w:style w:type="paragraph" w:customStyle="1" w:styleId="56ACD2E5CBC041C986F7D9A2E6569499">
    <w:name w:val="56ACD2E5CBC041C986F7D9A2E6569499"/>
    <w:rsid w:val="009365D2"/>
  </w:style>
  <w:style w:type="paragraph" w:customStyle="1" w:styleId="47C62012057B43B1BF3E53ED11E2FF3A">
    <w:name w:val="47C62012057B43B1BF3E53ED11E2FF3A"/>
    <w:rsid w:val="009365D2"/>
  </w:style>
  <w:style w:type="paragraph" w:customStyle="1" w:styleId="1FF365C3C5214705B0786AA1A770B268">
    <w:name w:val="1FF365C3C5214705B0786AA1A770B268"/>
    <w:rsid w:val="009365D2"/>
  </w:style>
  <w:style w:type="paragraph" w:customStyle="1" w:styleId="224EF570061F48A08F10EEEE4314AED1">
    <w:name w:val="224EF570061F48A08F10EEEE4314AED1"/>
    <w:rsid w:val="009365D2"/>
  </w:style>
  <w:style w:type="paragraph" w:customStyle="1" w:styleId="25619ECF48A44E2B89B657FF0218B730">
    <w:name w:val="25619ECF48A44E2B89B657FF0218B730"/>
    <w:rsid w:val="009365D2"/>
  </w:style>
  <w:style w:type="paragraph" w:customStyle="1" w:styleId="13F5EE831D164ADC97EF9D21FC167414">
    <w:name w:val="13F5EE831D164ADC97EF9D21FC167414"/>
    <w:rsid w:val="009365D2"/>
  </w:style>
  <w:style w:type="paragraph" w:customStyle="1" w:styleId="05CE91E034394D9DB94D94E5BF10A796">
    <w:name w:val="05CE91E034394D9DB94D94E5BF10A796"/>
    <w:rsid w:val="009365D2"/>
  </w:style>
  <w:style w:type="paragraph" w:customStyle="1" w:styleId="159A13C4791A4430ADF0B5FFE506926D">
    <w:name w:val="159A13C4791A4430ADF0B5FFE506926D"/>
    <w:rsid w:val="009365D2"/>
  </w:style>
  <w:style w:type="paragraph" w:customStyle="1" w:styleId="74B1B263D1B940ED94E27CD7FDD417E1">
    <w:name w:val="74B1B263D1B940ED94E27CD7FDD417E1"/>
    <w:rsid w:val="009365D2"/>
  </w:style>
  <w:style w:type="paragraph" w:customStyle="1" w:styleId="1A0C4B4B6FF4483180DED78092362F7F">
    <w:name w:val="1A0C4B4B6FF4483180DED78092362F7F"/>
    <w:rsid w:val="009365D2"/>
  </w:style>
  <w:style w:type="paragraph" w:customStyle="1" w:styleId="1A3F5015C8E14563AEDBCB387AA5939B">
    <w:name w:val="1A3F5015C8E14563AEDBCB387AA5939B"/>
    <w:rsid w:val="009365D2"/>
  </w:style>
  <w:style w:type="paragraph" w:customStyle="1" w:styleId="DF011EA6201B4F8880FEF41432D497D5">
    <w:name w:val="DF011EA6201B4F8880FEF41432D497D5"/>
    <w:rsid w:val="009365D2"/>
  </w:style>
  <w:style w:type="paragraph" w:customStyle="1" w:styleId="AA89115A0962435FB4AD82DF980027B0">
    <w:name w:val="AA89115A0962435FB4AD82DF980027B0"/>
    <w:rsid w:val="009365D2"/>
  </w:style>
  <w:style w:type="paragraph" w:customStyle="1" w:styleId="B60714C2ADCB4D19A7C02FD02D7222EB">
    <w:name w:val="B60714C2ADCB4D19A7C02FD02D7222EB"/>
    <w:rsid w:val="009365D2"/>
  </w:style>
  <w:style w:type="paragraph" w:customStyle="1" w:styleId="F85D6E33E3834C1F8886C704405CC6BC">
    <w:name w:val="F85D6E33E3834C1F8886C704405CC6BC"/>
    <w:rsid w:val="009365D2"/>
  </w:style>
  <w:style w:type="paragraph" w:customStyle="1" w:styleId="58D1E163671646FCAE874074ABDF81D5">
    <w:name w:val="58D1E163671646FCAE874074ABDF81D5"/>
    <w:rsid w:val="009365D2"/>
  </w:style>
  <w:style w:type="paragraph" w:customStyle="1" w:styleId="38144984A5584175937824275335505B">
    <w:name w:val="38144984A5584175937824275335505B"/>
    <w:rsid w:val="009365D2"/>
  </w:style>
  <w:style w:type="paragraph" w:customStyle="1" w:styleId="A615F44411A243409E03A18D1C89B9B6">
    <w:name w:val="A615F44411A243409E03A18D1C89B9B6"/>
    <w:rsid w:val="009365D2"/>
  </w:style>
  <w:style w:type="paragraph" w:customStyle="1" w:styleId="A251B3322C064735A3A2384F3950EA33">
    <w:name w:val="A251B3322C064735A3A2384F3950EA33"/>
    <w:rsid w:val="009365D2"/>
  </w:style>
  <w:style w:type="paragraph" w:customStyle="1" w:styleId="F931005261474B9CBAC5EEE51A5CDCFA">
    <w:name w:val="F931005261474B9CBAC5EEE51A5CDCFA"/>
    <w:rsid w:val="009365D2"/>
  </w:style>
  <w:style w:type="paragraph" w:customStyle="1" w:styleId="085623CE00D249D68B156A8F26FA4D8F">
    <w:name w:val="085623CE00D249D68B156A8F26FA4D8F"/>
    <w:rsid w:val="009365D2"/>
  </w:style>
  <w:style w:type="paragraph" w:customStyle="1" w:styleId="4ACE17424EE9467B96083218128D14DE">
    <w:name w:val="4ACE17424EE9467B96083218128D14DE"/>
    <w:rsid w:val="009365D2"/>
  </w:style>
  <w:style w:type="paragraph" w:customStyle="1" w:styleId="5B989E7A93D7412F9B67529CF16333A5">
    <w:name w:val="5B989E7A93D7412F9B67529CF16333A5"/>
    <w:rsid w:val="009365D2"/>
  </w:style>
  <w:style w:type="paragraph" w:customStyle="1" w:styleId="6D8B290501594A0EB36B0A174FBA08D7">
    <w:name w:val="6D8B290501594A0EB36B0A174FBA08D7"/>
    <w:rsid w:val="009365D2"/>
  </w:style>
  <w:style w:type="paragraph" w:customStyle="1" w:styleId="51E459F13B804AE4AF832EFFD6DB2C36">
    <w:name w:val="51E459F13B804AE4AF832EFFD6DB2C36"/>
    <w:rsid w:val="009365D2"/>
  </w:style>
  <w:style w:type="paragraph" w:customStyle="1" w:styleId="A19E1B477A5243A6BBDC457F02C9BEEF">
    <w:name w:val="A19E1B477A5243A6BBDC457F02C9BEEF"/>
    <w:rsid w:val="009365D2"/>
  </w:style>
  <w:style w:type="paragraph" w:customStyle="1" w:styleId="D23378E4D6464B2BB2AB71627E5C43CB">
    <w:name w:val="D23378E4D6464B2BB2AB71627E5C43CB"/>
    <w:rsid w:val="009365D2"/>
  </w:style>
  <w:style w:type="paragraph" w:customStyle="1" w:styleId="9500CA00050D41C58EEFF25D713AD441">
    <w:name w:val="9500CA00050D41C58EEFF25D713AD441"/>
    <w:rsid w:val="009365D2"/>
  </w:style>
  <w:style w:type="paragraph" w:customStyle="1" w:styleId="B401FD77C18546DE800841060BC97833">
    <w:name w:val="B401FD77C18546DE800841060BC97833"/>
    <w:rsid w:val="009365D2"/>
  </w:style>
  <w:style w:type="paragraph" w:customStyle="1" w:styleId="1339AC7250FE456BA7E0D577B8BB6BD8">
    <w:name w:val="1339AC7250FE456BA7E0D577B8BB6BD8"/>
    <w:rsid w:val="009365D2"/>
  </w:style>
  <w:style w:type="paragraph" w:customStyle="1" w:styleId="81B7CD467BF04EAF993AD6DEE7D1C77E">
    <w:name w:val="81B7CD467BF04EAF993AD6DEE7D1C77E"/>
    <w:rsid w:val="009365D2"/>
  </w:style>
  <w:style w:type="paragraph" w:customStyle="1" w:styleId="DFC6D960FFBD45119F48F2E2A76EFE5F">
    <w:name w:val="DFC6D960FFBD45119F48F2E2A76EFE5F"/>
    <w:rsid w:val="009365D2"/>
  </w:style>
  <w:style w:type="paragraph" w:customStyle="1" w:styleId="E9D924716DB74E7DB1C0C318C7190256">
    <w:name w:val="E9D924716DB74E7DB1C0C318C7190256"/>
    <w:rsid w:val="009365D2"/>
  </w:style>
  <w:style w:type="paragraph" w:customStyle="1" w:styleId="5AE6663D26BB4F55B0A747235EEEAD06">
    <w:name w:val="5AE6663D26BB4F55B0A747235EEEAD06"/>
    <w:rsid w:val="009365D2"/>
  </w:style>
  <w:style w:type="paragraph" w:customStyle="1" w:styleId="1E6B92ABDC45492881EB67BFD4F65A15">
    <w:name w:val="1E6B92ABDC45492881EB67BFD4F65A15"/>
    <w:rsid w:val="009365D2"/>
  </w:style>
  <w:style w:type="paragraph" w:customStyle="1" w:styleId="D57DF3D4333943C799735A872E60020D">
    <w:name w:val="D57DF3D4333943C799735A872E60020D"/>
    <w:rsid w:val="009365D2"/>
  </w:style>
  <w:style w:type="paragraph" w:customStyle="1" w:styleId="BF477AC1EB9F4986AC9A0582D330D708">
    <w:name w:val="BF477AC1EB9F4986AC9A0582D330D708"/>
    <w:rsid w:val="009365D2"/>
  </w:style>
  <w:style w:type="paragraph" w:customStyle="1" w:styleId="0074A315D15946D8826D4A7BD2A603C4">
    <w:name w:val="0074A315D15946D8826D4A7BD2A603C4"/>
    <w:rsid w:val="009365D2"/>
  </w:style>
  <w:style w:type="paragraph" w:customStyle="1" w:styleId="C115C9A3FF4442F487C5C0F2348BF28A">
    <w:name w:val="C115C9A3FF4442F487C5C0F2348BF28A"/>
    <w:rsid w:val="009365D2"/>
  </w:style>
  <w:style w:type="paragraph" w:customStyle="1" w:styleId="F90B4AEBBAC4429AADCB3342A92DF30C">
    <w:name w:val="F90B4AEBBAC4429AADCB3342A92DF30C"/>
    <w:rsid w:val="009365D2"/>
  </w:style>
  <w:style w:type="paragraph" w:customStyle="1" w:styleId="4BC57E0036B6438FA33C0205251A9ED5">
    <w:name w:val="4BC57E0036B6438FA33C0205251A9ED5"/>
    <w:rsid w:val="009365D2"/>
  </w:style>
  <w:style w:type="paragraph" w:customStyle="1" w:styleId="F44570863B71427A8EAFA7C6B1F92687">
    <w:name w:val="F44570863B71427A8EAFA7C6B1F92687"/>
    <w:rsid w:val="009365D2"/>
  </w:style>
  <w:style w:type="paragraph" w:customStyle="1" w:styleId="AA1089CF99B34F88A2A7C84DA00A54A3">
    <w:name w:val="AA1089CF99B34F88A2A7C84DA00A54A3"/>
    <w:rsid w:val="009365D2"/>
  </w:style>
  <w:style w:type="paragraph" w:customStyle="1" w:styleId="FAD6A4B32F534B4EA6A62817873AA7CE">
    <w:name w:val="FAD6A4B32F534B4EA6A62817873AA7CE"/>
    <w:rsid w:val="009365D2"/>
  </w:style>
  <w:style w:type="paragraph" w:customStyle="1" w:styleId="0170D22ECF8A48119E465C351BDFF801">
    <w:name w:val="0170D22ECF8A48119E465C351BDFF801"/>
    <w:rsid w:val="009365D2"/>
  </w:style>
  <w:style w:type="paragraph" w:customStyle="1" w:styleId="A0CD4D0DA8B2436488F9EC4E18BB2E6F">
    <w:name w:val="A0CD4D0DA8B2436488F9EC4E18BB2E6F"/>
    <w:rsid w:val="009365D2"/>
  </w:style>
  <w:style w:type="paragraph" w:customStyle="1" w:styleId="2B6530A6C8F34F418ADC06C47E848251">
    <w:name w:val="2B6530A6C8F34F418ADC06C47E848251"/>
    <w:rsid w:val="009365D2"/>
  </w:style>
  <w:style w:type="paragraph" w:customStyle="1" w:styleId="95EA432D2FDD438AA09A88F24FB6D396">
    <w:name w:val="95EA432D2FDD438AA09A88F24FB6D396"/>
    <w:rsid w:val="009365D2"/>
  </w:style>
  <w:style w:type="paragraph" w:customStyle="1" w:styleId="10473F2FB793455F9B42DFCB5B074CA4">
    <w:name w:val="10473F2FB793455F9B42DFCB5B074CA4"/>
    <w:rsid w:val="009365D2"/>
  </w:style>
  <w:style w:type="paragraph" w:customStyle="1" w:styleId="BD1BDE3B82874331A42D521F20598616">
    <w:name w:val="BD1BDE3B82874331A42D521F20598616"/>
    <w:rsid w:val="009365D2"/>
  </w:style>
  <w:style w:type="paragraph" w:customStyle="1" w:styleId="820F45059DBD44C88216DED388E37BE5">
    <w:name w:val="820F45059DBD44C88216DED388E37BE5"/>
    <w:rsid w:val="009365D2"/>
  </w:style>
  <w:style w:type="paragraph" w:customStyle="1" w:styleId="F444F2C4AA5F44608126B2D51B90DE02">
    <w:name w:val="F444F2C4AA5F44608126B2D51B90DE02"/>
    <w:rsid w:val="009365D2"/>
  </w:style>
  <w:style w:type="paragraph" w:customStyle="1" w:styleId="656ED856EB164E96A0BAF10528529EF9">
    <w:name w:val="656ED856EB164E96A0BAF10528529EF9"/>
    <w:rsid w:val="009365D2"/>
  </w:style>
  <w:style w:type="paragraph" w:customStyle="1" w:styleId="5B2AF401C9C345D29BAED328C0156081">
    <w:name w:val="5B2AF401C9C345D29BAED328C0156081"/>
    <w:rsid w:val="009365D2"/>
  </w:style>
  <w:style w:type="paragraph" w:customStyle="1" w:styleId="8CCA860E16984780A3E71E13A2638A7A">
    <w:name w:val="8CCA860E16984780A3E71E13A2638A7A"/>
    <w:rsid w:val="009365D2"/>
  </w:style>
  <w:style w:type="paragraph" w:customStyle="1" w:styleId="BEB16267668643CF8B7F09E91F480BC5">
    <w:name w:val="BEB16267668643CF8B7F09E91F480BC5"/>
    <w:rsid w:val="009365D2"/>
  </w:style>
  <w:style w:type="paragraph" w:customStyle="1" w:styleId="EFE61E9BA71141D1B3A6A2CC0E197775">
    <w:name w:val="EFE61E9BA71141D1B3A6A2CC0E197775"/>
    <w:rsid w:val="009365D2"/>
  </w:style>
  <w:style w:type="paragraph" w:customStyle="1" w:styleId="2A3E9148775D4F8C9F6A9CDAA4D3BD0A">
    <w:name w:val="2A3E9148775D4F8C9F6A9CDAA4D3BD0A"/>
    <w:rsid w:val="009365D2"/>
  </w:style>
  <w:style w:type="paragraph" w:customStyle="1" w:styleId="66880A34B8A1401E8874A4948CC61ADC">
    <w:name w:val="66880A34B8A1401E8874A4948CC61ADC"/>
    <w:rsid w:val="009365D2"/>
  </w:style>
  <w:style w:type="paragraph" w:customStyle="1" w:styleId="33D915D9FC7F451F8E99C98B7E428AC1">
    <w:name w:val="33D915D9FC7F451F8E99C98B7E428AC1"/>
    <w:rsid w:val="009365D2"/>
  </w:style>
  <w:style w:type="paragraph" w:customStyle="1" w:styleId="72FB94FAFB3F4624BE8FBD6AE8519FAA">
    <w:name w:val="72FB94FAFB3F4624BE8FBD6AE8519FAA"/>
    <w:rsid w:val="009365D2"/>
  </w:style>
  <w:style w:type="paragraph" w:customStyle="1" w:styleId="E46CF477DC3A4D7285B225930406683F">
    <w:name w:val="E46CF477DC3A4D7285B225930406683F"/>
    <w:rsid w:val="009365D2"/>
  </w:style>
  <w:style w:type="paragraph" w:customStyle="1" w:styleId="1F55328E806A430DB1A7F7016EAA8861">
    <w:name w:val="1F55328E806A430DB1A7F7016EAA8861"/>
    <w:rsid w:val="009365D2"/>
  </w:style>
  <w:style w:type="paragraph" w:customStyle="1" w:styleId="A826DC5CE3154EFC8B867FF21F5C84DB">
    <w:name w:val="A826DC5CE3154EFC8B867FF21F5C84DB"/>
    <w:rsid w:val="009365D2"/>
  </w:style>
  <w:style w:type="paragraph" w:customStyle="1" w:styleId="F36A1ED5101A465E9943D8B13A7A07F4">
    <w:name w:val="F36A1ED5101A465E9943D8B13A7A07F4"/>
    <w:rsid w:val="009365D2"/>
  </w:style>
  <w:style w:type="paragraph" w:customStyle="1" w:styleId="399D13BB274F4FA3B3D6165B61F7D295">
    <w:name w:val="399D13BB274F4FA3B3D6165B61F7D295"/>
    <w:rsid w:val="009365D2"/>
  </w:style>
  <w:style w:type="paragraph" w:customStyle="1" w:styleId="E7FAAF834418432E979E368AF70BE423">
    <w:name w:val="E7FAAF834418432E979E368AF70BE423"/>
    <w:rsid w:val="009365D2"/>
  </w:style>
  <w:style w:type="paragraph" w:customStyle="1" w:styleId="4ECB52166ED1464E85E8FD712F343284">
    <w:name w:val="4ECB52166ED1464E85E8FD712F343284"/>
    <w:rsid w:val="009365D2"/>
  </w:style>
  <w:style w:type="paragraph" w:customStyle="1" w:styleId="37B76B9D2C274CFCA3F58F19C376846C">
    <w:name w:val="37B76B9D2C274CFCA3F58F19C376846C"/>
    <w:rsid w:val="009365D2"/>
  </w:style>
  <w:style w:type="paragraph" w:customStyle="1" w:styleId="03813E6E3EFA4CFCA900597303C213C9">
    <w:name w:val="03813E6E3EFA4CFCA900597303C213C9"/>
    <w:rsid w:val="009365D2"/>
  </w:style>
  <w:style w:type="paragraph" w:customStyle="1" w:styleId="B8ED54DE39CB4B98BB72B515F25E9F6F">
    <w:name w:val="B8ED54DE39CB4B98BB72B515F25E9F6F"/>
    <w:rsid w:val="009365D2"/>
  </w:style>
  <w:style w:type="paragraph" w:customStyle="1" w:styleId="BC12D997665C49298E7A372EB91B46D6">
    <w:name w:val="BC12D997665C49298E7A372EB91B46D6"/>
    <w:rsid w:val="009365D2"/>
  </w:style>
  <w:style w:type="paragraph" w:customStyle="1" w:styleId="EDA19722C11E4A8593AC1888A8074D94">
    <w:name w:val="EDA19722C11E4A8593AC1888A8074D94"/>
    <w:rsid w:val="009365D2"/>
  </w:style>
  <w:style w:type="paragraph" w:customStyle="1" w:styleId="6A74661B5FEC40F380754F9B19602F45">
    <w:name w:val="6A74661B5FEC40F380754F9B19602F45"/>
    <w:rsid w:val="009365D2"/>
  </w:style>
  <w:style w:type="paragraph" w:customStyle="1" w:styleId="A425EDED3093489C8A022D567084D026">
    <w:name w:val="A425EDED3093489C8A022D567084D026"/>
    <w:rsid w:val="009365D2"/>
  </w:style>
  <w:style w:type="paragraph" w:customStyle="1" w:styleId="E05912CBA6AF4BFFBBAE4CE6DA858F3A">
    <w:name w:val="E05912CBA6AF4BFFBBAE4CE6DA858F3A"/>
    <w:rsid w:val="009365D2"/>
  </w:style>
  <w:style w:type="paragraph" w:customStyle="1" w:styleId="CA5EA5938A7B4F83B45B5315D2F24429">
    <w:name w:val="CA5EA5938A7B4F83B45B5315D2F24429"/>
    <w:rsid w:val="009365D2"/>
  </w:style>
  <w:style w:type="paragraph" w:customStyle="1" w:styleId="C6B7430481354F039435D52802093B06">
    <w:name w:val="C6B7430481354F039435D52802093B06"/>
    <w:rsid w:val="009365D2"/>
  </w:style>
  <w:style w:type="paragraph" w:customStyle="1" w:styleId="DE2A546C000C4AD8B45F3532C8FED80C">
    <w:name w:val="DE2A546C000C4AD8B45F3532C8FED80C"/>
    <w:rsid w:val="009365D2"/>
  </w:style>
  <w:style w:type="paragraph" w:customStyle="1" w:styleId="035AA39B192E465E9DE8ACDDFA356FB6">
    <w:name w:val="035AA39B192E465E9DE8ACDDFA356FB6"/>
    <w:rsid w:val="009365D2"/>
  </w:style>
  <w:style w:type="paragraph" w:customStyle="1" w:styleId="F9BD07E909834120885D80D2AEAD95FB">
    <w:name w:val="F9BD07E909834120885D80D2AEAD95FB"/>
    <w:rsid w:val="009365D2"/>
  </w:style>
  <w:style w:type="paragraph" w:customStyle="1" w:styleId="8D57D99660B94C539120B343D2FA2200">
    <w:name w:val="8D57D99660B94C539120B343D2FA2200"/>
    <w:rsid w:val="009365D2"/>
  </w:style>
  <w:style w:type="paragraph" w:customStyle="1" w:styleId="E97CB9F833F24BF6BDB16344033A8EE9">
    <w:name w:val="E97CB9F833F24BF6BDB16344033A8EE9"/>
    <w:rsid w:val="009365D2"/>
  </w:style>
  <w:style w:type="paragraph" w:customStyle="1" w:styleId="B39FC814EEE14CCCA8358F622EA01391">
    <w:name w:val="B39FC814EEE14CCCA8358F622EA01391"/>
    <w:rsid w:val="009365D2"/>
  </w:style>
  <w:style w:type="paragraph" w:customStyle="1" w:styleId="59743657592648A88BD50CB09AACF71D">
    <w:name w:val="59743657592648A88BD50CB09AACF71D"/>
    <w:rsid w:val="009365D2"/>
  </w:style>
  <w:style w:type="paragraph" w:customStyle="1" w:styleId="0214212A464B45948CEAF9E6EAF6A5D6">
    <w:name w:val="0214212A464B45948CEAF9E6EAF6A5D6"/>
    <w:rsid w:val="009365D2"/>
  </w:style>
  <w:style w:type="paragraph" w:customStyle="1" w:styleId="739CA391B0C94619A6A281929DE1F676">
    <w:name w:val="739CA391B0C94619A6A281929DE1F676"/>
    <w:rsid w:val="009365D2"/>
  </w:style>
  <w:style w:type="paragraph" w:customStyle="1" w:styleId="CA941C3F0B124F29B97296A0B64ADA02">
    <w:name w:val="CA941C3F0B124F29B97296A0B64ADA02"/>
    <w:rsid w:val="009365D2"/>
  </w:style>
  <w:style w:type="paragraph" w:customStyle="1" w:styleId="2AD19BAF43EF48EA9F4A5C5CA91C6607">
    <w:name w:val="2AD19BAF43EF48EA9F4A5C5CA91C6607"/>
    <w:rsid w:val="009365D2"/>
  </w:style>
  <w:style w:type="paragraph" w:customStyle="1" w:styleId="B09AB85DF63C48188F385454CB12D982">
    <w:name w:val="B09AB85DF63C48188F385454CB12D982"/>
    <w:rsid w:val="009365D2"/>
  </w:style>
  <w:style w:type="paragraph" w:customStyle="1" w:styleId="362DAE75004C4A58AD9718DBAADFA51A">
    <w:name w:val="362DAE75004C4A58AD9718DBAADFA51A"/>
    <w:rsid w:val="009365D2"/>
  </w:style>
  <w:style w:type="paragraph" w:customStyle="1" w:styleId="8107FE3982714AC8BEBC7EDEE154B4A4">
    <w:name w:val="8107FE3982714AC8BEBC7EDEE154B4A4"/>
    <w:rsid w:val="009365D2"/>
  </w:style>
  <w:style w:type="paragraph" w:customStyle="1" w:styleId="DDAE9DD405BB4450B3C99E8481E9C672">
    <w:name w:val="DDAE9DD405BB4450B3C99E8481E9C672"/>
    <w:rsid w:val="009365D2"/>
  </w:style>
  <w:style w:type="paragraph" w:customStyle="1" w:styleId="A1B2E332A16241968722BF5E59442ED8">
    <w:name w:val="A1B2E332A16241968722BF5E59442ED8"/>
    <w:rsid w:val="009365D2"/>
  </w:style>
  <w:style w:type="paragraph" w:customStyle="1" w:styleId="C8672F12EC474BF49C67EFB439AAC037">
    <w:name w:val="C8672F12EC474BF49C67EFB439AAC037"/>
    <w:rsid w:val="009365D2"/>
  </w:style>
  <w:style w:type="paragraph" w:customStyle="1" w:styleId="F5FE3598ECD74BA284859CB59E26F5EF">
    <w:name w:val="F5FE3598ECD74BA284859CB59E26F5EF"/>
    <w:rsid w:val="009365D2"/>
  </w:style>
  <w:style w:type="paragraph" w:customStyle="1" w:styleId="0A475E51F488426E846C91B86C0DFFAD">
    <w:name w:val="0A475E51F488426E846C91B86C0DFFAD"/>
    <w:rsid w:val="009365D2"/>
  </w:style>
  <w:style w:type="paragraph" w:customStyle="1" w:styleId="65565FE57B2342B1BCA6A098B50118B4">
    <w:name w:val="65565FE57B2342B1BCA6A098B50118B4"/>
    <w:rsid w:val="009365D2"/>
  </w:style>
  <w:style w:type="paragraph" w:customStyle="1" w:styleId="CC84F6FFFEBE4F90AE1ED81D32EA2EBD">
    <w:name w:val="CC84F6FFFEBE4F90AE1ED81D32EA2EBD"/>
    <w:rsid w:val="009365D2"/>
  </w:style>
  <w:style w:type="paragraph" w:customStyle="1" w:styleId="7DCCF92F9F62487FAE43C67DD8C3BD7E">
    <w:name w:val="7DCCF92F9F62487FAE43C67DD8C3BD7E"/>
    <w:rsid w:val="009365D2"/>
  </w:style>
  <w:style w:type="paragraph" w:customStyle="1" w:styleId="1966E2DF8EC749CEB5E25A1073750C7B">
    <w:name w:val="1966E2DF8EC749CEB5E25A1073750C7B"/>
    <w:rsid w:val="009365D2"/>
  </w:style>
  <w:style w:type="paragraph" w:customStyle="1" w:styleId="D524B2BFDD464A9295D3085739BDAEC4">
    <w:name w:val="D524B2BFDD464A9295D3085739BDAEC4"/>
    <w:rsid w:val="009365D2"/>
  </w:style>
  <w:style w:type="paragraph" w:customStyle="1" w:styleId="7B6260D5B72541EFA2556486F0AE6293">
    <w:name w:val="7B6260D5B72541EFA2556486F0AE6293"/>
    <w:rsid w:val="009365D2"/>
  </w:style>
  <w:style w:type="paragraph" w:customStyle="1" w:styleId="79CC5480C0224D068842510232010958">
    <w:name w:val="79CC5480C0224D068842510232010958"/>
    <w:rsid w:val="009365D2"/>
  </w:style>
  <w:style w:type="paragraph" w:customStyle="1" w:styleId="531BAFAAFFA04D70B53126F65645B7A3">
    <w:name w:val="531BAFAAFFA04D70B53126F65645B7A3"/>
    <w:rsid w:val="009365D2"/>
  </w:style>
  <w:style w:type="paragraph" w:customStyle="1" w:styleId="8DD59889620C487B8C7037DA86805DF8">
    <w:name w:val="8DD59889620C487B8C7037DA86805DF8"/>
    <w:rsid w:val="009365D2"/>
  </w:style>
  <w:style w:type="paragraph" w:customStyle="1" w:styleId="ABC78D1000E04799B9A885857249A4CF">
    <w:name w:val="ABC78D1000E04799B9A885857249A4CF"/>
    <w:rsid w:val="009365D2"/>
  </w:style>
  <w:style w:type="paragraph" w:customStyle="1" w:styleId="E73D32F2F04544E8A391FA0881B1C02F">
    <w:name w:val="E73D32F2F04544E8A391FA0881B1C02F"/>
    <w:rsid w:val="009365D2"/>
  </w:style>
  <w:style w:type="paragraph" w:customStyle="1" w:styleId="2B0EE40754944D90ADEF0B1204E875B0">
    <w:name w:val="2B0EE40754944D90ADEF0B1204E875B0"/>
    <w:rsid w:val="009365D2"/>
  </w:style>
  <w:style w:type="paragraph" w:customStyle="1" w:styleId="BD0701FD3BD947F2965E3A38D76BC098">
    <w:name w:val="BD0701FD3BD947F2965E3A38D76BC098"/>
    <w:rsid w:val="009365D2"/>
  </w:style>
  <w:style w:type="paragraph" w:customStyle="1" w:styleId="4645FAEE75A34EF589F1D16295BCBAF8">
    <w:name w:val="4645FAEE75A34EF589F1D16295BCBAF8"/>
    <w:rsid w:val="009365D2"/>
  </w:style>
  <w:style w:type="paragraph" w:customStyle="1" w:styleId="003BDF611ACA4854BC00959D5E01111C">
    <w:name w:val="003BDF611ACA4854BC00959D5E01111C"/>
    <w:rsid w:val="009365D2"/>
  </w:style>
  <w:style w:type="paragraph" w:customStyle="1" w:styleId="BFEE0B59F60942C588272487E2A1E26A">
    <w:name w:val="BFEE0B59F60942C588272487E2A1E26A"/>
    <w:rsid w:val="009365D2"/>
  </w:style>
  <w:style w:type="paragraph" w:customStyle="1" w:styleId="6996340C3F044A8B859AFB842EB28F2E">
    <w:name w:val="6996340C3F044A8B859AFB842EB28F2E"/>
    <w:rsid w:val="009365D2"/>
  </w:style>
  <w:style w:type="paragraph" w:customStyle="1" w:styleId="D686E3C2825541C7A4ABAAB529008EB9">
    <w:name w:val="D686E3C2825541C7A4ABAAB529008EB9"/>
    <w:rsid w:val="009365D2"/>
  </w:style>
  <w:style w:type="paragraph" w:customStyle="1" w:styleId="9427E90520D94FB09DAF7B31121697D4">
    <w:name w:val="9427E90520D94FB09DAF7B31121697D4"/>
    <w:rsid w:val="009365D2"/>
  </w:style>
  <w:style w:type="paragraph" w:customStyle="1" w:styleId="789B7E36D70B4082BE6A48B6FF2D5317">
    <w:name w:val="789B7E36D70B4082BE6A48B6FF2D5317"/>
    <w:rsid w:val="009365D2"/>
  </w:style>
  <w:style w:type="paragraph" w:customStyle="1" w:styleId="A4C8572F78054872977AC6940DC63172">
    <w:name w:val="A4C8572F78054872977AC6940DC63172"/>
    <w:rsid w:val="009365D2"/>
  </w:style>
  <w:style w:type="paragraph" w:customStyle="1" w:styleId="37D8C5861DF64C6F86B8861D53FB5C36">
    <w:name w:val="37D8C5861DF64C6F86B8861D53FB5C36"/>
    <w:rsid w:val="009365D2"/>
  </w:style>
  <w:style w:type="paragraph" w:customStyle="1" w:styleId="70C189A6B4B54C26AB7A623AE354FA5F">
    <w:name w:val="70C189A6B4B54C26AB7A623AE354FA5F"/>
    <w:rsid w:val="009365D2"/>
  </w:style>
  <w:style w:type="paragraph" w:customStyle="1" w:styleId="96669E05923B4ADD9D476B49D5758389">
    <w:name w:val="96669E05923B4ADD9D476B49D5758389"/>
    <w:rsid w:val="009365D2"/>
  </w:style>
  <w:style w:type="paragraph" w:customStyle="1" w:styleId="3AFAAC5F2CAD4F88ADF1DB99AEDC458E">
    <w:name w:val="3AFAAC5F2CAD4F88ADF1DB99AEDC458E"/>
    <w:rsid w:val="009365D2"/>
  </w:style>
  <w:style w:type="paragraph" w:customStyle="1" w:styleId="BC61631FD5DA4F08A8F434689A400511">
    <w:name w:val="BC61631FD5DA4F08A8F434689A400511"/>
    <w:rsid w:val="009365D2"/>
  </w:style>
  <w:style w:type="paragraph" w:customStyle="1" w:styleId="1EBDAB4B0507423DA002BD569AF60D2F">
    <w:name w:val="1EBDAB4B0507423DA002BD569AF60D2F"/>
    <w:rsid w:val="009365D2"/>
  </w:style>
  <w:style w:type="paragraph" w:customStyle="1" w:styleId="27F8C8DD105D4E4893EE7D9C874E8515">
    <w:name w:val="27F8C8DD105D4E4893EE7D9C874E8515"/>
    <w:rsid w:val="009365D2"/>
  </w:style>
  <w:style w:type="paragraph" w:customStyle="1" w:styleId="D7B299134B70499291A12431212E158D">
    <w:name w:val="D7B299134B70499291A12431212E158D"/>
    <w:rsid w:val="009365D2"/>
  </w:style>
  <w:style w:type="paragraph" w:customStyle="1" w:styleId="33EE1FD8445B435287E38C2D993087D0">
    <w:name w:val="33EE1FD8445B435287E38C2D993087D0"/>
    <w:rsid w:val="009365D2"/>
  </w:style>
  <w:style w:type="paragraph" w:customStyle="1" w:styleId="7FDFE8477434455C9F86BAD698FF651C">
    <w:name w:val="7FDFE8477434455C9F86BAD698FF651C"/>
    <w:rsid w:val="009365D2"/>
  </w:style>
  <w:style w:type="paragraph" w:customStyle="1" w:styleId="72B2E0E356064C1AAA140A61BDC66896">
    <w:name w:val="72B2E0E356064C1AAA140A61BDC66896"/>
    <w:rsid w:val="009365D2"/>
  </w:style>
  <w:style w:type="paragraph" w:customStyle="1" w:styleId="10DF073215F0400987145C7C06713D15">
    <w:name w:val="10DF073215F0400987145C7C06713D15"/>
    <w:rsid w:val="009365D2"/>
  </w:style>
  <w:style w:type="paragraph" w:customStyle="1" w:styleId="44D9BF19DB294741B7DD42EB0607B5C3">
    <w:name w:val="44D9BF19DB294741B7DD42EB0607B5C3"/>
    <w:rsid w:val="009365D2"/>
  </w:style>
  <w:style w:type="paragraph" w:customStyle="1" w:styleId="0F595BD848B142B69D3819FA484AB1E6">
    <w:name w:val="0F595BD848B142B69D3819FA484AB1E6"/>
    <w:rsid w:val="009365D2"/>
  </w:style>
  <w:style w:type="paragraph" w:customStyle="1" w:styleId="7D74F176202E44CD8B3C76C9C7DCAF45">
    <w:name w:val="7D74F176202E44CD8B3C76C9C7DCAF45"/>
    <w:rsid w:val="009365D2"/>
  </w:style>
  <w:style w:type="paragraph" w:customStyle="1" w:styleId="277FBE4F19B543869D45D8F8070B72F8">
    <w:name w:val="277FBE4F19B543869D45D8F8070B72F8"/>
    <w:rsid w:val="009365D2"/>
  </w:style>
  <w:style w:type="paragraph" w:customStyle="1" w:styleId="39C984BDB3784E06AE61751C9FA57599">
    <w:name w:val="39C984BDB3784E06AE61751C9FA57599"/>
    <w:rsid w:val="009365D2"/>
  </w:style>
  <w:style w:type="paragraph" w:customStyle="1" w:styleId="171F02EFBA1B4EED8479BB1C0E11F229">
    <w:name w:val="171F02EFBA1B4EED8479BB1C0E11F229"/>
    <w:rsid w:val="009365D2"/>
  </w:style>
  <w:style w:type="paragraph" w:customStyle="1" w:styleId="9CFB3786FD80479FAB6B76CC91918DD1">
    <w:name w:val="9CFB3786FD80479FAB6B76CC91918DD1"/>
    <w:rsid w:val="009365D2"/>
  </w:style>
  <w:style w:type="paragraph" w:customStyle="1" w:styleId="425E1FFB23714CABA257E538E38266A6">
    <w:name w:val="425E1FFB23714CABA257E538E38266A6"/>
    <w:rsid w:val="009365D2"/>
  </w:style>
  <w:style w:type="paragraph" w:customStyle="1" w:styleId="75F39A75A98C4EDDB15A3D14EAC9EC73">
    <w:name w:val="75F39A75A98C4EDDB15A3D14EAC9EC73"/>
    <w:rsid w:val="009365D2"/>
  </w:style>
  <w:style w:type="paragraph" w:customStyle="1" w:styleId="4980A25C894A47CBB6F8551067CBB46E">
    <w:name w:val="4980A25C894A47CBB6F8551067CBB46E"/>
    <w:rsid w:val="009365D2"/>
  </w:style>
  <w:style w:type="paragraph" w:customStyle="1" w:styleId="55875801A9034B9087C7C60F5A2A81A1">
    <w:name w:val="55875801A9034B9087C7C60F5A2A81A1"/>
    <w:rsid w:val="009365D2"/>
  </w:style>
  <w:style w:type="paragraph" w:customStyle="1" w:styleId="BB523B5033B346EA9A0E3D1D9CE810A4">
    <w:name w:val="BB523B5033B346EA9A0E3D1D9CE810A4"/>
    <w:rsid w:val="009365D2"/>
  </w:style>
  <w:style w:type="paragraph" w:customStyle="1" w:styleId="8EB142CF44D74A75AE9742528B50563C">
    <w:name w:val="8EB142CF44D74A75AE9742528B50563C"/>
    <w:rsid w:val="009365D2"/>
  </w:style>
  <w:style w:type="paragraph" w:customStyle="1" w:styleId="E9BFBE1E4BEE4DC9BD1A73F07B10CB2D">
    <w:name w:val="E9BFBE1E4BEE4DC9BD1A73F07B10CB2D"/>
    <w:rsid w:val="009365D2"/>
  </w:style>
  <w:style w:type="paragraph" w:customStyle="1" w:styleId="50F9BBD762184807B9C54102C82C2C8D">
    <w:name w:val="50F9BBD762184807B9C54102C82C2C8D"/>
    <w:rsid w:val="009365D2"/>
  </w:style>
  <w:style w:type="paragraph" w:customStyle="1" w:styleId="B86D3C4C75CA41CD85DD2BE78DF98C45">
    <w:name w:val="B86D3C4C75CA41CD85DD2BE78DF98C45"/>
    <w:rsid w:val="009365D2"/>
  </w:style>
  <w:style w:type="paragraph" w:customStyle="1" w:styleId="F05DE6114A374FE98E64B1C096909533">
    <w:name w:val="F05DE6114A374FE98E64B1C096909533"/>
    <w:rsid w:val="009365D2"/>
  </w:style>
  <w:style w:type="paragraph" w:customStyle="1" w:styleId="1D1546ADD48042538E9ACD604335F6DD">
    <w:name w:val="1D1546ADD48042538E9ACD604335F6DD"/>
    <w:rsid w:val="009365D2"/>
  </w:style>
  <w:style w:type="paragraph" w:customStyle="1" w:styleId="0998CA0C37F1427C99F4E8F35365D2BD">
    <w:name w:val="0998CA0C37F1427C99F4E8F35365D2BD"/>
    <w:rsid w:val="009365D2"/>
  </w:style>
  <w:style w:type="paragraph" w:customStyle="1" w:styleId="B1DDC5238E994283B423452B07102527">
    <w:name w:val="B1DDC5238E994283B423452B07102527"/>
    <w:rsid w:val="009365D2"/>
  </w:style>
  <w:style w:type="paragraph" w:customStyle="1" w:styleId="AE37ACF9DA634B8EA079EA03BC9F6D8A">
    <w:name w:val="AE37ACF9DA634B8EA079EA03BC9F6D8A"/>
    <w:rsid w:val="009365D2"/>
  </w:style>
  <w:style w:type="paragraph" w:customStyle="1" w:styleId="A2FAE3F811F848DA8A1AADE9F49F73B6">
    <w:name w:val="A2FAE3F811F848DA8A1AADE9F49F73B6"/>
    <w:rsid w:val="009365D2"/>
  </w:style>
  <w:style w:type="paragraph" w:customStyle="1" w:styleId="A1BF19DE55684CEE94773CF27D452479">
    <w:name w:val="A1BF19DE55684CEE94773CF27D452479"/>
    <w:rsid w:val="009365D2"/>
  </w:style>
  <w:style w:type="paragraph" w:customStyle="1" w:styleId="8164891BC76840E88DD0A2BC153B8528">
    <w:name w:val="8164891BC76840E88DD0A2BC153B8528"/>
    <w:rsid w:val="009365D2"/>
  </w:style>
  <w:style w:type="paragraph" w:customStyle="1" w:styleId="D657207FE7184D96852F85FAD0BE1B2A">
    <w:name w:val="D657207FE7184D96852F85FAD0BE1B2A"/>
    <w:rsid w:val="009365D2"/>
  </w:style>
  <w:style w:type="paragraph" w:customStyle="1" w:styleId="C378C62E0BE6456B95E7C307BD8658FF">
    <w:name w:val="C378C62E0BE6456B95E7C307BD8658FF"/>
    <w:rsid w:val="009365D2"/>
  </w:style>
  <w:style w:type="paragraph" w:customStyle="1" w:styleId="EB8AA8F01E8845CC8AD455DFF8291EFC">
    <w:name w:val="EB8AA8F01E8845CC8AD455DFF8291EFC"/>
    <w:rsid w:val="009365D2"/>
  </w:style>
  <w:style w:type="paragraph" w:customStyle="1" w:styleId="41347C10BE8A41008FDEFE82A07C6A93">
    <w:name w:val="41347C10BE8A41008FDEFE82A07C6A93"/>
    <w:rsid w:val="009365D2"/>
  </w:style>
  <w:style w:type="paragraph" w:customStyle="1" w:styleId="83CEBDD822FB44D09662817D6A8D9737">
    <w:name w:val="83CEBDD822FB44D09662817D6A8D9737"/>
    <w:rsid w:val="009365D2"/>
  </w:style>
  <w:style w:type="paragraph" w:customStyle="1" w:styleId="D67A5BF1A4454F019AB9E8ED2A9847FF">
    <w:name w:val="D67A5BF1A4454F019AB9E8ED2A9847FF"/>
    <w:rsid w:val="009365D2"/>
  </w:style>
  <w:style w:type="paragraph" w:customStyle="1" w:styleId="D29D61E987BF4D048FA172E015FECE56">
    <w:name w:val="D29D61E987BF4D048FA172E015FECE56"/>
    <w:rsid w:val="009365D2"/>
  </w:style>
  <w:style w:type="paragraph" w:customStyle="1" w:styleId="A509335AFE784B0D8F2341CFACEDCCA9">
    <w:name w:val="A509335AFE784B0D8F2341CFACEDCCA9"/>
    <w:rsid w:val="009365D2"/>
  </w:style>
  <w:style w:type="paragraph" w:customStyle="1" w:styleId="542EFEC2DFEC43C69043520A7ECE521D">
    <w:name w:val="542EFEC2DFEC43C69043520A7ECE521D"/>
    <w:rsid w:val="009365D2"/>
  </w:style>
  <w:style w:type="paragraph" w:customStyle="1" w:styleId="6B7D5476C8CD42CC897E7D928A1A2E0F">
    <w:name w:val="6B7D5476C8CD42CC897E7D928A1A2E0F"/>
    <w:rsid w:val="009365D2"/>
  </w:style>
  <w:style w:type="paragraph" w:customStyle="1" w:styleId="B4AF9CE50E8F4A2195A7216D078414D7">
    <w:name w:val="B4AF9CE50E8F4A2195A7216D078414D7"/>
    <w:rsid w:val="009365D2"/>
  </w:style>
  <w:style w:type="paragraph" w:customStyle="1" w:styleId="57075A75E8FD43F4B6DE71D5F9DFFD9A">
    <w:name w:val="57075A75E8FD43F4B6DE71D5F9DFFD9A"/>
    <w:rsid w:val="009365D2"/>
  </w:style>
  <w:style w:type="paragraph" w:customStyle="1" w:styleId="C5CC215175C74EF8A2D7FAF76CEBFB59">
    <w:name w:val="C5CC215175C74EF8A2D7FAF76CEBFB59"/>
    <w:rsid w:val="009365D2"/>
  </w:style>
  <w:style w:type="paragraph" w:customStyle="1" w:styleId="F0CEDDA53FC44054860736FBE39D69A5">
    <w:name w:val="F0CEDDA53FC44054860736FBE39D69A5"/>
    <w:rsid w:val="009365D2"/>
  </w:style>
  <w:style w:type="paragraph" w:customStyle="1" w:styleId="E9C5C7C9438D4B7085D99A7CD8798FCA">
    <w:name w:val="E9C5C7C9438D4B7085D99A7CD8798FCA"/>
    <w:rsid w:val="009365D2"/>
  </w:style>
  <w:style w:type="paragraph" w:customStyle="1" w:styleId="CF6BB38EC15D49F69E6D4727B445D503">
    <w:name w:val="CF6BB38EC15D49F69E6D4727B445D503"/>
    <w:rsid w:val="009365D2"/>
  </w:style>
  <w:style w:type="paragraph" w:customStyle="1" w:styleId="B3F0DE69CDEA4293862090EE4F962CAD">
    <w:name w:val="B3F0DE69CDEA4293862090EE4F962CAD"/>
    <w:rsid w:val="009365D2"/>
  </w:style>
  <w:style w:type="paragraph" w:customStyle="1" w:styleId="EE995439C7FD4C948BE5C7CF6FE49383">
    <w:name w:val="EE995439C7FD4C948BE5C7CF6FE49383"/>
    <w:rsid w:val="009365D2"/>
  </w:style>
  <w:style w:type="paragraph" w:customStyle="1" w:styleId="6364F0996D4C4E28BEE2390E4A7E5027">
    <w:name w:val="6364F0996D4C4E28BEE2390E4A7E5027"/>
    <w:rsid w:val="009365D2"/>
  </w:style>
  <w:style w:type="paragraph" w:customStyle="1" w:styleId="D10F26963EC74C4187D8CEE6F69092B9">
    <w:name w:val="D10F26963EC74C4187D8CEE6F69092B9"/>
    <w:rsid w:val="009365D2"/>
  </w:style>
  <w:style w:type="paragraph" w:customStyle="1" w:styleId="FB0F4D774CCE45B585901F83385AD41B">
    <w:name w:val="FB0F4D774CCE45B585901F83385AD41B"/>
    <w:rsid w:val="009365D2"/>
  </w:style>
  <w:style w:type="paragraph" w:customStyle="1" w:styleId="814D288C6AC54BBAA7B0013CC2512D5E">
    <w:name w:val="814D288C6AC54BBAA7B0013CC2512D5E"/>
    <w:rsid w:val="009365D2"/>
  </w:style>
  <w:style w:type="paragraph" w:customStyle="1" w:styleId="B77C5D25B4B2426C8D1E534A32F4F426">
    <w:name w:val="B77C5D25B4B2426C8D1E534A32F4F426"/>
    <w:rsid w:val="009365D2"/>
  </w:style>
  <w:style w:type="paragraph" w:customStyle="1" w:styleId="AF5A7240922E4151A63E3FD6924969E1">
    <w:name w:val="AF5A7240922E4151A63E3FD6924969E1"/>
    <w:rsid w:val="009365D2"/>
  </w:style>
  <w:style w:type="paragraph" w:customStyle="1" w:styleId="4D95BC3C491444C9B91C139C4AB0F182">
    <w:name w:val="4D95BC3C491444C9B91C139C4AB0F182"/>
    <w:rsid w:val="009365D2"/>
  </w:style>
  <w:style w:type="paragraph" w:customStyle="1" w:styleId="8DD2E37F0CAE4205A3D21CFE351681D1">
    <w:name w:val="8DD2E37F0CAE4205A3D21CFE351681D1"/>
    <w:rsid w:val="009365D2"/>
  </w:style>
  <w:style w:type="paragraph" w:customStyle="1" w:styleId="B4A6DFB0B2FA4B499EFA97229510FDCA">
    <w:name w:val="B4A6DFB0B2FA4B499EFA97229510FDCA"/>
    <w:rsid w:val="009365D2"/>
  </w:style>
  <w:style w:type="paragraph" w:customStyle="1" w:styleId="532BD40EA60645D18AE86C8B33BF634D">
    <w:name w:val="532BD40EA60645D18AE86C8B33BF634D"/>
    <w:rsid w:val="009365D2"/>
  </w:style>
  <w:style w:type="paragraph" w:customStyle="1" w:styleId="F3A176D714A34C779120C7924D310187">
    <w:name w:val="F3A176D714A34C779120C7924D310187"/>
    <w:rsid w:val="009365D2"/>
  </w:style>
  <w:style w:type="paragraph" w:customStyle="1" w:styleId="49B742B0A7A14E35BCE243169FAEA313">
    <w:name w:val="49B742B0A7A14E35BCE243169FAEA313"/>
    <w:rsid w:val="009365D2"/>
  </w:style>
  <w:style w:type="paragraph" w:customStyle="1" w:styleId="B43742AB84ED41CCBB04F1D8F268A597">
    <w:name w:val="B43742AB84ED41CCBB04F1D8F268A597"/>
    <w:rsid w:val="009365D2"/>
  </w:style>
  <w:style w:type="paragraph" w:customStyle="1" w:styleId="0213E0F161B64D039CFA3615729C5313">
    <w:name w:val="0213E0F161B64D039CFA3615729C5313"/>
    <w:rsid w:val="009365D2"/>
  </w:style>
  <w:style w:type="paragraph" w:customStyle="1" w:styleId="A9EE78F33BEC4884B70226BD88422478">
    <w:name w:val="A9EE78F33BEC4884B70226BD88422478"/>
    <w:rsid w:val="009365D2"/>
  </w:style>
  <w:style w:type="paragraph" w:customStyle="1" w:styleId="616FCA6F02D64BEE912B6D153894C8AA">
    <w:name w:val="616FCA6F02D64BEE912B6D153894C8AA"/>
    <w:rsid w:val="009365D2"/>
  </w:style>
  <w:style w:type="paragraph" w:customStyle="1" w:styleId="BFD0B5709A704370BEC127DDA9084920">
    <w:name w:val="BFD0B5709A704370BEC127DDA9084920"/>
    <w:rsid w:val="009365D2"/>
  </w:style>
  <w:style w:type="paragraph" w:customStyle="1" w:styleId="604BDB2CD0DB4B22AAB4ED414370F72D">
    <w:name w:val="604BDB2CD0DB4B22AAB4ED414370F72D"/>
    <w:rsid w:val="009365D2"/>
  </w:style>
  <w:style w:type="paragraph" w:customStyle="1" w:styleId="C8613C3EA01C4A4192BED6BB9E3B31D6">
    <w:name w:val="C8613C3EA01C4A4192BED6BB9E3B31D6"/>
    <w:rsid w:val="009365D2"/>
  </w:style>
  <w:style w:type="paragraph" w:customStyle="1" w:styleId="634642EA4A7341E185CE1D3C9EEE94CC">
    <w:name w:val="634642EA4A7341E185CE1D3C9EEE94CC"/>
    <w:rsid w:val="009365D2"/>
  </w:style>
  <w:style w:type="paragraph" w:customStyle="1" w:styleId="A46E800500C644F8A5E1BB6084B42F07">
    <w:name w:val="A46E800500C644F8A5E1BB6084B42F07"/>
    <w:rsid w:val="009365D2"/>
  </w:style>
  <w:style w:type="paragraph" w:customStyle="1" w:styleId="0258671ED9944363A306712BA4390C8C">
    <w:name w:val="0258671ED9944363A306712BA4390C8C"/>
    <w:rsid w:val="009365D2"/>
  </w:style>
  <w:style w:type="paragraph" w:customStyle="1" w:styleId="5B3A6E52D2F5431E8CBAA89FB2138BC2">
    <w:name w:val="5B3A6E52D2F5431E8CBAA89FB2138BC2"/>
    <w:rsid w:val="009365D2"/>
  </w:style>
  <w:style w:type="paragraph" w:customStyle="1" w:styleId="89A8F13ED9EA431BAD05FBB8865730F0">
    <w:name w:val="89A8F13ED9EA431BAD05FBB8865730F0"/>
    <w:rsid w:val="009365D2"/>
  </w:style>
  <w:style w:type="paragraph" w:customStyle="1" w:styleId="C8DA708A394742B183A491367040766D">
    <w:name w:val="C8DA708A394742B183A491367040766D"/>
    <w:rsid w:val="009365D2"/>
  </w:style>
  <w:style w:type="paragraph" w:customStyle="1" w:styleId="6CD4AF4E4F3442A981FB999D507FEC73">
    <w:name w:val="6CD4AF4E4F3442A981FB999D507FEC73"/>
    <w:rsid w:val="009365D2"/>
  </w:style>
  <w:style w:type="paragraph" w:customStyle="1" w:styleId="70CEA9688DF846878DEA9FA1AE9F6616">
    <w:name w:val="70CEA9688DF846878DEA9FA1AE9F6616"/>
    <w:rsid w:val="009365D2"/>
  </w:style>
  <w:style w:type="paragraph" w:customStyle="1" w:styleId="1A61BC0C47634C3DA9014AE82E296D1B">
    <w:name w:val="1A61BC0C47634C3DA9014AE82E296D1B"/>
    <w:rsid w:val="009365D2"/>
  </w:style>
  <w:style w:type="paragraph" w:customStyle="1" w:styleId="72271CC93CDB4D1ABDBC828282D9036F">
    <w:name w:val="72271CC93CDB4D1ABDBC828282D9036F"/>
    <w:rsid w:val="009365D2"/>
  </w:style>
  <w:style w:type="paragraph" w:customStyle="1" w:styleId="69792D7CE5D4486992E7E48133A0F415">
    <w:name w:val="69792D7CE5D4486992E7E48133A0F415"/>
    <w:rsid w:val="009365D2"/>
  </w:style>
  <w:style w:type="paragraph" w:customStyle="1" w:styleId="35B6086E94A548B6A7C2B392877D512B">
    <w:name w:val="35B6086E94A548B6A7C2B392877D512B"/>
    <w:rsid w:val="009365D2"/>
  </w:style>
  <w:style w:type="paragraph" w:customStyle="1" w:styleId="F62DC5EB78CA47DBBF99C803FBCE63FF">
    <w:name w:val="F62DC5EB78CA47DBBF99C803FBCE63FF"/>
    <w:rsid w:val="009365D2"/>
  </w:style>
  <w:style w:type="paragraph" w:customStyle="1" w:styleId="E7E1FF425E794EF180A001BAB2ABC3D5">
    <w:name w:val="E7E1FF425E794EF180A001BAB2ABC3D5"/>
    <w:rsid w:val="009365D2"/>
  </w:style>
  <w:style w:type="paragraph" w:customStyle="1" w:styleId="902F66F2E1DD4CA1B2CAACEAC54CFF50">
    <w:name w:val="902F66F2E1DD4CA1B2CAACEAC54CFF50"/>
    <w:rsid w:val="009365D2"/>
  </w:style>
  <w:style w:type="paragraph" w:customStyle="1" w:styleId="C556E07825D34729A217A825EE5E45C4">
    <w:name w:val="C556E07825D34729A217A825EE5E45C4"/>
    <w:rsid w:val="009365D2"/>
  </w:style>
  <w:style w:type="paragraph" w:customStyle="1" w:styleId="E216718EE0A74FEF9C686E728E29B4B7">
    <w:name w:val="E216718EE0A74FEF9C686E728E29B4B7"/>
    <w:rsid w:val="009365D2"/>
  </w:style>
  <w:style w:type="paragraph" w:customStyle="1" w:styleId="AA8D5814AF854076B9EBAEC497A17890">
    <w:name w:val="AA8D5814AF854076B9EBAEC497A17890"/>
    <w:rsid w:val="009365D2"/>
  </w:style>
  <w:style w:type="paragraph" w:customStyle="1" w:styleId="55C8B636CB9C48649C3B80496F40DB27">
    <w:name w:val="55C8B636CB9C48649C3B80496F40DB27"/>
    <w:rsid w:val="009365D2"/>
  </w:style>
  <w:style w:type="paragraph" w:customStyle="1" w:styleId="6E5B281083CD45558A6E567A67AABEA5">
    <w:name w:val="6E5B281083CD45558A6E567A67AABEA5"/>
    <w:rsid w:val="009365D2"/>
  </w:style>
  <w:style w:type="paragraph" w:customStyle="1" w:styleId="E561C171693D411EB4D61C65E75EED00">
    <w:name w:val="E561C171693D411EB4D61C65E75EED00"/>
    <w:rsid w:val="009365D2"/>
  </w:style>
  <w:style w:type="paragraph" w:customStyle="1" w:styleId="527F8E2D141241A185BDCB4B4002C80B">
    <w:name w:val="527F8E2D141241A185BDCB4B4002C80B"/>
    <w:rsid w:val="009365D2"/>
  </w:style>
  <w:style w:type="paragraph" w:customStyle="1" w:styleId="D1A731C79A944A0B8F051B04724AE002">
    <w:name w:val="D1A731C79A944A0B8F051B04724AE002"/>
    <w:rsid w:val="009365D2"/>
  </w:style>
  <w:style w:type="paragraph" w:customStyle="1" w:styleId="FFAE6A8F76A04B5591D9F282D84699A0">
    <w:name w:val="FFAE6A8F76A04B5591D9F282D84699A0"/>
    <w:rsid w:val="009365D2"/>
  </w:style>
  <w:style w:type="paragraph" w:customStyle="1" w:styleId="9B8FEAD1BFC747E4B01E25FAC613A719">
    <w:name w:val="9B8FEAD1BFC747E4B01E25FAC613A719"/>
    <w:rsid w:val="009365D2"/>
  </w:style>
  <w:style w:type="paragraph" w:customStyle="1" w:styleId="5C9AEE7132D049C4A043B498DC21E8CE">
    <w:name w:val="5C9AEE7132D049C4A043B498DC21E8CE"/>
    <w:rsid w:val="009365D2"/>
  </w:style>
  <w:style w:type="paragraph" w:customStyle="1" w:styleId="24AF9978CD314965952CCC35393271B5">
    <w:name w:val="24AF9978CD314965952CCC35393271B5"/>
    <w:rsid w:val="009365D2"/>
  </w:style>
  <w:style w:type="paragraph" w:customStyle="1" w:styleId="BC5C380A4182466DBCF10D748728C930">
    <w:name w:val="BC5C380A4182466DBCF10D748728C930"/>
    <w:rsid w:val="009365D2"/>
  </w:style>
  <w:style w:type="paragraph" w:customStyle="1" w:styleId="DB77A17193D14DD994667CD731E1A9A2">
    <w:name w:val="DB77A17193D14DD994667CD731E1A9A2"/>
    <w:rsid w:val="009365D2"/>
  </w:style>
  <w:style w:type="paragraph" w:customStyle="1" w:styleId="36AEFCCBF1EE4247B6D4F1D9D31B8D5A">
    <w:name w:val="36AEFCCBF1EE4247B6D4F1D9D31B8D5A"/>
    <w:rsid w:val="009365D2"/>
  </w:style>
  <w:style w:type="paragraph" w:customStyle="1" w:styleId="3BC29250CDA54D33A77E5AF9690B5CA9">
    <w:name w:val="3BC29250CDA54D33A77E5AF9690B5CA9"/>
    <w:rsid w:val="009365D2"/>
  </w:style>
  <w:style w:type="paragraph" w:customStyle="1" w:styleId="4B850EC7D5DE40E3AD19ACE67B661392">
    <w:name w:val="4B850EC7D5DE40E3AD19ACE67B661392"/>
    <w:rsid w:val="009365D2"/>
  </w:style>
  <w:style w:type="paragraph" w:customStyle="1" w:styleId="F18D267225C34724AE78D8EC38B4C3A5">
    <w:name w:val="F18D267225C34724AE78D8EC38B4C3A5"/>
    <w:rsid w:val="009365D2"/>
  </w:style>
  <w:style w:type="paragraph" w:customStyle="1" w:styleId="103C019E08524DA89175330A0DD98D9F">
    <w:name w:val="103C019E08524DA89175330A0DD98D9F"/>
    <w:rsid w:val="009365D2"/>
  </w:style>
  <w:style w:type="paragraph" w:customStyle="1" w:styleId="2E9A1E61DF494666BF8192719F7E7966">
    <w:name w:val="2E9A1E61DF494666BF8192719F7E7966"/>
    <w:rsid w:val="009365D2"/>
  </w:style>
  <w:style w:type="paragraph" w:customStyle="1" w:styleId="8FD36638200A4CDE9BECDDA24CEB0FE7">
    <w:name w:val="8FD36638200A4CDE9BECDDA24CEB0FE7"/>
    <w:rsid w:val="009365D2"/>
  </w:style>
  <w:style w:type="paragraph" w:customStyle="1" w:styleId="C553FD6CF8714EC1B83401100523CE34">
    <w:name w:val="C553FD6CF8714EC1B83401100523CE34"/>
    <w:rsid w:val="009365D2"/>
  </w:style>
  <w:style w:type="paragraph" w:customStyle="1" w:styleId="73C17558A6C94B40A5325A656CC45C92">
    <w:name w:val="73C17558A6C94B40A5325A656CC45C92"/>
    <w:rsid w:val="009365D2"/>
  </w:style>
  <w:style w:type="paragraph" w:customStyle="1" w:styleId="61E1CF2E638748F5AD8A85D25A66B232">
    <w:name w:val="61E1CF2E638748F5AD8A85D25A66B232"/>
    <w:rsid w:val="009365D2"/>
  </w:style>
  <w:style w:type="paragraph" w:customStyle="1" w:styleId="A98FC5FFD79C40548E53894A4BFA338F">
    <w:name w:val="A98FC5FFD79C40548E53894A4BFA338F"/>
    <w:rsid w:val="009365D2"/>
  </w:style>
  <w:style w:type="paragraph" w:customStyle="1" w:styleId="DD05936E31EB4076A6783B2DF72DF840">
    <w:name w:val="DD05936E31EB4076A6783B2DF72DF840"/>
    <w:rsid w:val="009365D2"/>
  </w:style>
  <w:style w:type="paragraph" w:customStyle="1" w:styleId="6CB12733422C4CA0A1F9C35947CE55C8">
    <w:name w:val="6CB12733422C4CA0A1F9C35947CE55C8"/>
    <w:rsid w:val="009365D2"/>
  </w:style>
  <w:style w:type="paragraph" w:customStyle="1" w:styleId="76B186DE3CE14058B6FB6F2BFE91A6C4">
    <w:name w:val="76B186DE3CE14058B6FB6F2BFE91A6C4"/>
    <w:rsid w:val="009365D2"/>
  </w:style>
  <w:style w:type="paragraph" w:customStyle="1" w:styleId="4C9BC20904F34995BE4429C7085D91B0">
    <w:name w:val="4C9BC20904F34995BE4429C7085D91B0"/>
    <w:rsid w:val="009365D2"/>
  </w:style>
  <w:style w:type="paragraph" w:customStyle="1" w:styleId="FF290A81597E424A929AF1249330CC0D">
    <w:name w:val="FF290A81597E424A929AF1249330CC0D"/>
    <w:rsid w:val="009365D2"/>
  </w:style>
  <w:style w:type="paragraph" w:customStyle="1" w:styleId="964B3688470540F1A69D1FBEEACB7B61">
    <w:name w:val="964B3688470540F1A69D1FBEEACB7B61"/>
    <w:rsid w:val="009365D2"/>
  </w:style>
  <w:style w:type="paragraph" w:customStyle="1" w:styleId="F58DA5DE2E4C4C84AE77098F41E729A4">
    <w:name w:val="F58DA5DE2E4C4C84AE77098F41E729A4"/>
    <w:rsid w:val="009365D2"/>
  </w:style>
  <w:style w:type="paragraph" w:customStyle="1" w:styleId="28343ED12273474A9F71C7D28B88952C">
    <w:name w:val="28343ED12273474A9F71C7D28B88952C"/>
    <w:rsid w:val="009365D2"/>
  </w:style>
  <w:style w:type="paragraph" w:customStyle="1" w:styleId="498119FEF5994693BDC1EC24169C3893">
    <w:name w:val="498119FEF5994693BDC1EC24169C3893"/>
    <w:rsid w:val="009365D2"/>
  </w:style>
  <w:style w:type="paragraph" w:customStyle="1" w:styleId="535EDAA93C494E959ECAFA7820E65AD0">
    <w:name w:val="535EDAA93C494E959ECAFA7820E65AD0"/>
    <w:rsid w:val="009365D2"/>
  </w:style>
  <w:style w:type="paragraph" w:customStyle="1" w:styleId="3003913B125E445899C29F8303D303B4">
    <w:name w:val="3003913B125E445899C29F8303D303B4"/>
    <w:rsid w:val="009365D2"/>
  </w:style>
  <w:style w:type="paragraph" w:customStyle="1" w:styleId="4B30FC929B8145E18242B537DFEB4C3D">
    <w:name w:val="4B30FC929B8145E18242B537DFEB4C3D"/>
    <w:rsid w:val="009365D2"/>
  </w:style>
  <w:style w:type="paragraph" w:customStyle="1" w:styleId="165637AB90F24A73A660645910628DB6">
    <w:name w:val="165637AB90F24A73A660645910628DB6"/>
    <w:rsid w:val="009365D2"/>
  </w:style>
  <w:style w:type="paragraph" w:customStyle="1" w:styleId="F065D29DB0F449ED9235D83340CB570B">
    <w:name w:val="F065D29DB0F449ED9235D83340CB570B"/>
    <w:rsid w:val="009365D2"/>
  </w:style>
  <w:style w:type="paragraph" w:customStyle="1" w:styleId="88AB4A78C5DE496BB3528FE98EE8D77B">
    <w:name w:val="88AB4A78C5DE496BB3528FE98EE8D77B"/>
    <w:rsid w:val="009365D2"/>
  </w:style>
  <w:style w:type="paragraph" w:customStyle="1" w:styleId="DEB930BF7845421B8B9A4A7838E3847A">
    <w:name w:val="DEB930BF7845421B8B9A4A7838E3847A"/>
    <w:rsid w:val="009365D2"/>
  </w:style>
  <w:style w:type="paragraph" w:customStyle="1" w:styleId="0627C4B2E01C498997BD971244AE1F9C">
    <w:name w:val="0627C4B2E01C498997BD971244AE1F9C"/>
    <w:rsid w:val="009365D2"/>
  </w:style>
  <w:style w:type="paragraph" w:customStyle="1" w:styleId="86F6887999244FF189270DF9F009C131">
    <w:name w:val="86F6887999244FF189270DF9F009C131"/>
    <w:rsid w:val="009365D2"/>
  </w:style>
  <w:style w:type="paragraph" w:customStyle="1" w:styleId="584B32A2C303491B99E006EE67D575C7">
    <w:name w:val="584B32A2C303491B99E006EE67D575C7"/>
    <w:rsid w:val="009365D2"/>
  </w:style>
  <w:style w:type="paragraph" w:customStyle="1" w:styleId="ACFF6639CF564FF69F17536554597844">
    <w:name w:val="ACFF6639CF564FF69F17536554597844"/>
    <w:rsid w:val="009365D2"/>
  </w:style>
  <w:style w:type="paragraph" w:customStyle="1" w:styleId="967519B51BAA410E8B82B65AF01D14A9">
    <w:name w:val="967519B51BAA410E8B82B65AF01D14A9"/>
    <w:rsid w:val="009365D2"/>
  </w:style>
  <w:style w:type="paragraph" w:customStyle="1" w:styleId="73D8821DE96D47D888F64BDBFA9553C2">
    <w:name w:val="73D8821DE96D47D888F64BDBFA9553C2"/>
    <w:rsid w:val="009365D2"/>
  </w:style>
  <w:style w:type="paragraph" w:customStyle="1" w:styleId="63A513766F284D46828E7DD840CF5636">
    <w:name w:val="63A513766F284D46828E7DD840CF5636"/>
    <w:rsid w:val="009365D2"/>
  </w:style>
  <w:style w:type="paragraph" w:customStyle="1" w:styleId="123A9BC8917E4848BCA996B9E22D0E3E">
    <w:name w:val="123A9BC8917E4848BCA996B9E22D0E3E"/>
    <w:rsid w:val="009365D2"/>
  </w:style>
  <w:style w:type="paragraph" w:customStyle="1" w:styleId="736AA97B206845BF9C8CE5C2018326C6">
    <w:name w:val="736AA97B206845BF9C8CE5C2018326C6"/>
    <w:rsid w:val="009365D2"/>
  </w:style>
  <w:style w:type="paragraph" w:customStyle="1" w:styleId="361FC158E2CF4FF9A0B44E5197AD511A">
    <w:name w:val="361FC158E2CF4FF9A0B44E5197AD511A"/>
    <w:rsid w:val="009365D2"/>
  </w:style>
  <w:style w:type="paragraph" w:customStyle="1" w:styleId="90E55C4739E44BBBB4807C3B94C3C9CA">
    <w:name w:val="90E55C4739E44BBBB4807C3B94C3C9CA"/>
    <w:rsid w:val="009365D2"/>
  </w:style>
  <w:style w:type="paragraph" w:customStyle="1" w:styleId="017EE2E4A07541A39E582C15B06B9E7B">
    <w:name w:val="017EE2E4A07541A39E582C15B06B9E7B"/>
    <w:rsid w:val="009365D2"/>
  </w:style>
  <w:style w:type="paragraph" w:customStyle="1" w:styleId="B067CCDBF6E841228E233EE3B406FD49">
    <w:name w:val="B067CCDBF6E841228E233EE3B406FD49"/>
    <w:rsid w:val="009365D2"/>
  </w:style>
  <w:style w:type="paragraph" w:customStyle="1" w:styleId="B7A5CAD1AFE9480E93EAD5C14AB2DAC8">
    <w:name w:val="B7A5CAD1AFE9480E93EAD5C14AB2DAC8"/>
    <w:rsid w:val="009365D2"/>
  </w:style>
  <w:style w:type="paragraph" w:customStyle="1" w:styleId="BDB0216AB4A44397ABA37E76F0C8E623">
    <w:name w:val="BDB0216AB4A44397ABA37E76F0C8E623"/>
    <w:rsid w:val="009365D2"/>
  </w:style>
  <w:style w:type="paragraph" w:customStyle="1" w:styleId="AA851361081E4226A42DCFD489C292B9">
    <w:name w:val="AA851361081E4226A42DCFD489C292B9"/>
    <w:rsid w:val="009365D2"/>
  </w:style>
  <w:style w:type="paragraph" w:customStyle="1" w:styleId="F5C542D60E30427C8F1CA81B31387CD1">
    <w:name w:val="F5C542D60E30427C8F1CA81B31387CD1"/>
    <w:rsid w:val="009365D2"/>
  </w:style>
  <w:style w:type="paragraph" w:customStyle="1" w:styleId="FBA5B3ADAECA4FEBBE5806D21A3C101B">
    <w:name w:val="FBA5B3ADAECA4FEBBE5806D21A3C101B"/>
    <w:rsid w:val="009365D2"/>
  </w:style>
  <w:style w:type="paragraph" w:customStyle="1" w:styleId="B7FC74801F0E4454B2C50F25F65FB126">
    <w:name w:val="B7FC74801F0E4454B2C50F25F65FB126"/>
    <w:rsid w:val="009365D2"/>
  </w:style>
  <w:style w:type="paragraph" w:customStyle="1" w:styleId="9DD22AAB7E344294A294D0A59CD5A701">
    <w:name w:val="9DD22AAB7E344294A294D0A59CD5A701"/>
    <w:rsid w:val="009365D2"/>
  </w:style>
  <w:style w:type="paragraph" w:customStyle="1" w:styleId="A3A85B9130A24E6CA5511514E3E72DC2">
    <w:name w:val="A3A85B9130A24E6CA5511514E3E72DC2"/>
    <w:rsid w:val="009365D2"/>
  </w:style>
  <w:style w:type="paragraph" w:customStyle="1" w:styleId="05A5E485FA364DBFAD922DDC030FBB30">
    <w:name w:val="05A5E485FA364DBFAD922DDC030FBB30"/>
    <w:rsid w:val="009365D2"/>
  </w:style>
  <w:style w:type="paragraph" w:customStyle="1" w:styleId="9BE8B79D880A471EA49D5A19BE08276B">
    <w:name w:val="9BE8B79D880A471EA49D5A19BE08276B"/>
    <w:rsid w:val="009365D2"/>
  </w:style>
  <w:style w:type="paragraph" w:customStyle="1" w:styleId="919236A49F4240049DC53DA2D4BD03D9">
    <w:name w:val="919236A49F4240049DC53DA2D4BD03D9"/>
    <w:rsid w:val="009365D2"/>
  </w:style>
  <w:style w:type="paragraph" w:customStyle="1" w:styleId="393FC4E3506A4E62BD02AC33EA38FF8E">
    <w:name w:val="393FC4E3506A4E62BD02AC33EA38FF8E"/>
    <w:rsid w:val="009365D2"/>
  </w:style>
  <w:style w:type="paragraph" w:customStyle="1" w:styleId="4DB9F42263B043AE9850B67421C3923A">
    <w:name w:val="4DB9F42263B043AE9850B67421C3923A"/>
    <w:rsid w:val="009365D2"/>
  </w:style>
  <w:style w:type="paragraph" w:customStyle="1" w:styleId="710E159DEE6747C997ECDE01149D1C07">
    <w:name w:val="710E159DEE6747C997ECDE01149D1C07"/>
    <w:rsid w:val="009365D2"/>
  </w:style>
  <w:style w:type="paragraph" w:customStyle="1" w:styleId="236E8FBE3B3B46998018EE762D9E49FC">
    <w:name w:val="236E8FBE3B3B46998018EE762D9E49FC"/>
    <w:rsid w:val="009365D2"/>
  </w:style>
  <w:style w:type="paragraph" w:customStyle="1" w:styleId="615B5D0336FA40D3A802BB75F62E0A80">
    <w:name w:val="615B5D0336FA40D3A802BB75F62E0A80"/>
    <w:rsid w:val="00D153B4"/>
  </w:style>
  <w:style w:type="paragraph" w:customStyle="1" w:styleId="361E4FFC72494174B6FFBF8ED8BD2650">
    <w:name w:val="361E4FFC72494174B6FFBF8ED8BD2650"/>
    <w:rsid w:val="00D153B4"/>
  </w:style>
  <w:style w:type="paragraph" w:customStyle="1" w:styleId="27B6AEE79CDA4857BC844B6107F52DA6">
    <w:name w:val="27B6AEE79CDA4857BC844B6107F52DA6"/>
    <w:rsid w:val="00D153B4"/>
  </w:style>
  <w:style w:type="paragraph" w:customStyle="1" w:styleId="E7DC9E8850CC482CBCD00C83384F6C71">
    <w:name w:val="E7DC9E8850CC482CBCD00C83384F6C71"/>
    <w:rsid w:val="00D153B4"/>
  </w:style>
  <w:style w:type="paragraph" w:customStyle="1" w:styleId="D80F004C7897464ABD07B85769C533FD">
    <w:name w:val="D80F004C7897464ABD07B85769C533FD"/>
    <w:rsid w:val="00D153B4"/>
  </w:style>
  <w:style w:type="paragraph" w:customStyle="1" w:styleId="F91C7029431847DCAF4D0370D44C645B">
    <w:name w:val="F91C7029431847DCAF4D0370D44C645B"/>
    <w:rsid w:val="00D153B4"/>
  </w:style>
  <w:style w:type="paragraph" w:customStyle="1" w:styleId="765447F59F714B959367B6174F923113">
    <w:name w:val="765447F59F714B959367B6174F923113"/>
    <w:rsid w:val="00D153B4"/>
  </w:style>
  <w:style w:type="paragraph" w:customStyle="1" w:styleId="06B02F95F5464AC0A83F6A8264F45DD8">
    <w:name w:val="06B02F95F5464AC0A83F6A8264F45DD8"/>
    <w:rsid w:val="00D153B4"/>
  </w:style>
  <w:style w:type="paragraph" w:customStyle="1" w:styleId="9ADD3A9392A040719D389921D8298DAC">
    <w:name w:val="9ADD3A9392A040719D389921D8298DAC"/>
    <w:rsid w:val="00D153B4"/>
  </w:style>
  <w:style w:type="paragraph" w:customStyle="1" w:styleId="954B05FAF14A459AB440308962BE6B50">
    <w:name w:val="954B05FAF14A459AB440308962BE6B50"/>
    <w:rsid w:val="00D153B4"/>
  </w:style>
  <w:style w:type="paragraph" w:customStyle="1" w:styleId="EF586BC0533E47F69AE9A94633D3CDF3">
    <w:name w:val="EF586BC0533E47F69AE9A94633D3CDF3"/>
    <w:rsid w:val="00D153B4"/>
  </w:style>
  <w:style w:type="paragraph" w:customStyle="1" w:styleId="EC3E8870653442E28C15A64F4F204BD7">
    <w:name w:val="EC3E8870653442E28C15A64F4F204BD7"/>
    <w:rsid w:val="00D153B4"/>
  </w:style>
  <w:style w:type="paragraph" w:customStyle="1" w:styleId="9451D91437224E12A0F871E655958D5A">
    <w:name w:val="9451D91437224E12A0F871E655958D5A"/>
    <w:rsid w:val="00D153B4"/>
  </w:style>
  <w:style w:type="paragraph" w:customStyle="1" w:styleId="088DF36C7C2547538BA2B9EFD2B24EB3">
    <w:name w:val="088DF36C7C2547538BA2B9EFD2B24EB3"/>
    <w:rsid w:val="00D153B4"/>
  </w:style>
  <w:style w:type="paragraph" w:customStyle="1" w:styleId="5EF208BB6FC145408345529D0F8C0BE9">
    <w:name w:val="5EF208BB6FC145408345529D0F8C0BE9"/>
    <w:rsid w:val="00D153B4"/>
  </w:style>
  <w:style w:type="paragraph" w:customStyle="1" w:styleId="DF3CEF1DABE440CE944FF2ECAAC322EB">
    <w:name w:val="DF3CEF1DABE440CE944FF2ECAAC322EB"/>
    <w:rsid w:val="00D153B4"/>
  </w:style>
  <w:style w:type="paragraph" w:customStyle="1" w:styleId="7225DD16315D4664AFF379680FDBDB7C">
    <w:name w:val="7225DD16315D4664AFF379680FDBDB7C"/>
    <w:rsid w:val="00D153B4"/>
  </w:style>
  <w:style w:type="paragraph" w:customStyle="1" w:styleId="E6F39A08C7AF4B909C2B2A27996B5A99">
    <w:name w:val="E6F39A08C7AF4B909C2B2A27996B5A99"/>
    <w:rsid w:val="00D153B4"/>
  </w:style>
  <w:style w:type="paragraph" w:customStyle="1" w:styleId="85885546A6A64B17A5991F29D7E70F20">
    <w:name w:val="85885546A6A64B17A5991F29D7E70F20"/>
    <w:rsid w:val="00D153B4"/>
  </w:style>
  <w:style w:type="paragraph" w:customStyle="1" w:styleId="3659A1DB9686487AB0F99BACAD0356FE">
    <w:name w:val="3659A1DB9686487AB0F99BACAD0356FE"/>
    <w:rsid w:val="00D153B4"/>
  </w:style>
  <w:style w:type="paragraph" w:customStyle="1" w:styleId="A7FEAA4B91AF4F53B9277E261FB657CF">
    <w:name w:val="A7FEAA4B91AF4F53B9277E261FB657CF"/>
    <w:rsid w:val="00D153B4"/>
  </w:style>
  <w:style w:type="paragraph" w:customStyle="1" w:styleId="5C8812F5D0A44941979432F832843D4F">
    <w:name w:val="5C8812F5D0A44941979432F832843D4F"/>
    <w:rsid w:val="00D153B4"/>
  </w:style>
  <w:style w:type="paragraph" w:customStyle="1" w:styleId="A5EAAC62CA2F4BAEB8B6F46D676491D9">
    <w:name w:val="A5EAAC62CA2F4BAEB8B6F46D676491D9"/>
    <w:rsid w:val="00D153B4"/>
  </w:style>
  <w:style w:type="paragraph" w:customStyle="1" w:styleId="4CF84EF570544BB189ED8F18D14265F0">
    <w:name w:val="4CF84EF570544BB189ED8F18D14265F0"/>
    <w:rsid w:val="00D153B4"/>
  </w:style>
  <w:style w:type="paragraph" w:customStyle="1" w:styleId="04B477B89B3346E8A8B9244B703BE6D3">
    <w:name w:val="04B477B89B3346E8A8B9244B703BE6D3"/>
    <w:rsid w:val="00D153B4"/>
  </w:style>
  <w:style w:type="paragraph" w:customStyle="1" w:styleId="F9BFCDE7EBF140C2A598B41546382EEF">
    <w:name w:val="F9BFCDE7EBF140C2A598B41546382EEF"/>
    <w:rsid w:val="00CC13AD"/>
  </w:style>
  <w:style w:type="paragraph" w:customStyle="1" w:styleId="319E8286BBC94AFDB034ABE55BF1B96F">
    <w:name w:val="319E8286BBC94AFDB034ABE55BF1B96F"/>
    <w:rsid w:val="00CC13AD"/>
  </w:style>
  <w:style w:type="paragraph" w:customStyle="1" w:styleId="7BD12CE2DEF9431F8B160807D984432D">
    <w:name w:val="7BD12CE2DEF9431F8B160807D984432D"/>
    <w:rsid w:val="00CC13AD"/>
  </w:style>
  <w:style w:type="paragraph" w:customStyle="1" w:styleId="F79A59E600D24E8DBCBBF39CF4993B4D">
    <w:name w:val="F79A59E600D24E8DBCBBF39CF4993B4D"/>
    <w:rsid w:val="00CC13AD"/>
  </w:style>
  <w:style w:type="paragraph" w:customStyle="1" w:styleId="C857BC2262D7474DA2C3B481111398CA">
    <w:name w:val="C857BC2262D7474DA2C3B481111398CA"/>
    <w:rsid w:val="00CC13AD"/>
  </w:style>
  <w:style w:type="paragraph" w:customStyle="1" w:styleId="E4D1DF227230485F959C761AA6412B5E">
    <w:name w:val="E4D1DF227230485F959C761AA6412B5E"/>
    <w:rsid w:val="00CC13AD"/>
  </w:style>
  <w:style w:type="paragraph" w:customStyle="1" w:styleId="2B1E4AE47C9C4B00B1D4C7CB66976E48">
    <w:name w:val="2B1E4AE47C9C4B00B1D4C7CB66976E48"/>
    <w:rsid w:val="00CC13AD"/>
  </w:style>
  <w:style w:type="paragraph" w:customStyle="1" w:styleId="A6EBA5A35C45489DBF78D4E8F0865D3B">
    <w:name w:val="A6EBA5A35C45489DBF78D4E8F0865D3B"/>
    <w:rsid w:val="00CC13AD"/>
  </w:style>
  <w:style w:type="paragraph" w:customStyle="1" w:styleId="099A09B167E44990AC1473201286DCF8">
    <w:name w:val="099A09B167E44990AC1473201286DCF8"/>
    <w:rsid w:val="00CC13AD"/>
  </w:style>
  <w:style w:type="paragraph" w:customStyle="1" w:styleId="F27DA3D01EBF48E58A7497208A015332">
    <w:name w:val="F27DA3D01EBF48E58A7497208A015332"/>
    <w:rsid w:val="00CC13AD"/>
  </w:style>
  <w:style w:type="paragraph" w:customStyle="1" w:styleId="ECC79AC4D2A44108958905EC320C31E7">
    <w:name w:val="ECC79AC4D2A44108958905EC320C31E7"/>
    <w:rsid w:val="00CC13AD"/>
  </w:style>
  <w:style w:type="paragraph" w:customStyle="1" w:styleId="06D88606EAD3451786FEC452E8EC465E">
    <w:name w:val="06D88606EAD3451786FEC452E8EC465E"/>
    <w:rsid w:val="00CC13AD"/>
  </w:style>
  <w:style w:type="paragraph" w:customStyle="1" w:styleId="754A29D48D2C4E76AE72501FEDC2BD25">
    <w:name w:val="754A29D48D2C4E76AE72501FEDC2BD25"/>
    <w:rsid w:val="00CC13AD"/>
  </w:style>
  <w:style w:type="paragraph" w:customStyle="1" w:styleId="96CEE161FAEC4EFFBDF5252E401D1A2E">
    <w:name w:val="96CEE161FAEC4EFFBDF5252E401D1A2E"/>
    <w:rsid w:val="00CC13AD"/>
  </w:style>
  <w:style w:type="paragraph" w:customStyle="1" w:styleId="DA8A91E90FF14DDE8E67AEC13FB20F3A">
    <w:name w:val="DA8A91E90FF14DDE8E67AEC13FB20F3A"/>
    <w:rsid w:val="00CC13AD"/>
  </w:style>
  <w:style w:type="paragraph" w:customStyle="1" w:styleId="949F73611391492CAEC0E13363A24928">
    <w:name w:val="949F73611391492CAEC0E13363A24928"/>
    <w:rsid w:val="00CC13AD"/>
  </w:style>
  <w:style w:type="paragraph" w:customStyle="1" w:styleId="A24555AB7469451999058D8A3228E138">
    <w:name w:val="A24555AB7469451999058D8A3228E138"/>
    <w:rsid w:val="00CC13AD"/>
  </w:style>
  <w:style w:type="paragraph" w:customStyle="1" w:styleId="1B612EDEE6CC4F0A9731E0804669573D">
    <w:name w:val="1B612EDEE6CC4F0A9731E0804669573D"/>
    <w:rsid w:val="00CC13AD"/>
  </w:style>
  <w:style w:type="paragraph" w:customStyle="1" w:styleId="A421357292F244B6868EE3E795D8F900">
    <w:name w:val="A421357292F244B6868EE3E795D8F900"/>
    <w:rsid w:val="00CC13AD"/>
  </w:style>
  <w:style w:type="paragraph" w:customStyle="1" w:styleId="BB2B64024A5442759A2B42FD801AE898">
    <w:name w:val="BB2B64024A5442759A2B42FD801AE898"/>
    <w:rsid w:val="00CC13AD"/>
  </w:style>
  <w:style w:type="paragraph" w:customStyle="1" w:styleId="9A76E3D287184710B10A075FB0394B10">
    <w:name w:val="9A76E3D287184710B10A075FB0394B10"/>
    <w:rsid w:val="00CC13AD"/>
  </w:style>
  <w:style w:type="paragraph" w:customStyle="1" w:styleId="1145F16B7B944898A343BBF1E898615F">
    <w:name w:val="1145F16B7B944898A343BBF1E898615F"/>
    <w:rsid w:val="00CC13AD"/>
  </w:style>
  <w:style w:type="paragraph" w:customStyle="1" w:styleId="C6218608C90E487EB06159EAB497A31E">
    <w:name w:val="C6218608C90E487EB06159EAB497A31E"/>
    <w:rsid w:val="00CC13AD"/>
  </w:style>
  <w:style w:type="paragraph" w:customStyle="1" w:styleId="996D6D8CBD6A4D4FB12D7379EB96DF65">
    <w:name w:val="996D6D8CBD6A4D4FB12D7379EB96DF65"/>
    <w:rsid w:val="00CC13AD"/>
  </w:style>
  <w:style w:type="paragraph" w:customStyle="1" w:styleId="49E5FC54607B4B94959A1356B3579FFD">
    <w:name w:val="49E5FC54607B4B94959A1356B3579FFD"/>
    <w:rsid w:val="00CC13AD"/>
  </w:style>
  <w:style w:type="paragraph" w:customStyle="1" w:styleId="AB0E5D7B0A03441088A59856CF26D1C7">
    <w:name w:val="AB0E5D7B0A03441088A59856CF26D1C7"/>
    <w:rsid w:val="00CC13AD"/>
  </w:style>
  <w:style w:type="paragraph" w:customStyle="1" w:styleId="1944E64EBE564701B1F162E1E8E1D4C8">
    <w:name w:val="1944E64EBE564701B1F162E1E8E1D4C8"/>
    <w:rsid w:val="00CC13AD"/>
  </w:style>
  <w:style w:type="paragraph" w:customStyle="1" w:styleId="41B491FB8E9942AE9B6C2E5EB20300D9">
    <w:name w:val="41B491FB8E9942AE9B6C2E5EB20300D9"/>
    <w:rsid w:val="00CC13AD"/>
  </w:style>
  <w:style w:type="paragraph" w:customStyle="1" w:styleId="662F54C067D34C8B869E836B777360E3">
    <w:name w:val="662F54C067D34C8B869E836B777360E3"/>
    <w:rsid w:val="00CC13AD"/>
  </w:style>
  <w:style w:type="paragraph" w:customStyle="1" w:styleId="A9911E0130F743299DA83CEFF37C80EB">
    <w:name w:val="A9911E0130F743299DA83CEFF37C80EB"/>
    <w:rsid w:val="00CC13AD"/>
  </w:style>
  <w:style w:type="paragraph" w:customStyle="1" w:styleId="43DB67E36CB444BEB00B6670AED0762E">
    <w:name w:val="43DB67E36CB444BEB00B6670AED0762E"/>
    <w:rsid w:val="00CC13AD"/>
  </w:style>
  <w:style w:type="paragraph" w:customStyle="1" w:styleId="8FE0FC5EB05D42FFA19C1A35F7CCE5AF">
    <w:name w:val="8FE0FC5EB05D42FFA19C1A35F7CCE5AF"/>
    <w:rsid w:val="00CC13AD"/>
  </w:style>
  <w:style w:type="paragraph" w:customStyle="1" w:styleId="26C133FFBD4A4AD68C3142AD2B0824A5">
    <w:name w:val="26C133FFBD4A4AD68C3142AD2B0824A5"/>
    <w:rsid w:val="00CC13AD"/>
  </w:style>
  <w:style w:type="paragraph" w:customStyle="1" w:styleId="7AFF8F8D2440475591B674A60BD84BE2">
    <w:name w:val="7AFF8F8D2440475591B674A60BD84BE2"/>
    <w:rsid w:val="00CC13AD"/>
  </w:style>
  <w:style w:type="paragraph" w:customStyle="1" w:styleId="FE28332B5F3B44F7A3ABB7AE7FFCA73E">
    <w:name w:val="FE28332B5F3B44F7A3ABB7AE7FFCA73E"/>
    <w:rsid w:val="00CC13AD"/>
  </w:style>
  <w:style w:type="paragraph" w:customStyle="1" w:styleId="64F5C190E0614374892C1DCE79162CD0">
    <w:name w:val="64F5C190E0614374892C1DCE79162CD0"/>
    <w:rsid w:val="00CC13AD"/>
  </w:style>
  <w:style w:type="paragraph" w:customStyle="1" w:styleId="A18311DCDB7E48BC9C9F78A9A702C43C">
    <w:name w:val="A18311DCDB7E48BC9C9F78A9A702C43C"/>
    <w:rsid w:val="00CC13AD"/>
  </w:style>
  <w:style w:type="paragraph" w:customStyle="1" w:styleId="DAE5684FE3AC4BE9971163038E7FE9FA">
    <w:name w:val="DAE5684FE3AC4BE9971163038E7FE9FA"/>
    <w:rsid w:val="00CC13AD"/>
  </w:style>
  <w:style w:type="paragraph" w:customStyle="1" w:styleId="666D5B6D850647C187B354ED465828E0">
    <w:name w:val="666D5B6D850647C187B354ED465828E0"/>
    <w:rsid w:val="00CC13AD"/>
  </w:style>
  <w:style w:type="paragraph" w:customStyle="1" w:styleId="FB83A685063D48F58C91D6D57DB771D1">
    <w:name w:val="FB83A685063D48F58C91D6D57DB771D1"/>
    <w:rsid w:val="00CC13AD"/>
  </w:style>
  <w:style w:type="paragraph" w:customStyle="1" w:styleId="B8A9DB8623974E639640B667A06CFE74">
    <w:name w:val="B8A9DB8623974E639640B667A06CFE74"/>
    <w:rsid w:val="00CC13AD"/>
  </w:style>
  <w:style w:type="paragraph" w:customStyle="1" w:styleId="33F759208D0E4D3B92F57D9B3D650B69">
    <w:name w:val="33F759208D0E4D3B92F57D9B3D650B69"/>
    <w:rsid w:val="00CC13AD"/>
  </w:style>
  <w:style w:type="paragraph" w:customStyle="1" w:styleId="2D1EA38D30A24035B90B8E40DA95D9A7">
    <w:name w:val="2D1EA38D30A24035B90B8E40DA95D9A7"/>
    <w:rsid w:val="00CC13AD"/>
  </w:style>
  <w:style w:type="paragraph" w:customStyle="1" w:styleId="5E8D88C61F184CEFAD596683F71807BB">
    <w:name w:val="5E8D88C61F184CEFAD596683F71807BB"/>
    <w:rsid w:val="00CC13AD"/>
  </w:style>
  <w:style w:type="paragraph" w:customStyle="1" w:styleId="AC37D49EEC7D4A75ADD8767891686170">
    <w:name w:val="AC37D49EEC7D4A75ADD8767891686170"/>
    <w:rsid w:val="00CC13AD"/>
  </w:style>
  <w:style w:type="paragraph" w:customStyle="1" w:styleId="6AD86B2985C6455894058922F55C80E3">
    <w:name w:val="6AD86B2985C6455894058922F55C80E3"/>
    <w:rsid w:val="00CC13AD"/>
  </w:style>
  <w:style w:type="paragraph" w:customStyle="1" w:styleId="D1AB35D4302147BBBAA1B7D40243F593">
    <w:name w:val="D1AB35D4302147BBBAA1B7D40243F593"/>
    <w:rsid w:val="00CC13AD"/>
  </w:style>
  <w:style w:type="paragraph" w:customStyle="1" w:styleId="CC9F2C68DF824A7C94BF4D87A8E47CBE">
    <w:name w:val="CC9F2C68DF824A7C94BF4D87A8E47CBE"/>
    <w:rsid w:val="00CC13AD"/>
  </w:style>
  <w:style w:type="paragraph" w:customStyle="1" w:styleId="9C813DB21D4A4F5C9AD86CE882D84D01">
    <w:name w:val="9C813DB21D4A4F5C9AD86CE882D84D01"/>
    <w:rsid w:val="00CC13AD"/>
  </w:style>
  <w:style w:type="paragraph" w:customStyle="1" w:styleId="82087AACFAFC48C88F9CF2059B2ADABD">
    <w:name w:val="82087AACFAFC48C88F9CF2059B2ADABD"/>
    <w:rsid w:val="00CC13AD"/>
  </w:style>
  <w:style w:type="paragraph" w:customStyle="1" w:styleId="3C8B9BFCB82A49CABFCB34E91EE4E25A">
    <w:name w:val="3C8B9BFCB82A49CABFCB34E91EE4E25A"/>
    <w:rsid w:val="00CC13AD"/>
  </w:style>
  <w:style w:type="paragraph" w:customStyle="1" w:styleId="4EF1D36DA1BA4E89858B988B1D2C2B0A">
    <w:name w:val="4EF1D36DA1BA4E89858B988B1D2C2B0A"/>
    <w:rsid w:val="00CC13AD"/>
  </w:style>
  <w:style w:type="paragraph" w:customStyle="1" w:styleId="E9E49DB2EDD74014A57AE1E054B6CBE7">
    <w:name w:val="E9E49DB2EDD74014A57AE1E054B6CBE7"/>
    <w:rsid w:val="00CC13AD"/>
  </w:style>
  <w:style w:type="paragraph" w:customStyle="1" w:styleId="AB99974C9A6345F98DECBAC88F2EEBFF">
    <w:name w:val="AB99974C9A6345F98DECBAC88F2EEBFF"/>
    <w:rsid w:val="00CC13AD"/>
  </w:style>
  <w:style w:type="paragraph" w:customStyle="1" w:styleId="7EE2DD8E7B48445EB9B88B25FDBD4C99">
    <w:name w:val="7EE2DD8E7B48445EB9B88B25FDBD4C99"/>
    <w:rsid w:val="00CC13AD"/>
  </w:style>
  <w:style w:type="paragraph" w:customStyle="1" w:styleId="D4B1A60D2BAF405998420B1B7E4E8EFD">
    <w:name w:val="D4B1A60D2BAF405998420B1B7E4E8EFD"/>
    <w:rsid w:val="00CC13AD"/>
  </w:style>
  <w:style w:type="paragraph" w:customStyle="1" w:styleId="DBF87E66CFBC479A884B788DA1F0DC36">
    <w:name w:val="DBF87E66CFBC479A884B788DA1F0DC36"/>
    <w:rsid w:val="00CC13AD"/>
  </w:style>
  <w:style w:type="paragraph" w:customStyle="1" w:styleId="D42FCF923EB74546AD381F2CC4201D8B">
    <w:name w:val="D42FCF923EB74546AD381F2CC4201D8B"/>
    <w:rsid w:val="00CC13AD"/>
  </w:style>
  <w:style w:type="paragraph" w:customStyle="1" w:styleId="C8261ABB44364A47B7E1E667EDBE471E">
    <w:name w:val="C8261ABB44364A47B7E1E667EDBE471E"/>
    <w:rsid w:val="00CC13AD"/>
  </w:style>
  <w:style w:type="paragraph" w:customStyle="1" w:styleId="3EFBCEF702F24082A2DAF3F141CB26A4">
    <w:name w:val="3EFBCEF702F24082A2DAF3F141CB26A4"/>
    <w:rsid w:val="00CC13AD"/>
  </w:style>
  <w:style w:type="paragraph" w:customStyle="1" w:styleId="04E9D31B6D574432AE1063CC4FB36581">
    <w:name w:val="04E9D31B6D574432AE1063CC4FB36581"/>
    <w:rsid w:val="00CC13AD"/>
  </w:style>
  <w:style w:type="paragraph" w:customStyle="1" w:styleId="38DF7CB0C55E498AB6B22231E68F1616">
    <w:name w:val="38DF7CB0C55E498AB6B22231E68F1616"/>
    <w:rsid w:val="00CC13AD"/>
  </w:style>
  <w:style w:type="paragraph" w:customStyle="1" w:styleId="46FC3B8C74544E779D3EA7C342B5F98B">
    <w:name w:val="46FC3B8C74544E779D3EA7C342B5F98B"/>
    <w:rsid w:val="00CC13AD"/>
  </w:style>
  <w:style w:type="paragraph" w:customStyle="1" w:styleId="EC6EB80234A64D3D9527515D1E533E6B">
    <w:name w:val="EC6EB80234A64D3D9527515D1E533E6B"/>
    <w:rsid w:val="00CC13AD"/>
  </w:style>
  <w:style w:type="paragraph" w:customStyle="1" w:styleId="28A658DB6E484EB6BF9BCACC71338866">
    <w:name w:val="28A658DB6E484EB6BF9BCACC71338866"/>
    <w:rsid w:val="00CC13AD"/>
  </w:style>
  <w:style w:type="paragraph" w:customStyle="1" w:styleId="490CF22F9F4E46AFA4C527B3E6C6685C">
    <w:name w:val="490CF22F9F4E46AFA4C527B3E6C6685C"/>
    <w:rsid w:val="00CC13AD"/>
  </w:style>
  <w:style w:type="paragraph" w:customStyle="1" w:styleId="663A97278613429FB9628FD358299B15">
    <w:name w:val="663A97278613429FB9628FD358299B15"/>
    <w:rsid w:val="00CC13AD"/>
  </w:style>
  <w:style w:type="paragraph" w:customStyle="1" w:styleId="7CE7B6ABACE245A69D6D72636124DD13">
    <w:name w:val="7CE7B6ABACE245A69D6D72636124DD13"/>
    <w:rsid w:val="00CC13AD"/>
  </w:style>
  <w:style w:type="paragraph" w:customStyle="1" w:styleId="C66A28C6E41742998BB5DEF092DB89B2">
    <w:name w:val="C66A28C6E41742998BB5DEF092DB89B2"/>
    <w:rsid w:val="00CC13AD"/>
  </w:style>
  <w:style w:type="paragraph" w:customStyle="1" w:styleId="24BF68C7E3354AE2B6C9B1658450E0FF">
    <w:name w:val="24BF68C7E3354AE2B6C9B1658450E0FF"/>
    <w:rsid w:val="00CC13AD"/>
  </w:style>
  <w:style w:type="paragraph" w:customStyle="1" w:styleId="CAEF6AC0D05B41DE804B73E7CA5947F8">
    <w:name w:val="CAEF6AC0D05B41DE804B73E7CA5947F8"/>
    <w:rsid w:val="00CC13AD"/>
  </w:style>
  <w:style w:type="paragraph" w:customStyle="1" w:styleId="F27A0A490C7B44D9BBF1403380F0A5CC">
    <w:name w:val="F27A0A490C7B44D9BBF1403380F0A5CC"/>
    <w:rsid w:val="00CC13AD"/>
  </w:style>
  <w:style w:type="paragraph" w:customStyle="1" w:styleId="2ECDB2A8E86C47C89A9E299DEF33D0F6">
    <w:name w:val="2ECDB2A8E86C47C89A9E299DEF33D0F6"/>
    <w:rsid w:val="00CC13AD"/>
  </w:style>
  <w:style w:type="paragraph" w:customStyle="1" w:styleId="3D635E0806764A0C835D19F7B95A665B">
    <w:name w:val="3D635E0806764A0C835D19F7B95A665B"/>
    <w:rsid w:val="00CC13AD"/>
  </w:style>
  <w:style w:type="paragraph" w:customStyle="1" w:styleId="57F9A0BE38D44B7DA6D8CAEC88F870AC">
    <w:name w:val="57F9A0BE38D44B7DA6D8CAEC88F870AC"/>
    <w:rsid w:val="00CC13AD"/>
  </w:style>
  <w:style w:type="paragraph" w:customStyle="1" w:styleId="FF5B4DBDD64D447B9E3252B91A4D0DF5">
    <w:name w:val="FF5B4DBDD64D447B9E3252B91A4D0DF5"/>
    <w:rsid w:val="00CC13AD"/>
  </w:style>
  <w:style w:type="paragraph" w:customStyle="1" w:styleId="5A20153B31324347809BDFFC6426A694">
    <w:name w:val="5A20153B31324347809BDFFC6426A694"/>
    <w:rsid w:val="00CC13AD"/>
  </w:style>
  <w:style w:type="paragraph" w:customStyle="1" w:styleId="E0AD8EB447DA4910829E2B89BD6890CB">
    <w:name w:val="E0AD8EB447DA4910829E2B89BD6890CB"/>
    <w:rsid w:val="00CC13AD"/>
  </w:style>
  <w:style w:type="paragraph" w:customStyle="1" w:styleId="F99F88883FB5411EA9FD8535A3BEAE7C">
    <w:name w:val="F99F88883FB5411EA9FD8535A3BEAE7C"/>
    <w:rsid w:val="00CC13AD"/>
  </w:style>
  <w:style w:type="paragraph" w:customStyle="1" w:styleId="6BD9A20C96FA4A77886B859CBA9070C6">
    <w:name w:val="6BD9A20C96FA4A77886B859CBA9070C6"/>
    <w:rsid w:val="00CC13AD"/>
  </w:style>
  <w:style w:type="paragraph" w:customStyle="1" w:styleId="F9683D201EDD4AD5B9497B5A7BC4DF45">
    <w:name w:val="F9683D201EDD4AD5B9497B5A7BC4DF45"/>
    <w:rsid w:val="00CC13AD"/>
  </w:style>
  <w:style w:type="paragraph" w:customStyle="1" w:styleId="BCFB3F8A19C6466C9215E6A5C2F0BBBC">
    <w:name w:val="BCFB3F8A19C6466C9215E6A5C2F0BBBC"/>
    <w:rsid w:val="00CC13AD"/>
  </w:style>
  <w:style w:type="paragraph" w:customStyle="1" w:styleId="2D3EBD879F2C47B0980ACE0344E9AE97">
    <w:name w:val="2D3EBD879F2C47B0980ACE0344E9AE97"/>
    <w:rsid w:val="00CC13AD"/>
  </w:style>
  <w:style w:type="paragraph" w:customStyle="1" w:styleId="A55C74ABEF1E4435B7431211E2875634">
    <w:name w:val="A55C74ABEF1E4435B7431211E2875634"/>
    <w:rsid w:val="00CC13AD"/>
  </w:style>
  <w:style w:type="paragraph" w:customStyle="1" w:styleId="8987F6A2A8984BB2B4E0675A5FE5B073">
    <w:name w:val="8987F6A2A8984BB2B4E0675A5FE5B073"/>
    <w:rsid w:val="00CC13AD"/>
  </w:style>
  <w:style w:type="paragraph" w:customStyle="1" w:styleId="3A5F728DF0364F5D807F99A46F991CDC">
    <w:name w:val="3A5F728DF0364F5D807F99A46F991CDC"/>
    <w:rsid w:val="00CC13AD"/>
  </w:style>
  <w:style w:type="paragraph" w:customStyle="1" w:styleId="444F6046F2864A44B8A31F023FC77B19">
    <w:name w:val="444F6046F2864A44B8A31F023FC77B19"/>
    <w:rsid w:val="00CC13AD"/>
  </w:style>
  <w:style w:type="paragraph" w:customStyle="1" w:styleId="A59247D0621E4343B5FF8EB8B7DC1F45">
    <w:name w:val="A59247D0621E4343B5FF8EB8B7DC1F45"/>
    <w:rsid w:val="00CC13AD"/>
  </w:style>
  <w:style w:type="paragraph" w:customStyle="1" w:styleId="79F7C74223B14EFD8E4B659BC7891C65">
    <w:name w:val="79F7C74223B14EFD8E4B659BC7891C65"/>
    <w:rsid w:val="00CC13AD"/>
  </w:style>
  <w:style w:type="paragraph" w:customStyle="1" w:styleId="FD9CCB8AC0DD43B2B64B7B70F7C2F909">
    <w:name w:val="FD9CCB8AC0DD43B2B64B7B70F7C2F909"/>
    <w:rsid w:val="00CC13AD"/>
  </w:style>
  <w:style w:type="paragraph" w:customStyle="1" w:styleId="9C398B4674AC4CD5BA075374EC05DA9D">
    <w:name w:val="9C398B4674AC4CD5BA075374EC05DA9D"/>
    <w:rsid w:val="00CC13AD"/>
  </w:style>
  <w:style w:type="paragraph" w:customStyle="1" w:styleId="E3B2F467052E41D3A27E4F2DCB5DD958">
    <w:name w:val="E3B2F467052E41D3A27E4F2DCB5DD958"/>
    <w:rsid w:val="00CC13AD"/>
  </w:style>
  <w:style w:type="paragraph" w:customStyle="1" w:styleId="E64247A3E1B94454A2E9F0AF68BC0EDE">
    <w:name w:val="E64247A3E1B94454A2E9F0AF68BC0EDE"/>
    <w:rsid w:val="00CC13AD"/>
  </w:style>
  <w:style w:type="paragraph" w:customStyle="1" w:styleId="051F30D0925946E88E98C2751F2EA3AF">
    <w:name w:val="051F30D0925946E88E98C2751F2EA3AF"/>
    <w:rsid w:val="00CC13AD"/>
  </w:style>
  <w:style w:type="paragraph" w:customStyle="1" w:styleId="3A18E3ABE4B54C129A732B9694296E6C">
    <w:name w:val="3A18E3ABE4B54C129A732B9694296E6C"/>
    <w:rsid w:val="00CC13AD"/>
  </w:style>
  <w:style w:type="paragraph" w:customStyle="1" w:styleId="94C86E60DB9643B2BADF8D081AB007C7">
    <w:name w:val="94C86E60DB9643B2BADF8D081AB007C7"/>
    <w:rsid w:val="00CC13AD"/>
  </w:style>
  <w:style w:type="paragraph" w:customStyle="1" w:styleId="576BCDC4754A4AEC85E394B516285301">
    <w:name w:val="576BCDC4754A4AEC85E394B516285301"/>
    <w:rsid w:val="00CC13AD"/>
  </w:style>
  <w:style w:type="paragraph" w:customStyle="1" w:styleId="DADDC409D8274065B3F8036A49C722BC">
    <w:name w:val="DADDC409D8274065B3F8036A49C722BC"/>
    <w:rsid w:val="00CC13AD"/>
  </w:style>
  <w:style w:type="paragraph" w:customStyle="1" w:styleId="5B45DD8CEA46414DBB983EC19D4C88E4">
    <w:name w:val="5B45DD8CEA46414DBB983EC19D4C88E4"/>
    <w:rsid w:val="00CC13AD"/>
  </w:style>
  <w:style w:type="paragraph" w:customStyle="1" w:styleId="FABE36B5FDF448208649D6F92946FEAB">
    <w:name w:val="FABE36B5FDF448208649D6F92946FEAB"/>
    <w:rsid w:val="00CC13AD"/>
  </w:style>
  <w:style w:type="paragraph" w:customStyle="1" w:styleId="23E97ABFBC63461E8C582868C0111BC9">
    <w:name w:val="23E97ABFBC63461E8C582868C0111BC9"/>
    <w:rsid w:val="00CC13AD"/>
  </w:style>
  <w:style w:type="paragraph" w:customStyle="1" w:styleId="B2C2B7A07F8547FEB63488EC78EE76F8">
    <w:name w:val="B2C2B7A07F8547FEB63488EC78EE76F8"/>
    <w:rsid w:val="00CC13AD"/>
  </w:style>
  <w:style w:type="paragraph" w:customStyle="1" w:styleId="B321D9FE82C54E5899861475237980FF">
    <w:name w:val="B321D9FE82C54E5899861475237980FF"/>
    <w:rsid w:val="00CC13AD"/>
  </w:style>
  <w:style w:type="paragraph" w:customStyle="1" w:styleId="E0D37A045BE94F079D9F6353E6FBC579">
    <w:name w:val="E0D37A045BE94F079D9F6353E6FBC579"/>
    <w:rsid w:val="00CC13AD"/>
  </w:style>
  <w:style w:type="paragraph" w:customStyle="1" w:styleId="ADAD46EE1B144C1A92B4034888D7C3F8">
    <w:name w:val="ADAD46EE1B144C1A92B4034888D7C3F8"/>
    <w:rsid w:val="00CC13AD"/>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CB2D4F-7C9F-4686-9E9B-2AE12A764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Letterhead2-Malinov.dotx</Template>
  <TotalTime>1705</TotalTime>
  <Pages>12</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QA Team Apple - Evaluation module test plan</vt:lpstr>
    </vt:vector>
  </TitlesOfParts>
  <Company>Telerik Corporation</Company>
  <LinksUpToDate>false</LinksUpToDate>
  <CharactersWithSpaces>17122</CharactersWithSpaces>
  <SharedDoc>false</SharedDoc>
  <HLinks>
    <vt:vector size="42" baseType="variant">
      <vt:variant>
        <vt:i4>7536745</vt:i4>
      </vt:variant>
      <vt:variant>
        <vt:i4>9</vt:i4>
      </vt:variant>
      <vt:variant>
        <vt:i4>0</vt:i4>
      </vt:variant>
      <vt:variant>
        <vt:i4>5</vt:i4>
      </vt:variant>
      <vt:variant>
        <vt:lpwstr>http://itextsharp.sourceforge.net/</vt:lpwstr>
      </vt:variant>
      <vt:variant>
        <vt:lpwstr/>
      </vt:variant>
      <vt:variant>
        <vt:i4>2097212</vt:i4>
      </vt:variant>
      <vt:variant>
        <vt:i4>6</vt:i4>
      </vt:variant>
      <vt:variant>
        <vt:i4>0</vt:i4>
      </vt:variant>
      <vt:variant>
        <vt:i4>5</vt:i4>
      </vt:variant>
      <vt:variant>
        <vt:lpwstr>http://www.connectionstrings.com/excel</vt:lpwstr>
      </vt:variant>
      <vt:variant>
        <vt:lpwstr/>
      </vt:variant>
      <vt:variant>
        <vt:i4>6029382</vt:i4>
      </vt:variant>
      <vt:variant>
        <vt:i4>3</vt:i4>
      </vt:variant>
      <vt:variant>
        <vt:i4>0</vt:i4>
      </vt:variant>
      <vt:variant>
        <vt:i4>5</vt:i4>
      </vt:variant>
      <vt:variant>
        <vt:lpwstr>http://dev.mysql.com/downloads/connector/net/</vt:lpwstr>
      </vt:variant>
      <vt:variant>
        <vt:lpwstr/>
      </vt:variant>
      <vt:variant>
        <vt:i4>6488109</vt:i4>
      </vt:variant>
      <vt:variant>
        <vt:i4>0</vt:i4>
      </vt:variant>
      <vt:variant>
        <vt:i4>0</vt:i4>
      </vt:variant>
      <vt:variant>
        <vt:i4>5</vt:i4>
      </vt:variant>
      <vt:variant>
        <vt:lpwstr>http://www.apachefriends.org/en/xampp-windows.html</vt:lpwstr>
      </vt:variant>
      <vt:variant>
        <vt:lpwstr/>
      </vt:variant>
      <vt:variant>
        <vt:i4>3670069</vt:i4>
      </vt:variant>
      <vt:variant>
        <vt:i4>12</vt:i4>
      </vt:variant>
      <vt:variant>
        <vt:i4>0</vt:i4>
      </vt:variant>
      <vt:variant>
        <vt:i4>5</vt:i4>
      </vt:variant>
      <vt:variant>
        <vt:lpwstr>http://www.facebook.com/TelerikAcademy</vt:lpwstr>
      </vt:variant>
      <vt:variant>
        <vt:lpwstr/>
      </vt:variant>
      <vt:variant>
        <vt:i4>3670117</vt:i4>
      </vt:variant>
      <vt:variant>
        <vt:i4>3</vt:i4>
      </vt:variant>
      <vt:variant>
        <vt:i4>0</vt:i4>
      </vt:variant>
      <vt:variant>
        <vt:i4>5</vt:i4>
      </vt:variant>
      <vt:variant>
        <vt:lpwstr>http://academy.telerik.com/</vt:lpwstr>
      </vt:variant>
      <vt:variant>
        <vt:lpwstr/>
      </vt:variant>
      <vt:variant>
        <vt:i4>2359416</vt:i4>
      </vt:variant>
      <vt:variant>
        <vt:i4>0</vt:i4>
      </vt:variant>
      <vt:variant>
        <vt:i4>0</vt:i4>
      </vt:variant>
      <vt:variant>
        <vt:i4>5</vt:i4>
      </vt:variant>
      <vt:variant>
        <vt:lpwstr>http://www.telerik.com/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QA Team Apple - Evaluation module test plan</dc:title>
  <dc:creator>Slavi</dc:creator>
  <cp:lastModifiedBy>Slavi</cp:lastModifiedBy>
  <cp:revision>162</cp:revision>
  <cp:lastPrinted>2009-11-24T10:33:00Z</cp:lastPrinted>
  <dcterms:created xsi:type="dcterms:W3CDTF">2014-08-22T14:38:00Z</dcterms:created>
  <dcterms:modified xsi:type="dcterms:W3CDTF">2014-10-30T19:15:00Z</dcterms:modified>
</cp:coreProperties>
</file>
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92" w:rsidRPr="00B5529C" w:rsidRDefault="00907892" w:rsidP="00907892">
      <w:pPr>
        <w:spacing w:before="0" w:after="0" w:line="360" w:lineRule="auto"/>
        <w:rPr>
          <w:rFonts w:asciiTheme="minorHAnsi" w:hAnsiTheme="minorHAnsi" w:cstheme="minorHAnsi"/>
          <w:sz w:val="28"/>
          <w:szCs w:val="28"/>
        </w:rPr>
      </w:pPr>
    </w:p>
    <w:p w:rsidR="00907892" w:rsidRPr="00B5529C" w:rsidRDefault="00907892" w:rsidP="00907892">
      <w:pPr>
        <w:pStyle w:val="Normal1"/>
        <w:spacing w:line="360" w:lineRule="auto"/>
        <w:jc w:val="both"/>
        <w:rPr>
          <w:rFonts w:asciiTheme="minorHAnsi" w:hAnsiTheme="minorHAnsi" w:cstheme="minorHAnsi"/>
          <w:color w:val="auto"/>
          <w:sz w:val="40"/>
          <w:szCs w:val="40"/>
        </w:rPr>
      </w:pPr>
    </w:p>
    <w:p w:rsidR="00907892" w:rsidRPr="00B5529C" w:rsidRDefault="00907892" w:rsidP="00907892">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907892" w:rsidRPr="00B5529C" w:rsidRDefault="00907892" w:rsidP="00907892">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2558F4" w:rsidRPr="00B5529C">
        <w:rPr>
          <w:rFonts w:asciiTheme="minorHAnsi" w:hAnsiTheme="minorHAnsi" w:cstheme="minorHAnsi"/>
          <w:sz w:val="40"/>
          <w:szCs w:val="40"/>
        </w:rPr>
        <w:fldChar w:fldCharType="begin"/>
      </w:r>
      <w:r w:rsidRPr="00B5529C">
        <w:rPr>
          <w:rFonts w:asciiTheme="minorHAnsi" w:hAnsiTheme="minorHAnsi" w:cstheme="minorHAnsi"/>
          <w:sz w:val="40"/>
          <w:szCs w:val="40"/>
        </w:rPr>
        <w:instrText xml:space="preserve"> SAVEDATE  \@ "yyyy" </w:instrText>
      </w:r>
      <w:r w:rsidR="002558F4" w:rsidRPr="00B5529C">
        <w:rPr>
          <w:rFonts w:asciiTheme="minorHAnsi" w:hAnsiTheme="minorHAnsi" w:cstheme="minorHAnsi"/>
          <w:sz w:val="40"/>
          <w:szCs w:val="40"/>
        </w:rPr>
        <w:fldChar w:fldCharType="separate"/>
      </w:r>
      <w:r w:rsidR="00493032">
        <w:rPr>
          <w:rFonts w:asciiTheme="minorHAnsi" w:hAnsiTheme="minorHAnsi" w:cstheme="minorHAnsi"/>
          <w:noProof/>
          <w:sz w:val="40"/>
          <w:szCs w:val="40"/>
        </w:rPr>
        <w:t>2014</w:t>
      </w:r>
      <w:r w:rsidR="002558F4" w:rsidRPr="00B5529C">
        <w:rPr>
          <w:rFonts w:asciiTheme="minorHAnsi" w:hAnsiTheme="minorHAnsi" w:cstheme="minorHAnsi"/>
          <w:sz w:val="40"/>
          <w:szCs w:val="40"/>
        </w:rPr>
        <w:fldChar w:fldCharType="end"/>
      </w: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030D1A" w:rsidRDefault="00907892" w:rsidP="00907892">
      <w:pPr>
        <w:pStyle w:val="Normal1"/>
        <w:spacing w:line="360" w:lineRule="auto"/>
        <w:ind w:left="360"/>
        <w:jc w:val="center"/>
        <w:rPr>
          <w:rFonts w:asciiTheme="minorHAnsi" w:hAnsiTheme="minorHAnsi" w:cstheme="minorHAnsi"/>
          <w:b/>
          <w:color w:val="538135" w:themeColor="accent6" w:themeShade="BF"/>
          <w:sz w:val="60"/>
          <w:szCs w:val="60"/>
        </w:rPr>
      </w:pPr>
      <w:r w:rsidRPr="00907892">
        <w:rPr>
          <w:rFonts w:asciiTheme="minorHAnsi" w:hAnsiTheme="minorHAnsi" w:cstheme="minorHAnsi"/>
          <w:b/>
          <w:color w:val="538135" w:themeColor="accent6" w:themeShade="BF"/>
          <w:sz w:val="60"/>
          <w:szCs w:val="60"/>
        </w:rPr>
        <w:t>Requirements for Evaluation &amp; Teamwork Modules</w:t>
      </w: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6B483B" w:rsidRPr="00B5529C" w:rsidRDefault="006B483B" w:rsidP="00907892">
      <w:pPr>
        <w:pStyle w:val="Normal1"/>
        <w:spacing w:line="360" w:lineRule="auto"/>
        <w:ind w:left="360"/>
        <w:jc w:val="center"/>
        <w:rPr>
          <w:rFonts w:asciiTheme="minorHAnsi" w:hAnsiTheme="minorHAnsi" w:cstheme="minorHAnsi"/>
          <w:b/>
          <w:color w:val="auto"/>
          <w:sz w:val="48"/>
          <w:szCs w:val="48"/>
        </w:rPr>
      </w:pPr>
    </w:p>
    <w:p w:rsidR="001944D5" w:rsidRPr="00B5529C" w:rsidRDefault="001944D5" w:rsidP="001944D5">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5E42EE">
        <w:rPr>
          <w:rFonts w:asciiTheme="minorHAnsi" w:hAnsiTheme="minorHAnsi" w:cstheme="minorHAnsi"/>
          <w:color w:val="auto"/>
          <w:sz w:val="28"/>
          <w:szCs w:val="28"/>
        </w:rPr>
        <w:t>3</w:t>
      </w:r>
      <w:r>
        <w:rPr>
          <w:rFonts w:asciiTheme="minorHAnsi" w:hAnsiTheme="minorHAnsi" w:cstheme="minorHAnsi"/>
          <w:color w:val="auto"/>
          <w:sz w:val="28"/>
          <w:szCs w:val="28"/>
        </w:rPr>
        <w:t>.</w:t>
      </w:r>
      <w:r w:rsidR="00141DFB">
        <w:rPr>
          <w:rFonts w:asciiTheme="minorHAnsi" w:hAnsiTheme="minorHAnsi" w:cstheme="minorHAnsi"/>
          <w:color w:val="auto"/>
          <w:sz w:val="28"/>
          <w:szCs w:val="28"/>
        </w:rPr>
        <w:t>0</w:t>
      </w:r>
      <w:bookmarkEnd w:id="0"/>
    </w:p>
    <w:p w:rsidR="00907892" w:rsidRPr="00B5529C" w:rsidRDefault="002558F4" w:rsidP="00907892">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907892"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493032">
        <w:rPr>
          <w:rFonts w:asciiTheme="minorHAnsi" w:hAnsiTheme="minorHAnsi" w:cstheme="minorHAnsi"/>
          <w:noProof/>
          <w:sz w:val="28"/>
          <w:szCs w:val="28"/>
        </w:rPr>
        <w:t>October 28, 2014</w:t>
      </w:r>
      <w:r w:rsidRPr="00B5529C">
        <w:rPr>
          <w:rFonts w:asciiTheme="minorHAnsi" w:hAnsiTheme="minorHAnsi" w:cstheme="minorHAnsi"/>
          <w:sz w:val="28"/>
          <w:szCs w:val="28"/>
        </w:rPr>
        <w:fldChar w:fldCharType="end"/>
      </w:r>
    </w:p>
    <w:p w:rsidR="00907892" w:rsidRDefault="00907892">
      <w:pPr>
        <w:spacing w:before="0" w:after="0"/>
        <w:jc w:val="left"/>
        <w:rPr>
          <w:rFonts w:asciiTheme="minorHAnsi" w:eastAsia="Arial" w:hAnsiTheme="minorHAnsi" w:cstheme="minorHAnsi"/>
          <w:b/>
          <w:color w:val="538135" w:themeColor="accent6" w:themeShade="BF"/>
          <w:sz w:val="40"/>
          <w:szCs w:val="40"/>
        </w:rPr>
      </w:pPr>
      <w:r>
        <w:rPr>
          <w:rFonts w:asciiTheme="minorHAnsi" w:hAnsiTheme="minorHAnsi" w:cstheme="minorHAnsi"/>
          <w:b/>
          <w:color w:val="538135" w:themeColor="accent6" w:themeShade="BF"/>
          <w:sz w:val="40"/>
          <w:szCs w:val="40"/>
        </w:rPr>
        <w:br w:type="page"/>
      </w:r>
    </w:p>
    <w:bookmarkStart w:id="1" w:name="h.4bblb2o8txje" w:colFirst="0" w:colLast="0" w:displacedByCustomXml="next"/>
    <w:bookmarkEnd w:id="1" w:displacedByCustomXml="next"/>
    <w:bookmarkStart w:id="2" w:name="h.d0qrpbiqemsr" w:colFirst="0" w:colLast="0" w:displacedByCustomXml="next"/>
    <w:bookmarkEnd w:id="2"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3" w:name="_Toc402289664" w:displacedByCustomXml="prev"/>
        <w:p w:rsidR="00E4418D" w:rsidRPr="00970D7E" w:rsidRDefault="00E4418D" w:rsidP="00E4418D">
          <w:pPr>
            <w:pStyle w:val="Heading1"/>
            <w:numPr>
              <w:ilvl w:val="0"/>
              <w:numId w:val="0"/>
            </w:numPr>
            <w:ind w:left="547"/>
          </w:pPr>
          <w:r w:rsidRPr="00970D7E">
            <w:t>Table of Contents</w:t>
          </w:r>
          <w:bookmarkEnd w:id="3"/>
        </w:p>
        <w:p w:rsidR="00FF43A3" w:rsidRDefault="002558F4">
          <w:pPr>
            <w:pStyle w:val="TOC1"/>
            <w:rPr>
              <w:noProof/>
            </w:rPr>
          </w:pPr>
          <w:r w:rsidRPr="002558F4">
            <w:rPr>
              <w:sz w:val="12"/>
              <w:szCs w:val="12"/>
            </w:rPr>
            <w:fldChar w:fldCharType="begin"/>
          </w:r>
          <w:r w:rsidR="00E4418D" w:rsidRPr="00970D7E">
            <w:rPr>
              <w:sz w:val="12"/>
              <w:szCs w:val="12"/>
            </w:rPr>
            <w:instrText xml:space="preserve"> TOC \o "1-3" \h \z \u </w:instrText>
          </w:r>
          <w:r w:rsidRPr="002558F4">
            <w:rPr>
              <w:sz w:val="12"/>
              <w:szCs w:val="12"/>
            </w:rPr>
            <w:fldChar w:fldCharType="separate"/>
          </w:r>
          <w:hyperlink w:anchor="_Toc402289664" w:history="1">
            <w:r w:rsidR="00FF43A3" w:rsidRPr="006A589E">
              <w:rPr>
                <w:rStyle w:val="Hyperlink"/>
                <w:noProof/>
              </w:rPr>
              <w:t>Table of Contents</w:t>
            </w:r>
            <w:r w:rsidR="00FF43A3">
              <w:rPr>
                <w:noProof/>
                <w:webHidden/>
              </w:rPr>
              <w:tab/>
            </w:r>
            <w:r w:rsidR="00FF43A3">
              <w:rPr>
                <w:noProof/>
                <w:webHidden/>
              </w:rPr>
              <w:fldChar w:fldCharType="begin"/>
            </w:r>
            <w:r w:rsidR="00FF43A3">
              <w:rPr>
                <w:noProof/>
                <w:webHidden/>
              </w:rPr>
              <w:instrText xml:space="preserve"> PAGEREF _Toc402289664 \h </w:instrText>
            </w:r>
            <w:r w:rsidR="00FF43A3">
              <w:rPr>
                <w:noProof/>
                <w:webHidden/>
              </w:rPr>
            </w:r>
            <w:r w:rsidR="00FF43A3">
              <w:rPr>
                <w:noProof/>
                <w:webHidden/>
              </w:rPr>
              <w:fldChar w:fldCharType="separate"/>
            </w:r>
            <w:r w:rsidR="00FF43A3">
              <w:rPr>
                <w:noProof/>
                <w:webHidden/>
              </w:rPr>
              <w:t>2</w:t>
            </w:r>
            <w:r w:rsidR="00FF43A3">
              <w:rPr>
                <w:noProof/>
                <w:webHidden/>
              </w:rPr>
              <w:fldChar w:fldCharType="end"/>
            </w:r>
          </w:hyperlink>
        </w:p>
        <w:p w:rsidR="00FF43A3" w:rsidRDefault="00FF43A3">
          <w:pPr>
            <w:pStyle w:val="TOC1"/>
            <w:rPr>
              <w:noProof/>
            </w:rPr>
          </w:pPr>
          <w:hyperlink w:anchor="_Toc402289665" w:history="1">
            <w:r w:rsidRPr="006A589E">
              <w:rPr>
                <w:rStyle w:val="Hyperlink"/>
                <w:noProof/>
              </w:rPr>
              <w:t>1.</w:t>
            </w:r>
            <w:r>
              <w:rPr>
                <w:noProof/>
              </w:rPr>
              <w:tab/>
            </w:r>
            <w:r w:rsidRPr="006A589E">
              <w:rPr>
                <w:rStyle w:val="Hyperlink"/>
                <w:noProof/>
              </w:rPr>
              <w:t>INTRODUCTION</w:t>
            </w:r>
            <w:r>
              <w:rPr>
                <w:noProof/>
                <w:webHidden/>
              </w:rPr>
              <w:tab/>
            </w:r>
            <w:r>
              <w:rPr>
                <w:noProof/>
                <w:webHidden/>
              </w:rPr>
              <w:fldChar w:fldCharType="begin"/>
            </w:r>
            <w:r>
              <w:rPr>
                <w:noProof/>
                <w:webHidden/>
              </w:rPr>
              <w:instrText xml:space="preserve"> PAGEREF _Toc402289665 \h </w:instrText>
            </w:r>
            <w:r>
              <w:rPr>
                <w:noProof/>
                <w:webHidden/>
              </w:rPr>
            </w:r>
            <w:r>
              <w:rPr>
                <w:noProof/>
                <w:webHidden/>
              </w:rPr>
              <w:fldChar w:fldCharType="separate"/>
            </w:r>
            <w:r>
              <w:rPr>
                <w:noProof/>
                <w:webHidden/>
              </w:rPr>
              <w:t>3</w:t>
            </w:r>
            <w:r>
              <w:rPr>
                <w:noProof/>
                <w:webHidden/>
              </w:rPr>
              <w:fldChar w:fldCharType="end"/>
            </w:r>
          </w:hyperlink>
        </w:p>
        <w:p w:rsidR="00FF43A3" w:rsidRDefault="00FF43A3">
          <w:pPr>
            <w:pStyle w:val="TOC1"/>
            <w:rPr>
              <w:noProof/>
            </w:rPr>
          </w:pPr>
          <w:hyperlink w:anchor="_Toc402289666" w:history="1">
            <w:r w:rsidRPr="006A589E">
              <w:rPr>
                <w:rStyle w:val="Hyperlink"/>
                <w:noProof/>
              </w:rPr>
              <w:t>2.</w:t>
            </w:r>
            <w:r>
              <w:rPr>
                <w:noProof/>
              </w:rPr>
              <w:tab/>
            </w:r>
            <w:r w:rsidRPr="006A589E">
              <w:rPr>
                <w:rStyle w:val="Hyperlink"/>
                <w:noProof/>
              </w:rPr>
              <w:t>FUNCTIONAL REQUIREMENTS</w:t>
            </w:r>
            <w:r>
              <w:rPr>
                <w:noProof/>
                <w:webHidden/>
              </w:rPr>
              <w:tab/>
            </w:r>
            <w:r>
              <w:rPr>
                <w:noProof/>
                <w:webHidden/>
              </w:rPr>
              <w:fldChar w:fldCharType="begin"/>
            </w:r>
            <w:r>
              <w:rPr>
                <w:noProof/>
                <w:webHidden/>
              </w:rPr>
              <w:instrText xml:space="preserve"> PAGEREF _Toc402289666 \h </w:instrText>
            </w:r>
            <w:r>
              <w:rPr>
                <w:noProof/>
                <w:webHidden/>
              </w:rPr>
            </w:r>
            <w:r>
              <w:rPr>
                <w:noProof/>
                <w:webHidden/>
              </w:rPr>
              <w:fldChar w:fldCharType="separate"/>
            </w:r>
            <w:r>
              <w:rPr>
                <w:noProof/>
                <w:webHidden/>
              </w:rPr>
              <w:t>3</w:t>
            </w:r>
            <w:r>
              <w:rPr>
                <w:noProof/>
                <w:webHidden/>
              </w:rPr>
              <w:fldChar w:fldCharType="end"/>
            </w:r>
          </w:hyperlink>
        </w:p>
        <w:p w:rsidR="00FF43A3" w:rsidRDefault="00FF43A3">
          <w:pPr>
            <w:pStyle w:val="TOC2"/>
            <w:rPr>
              <w:noProof/>
            </w:rPr>
          </w:pPr>
          <w:hyperlink w:anchor="_Toc402289667" w:history="1">
            <w:r w:rsidRPr="006A589E">
              <w:rPr>
                <w:rStyle w:val="Hyperlink"/>
                <w:noProof/>
              </w:rPr>
              <w:t>2.1.</w:t>
            </w:r>
            <w:r>
              <w:rPr>
                <w:noProof/>
              </w:rPr>
              <w:tab/>
            </w:r>
            <w:r w:rsidRPr="006A589E">
              <w:rPr>
                <w:rStyle w:val="Hyperlink"/>
                <w:noProof/>
              </w:rPr>
              <w:t>Administrator functionality</w:t>
            </w:r>
            <w:r>
              <w:rPr>
                <w:noProof/>
                <w:webHidden/>
              </w:rPr>
              <w:tab/>
            </w:r>
            <w:r>
              <w:rPr>
                <w:noProof/>
                <w:webHidden/>
              </w:rPr>
              <w:fldChar w:fldCharType="begin"/>
            </w:r>
            <w:r>
              <w:rPr>
                <w:noProof/>
                <w:webHidden/>
              </w:rPr>
              <w:instrText xml:space="preserve"> PAGEREF _Toc402289667 \h </w:instrText>
            </w:r>
            <w:r>
              <w:rPr>
                <w:noProof/>
                <w:webHidden/>
              </w:rPr>
            </w:r>
            <w:r>
              <w:rPr>
                <w:noProof/>
                <w:webHidden/>
              </w:rPr>
              <w:fldChar w:fldCharType="separate"/>
            </w:r>
            <w:r>
              <w:rPr>
                <w:noProof/>
                <w:webHidden/>
              </w:rPr>
              <w:t>3</w:t>
            </w:r>
            <w:r>
              <w:rPr>
                <w:noProof/>
                <w:webHidden/>
              </w:rPr>
              <w:fldChar w:fldCharType="end"/>
            </w:r>
          </w:hyperlink>
        </w:p>
        <w:p w:rsidR="00FF43A3" w:rsidRDefault="00FF43A3">
          <w:pPr>
            <w:pStyle w:val="TOC3"/>
            <w:rPr>
              <w:noProof/>
            </w:rPr>
          </w:pPr>
          <w:hyperlink w:anchor="_Toc402289668" w:history="1">
            <w:r w:rsidRPr="006A589E">
              <w:rPr>
                <w:rStyle w:val="Hyperlink"/>
                <w:noProof/>
              </w:rPr>
              <w:t>2.1.1.</w:t>
            </w:r>
            <w:r>
              <w:rPr>
                <w:noProof/>
              </w:rPr>
              <w:tab/>
            </w:r>
            <w:r w:rsidRPr="006A589E">
              <w:rPr>
                <w:rStyle w:val="Hyperlink"/>
                <w:noProof/>
              </w:rPr>
              <w:t>Evaluation modules</w:t>
            </w:r>
            <w:r>
              <w:rPr>
                <w:noProof/>
                <w:webHidden/>
              </w:rPr>
              <w:tab/>
            </w:r>
            <w:r>
              <w:rPr>
                <w:noProof/>
                <w:webHidden/>
              </w:rPr>
              <w:fldChar w:fldCharType="begin"/>
            </w:r>
            <w:r>
              <w:rPr>
                <w:noProof/>
                <w:webHidden/>
              </w:rPr>
              <w:instrText xml:space="preserve"> PAGEREF _Toc402289668 \h </w:instrText>
            </w:r>
            <w:r>
              <w:rPr>
                <w:noProof/>
                <w:webHidden/>
              </w:rPr>
            </w:r>
            <w:r>
              <w:rPr>
                <w:noProof/>
                <w:webHidden/>
              </w:rPr>
              <w:fldChar w:fldCharType="separate"/>
            </w:r>
            <w:r>
              <w:rPr>
                <w:noProof/>
                <w:webHidden/>
              </w:rPr>
              <w:t>3</w:t>
            </w:r>
            <w:r>
              <w:rPr>
                <w:noProof/>
                <w:webHidden/>
              </w:rPr>
              <w:fldChar w:fldCharType="end"/>
            </w:r>
          </w:hyperlink>
        </w:p>
        <w:p w:rsidR="00FF43A3" w:rsidRDefault="00FF43A3">
          <w:pPr>
            <w:pStyle w:val="TOC3"/>
            <w:rPr>
              <w:noProof/>
            </w:rPr>
          </w:pPr>
          <w:hyperlink w:anchor="_Toc402289669" w:history="1">
            <w:r w:rsidRPr="006A589E">
              <w:rPr>
                <w:rStyle w:val="Hyperlink"/>
                <w:noProof/>
              </w:rPr>
              <w:t>2.1.2.</w:t>
            </w:r>
            <w:r>
              <w:rPr>
                <w:noProof/>
              </w:rPr>
              <w:tab/>
            </w:r>
            <w:r w:rsidRPr="006A589E">
              <w:rPr>
                <w:rStyle w:val="Hyperlink"/>
                <w:noProof/>
              </w:rPr>
              <w:t>Teamwork modules</w:t>
            </w:r>
            <w:r>
              <w:rPr>
                <w:noProof/>
                <w:webHidden/>
              </w:rPr>
              <w:tab/>
            </w:r>
            <w:r>
              <w:rPr>
                <w:noProof/>
                <w:webHidden/>
              </w:rPr>
              <w:fldChar w:fldCharType="begin"/>
            </w:r>
            <w:r>
              <w:rPr>
                <w:noProof/>
                <w:webHidden/>
              </w:rPr>
              <w:instrText xml:space="preserve"> PAGEREF _Toc402289669 \h </w:instrText>
            </w:r>
            <w:r>
              <w:rPr>
                <w:noProof/>
                <w:webHidden/>
              </w:rPr>
            </w:r>
            <w:r>
              <w:rPr>
                <w:noProof/>
                <w:webHidden/>
              </w:rPr>
              <w:fldChar w:fldCharType="separate"/>
            </w:r>
            <w:r>
              <w:rPr>
                <w:noProof/>
                <w:webHidden/>
              </w:rPr>
              <w:t>6</w:t>
            </w:r>
            <w:r>
              <w:rPr>
                <w:noProof/>
                <w:webHidden/>
              </w:rPr>
              <w:fldChar w:fldCharType="end"/>
            </w:r>
          </w:hyperlink>
        </w:p>
        <w:p w:rsidR="00FF43A3" w:rsidRDefault="00FF43A3">
          <w:pPr>
            <w:pStyle w:val="TOC2"/>
            <w:rPr>
              <w:noProof/>
            </w:rPr>
          </w:pPr>
          <w:hyperlink w:anchor="_Toc402289670" w:history="1">
            <w:r w:rsidRPr="006A589E">
              <w:rPr>
                <w:rStyle w:val="Hyperlink"/>
                <w:noProof/>
              </w:rPr>
              <w:t>2.2.</w:t>
            </w:r>
            <w:r>
              <w:rPr>
                <w:noProof/>
              </w:rPr>
              <w:tab/>
            </w:r>
            <w:r w:rsidRPr="006A589E">
              <w:rPr>
                <w:rStyle w:val="Hyperlink"/>
                <w:noProof/>
              </w:rPr>
              <w:t>User functionality</w:t>
            </w:r>
            <w:r>
              <w:rPr>
                <w:noProof/>
                <w:webHidden/>
              </w:rPr>
              <w:tab/>
            </w:r>
            <w:r>
              <w:rPr>
                <w:noProof/>
                <w:webHidden/>
              </w:rPr>
              <w:fldChar w:fldCharType="begin"/>
            </w:r>
            <w:r>
              <w:rPr>
                <w:noProof/>
                <w:webHidden/>
              </w:rPr>
              <w:instrText xml:space="preserve"> PAGEREF _Toc402289670 \h </w:instrText>
            </w:r>
            <w:r>
              <w:rPr>
                <w:noProof/>
                <w:webHidden/>
              </w:rPr>
            </w:r>
            <w:r>
              <w:rPr>
                <w:noProof/>
                <w:webHidden/>
              </w:rPr>
              <w:fldChar w:fldCharType="separate"/>
            </w:r>
            <w:r>
              <w:rPr>
                <w:noProof/>
                <w:webHidden/>
              </w:rPr>
              <w:t>8</w:t>
            </w:r>
            <w:r>
              <w:rPr>
                <w:noProof/>
                <w:webHidden/>
              </w:rPr>
              <w:fldChar w:fldCharType="end"/>
            </w:r>
          </w:hyperlink>
        </w:p>
        <w:p w:rsidR="00FF43A3" w:rsidRDefault="00FF43A3">
          <w:pPr>
            <w:pStyle w:val="TOC1"/>
            <w:rPr>
              <w:noProof/>
            </w:rPr>
          </w:pPr>
          <w:hyperlink w:anchor="_Toc402289671" w:history="1">
            <w:r w:rsidRPr="006A589E">
              <w:rPr>
                <w:rStyle w:val="Hyperlink"/>
                <w:noProof/>
              </w:rPr>
              <w:t>3.</w:t>
            </w:r>
            <w:r>
              <w:rPr>
                <w:noProof/>
              </w:rPr>
              <w:tab/>
            </w:r>
            <w:r w:rsidRPr="006A589E">
              <w:rPr>
                <w:rStyle w:val="Hyperlink"/>
                <w:noProof/>
              </w:rPr>
              <w:t>TECHNICAL REQUIREMENTS</w:t>
            </w:r>
            <w:r>
              <w:rPr>
                <w:noProof/>
                <w:webHidden/>
              </w:rPr>
              <w:tab/>
            </w:r>
            <w:r>
              <w:rPr>
                <w:noProof/>
                <w:webHidden/>
              </w:rPr>
              <w:fldChar w:fldCharType="begin"/>
            </w:r>
            <w:r>
              <w:rPr>
                <w:noProof/>
                <w:webHidden/>
              </w:rPr>
              <w:instrText xml:space="preserve"> PAGEREF _Toc402289671 \h </w:instrText>
            </w:r>
            <w:r>
              <w:rPr>
                <w:noProof/>
                <w:webHidden/>
              </w:rPr>
            </w:r>
            <w:r>
              <w:rPr>
                <w:noProof/>
                <w:webHidden/>
              </w:rPr>
              <w:fldChar w:fldCharType="separate"/>
            </w:r>
            <w:r>
              <w:rPr>
                <w:noProof/>
                <w:webHidden/>
              </w:rPr>
              <w:t>9</w:t>
            </w:r>
            <w:r>
              <w:rPr>
                <w:noProof/>
                <w:webHidden/>
              </w:rPr>
              <w:fldChar w:fldCharType="end"/>
            </w:r>
          </w:hyperlink>
        </w:p>
        <w:p w:rsidR="00FF43A3" w:rsidRDefault="00FF43A3">
          <w:pPr>
            <w:pStyle w:val="TOC1"/>
            <w:rPr>
              <w:noProof/>
            </w:rPr>
          </w:pPr>
          <w:hyperlink w:anchor="_Toc402289672" w:history="1">
            <w:r w:rsidRPr="006A589E">
              <w:rPr>
                <w:rStyle w:val="Hyperlink"/>
                <w:noProof/>
              </w:rPr>
              <w:t>4.</w:t>
            </w:r>
            <w:r>
              <w:rPr>
                <w:noProof/>
              </w:rPr>
              <w:tab/>
            </w:r>
            <w:r w:rsidRPr="006A589E">
              <w:rPr>
                <w:rStyle w:val="Hyperlink"/>
                <w:noProof/>
              </w:rPr>
              <w:t>ENVIRONMENT REQUIREMENTS</w:t>
            </w:r>
            <w:r>
              <w:rPr>
                <w:noProof/>
                <w:webHidden/>
              </w:rPr>
              <w:tab/>
            </w:r>
            <w:r>
              <w:rPr>
                <w:noProof/>
                <w:webHidden/>
              </w:rPr>
              <w:fldChar w:fldCharType="begin"/>
            </w:r>
            <w:r>
              <w:rPr>
                <w:noProof/>
                <w:webHidden/>
              </w:rPr>
              <w:instrText xml:space="preserve"> PAGEREF _Toc402289672 \h </w:instrText>
            </w:r>
            <w:r>
              <w:rPr>
                <w:noProof/>
                <w:webHidden/>
              </w:rPr>
            </w:r>
            <w:r>
              <w:rPr>
                <w:noProof/>
                <w:webHidden/>
              </w:rPr>
              <w:fldChar w:fldCharType="separate"/>
            </w:r>
            <w:r>
              <w:rPr>
                <w:noProof/>
                <w:webHidden/>
              </w:rPr>
              <w:t>10</w:t>
            </w:r>
            <w:r>
              <w:rPr>
                <w:noProof/>
                <w:webHidden/>
              </w:rPr>
              <w:fldChar w:fldCharType="end"/>
            </w:r>
          </w:hyperlink>
        </w:p>
        <w:p w:rsidR="00FF43A3" w:rsidRDefault="00FF43A3">
          <w:pPr>
            <w:pStyle w:val="TOC1"/>
            <w:rPr>
              <w:noProof/>
            </w:rPr>
          </w:pPr>
          <w:hyperlink w:anchor="_Toc402289673" w:history="1">
            <w:r w:rsidRPr="006A589E">
              <w:rPr>
                <w:rStyle w:val="Hyperlink"/>
                <w:noProof/>
              </w:rPr>
              <w:t>5.</w:t>
            </w:r>
            <w:r>
              <w:rPr>
                <w:noProof/>
              </w:rPr>
              <w:tab/>
            </w:r>
            <w:r w:rsidRPr="006A589E">
              <w:rPr>
                <w:rStyle w:val="Hyperlink"/>
                <w:noProof/>
              </w:rPr>
              <w:t>HARDWARE REQUIREMENTS</w:t>
            </w:r>
            <w:r>
              <w:rPr>
                <w:noProof/>
                <w:webHidden/>
              </w:rPr>
              <w:tab/>
            </w:r>
            <w:r>
              <w:rPr>
                <w:noProof/>
                <w:webHidden/>
              </w:rPr>
              <w:fldChar w:fldCharType="begin"/>
            </w:r>
            <w:r>
              <w:rPr>
                <w:noProof/>
                <w:webHidden/>
              </w:rPr>
              <w:instrText xml:space="preserve"> PAGEREF _Toc402289673 \h </w:instrText>
            </w:r>
            <w:r>
              <w:rPr>
                <w:noProof/>
                <w:webHidden/>
              </w:rPr>
            </w:r>
            <w:r>
              <w:rPr>
                <w:noProof/>
                <w:webHidden/>
              </w:rPr>
              <w:fldChar w:fldCharType="separate"/>
            </w:r>
            <w:r>
              <w:rPr>
                <w:noProof/>
                <w:webHidden/>
              </w:rPr>
              <w:t>10</w:t>
            </w:r>
            <w:r>
              <w:rPr>
                <w:noProof/>
                <w:webHidden/>
              </w:rPr>
              <w:fldChar w:fldCharType="end"/>
            </w:r>
          </w:hyperlink>
        </w:p>
        <w:p w:rsidR="00FF43A3" w:rsidRDefault="00FF43A3">
          <w:pPr>
            <w:pStyle w:val="TOC1"/>
            <w:rPr>
              <w:noProof/>
            </w:rPr>
          </w:pPr>
          <w:hyperlink w:anchor="_Toc402289674" w:history="1">
            <w:r w:rsidRPr="006A589E">
              <w:rPr>
                <w:rStyle w:val="Hyperlink"/>
                <w:noProof/>
              </w:rPr>
              <w:t>6.</w:t>
            </w:r>
            <w:r>
              <w:rPr>
                <w:noProof/>
              </w:rPr>
              <w:tab/>
            </w:r>
            <w:r w:rsidRPr="006A589E">
              <w:rPr>
                <w:rStyle w:val="Hyperlink"/>
                <w:noProof/>
              </w:rPr>
              <w:t>SOFTWARE QUALITIES</w:t>
            </w:r>
            <w:r>
              <w:rPr>
                <w:noProof/>
                <w:webHidden/>
              </w:rPr>
              <w:tab/>
            </w:r>
            <w:r>
              <w:rPr>
                <w:noProof/>
                <w:webHidden/>
              </w:rPr>
              <w:fldChar w:fldCharType="begin"/>
            </w:r>
            <w:r>
              <w:rPr>
                <w:noProof/>
                <w:webHidden/>
              </w:rPr>
              <w:instrText xml:space="preserve"> PAGEREF _Toc402289674 \h </w:instrText>
            </w:r>
            <w:r>
              <w:rPr>
                <w:noProof/>
                <w:webHidden/>
              </w:rPr>
            </w:r>
            <w:r>
              <w:rPr>
                <w:noProof/>
                <w:webHidden/>
              </w:rPr>
              <w:fldChar w:fldCharType="separate"/>
            </w:r>
            <w:r>
              <w:rPr>
                <w:noProof/>
                <w:webHidden/>
              </w:rPr>
              <w:t>10</w:t>
            </w:r>
            <w:r>
              <w:rPr>
                <w:noProof/>
                <w:webHidden/>
              </w:rPr>
              <w:fldChar w:fldCharType="end"/>
            </w:r>
          </w:hyperlink>
        </w:p>
        <w:p w:rsidR="00FF43A3" w:rsidRDefault="00FF43A3">
          <w:pPr>
            <w:pStyle w:val="TOC1"/>
            <w:rPr>
              <w:noProof/>
            </w:rPr>
          </w:pPr>
          <w:hyperlink w:anchor="_Toc402289675" w:history="1">
            <w:r w:rsidRPr="006A589E">
              <w:rPr>
                <w:rStyle w:val="Hyperlink"/>
                <w:noProof/>
              </w:rPr>
              <w:t>7.</w:t>
            </w:r>
            <w:r>
              <w:rPr>
                <w:noProof/>
              </w:rPr>
              <w:tab/>
            </w:r>
            <w:r w:rsidRPr="006A589E">
              <w:rPr>
                <w:rStyle w:val="Hyperlink"/>
                <w:noProof/>
              </w:rPr>
              <w:t>GLOSSARY</w:t>
            </w:r>
            <w:r>
              <w:rPr>
                <w:noProof/>
                <w:webHidden/>
              </w:rPr>
              <w:tab/>
            </w:r>
            <w:r>
              <w:rPr>
                <w:noProof/>
                <w:webHidden/>
              </w:rPr>
              <w:fldChar w:fldCharType="begin"/>
            </w:r>
            <w:r>
              <w:rPr>
                <w:noProof/>
                <w:webHidden/>
              </w:rPr>
              <w:instrText xml:space="preserve"> PAGEREF _Toc402289675 \h </w:instrText>
            </w:r>
            <w:r>
              <w:rPr>
                <w:noProof/>
                <w:webHidden/>
              </w:rPr>
            </w:r>
            <w:r>
              <w:rPr>
                <w:noProof/>
                <w:webHidden/>
              </w:rPr>
              <w:fldChar w:fldCharType="separate"/>
            </w:r>
            <w:r>
              <w:rPr>
                <w:noProof/>
                <w:webHidden/>
              </w:rPr>
              <w:t>11</w:t>
            </w:r>
            <w:r>
              <w:rPr>
                <w:noProof/>
                <w:webHidden/>
              </w:rPr>
              <w:fldChar w:fldCharType="end"/>
            </w:r>
          </w:hyperlink>
        </w:p>
        <w:p w:rsidR="00E4418D" w:rsidRPr="00F934D7" w:rsidRDefault="002558F4" w:rsidP="00E4418D">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E4418D" w:rsidRDefault="00E4418D">
      <w:pPr>
        <w:spacing w:before="0" w:after="0"/>
        <w:jc w:val="left"/>
        <w:rPr>
          <w:b/>
          <w:bCs/>
          <w:color w:val="538135" w:themeColor="accent6" w:themeShade="BF"/>
          <w:kern w:val="32"/>
          <w:sz w:val="32"/>
          <w:szCs w:val="32"/>
        </w:rPr>
      </w:pPr>
      <w:r>
        <w:br w:type="page"/>
      </w:r>
    </w:p>
    <w:p w:rsidR="007C4361" w:rsidRPr="00A46EF7" w:rsidRDefault="007C4361" w:rsidP="004801E4">
      <w:pPr>
        <w:pStyle w:val="Heading1"/>
      </w:pPr>
      <w:bookmarkStart w:id="5" w:name="_Toc402289665"/>
      <w:r w:rsidRPr="00A46EF7">
        <w:lastRenderedPageBreak/>
        <w:t>INTRODUCTION</w:t>
      </w:r>
      <w:bookmarkEnd w:id="5"/>
    </w:p>
    <w:p w:rsidR="007C4361" w:rsidRPr="007C4361" w:rsidRDefault="007C4361" w:rsidP="004801E4">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w:t>
      </w:r>
      <w:r w:rsidRPr="007C4361">
        <w:rPr>
          <w:rFonts w:asciiTheme="minorHAnsi" w:hAnsiTheme="minorHAnsi" w:cstheme="minorHAnsi"/>
          <w:color w:val="auto"/>
          <w:sz w:val="28"/>
          <w:szCs w:val="28"/>
        </w:rPr>
        <w:t>contains the detailed requirements</w:t>
      </w:r>
      <w:r w:rsidRPr="00B5529C">
        <w:rPr>
          <w:rFonts w:asciiTheme="minorHAnsi" w:hAnsiTheme="minorHAnsi" w:cstheme="minorHAnsi"/>
          <w:color w:val="auto"/>
          <w:sz w:val="28"/>
          <w:szCs w:val="28"/>
        </w:rPr>
        <w:t xml:space="preserve"> for testing </w:t>
      </w:r>
      <w:r>
        <w:rPr>
          <w:rFonts w:asciiTheme="minorHAnsi" w:hAnsiTheme="minorHAnsi" w:cstheme="minorHAnsi"/>
          <w:color w:val="auto"/>
          <w:sz w:val="28"/>
          <w:szCs w:val="28"/>
        </w:rPr>
        <w:t xml:space="preserve">of </w:t>
      </w:r>
      <w:r w:rsidR="00362C17">
        <w:rPr>
          <w:rFonts w:asciiTheme="minorHAnsi" w:hAnsiTheme="minorHAnsi" w:cstheme="minorHAnsi"/>
          <w:color w:val="auto"/>
          <w:sz w:val="28"/>
          <w:szCs w:val="28"/>
        </w:rPr>
        <w:t xml:space="preserve">all </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 xml:space="preserve"> and “Teamwork” modules</w:t>
      </w:r>
      <w:r w:rsidRPr="00B5529C">
        <w:rPr>
          <w:rFonts w:asciiTheme="minorHAnsi" w:hAnsiTheme="minorHAnsi" w:cstheme="minorHAnsi"/>
          <w:color w:val="auto"/>
          <w:sz w:val="28"/>
          <w:szCs w:val="28"/>
        </w:rPr>
        <w:t xml:space="preserve"> in </w:t>
      </w:r>
      <w:hyperlink r:id="rId8" w:history="1">
        <w:r w:rsidR="00691E15" w:rsidRPr="00691E15">
          <w:rPr>
            <w:rStyle w:val="Hyperlink"/>
            <w:rFonts w:asciiTheme="minorHAnsi" w:hAnsiTheme="minorHAnsi" w:cstheme="minorHAnsi"/>
            <w:sz w:val="28"/>
            <w:szCs w:val="28"/>
          </w:rPr>
          <w:t xml:space="preserve">Telerik Academy </w:t>
        </w:r>
        <w:r w:rsidRPr="00691E15">
          <w:rPr>
            <w:rStyle w:val="Hyperlink"/>
            <w:rFonts w:asciiTheme="minorHAnsi" w:hAnsiTheme="minorHAnsi" w:cstheme="minorHAnsi"/>
            <w:sz w:val="28"/>
            <w:szCs w:val="28"/>
          </w:rPr>
          <w:t>Student System</w:t>
        </w:r>
        <w:r w:rsidRPr="00691E15">
          <w:rPr>
            <w:rStyle w:val="Hyperlink"/>
          </w:rPr>
          <w:t xml:space="preserve"> </w:t>
        </w:r>
        <w:r w:rsidR="00691E15" w:rsidRPr="00691E15">
          <w:rPr>
            <w:rStyle w:val="Hyperlink"/>
            <w:rFonts w:asciiTheme="minorHAnsi" w:hAnsiTheme="minorHAnsi" w:cstheme="minorHAnsi"/>
            <w:sz w:val="28"/>
            <w:szCs w:val="28"/>
          </w:rPr>
          <w:t>(TASS)</w:t>
        </w:r>
      </w:hyperlink>
      <w:r w:rsidRPr="00B5529C">
        <w:rPr>
          <w:rFonts w:asciiTheme="minorHAnsi" w:hAnsiTheme="minorHAnsi" w:cstheme="minorHAnsi"/>
          <w:color w:val="auto"/>
          <w:sz w:val="28"/>
          <w:szCs w:val="28"/>
        </w:rPr>
        <w:t>.</w:t>
      </w:r>
    </w:p>
    <w:p w:rsidR="00DD02E1" w:rsidRDefault="007C4361" w:rsidP="004801E4">
      <w:pPr>
        <w:pStyle w:val="Heading1"/>
      </w:pPr>
      <w:bookmarkStart w:id="6" w:name="_Toc402289666"/>
      <w:r w:rsidRPr="00D4546D">
        <w:t>FUNCTIONAL REQUIREMENTS</w:t>
      </w:r>
      <w:bookmarkEnd w:id="6"/>
    </w:p>
    <w:p w:rsidR="00E27DCB" w:rsidRPr="009B034E" w:rsidRDefault="00890EBA" w:rsidP="004801E4">
      <w:pPr>
        <w:pStyle w:val="Heading2"/>
      </w:pPr>
      <w:bookmarkStart w:id="7" w:name="_Toc402289667"/>
      <w:r w:rsidRPr="009B034E">
        <w:t>Administrator functionality</w:t>
      </w:r>
      <w:bookmarkEnd w:id="7"/>
    </w:p>
    <w:p w:rsidR="00331909" w:rsidRDefault="00331909" w:rsidP="004801E4">
      <w:pPr>
        <w:pStyle w:val="Heading3"/>
        <w:ind w:left="1980"/>
      </w:pPr>
      <w:bookmarkStart w:id="8" w:name="_Toc401759841"/>
      <w:bookmarkStart w:id="9" w:name="_Toc402289668"/>
      <w:r w:rsidRPr="004900D2">
        <w:t>Evaluation modules</w:t>
      </w:r>
      <w:bookmarkEnd w:id="8"/>
      <w:bookmarkEnd w:id="9"/>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727A9B" w:rsidRPr="00CA574D" w:rsidTr="001D32A0">
        <w:trPr>
          <w:cnfStyle w:val="100000000000"/>
          <w:trHeight w:val="387"/>
        </w:trPr>
        <w:tc>
          <w:tcPr>
            <w:tcW w:w="675"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20"/>
            <w:placeholder>
              <w:docPart w:val="6DA2C6031C3D46D69949099AE2906D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sidR="006723DA">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new practical exam information for some course, to retrieve and edit existing exam information and also to delete some exam.</w:t>
            </w:r>
          </w:p>
        </w:tc>
        <w:tc>
          <w:tcPr>
            <w:tcW w:w="906" w:type="pct"/>
            <w:vMerge w:val="restart"/>
            <w:shd w:val="clear" w:color="auto" w:fill="E2EFD9" w:themeFill="accent6" w:themeFillTint="33"/>
            <w:vAlign w:val="center"/>
          </w:tcPr>
          <w:p w:rsidR="00727A9B" w:rsidRPr="00545336" w:rsidRDefault="002558F4" w:rsidP="00696940">
            <w:pPr>
              <w:pStyle w:val="Normal1"/>
              <w:spacing w:line="240" w:lineRule="auto"/>
              <w:jc w:val="center"/>
              <w:rPr>
                <w:rFonts w:asciiTheme="minorHAnsi" w:hAnsiTheme="minorHAnsi" w:cstheme="minorHAnsi"/>
                <w:i/>
                <w:color w:val="auto"/>
                <w:sz w:val="24"/>
                <w:szCs w:val="24"/>
              </w:rPr>
            </w:pPr>
            <w:hyperlink r:id="rId9" w:history="1">
              <w:r w:rsidR="00727A9B" w:rsidRPr="00545336">
                <w:rPr>
                  <w:rStyle w:val="Hyperlink"/>
                  <w:rFonts w:asciiTheme="minorHAnsi" w:hAnsiTheme="minorHAnsi" w:cstheme="minorHAnsi"/>
                  <w:i/>
                  <w:sz w:val="24"/>
                  <w:szCs w:val="24"/>
                </w:rPr>
                <w:t>Practical Exams</w:t>
              </w:r>
            </w:hyperlink>
          </w:p>
        </w:tc>
      </w:tr>
      <w:tr w:rsidR="00727A9B" w:rsidRPr="00CA574D" w:rsidTr="001D32A0">
        <w:trPr>
          <w:trHeight w:val="352"/>
        </w:trPr>
        <w:sdt>
          <w:sdtPr>
            <w:rPr>
              <w:rFonts w:asciiTheme="minorHAnsi" w:hAnsiTheme="minorHAnsi" w:cstheme="minorHAnsi"/>
              <w:i/>
              <w:color w:val="auto"/>
              <w:sz w:val="24"/>
              <w:szCs w:val="24"/>
              <w:u w:val="single"/>
            </w:rPr>
            <w:alias w:val="Priority"/>
            <w:tag w:val="Priority"/>
            <w:id w:val="33021780"/>
            <w:placeholder>
              <w:docPart w:val="CA8DE13905C3465699CFFE7EBBF7B6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 student to be assigned to practical exam, or some already assigned student to be deleted from the event.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70"/>
        </w:trPr>
        <w:sdt>
          <w:sdtPr>
            <w:rPr>
              <w:rFonts w:asciiTheme="minorHAnsi" w:hAnsiTheme="minorHAnsi" w:cstheme="minorHAnsi"/>
              <w:i/>
              <w:color w:val="auto"/>
              <w:sz w:val="24"/>
              <w:szCs w:val="24"/>
            </w:rPr>
            <w:alias w:val="Priority"/>
            <w:tag w:val="Priority"/>
            <w:id w:val="33021781"/>
            <w:placeholder>
              <w:docPart w:val="C5CE552D385449E4B2EB897CA09F49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calculation of the results for each one practical exam.</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2"/>
            <w:placeholder>
              <w:docPart w:val="BFFDF59DB5594DDE9DECA77685CA9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96940">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practical exam’s points to be transferred from </w:t>
            </w:r>
            <w:hyperlink r:id="rId10" w:history="1">
              <w:r w:rsidRPr="00545336">
                <w:rPr>
                  <w:rStyle w:val="Hyperlink"/>
                  <w:rFonts w:asciiTheme="minorHAnsi" w:hAnsiTheme="minorHAnsi" w:cstheme="minorHAnsi"/>
                  <w:i/>
                  <w:sz w:val="24"/>
                  <w:szCs w:val="24"/>
                </w:rPr>
                <w:t>BGCoder</w:t>
              </w:r>
            </w:hyperlink>
            <w:r w:rsidRPr="00545336">
              <w:rPr>
                <w:rFonts w:asciiTheme="minorHAnsi" w:hAnsiTheme="minorHAnsi" w:cstheme="minorHAnsi"/>
                <w:i/>
                <w:color w:val="auto"/>
                <w:sz w:val="24"/>
                <w:szCs w:val="24"/>
              </w:rPr>
              <w:t xml:space="preserve"> to TASS.</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617"/>
            <w:placeholder>
              <w:docPart w:val="45C0EF0E1EF54A93A398B2F65478B75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practical exams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3"/>
            <w:placeholder>
              <w:docPart w:val="D837F8BC5A4F42C995147589FCBDEA2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27A9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17"/>
            <w:placeholder>
              <w:docPart w:val="8899D80FE402445C880B469195B47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upload student practical exam file, to retrieve and edit some existing file upload and also to delete some uploaded file.</w:t>
            </w:r>
          </w:p>
        </w:tc>
        <w:tc>
          <w:tcPr>
            <w:tcW w:w="906" w:type="pct"/>
            <w:vMerge w:val="restart"/>
            <w:shd w:val="clear" w:color="auto" w:fill="E2EFD9" w:themeFill="accent6" w:themeFillTint="33"/>
            <w:vAlign w:val="center"/>
          </w:tcPr>
          <w:p w:rsidR="00CC0DB1" w:rsidRPr="00545336" w:rsidRDefault="002558F4" w:rsidP="001E478A">
            <w:pPr>
              <w:pStyle w:val="Normal1"/>
              <w:spacing w:line="240" w:lineRule="auto"/>
              <w:jc w:val="center"/>
              <w:rPr>
                <w:rFonts w:asciiTheme="minorHAnsi" w:hAnsiTheme="minorHAnsi" w:cstheme="minorHAnsi"/>
                <w:i/>
                <w:sz w:val="24"/>
                <w:szCs w:val="24"/>
              </w:rPr>
            </w:pPr>
            <w:hyperlink r:id="rId11" w:history="1">
              <w:r w:rsidR="00CC0DB1" w:rsidRPr="00545336">
                <w:rPr>
                  <w:rStyle w:val="Hyperlink"/>
                  <w:rFonts w:asciiTheme="minorHAnsi" w:hAnsiTheme="minorHAnsi" w:cstheme="minorHAnsi"/>
                  <w:i/>
                  <w:sz w:val="24"/>
                  <w:szCs w:val="24"/>
                </w:rPr>
                <w:t>Practical Exam Files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20419"/>
            <w:placeholder>
              <w:docPart w:val="1E9AD78013B44A6E9B2626E331932C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uploaded </w:t>
            </w:r>
            <w:r w:rsidRPr="00545336">
              <w:rPr>
                <w:rFonts w:asciiTheme="minorHAnsi" w:hAnsiTheme="minorHAnsi" w:cstheme="minorHAnsi"/>
                <w:i/>
                <w:color w:val="auto"/>
                <w:sz w:val="24"/>
                <w:szCs w:val="24"/>
              </w:rPr>
              <w:lastRenderedPageBreak/>
              <w:t>files to be exported to an Excel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20"/>
            <w:placeholder>
              <w:docPart w:val="57D675EB7F2E4D4091AAABA1C904765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all uploaded exam files to be exported to an archive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806"/>
            <w:placeholder>
              <w:docPart w:val="2B65A4F397D24EFC8C685ECE22B603A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1E478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 files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4"/>
            <w:placeholder>
              <w:docPart w:val="F0076404BD484843AA6566967E2F5C4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evaluate</w:t>
            </w:r>
            <w:r w:rsidR="005C27D2">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student practical exam, to retrieve and edit evaluation and also to delete some evaluation.</w:t>
            </w:r>
          </w:p>
        </w:tc>
        <w:tc>
          <w:tcPr>
            <w:tcW w:w="906" w:type="pct"/>
            <w:vMerge w:val="restart"/>
            <w:shd w:val="clear" w:color="auto" w:fill="E2EFD9" w:themeFill="accent6" w:themeFillTint="33"/>
            <w:vAlign w:val="center"/>
          </w:tcPr>
          <w:p w:rsidR="00CC0DB1" w:rsidRPr="00545336" w:rsidRDefault="002558F4" w:rsidP="00696940">
            <w:pPr>
              <w:pStyle w:val="Normal1"/>
              <w:jc w:val="center"/>
              <w:rPr>
                <w:rFonts w:asciiTheme="minorHAnsi" w:hAnsiTheme="minorHAnsi" w:cstheme="minorHAnsi"/>
                <w:i/>
                <w:color w:val="auto"/>
                <w:sz w:val="24"/>
                <w:szCs w:val="24"/>
              </w:rPr>
            </w:pPr>
            <w:hyperlink r:id="rId12" w:history="1">
              <w:r w:rsidR="00CC0DB1" w:rsidRPr="00545336">
                <w:rPr>
                  <w:rStyle w:val="Hyperlink"/>
                  <w:rFonts w:asciiTheme="minorHAnsi" w:hAnsiTheme="minorHAnsi" w:cstheme="minorHAnsi"/>
                  <w:i/>
                  <w:sz w:val="24"/>
                  <w:szCs w:val="24"/>
                </w:rPr>
                <w:t>Practical Exam Evaluations</w:t>
              </w:r>
            </w:hyperlink>
          </w:p>
        </w:tc>
      </w:tr>
      <w:tr w:rsidR="00CC0DB1" w:rsidRPr="00CA574D" w:rsidTr="001D32A0">
        <w:trPr>
          <w:trHeight w:val="218"/>
        </w:trPr>
        <w:sdt>
          <w:sdtPr>
            <w:rPr>
              <w:rFonts w:asciiTheme="minorHAnsi" w:hAnsiTheme="minorHAnsi" w:cstheme="minorHAnsi"/>
              <w:i/>
              <w:color w:val="auto"/>
              <w:sz w:val="24"/>
              <w:szCs w:val="24"/>
              <w:u w:val="single"/>
            </w:rPr>
            <w:alias w:val="Priority"/>
            <w:tag w:val="Priority"/>
            <w:id w:val="320002"/>
            <w:placeholder>
              <w:docPart w:val="54E8BE694BAD46ACB36F932972DFA57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exam evaluations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cnfStyle w:val="000000100000"/>
          <w:trHeight w:val="218"/>
        </w:trPr>
        <w:sdt>
          <w:sdtPr>
            <w:rPr>
              <w:rFonts w:asciiTheme="minorHAnsi" w:hAnsiTheme="minorHAnsi" w:cstheme="minorHAnsi"/>
              <w:i/>
              <w:color w:val="auto"/>
              <w:sz w:val="24"/>
              <w:szCs w:val="24"/>
            </w:rPr>
            <w:alias w:val="Priority"/>
            <w:tag w:val="Priority"/>
            <w:id w:val="320971"/>
            <w:placeholder>
              <w:docPart w:val="C0F42E03202D4B7DB84BF75BD918AA8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6"/>
            <w:placeholder>
              <w:docPart w:val="13341BAF2CF34FE88726B7FDF2B92B5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 new test exam information for some course, to retrieve and edit existing exam information and also to delete some exam with all information about assigned students.</w:t>
            </w:r>
          </w:p>
        </w:tc>
        <w:tc>
          <w:tcPr>
            <w:tcW w:w="906" w:type="pct"/>
            <w:vMerge w:val="restart"/>
            <w:shd w:val="clear" w:color="auto" w:fill="E2EFD9" w:themeFill="accent6" w:themeFillTint="33"/>
            <w:vAlign w:val="center"/>
          </w:tcPr>
          <w:p w:rsidR="00CC0DB1" w:rsidRPr="00545336" w:rsidRDefault="002558F4" w:rsidP="00696940">
            <w:pPr>
              <w:pStyle w:val="Normal1"/>
              <w:spacing w:line="240" w:lineRule="auto"/>
              <w:jc w:val="center"/>
              <w:rPr>
                <w:rFonts w:asciiTheme="minorHAnsi" w:hAnsiTheme="minorHAnsi" w:cstheme="minorHAnsi"/>
                <w:i/>
                <w:color w:val="auto"/>
                <w:sz w:val="24"/>
                <w:szCs w:val="24"/>
              </w:rPr>
            </w:pPr>
            <w:hyperlink r:id="rId13" w:history="1">
              <w:r w:rsidR="00CC0DB1" w:rsidRPr="00545336">
                <w:rPr>
                  <w:rStyle w:val="Hyperlink"/>
                  <w:rFonts w:asciiTheme="minorHAnsi" w:hAnsiTheme="minorHAnsi" w:cstheme="minorHAnsi"/>
                  <w:i/>
                  <w:sz w:val="24"/>
                  <w:szCs w:val="24"/>
                </w:rPr>
                <w:t>Test Exams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0505"/>
            <w:placeholder>
              <w:docPart w:val="E78D3195BDBA4A128E0D21631EDA890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 student to be assigned to test exam, or some already assigned student to be deleted from the event.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18"/>
            <w:placeholder>
              <w:docPart w:val="FE40BE8320384069993A89F0AD1C40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calculation of the results for each one test exam.</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1008"/>
            <w:placeholder>
              <w:docPart w:val="77C7FCC0A69E424DB97E51F432CF138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test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22"/>
            <w:placeholder>
              <w:docPart w:val="BA98E4B5E85F463A9A4F64F64172AEA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upload s</w:t>
            </w:r>
            <w:r w:rsidRPr="00BF273E">
              <w:rPr>
                <w:rFonts w:asciiTheme="minorHAnsi" w:hAnsiTheme="minorHAnsi" w:cstheme="minorHAnsi"/>
                <w:i/>
                <w:color w:val="auto"/>
                <w:sz w:val="24"/>
                <w:szCs w:val="24"/>
              </w:rPr>
              <w:t>tudents</w:t>
            </w:r>
            <w:r>
              <w:rPr>
                <w:rFonts w:asciiTheme="minorHAnsi" w:hAnsiTheme="minorHAnsi" w:cstheme="minorHAnsi"/>
                <w:i/>
                <w:color w:val="auto"/>
                <w:sz w:val="24"/>
                <w:szCs w:val="24"/>
              </w:rPr>
              <w:t xml:space="preserve"> r</w:t>
            </w:r>
            <w:r w:rsidRPr="00BF273E">
              <w:rPr>
                <w:rFonts w:asciiTheme="minorHAnsi" w:hAnsiTheme="minorHAnsi" w:cstheme="minorHAnsi"/>
                <w:i/>
                <w:color w:val="auto"/>
                <w:sz w:val="24"/>
                <w:szCs w:val="24"/>
              </w:rPr>
              <w:t>ecords</w:t>
            </w:r>
            <w:r>
              <w:rPr>
                <w:rFonts w:asciiTheme="minorHAnsi" w:hAnsiTheme="minorHAnsi" w:cstheme="minorHAnsi"/>
                <w:i/>
                <w:color w:val="auto"/>
                <w:sz w:val="24"/>
                <w:szCs w:val="24"/>
              </w:rPr>
              <w:t xml:space="preserve"> Excel</w:t>
            </w:r>
            <w:r w:rsidRPr="00545336">
              <w:rPr>
                <w:rFonts w:asciiTheme="minorHAnsi" w:hAnsiTheme="minorHAnsi" w:cstheme="minorHAnsi"/>
                <w:i/>
                <w:color w:val="auto"/>
                <w:sz w:val="24"/>
                <w:szCs w:val="24"/>
              </w:rPr>
              <w:t xml:space="preserve"> file.</w:t>
            </w:r>
          </w:p>
        </w:tc>
        <w:tc>
          <w:tcPr>
            <w:tcW w:w="906" w:type="pct"/>
            <w:vMerge w:val="restart"/>
            <w:shd w:val="clear" w:color="auto" w:fill="E2EFD9" w:themeFill="accent6" w:themeFillTint="33"/>
            <w:vAlign w:val="center"/>
          </w:tcPr>
          <w:p w:rsidR="00CC0DB1" w:rsidRPr="00545336" w:rsidRDefault="002558F4" w:rsidP="00696940">
            <w:pPr>
              <w:pStyle w:val="Normal1"/>
              <w:jc w:val="center"/>
              <w:rPr>
                <w:rFonts w:asciiTheme="minorHAnsi" w:hAnsiTheme="minorHAnsi" w:cstheme="minorHAnsi"/>
                <w:i/>
                <w:sz w:val="24"/>
                <w:szCs w:val="24"/>
              </w:rPr>
            </w:pPr>
            <w:hyperlink r:id="rId14" w:history="1">
              <w:r w:rsidR="00CC0DB1" w:rsidRPr="00545336">
                <w:rPr>
                  <w:rStyle w:val="Hyperlink"/>
                  <w:rFonts w:asciiTheme="minorHAnsi" w:hAnsiTheme="minorHAnsi" w:cstheme="minorHAnsi"/>
                  <w:i/>
                  <w:sz w:val="24"/>
                  <w:szCs w:val="24"/>
                </w:rPr>
                <w:t>Students Records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1010"/>
            <w:placeholder>
              <w:docPart w:val="CC2471A3540646F99FA00EDA7A523ED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download an</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already</w:t>
            </w:r>
            <w:r w:rsidRPr="00545336">
              <w:rPr>
                <w:rFonts w:asciiTheme="minorHAnsi" w:hAnsiTheme="minorHAnsi" w:cstheme="minorHAnsi"/>
                <w:i/>
                <w:color w:val="auto"/>
                <w:sz w:val="24"/>
                <w:szCs w:val="24"/>
              </w:rPr>
              <w:t xml:space="preserve"> upload</w:t>
            </w:r>
            <w:r>
              <w:rPr>
                <w:rFonts w:asciiTheme="minorHAnsi" w:hAnsiTheme="minorHAnsi" w:cstheme="minorHAnsi"/>
                <w:i/>
                <w:color w:val="auto"/>
                <w:sz w:val="24"/>
                <w:szCs w:val="24"/>
              </w:rPr>
              <w:t>ed Excel</w:t>
            </w:r>
            <w:r w:rsidRPr="00545336">
              <w:rPr>
                <w:rFonts w:asciiTheme="minorHAnsi" w:hAnsiTheme="minorHAnsi" w:cstheme="minorHAnsi"/>
                <w:i/>
                <w:color w:val="auto"/>
                <w:sz w:val="24"/>
                <w:szCs w:val="24"/>
              </w:rPr>
              <w:t xml:space="preserve"> fil</w:t>
            </w:r>
            <w:r>
              <w:rPr>
                <w:rFonts w:asciiTheme="minorHAnsi" w:hAnsiTheme="minorHAnsi" w:cstheme="minorHAnsi"/>
                <w:i/>
                <w:color w:val="auto"/>
                <w:sz w:val="24"/>
                <w:szCs w:val="24"/>
              </w:rPr>
              <w:t>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3021787"/>
            <w:placeholder>
              <w:docPart w:val="FA872D38541A47BEBE3B92F4090AAE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w:t>
            </w:r>
            <w:r>
              <w:rPr>
                <w:rFonts w:asciiTheme="minorHAnsi" w:hAnsiTheme="minorHAnsi" w:cstheme="minorHAnsi"/>
                <w:i/>
                <w:color w:val="auto"/>
                <w:sz w:val="24"/>
                <w:szCs w:val="24"/>
              </w:rPr>
              <w:t xml:space="preserve">all information about the </w:t>
            </w:r>
            <w:r>
              <w:rPr>
                <w:rFonts w:asciiTheme="minorHAnsi" w:hAnsiTheme="minorHAnsi" w:cstheme="minorHAnsi"/>
                <w:i/>
                <w:color w:val="auto"/>
                <w:sz w:val="24"/>
                <w:szCs w:val="24"/>
              </w:rPr>
              <w:lastRenderedPageBreak/>
              <w:t>uploaded files to be exported in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121"/>
            <w:placeholder>
              <w:docPart w:val="8F1E2F917AAE4F2E98AB72948D30F9F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8A7DC6">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export in an Excel</w:t>
            </w:r>
            <w:r w:rsidRPr="00545336">
              <w:rPr>
                <w:rFonts w:asciiTheme="minorHAnsi" w:hAnsiTheme="minorHAnsi" w:cstheme="minorHAnsi"/>
                <w:i/>
                <w:color w:val="auto"/>
                <w:sz w:val="24"/>
                <w:szCs w:val="24"/>
              </w:rPr>
              <w:t xml:space="preserve"> file</w:t>
            </w:r>
            <w:r>
              <w:rPr>
                <w:rFonts w:asciiTheme="minorHAnsi" w:hAnsiTheme="minorHAnsi" w:cstheme="minorHAnsi"/>
                <w:i/>
                <w:color w:val="auto"/>
                <w:sz w:val="24"/>
                <w:szCs w:val="24"/>
              </w:rPr>
              <w:t xml:space="preserve"> the whole or part of information for student’s results from some course or group of courses.</w:t>
            </w:r>
          </w:p>
        </w:tc>
        <w:tc>
          <w:tcPr>
            <w:tcW w:w="906" w:type="pct"/>
            <w:shd w:val="clear" w:color="auto" w:fill="E2EFD9" w:themeFill="accent6" w:themeFillTint="33"/>
            <w:vAlign w:val="center"/>
          </w:tcPr>
          <w:p w:rsidR="00CC0DB1" w:rsidRPr="00545336" w:rsidRDefault="002558F4" w:rsidP="00696940">
            <w:pPr>
              <w:pStyle w:val="Normal1"/>
              <w:jc w:val="center"/>
              <w:rPr>
                <w:rFonts w:asciiTheme="minorHAnsi" w:hAnsiTheme="minorHAnsi" w:cstheme="minorHAnsi"/>
                <w:i/>
                <w:sz w:val="24"/>
                <w:szCs w:val="24"/>
              </w:rPr>
            </w:pPr>
            <w:hyperlink r:id="rId15" w:history="1">
              <w:r w:rsidR="00CC0DB1" w:rsidRPr="00545336">
                <w:rPr>
                  <w:rStyle w:val="Hyperlink"/>
                  <w:rFonts w:asciiTheme="minorHAnsi" w:hAnsiTheme="minorHAnsi" w:cstheme="minorHAnsi"/>
                  <w:i/>
                  <w:sz w:val="24"/>
                  <w:szCs w:val="24"/>
                </w:rPr>
                <w:t>Export Results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3021789"/>
            <w:placeholder>
              <w:docPart w:val="53C8ED03E8E54ECFB13EDFD8E06B06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E525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add bonus points to some students or group of students (from an Excel file), to retrieve and edit existing bonus information and also to delete some bonus.</w:t>
            </w:r>
          </w:p>
        </w:tc>
        <w:tc>
          <w:tcPr>
            <w:tcW w:w="906" w:type="pct"/>
            <w:vMerge w:val="restart"/>
            <w:shd w:val="clear" w:color="auto" w:fill="E2EFD9" w:themeFill="accent6" w:themeFillTint="33"/>
            <w:vAlign w:val="center"/>
          </w:tcPr>
          <w:p w:rsidR="00CC0DB1" w:rsidRPr="00545336" w:rsidRDefault="002558F4" w:rsidP="00696940">
            <w:pPr>
              <w:pStyle w:val="Normal1"/>
              <w:spacing w:line="240" w:lineRule="auto"/>
              <w:jc w:val="center"/>
              <w:rPr>
                <w:rFonts w:asciiTheme="minorHAnsi" w:hAnsiTheme="minorHAnsi" w:cstheme="minorHAnsi"/>
                <w:i/>
                <w:color w:val="auto"/>
                <w:sz w:val="24"/>
                <w:szCs w:val="24"/>
              </w:rPr>
            </w:pPr>
            <w:hyperlink r:id="rId16" w:history="1">
              <w:r w:rsidR="00CC0DB1" w:rsidRPr="00545336">
                <w:rPr>
                  <w:rStyle w:val="Hyperlink"/>
                  <w:rFonts w:asciiTheme="minorHAnsi" w:hAnsiTheme="minorHAnsi" w:cstheme="minorHAnsi"/>
                  <w:i/>
                  <w:sz w:val="24"/>
                  <w:szCs w:val="24"/>
                </w:rPr>
                <w:t>Bonuses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50"/>
            <w:placeholder>
              <w:docPart w:val="F48B92A29FA64A4D9175067ADFE4F51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given bonuses to be exported to an Excel file.</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2"/>
            <w:placeholder>
              <w:docPart w:val="E9B3961A146140FEA7239899585F82C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00F06">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bonuses information to be filtered by student course, username or bonus author.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009"/>
            <w:placeholder>
              <w:docPart w:val="986DB1792689453BA82F40B658478B4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bonuses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029"/>
            <w:placeholder>
              <w:docPart w:val="5ADBE0D7B3AB4CD8BEBCBB56FC5138A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057B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retrieve and edit existing homework evaluation information and also to delete some homework evaluation.</w:t>
            </w:r>
          </w:p>
        </w:tc>
        <w:tc>
          <w:tcPr>
            <w:tcW w:w="906" w:type="pct"/>
            <w:vMerge w:val="restart"/>
            <w:shd w:val="clear" w:color="auto" w:fill="E2EFD9" w:themeFill="accent6" w:themeFillTint="33"/>
            <w:vAlign w:val="center"/>
          </w:tcPr>
          <w:p w:rsidR="00CC0DB1" w:rsidRPr="00545336" w:rsidRDefault="002558F4" w:rsidP="00770A07">
            <w:pPr>
              <w:pStyle w:val="Normal1"/>
              <w:spacing w:line="240" w:lineRule="auto"/>
              <w:jc w:val="center"/>
              <w:rPr>
                <w:rFonts w:asciiTheme="minorHAnsi" w:hAnsiTheme="minorHAnsi" w:cstheme="minorHAnsi"/>
                <w:i/>
                <w:color w:val="auto"/>
                <w:sz w:val="24"/>
                <w:szCs w:val="24"/>
              </w:rPr>
            </w:pPr>
            <w:hyperlink r:id="rId17" w:history="1">
              <w:r w:rsidR="00CC0DB1" w:rsidRPr="00545336">
                <w:rPr>
                  <w:rStyle w:val="Hyperlink"/>
                  <w:rFonts w:asciiTheme="minorHAnsi" w:hAnsiTheme="minorHAnsi" w:cstheme="minorHAnsi"/>
                  <w:i/>
                  <w:sz w:val="24"/>
                  <w:szCs w:val="24"/>
                </w:rPr>
                <w:t>Homework Evaluation</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72"/>
            <w:placeholder>
              <w:docPart w:val="06326F8AB1E94AC18AA47685238AB87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evaluation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4"/>
            <w:placeholder>
              <w:docPart w:val="6DBCDFE15CC243B594BB4ABBC49A9AF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CD15ED">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filter the listed information about the evaluation by student course, lecture and username or evaluation author.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586"/>
            <w:placeholder>
              <w:docPart w:val="25C9953A21194375B43C9B0A27A2E1F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8B78E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homework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139"/>
            <w:placeholder>
              <w:docPart w:val="7644FA47279B4A61B0CF4CA2E249F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w:t>
            </w:r>
            <w:r>
              <w:rPr>
                <w:rFonts w:asciiTheme="minorHAnsi" w:hAnsiTheme="minorHAnsi" w:cstheme="minorHAnsi"/>
                <w:i/>
                <w:color w:val="auto"/>
                <w:sz w:val="24"/>
                <w:szCs w:val="24"/>
              </w:rPr>
              <w:t xml:space="preserve"> allow the administrator to add</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student helper</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for some course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helper</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helper.</w:t>
            </w:r>
          </w:p>
        </w:tc>
        <w:tc>
          <w:tcPr>
            <w:tcW w:w="906" w:type="pct"/>
            <w:vMerge w:val="restart"/>
            <w:shd w:val="clear" w:color="auto" w:fill="E2EFD9" w:themeFill="accent6" w:themeFillTint="33"/>
            <w:vAlign w:val="center"/>
          </w:tcPr>
          <w:p w:rsidR="00CC0DB1" w:rsidRPr="00545336" w:rsidRDefault="002558F4" w:rsidP="00696940">
            <w:pPr>
              <w:pStyle w:val="Normal1"/>
              <w:jc w:val="center"/>
              <w:rPr>
                <w:rFonts w:asciiTheme="minorHAnsi" w:hAnsiTheme="minorHAnsi" w:cstheme="minorHAnsi"/>
                <w:i/>
                <w:sz w:val="24"/>
                <w:szCs w:val="24"/>
              </w:rPr>
            </w:pPr>
            <w:hyperlink r:id="rId18" w:history="1">
              <w:r w:rsidR="00CC0DB1" w:rsidRPr="00545336">
                <w:rPr>
                  <w:rStyle w:val="Hyperlink"/>
                  <w:rFonts w:asciiTheme="minorHAnsi" w:hAnsiTheme="minorHAnsi" w:cstheme="minorHAnsi"/>
                  <w:i/>
                  <w:sz w:val="24"/>
                  <w:szCs w:val="24"/>
                </w:rPr>
                <w:t>Helpers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17555534"/>
            <w:placeholder>
              <w:docPart w:val="1ECF14CE878F4307833CB1C0EF5D9E7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the </w:t>
            </w:r>
            <w:r>
              <w:rPr>
                <w:rFonts w:asciiTheme="minorHAnsi" w:hAnsiTheme="minorHAnsi" w:cstheme="minorHAnsi"/>
                <w:i/>
                <w:color w:val="auto"/>
                <w:sz w:val="24"/>
                <w:szCs w:val="24"/>
              </w:rPr>
              <w:t>helpers</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509"/>
            <w:placeholder>
              <w:docPart w:val="64AC819BA6C54927A67D0C051D3B43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6630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filter the </w:t>
            </w:r>
            <w:r w:rsidRPr="00545336">
              <w:rPr>
                <w:rFonts w:asciiTheme="minorHAnsi" w:hAnsiTheme="minorHAnsi" w:cstheme="minorHAnsi"/>
                <w:i/>
                <w:color w:val="auto"/>
                <w:sz w:val="24"/>
                <w:szCs w:val="24"/>
              </w:rPr>
              <w:lastRenderedPageBreak/>
              <w:t xml:space="preserve">listed information about the </w:t>
            </w:r>
            <w:r>
              <w:rPr>
                <w:rFonts w:asciiTheme="minorHAnsi" w:hAnsiTheme="minorHAnsi" w:cstheme="minorHAnsi"/>
                <w:i/>
                <w:color w:val="auto"/>
                <w:sz w:val="24"/>
                <w:szCs w:val="24"/>
              </w:rPr>
              <w:t>helpers by student course and username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17555549"/>
            <w:placeholder>
              <w:docPart w:val="6BD5B7E6C667458FB90D6AABD1D1EF2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33607">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helpers to</w:t>
            </w:r>
            <w:r w:rsidRPr="00545336">
              <w:rPr>
                <w:rFonts w:asciiTheme="minorHAnsi" w:hAnsiTheme="minorHAnsi" w:cstheme="minorHAnsi"/>
                <w:i/>
                <w:color w:val="auto"/>
                <w:sz w:val="24"/>
                <w:szCs w:val="24"/>
              </w:rPr>
              <w:t xml:space="preserve">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773524" w:rsidRPr="00CA574D" w:rsidTr="00DB68E7">
        <w:trPr>
          <w:trHeight w:val="443"/>
        </w:trPr>
        <w:sdt>
          <w:sdtPr>
            <w:rPr>
              <w:rFonts w:asciiTheme="minorHAnsi" w:hAnsiTheme="minorHAnsi" w:cstheme="minorHAnsi"/>
              <w:i/>
              <w:color w:val="auto"/>
              <w:sz w:val="24"/>
              <w:szCs w:val="24"/>
            </w:rPr>
            <w:alias w:val="Priority"/>
            <w:tag w:val="Priority"/>
            <w:id w:val="321115"/>
            <w:placeholder>
              <w:docPart w:val="3D9AB974EBB44C828891EF51AEE78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73524" w:rsidRPr="005451B2" w:rsidRDefault="004431E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73524" w:rsidRPr="00545336" w:rsidRDefault="00773524"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w:t>
            </w:r>
            <w:r>
              <w:rPr>
                <w:rFonts w:asciiTheme="minorHAnsi" w:hAnsiTheme="minorHAnsi" w:cstheme="minorHAnsi"/>
                <w:i/>
                <w:color w:val="auto"/>
                <w:sz w:val="24"/>
                <w:szCs w:val="24"/>
              </w:rPr>
              <w:t xml:space="preserve"> allow</w:t>
            </w:r>
            <w:r w:rsidR="00CD233E" w:rsidRPr="00545336">
              <w:rPr>
                <w:rFonts w:asciiTheme="minorHAnsi" w:hAnsiTheme="minorHAnsi" w:cstheme="minorHAnsi"/>
                <w:i/>
                <w:color w:val="auto"/>
                <w:sz w:val="24"/>
                <w:szCs w:val="24"/>
              </w:rPr>
              <w:t xml:space="preserve"> the administrator</w:t>
            </w:r>
            <w:r w:rsidR="00CD233E">
              <w:rPr>
                <w:rFonts w:asciiTheme="minorHAnsi" w:hAnsiTheme="minorHAnsi" w:cstheme="minorHAnsi"/>
                <w:i/>
                <w:color w:val="auto"/>
                <w:sz w:val="24"/>
                <w:szCs w:val="24"/>
              </w:rPr>
              <w:t xml:space="preserve"> to generate</w:t>
            </w:r>
            <w:r>
              <w:rPr>
                <w:rFonts w:asciiTheme="minorHAnsi" w:hAnsiTheme="minorHAnsi" w:cstheme="minorHAnsi"/>
                <w:i/>
                <w:color w:val="auto"/>
                <w:sz w:val="24"/>
                <w:szCs w:val="24"/>
              </w:rPr>
              <w:t xml:space="preserve"> </w:t>
            </w:r>
            <w:r w:rsidR="00667D52" w:rsidRPr="00667D52">
              <w:rPr>
                <w:rFonts w:asciiTheme="minorHAnsi" w:hAnsiTheme="minorHAnsi" w:cstheme="minorHAnsi"/>
                <w:i/>
                <w:color w:val="auto"/>
                <w:sz w:val="24"/>
                <w:szCs w:val="24"/>
              </w:rPr>
              <w:t>pie chart statistics</w:t>
            </w:r>
            <w:r>
              <w:rPr>
                <w:rFonts w:asciiTheme="minorHAnsi" w:hAnsiTheme="minorHAnsi" w:cstheme="minorHAnsi"/>
                <w:i/>
                <w:color w:val="auto"/>
                <w:sz w:val="24"/>
                <w:szCs w:val="24"/>
              </w:rPr>
              <w:t xml:space="preserve"> for some course</w:t>
            </w:r>
            <w:r w:rsidRPr="00545336">
              <w:rPr>
                <w:rFonts w:asciiTheme="minorHAnsi" w:hAnsiTheme="minorHAnsi" w:cstheme="minorHAnsi"/>
                <w:i/>
                <w:color w:val="auto"/>
                <w:sz w:val="24"/>
                <w:szCs w:val="24"/>
              </w:rPr>
              <w:t>,</w:t>
            </w:r>
            <w:r w:rsidR="00667D52">
              <w:rPr>
                <w:rFonts w:asciiTheme="minorHAnsi" w:hAnsiTheme="minorHAnsi" w:cstheme="minorHAnsi"/>
                <w:i/>
                <w:color w:val="auto"/>
                <w:sz w:val="24"/>
                <w:szCs w:val="24"/>
              </w:rPr>
              <w:t xml:space="preserve"> lecture and student</w:t>
            </w:r>
            <w:r>
              <w:rPr>
                <w:rFonts w:asciiTheme="minorHAnsi" w:hAnsiTheme="minorHAnsi" w:cstheme="minorHAnsi"/>
                <w:i/>
                <w:color w:val="auto"/>
                <w:sz w:val="24"/>
                <w:szCs w:val="24"/>
              </w:rPr>
              <w:t>.</w:t>
            </w:r>
          </w:p>
        </w:tc>
        <w:tc>
          <w:tcPr>
            <w:tcW w:w="906" w:type="pct"/>
            <w:shd w:val="clear" w:color="auto" w:fill="E2EFD9" w:themeFill="accent6" w:themeFillTint="33"/>
            <w:vAlign w:val="center"/>
          </w:tcPr>
          <w:p w:rsidR="00773524" w:rsidRPr="00545336" w:rsidRDefault="002558F4" w:rsidP="00696940">
            <w:pPr>
              <w:pStyle w:val="Normal1"/>
              <w:jc w:val="center"/>
              <w:rPr>
                <w:rFonts w:asciiTheme="minorHAnsi" w:hAnsiTheme="minorHAnsi" w:cstheme="minorHAnsi"/>
                <w:i/>
                <w:sz w:val="24"/>
                <w:szCs w:val="24"/>
              </w:rPr>
            </w:pPr>
            <w:hyperlink r:id="rId19" w:history="1">
              <w:r w:rsidR="00773524" w:rsidRPr="00545336">
                <w:rPr>
                  <w:rStyle w:val="Hyperlink"/>
                  <w:rFonts w:asciiTheme="minorHAnsi" w:hAnsiTheme="minorHAnsi" w:cstheme="minorHAnsi"/>
                  <w:i/>
                  <w:sz w:val="24"/>
                  <w:szCs w:val="24"/>
                </w:rPr>
                <w:t>Homework Statistics</w:t>
              </w:r>
            </w:hyperlink>
          </w:p>
        </w:tc>
      </w:tr>
      <w:tr w:rsidR="00BA67E5"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1112"/>
            <w:placeholder>
              <w:docPart w:val="E4932C66BAFD439DAE6F8526F57B3AC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A67E5" w:rsidRPr="005451B2" w:rsidRDefault="005451B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BA67E5" w:rsidRPr="00545336" w:rsidRDefault="00BA67E5" w:rsidP="00BA67E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retrieve </w:t>
            </w:r>
            <w:r>
              <w:rPr>
                <w:rFonts w:asciiTheme="minorHAnsi" w:hAnsiTheme="minorHAnsi" w:cstheme="minorHAnsi"/>
                <w:i/>
                <w:color w:val="auto"/>
                <w:sz w:val="24"/>
                <w:szCs w:val="24"/>
              </w:rPr>
              <w:t xml:space="preserve">the </w:t>
            </w:r>
            <w:r w:rsidRPr="00545336">
              <w:rPr>
                <w:rFonts w:asciiTheme="minorHAnsi" w:hAnsiTheme="minorHAnsi" w:cstheme="minorHAnsi"/>
                <w:i/>
                <w:color w:val="auto"/>
                <w:sz w:val="24"/>
                <w:szCs w:val="24"/>
              </w:rPr>
              <w:t xml:space="preserve">existing </w:t>
            </w:r>
            <w:r>
              <w:rPr>
                <w:rFonts w:asciiTheme="minorHAnsi" w:hAnsiTheme="minorHAnsi" w:cstheme="minorHAnsi"/>
                <w:i/>
                <w:color w:val="auto"/>
                <w:sz w:val="24"/>
                <w:szCs w:val="24"/>
              </w:rPr>
              <w:t>information about the students’ 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BA67E5" w:rsidRPr="00545336" w:rsidRDefault="002558F4" w:rsidP="00696940">
            <w:pPr>
              <w:pStyle w:val="Normal1"/>
              <w:jc w:val="center"/>
              <w:rPr>
                <w:rFonts w:asciiTheme="minorHAnsi" w:hAnsiTheme="minorHAnsi" w:cstheme="minorHAnsi"/>
                <w:i/>
                <w:sz w:val="24"/>
                <w:szCs w:val="24"/>
              </w:rPr>
            </w:pPr>
            <w:hyperlink r:id="rId20" w:history="1">
              <w:r w:rsidR="00BA67E5" w:rsidRPr="00545336">
                <w:rPr>
                  <w:rStyle w:val="Hyperlink"/>
                  <w:rFonts w:asciiTheme="minorHAnsi" w:hAnsiTheme="minorHAnsi" w:cstheme="minorHAnsi"/>
                  <w:i/>
                  <w:sz w:val="24"/>
                  <w:szCs w:val="24"/>
                </w:rPr>
                <w:t>Homework Evaluation Reactions</w:t>
              </w:r>
            </w:hyperlink>
          </w:p>
        </w:tc>
      </w:tr>
      <w:tr w:rsidR="001B3D7C" w:rsidRPr="00CA574D" w:rsidTr="001D32A0">
        <w:trPr>
          <w:trHeight w:val="352"/>
        </w:trPr>
        <w:sdt>
          <w:sdtPr>
            <w:rPr>
              <w:rFonts w:asciiTheme="minorHAnsi" w:hAnsiTheme="minorHAnsi" w:cstheme="minorHAnsi"/>
              <w:i/>
              <w:color w:val="auto"/>
              <w:sz w:val="24"/>
              <w:szCs w:val="24"/>
              <w:u w:val="single"/>
            </w:rPr>
            <w:alias w:val="Priority"/>
            <w:tag w:val="Priority"/>
            <w:id w:val="321117"/>
            <w:placeholder>
              <w:docPart w:val="B1C70644429C4DFE936A9E8B3369EA7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B3D7C" w:rsidRPr="00545336" w:rsidRDefault="001B3D7C"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the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B3D7C" w:rsidRPr="00CA574D" w:rsidTr="001D32A0">
        <w:trPr>
          <w:cnfStyle w:val="000000100000"/>
          <w:trHeight w:val="352"/>
        </w:trPr>
        <w:sdt>
          <w:sdtPr>
            <w:rPr>
              <w:rFonts w:asciiTheme="minorHAnsi" w:hAnsiTheme="minorHAnsi" w:cstheme="minorHAnsi"/>
              <w:i/>
              <w:color w:val="auto"/>
              <w:sz w:val="24"/>
              <w:szCs w:val="24"/>
            </w:rPr>
            <w:alias w:val="Priority"/>
            <w:tag w:val="Priority"/>
            <w:id w:val="321118"/>
            <w:placeholder>
              <w:docPart w:val="B0B44E6EA0BA49B888773DFD76EABD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1B3D7C" w:rsidRPr="00545336" w:rsidRDefault="001B3D7C"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55C0E" w:rsidRPr="00CA574D" w:rsidTr="001D32A0">
        <w:trPr>
          <w:trHeight w:val="352"/>
        </w:trPr>
        <w:sdt>
          <w:sdtPr>
            <w:rPr>
              <w:rFonts w:asciiTheme="minorHAnsi" w:hAnsiTheme="minorHAnsi" w:cstheme="minorHAnsi"/>
              <w:i/>
              <w:color w:val="auto"/>
              <w:sz w:val="24"/>
              <w:szCs w:val="24"/>
            </w:rPr>
            <w:alias w:val="Priority"/>
            <w:tag w:val="Priority"/>
            <w:id w:val="321109"/>
            <w:placeholder>
              <w:docPart w:val="F0F2AC55A3264FD4A67769E33F3C9F4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55C0E" w:rsidRPr="005451B2" w:rsidRDefault="00155C0E"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55C0E" w:rsidRPr="00545336" w:rsidRDefault="00155C0E"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w:t>
            </w:r>
            <w:r w:rsidR="006723DA">
              <w:rPr>
                <w:rFonts w:asciiTheme="minorHAnsi" w:hAnsiTheme="minorHAnsi" w:cstheme="minorHAnsi"/>
                <w:i/>
                <w:color w:val="auto"/>
                <w:sz w:val="24"/>
                <w:szCs w:val="24"/>
              </w:rPr>
              <w:t xml:space="preserve">add group of students for practical exam </w:t>
            </w:r>
            <w:r>
              <w:rPr>
                <w:rFonts w:asciiTheme="minorHAnsi" w:hAnsiTheme="minorHAnsi" w:cstheme="minorHAnsi"/>
                <w:i/>
                <w:color w:val="auto"/>
                <w:sz w:val="24"/>
                <w:szCs w:val="24"/>
              </w:rPr>
              <w:t xml:space="preserve">by uploading </w:t>
            </w:r>
            <w:r w:rsidR="006723DA">
              <w:rPr>
                <w:rFonts w:asciiTheme="minorHAnsi" w:hAnsiTheme="minorHAnsi" w:cstheme="minorHAnsi"/>
                <w:i/>
                <w:color w:val="auto"/>
                <w:sz w:val="24"/>
                <w:szCs w:val="24"/>
              </w:rPr>
              <w:t>an</w:t>
            </w:r>
            <w:r>
              <w:rPr>
                <w:rFonts w:asciiTheme="minorHAnsi" w:hAnsiTheme="minorHAnsi" w:cstheme="minorHAnsi"/>
                <w:i/>
                <w:color w:val="auto"/>
                <w:sz w:val="24"/>
                <w:szCs w:val="24"/>
              </w:rPr>
              <w:t xml:space="preserve"> Excel file with information about the students.</w:t>
            </w:r>
          </w:p>
        </w:tc>
        <w:tc>
          <w:tcPr>
            <w:tcW w:w="906" w:type="pct"/>
            <w:shd w:val="clear" w:color="auto" w:fill="E2EFD9" w:themeFill="accent6" w:themeFillTint="33"/>
            <w:vAlign w:val="center"/>
          </w:tcPr>
          <w:p w:rsidR="00155C0E" w:rsidRPr="00545336" w:rsidRDefault="002558F4" w:rsidP="00696940">
            <w:pPr>
              <w:pStyle w:val="Normal1"/>
              <w:jc w:val="center"/>
              <w:rPr>
                <w:rFonts w:asciiTheme="minorHAnsi" w:hAnsiTheme="minorHAnsi" w:cstheme="minorHAnsi"/>
                <w:i/>
                <w:sz w:val="24"/>
                <w:szCs w:val="24"/>
              </w:rPr>
            </w:pPr>
            <w:hyperlink r:id="rId21" w:history="1">
              <w:r w:rsidR="00155C0E" w:rsidRPr="00545336">
                <w:rPr>
                  <w:rStyle w:val="Hyperlink"/>
                  <w:rFonts w:asciiTheme="minorHAnsi" w:hAnsiTheme="minorHAnsi" w:cstheme="minorHAnsi"/>
                  <w:i/>
                  <w:sz w:val="24"/>
                  <w:szCs w:val="24"/>
                </w:rPr>
                <w:t>Add Students for Practical Exam</w:t>
              </w:r>
            </w:hyperlink>
          </w:p>
        </w:tc>
      </w:tr>
      <w:tr w:rsidR="00462612"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034"/>
            <w:placeholder>
              <w:docPart w:val="D91D38213A834DBD85CFE7405C5F44A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462612" w:rsidRPr="005451B2" w:rsidRDefault="0046261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462612" w:rsidRPr="00545336" w:rsidRDefault="00462612" w:rsidP="001338C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add group of students for </w:t>
            </w:r>
            <w:r w:rsidR="001338C0">
              <w:rPr>
                <w:rFonts w:asciiTheme="minorHAnsi" w:hAnsiTheme="minorHAnsi" w:cstheme="minorHAnsi"/>
                <w:i/>
                <w:color w:val="auto"/>
                <w:sz w:val="24"/>
                <w:szCs w:val="24"/>
              </w:rPr>
              <w:t>test</w:t>
            </w:r>
            <w:r>
              <w:rPr>
                <w:rFonts w:asciiTheme="minorHAnsi" w:hAnsiTheme="minorHAnsi" w:cstheme="minorHAnsi"/>
                <w:i/>
                <w:color w:val="auto"/>
                <w:sz w:val="24"/>
                <w:szCs w:val="24"/>
              </w:rPr>
              <w:t xml:space="preserve"> exam by uploading an Excel file with information about the students.</w:t>
            </w:r>
          </w:p>
        </w:tc>
        <w:tc>
          <w:tcPr>
            <w:tcW w:w="906" w:type="pct"/>
            <w:shd w:val="clear" w:color="auto" w:fill="E2EFD9" w:themeFill="accent6" w:themeFillTint="33"/>
            <w:vAlign w:val="center"/>
          </w:tcPr>
          <w:p w:rsidR="00462612" w:rsidRPr="00545336" w:rsidRDefault="002558F4" w:rsidP="00696940">
            <w:pPr>
              <w:pStyle w:val="Normal1"/>
              <w:spacing w:line="240" w:lineRule="auto"/>
              <w:jc w:val="center"/>
              <w:rPr>
                <w:rFonts w:asciiTheme="minorHAnsi" w:hAnsiTheme="minorHAnsi" w:cstheme="minorHAnsi"/>
                <w:i/>
                <w:color w:val="auto"/>
                <w:sz w:val="24"/>
                <w:szCs w:val="24"/>
              </w:rPr>
            </w:pPr>
            <w:hyperlink r:id="rId22" w:history="1">
              <w:r w:rsidR="00462612" w:rsidRPr="00545336">
                <w:rPr>
                  <w:rStyle w:val="Hyperlink"/>
                  <w:rFonts w:asciiTheme="minorHAnsi" w:hAnsiTheme="minorHAnsi" w:cstheme="minorHAnsi"/>
                  <w:i/>
                  <w:sz w:val="24"/>
                  <w:szCs w:val="24"/>
                </w:rPr>
                <w:t>Add Students for Test Exam</w:t>
              </w:r>
            </w:hyperlink>
          </w:p>
        </w:tc>
      </w:tr>
    </w:tbl>
    <w:p w:rsidR="003E2C01" w:rsidRPr="003E2C01" w:rsidRDefault="003E2C01" w:rsidP="003E2C01"/>
    <w:p w:rsidR="00331909" w:rsidRDefault="00331909" w:rsidP="004801E4">
      <w:pPr>
        <w:pStyle w:val="Heading3"/>
        <w:ind w:left="1980"/>
      </w:pPr>
      <w:bookmarkStart w:id="10" w:name="_Toc401759842"/>
      <w:bookmarkStart w:id="11" w:name="_Toc402289669"/>
      <w:r>
        <w:t>Teamwork modules</w:t>
      </w:r>
      <w:bookmarkEnd w:id="10"/>
      <w:bookmarkEnd w:id="11"/>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F81EF5" w:rsidRPr="00CA574D" w:rsidTr="001D32A0">
        <w:trPr>
          <w:cnfStyle w:val="100000000000"/>
          <w:trHeight w:val="387"/>
        </w:trPr>
        <w:tc>
          <w:tcPr>
            <w:tcW w:w="675"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8D0879" w:rsidRPr="00CA574D" w:rsidTr="001D32A0">
        <w:trPr>
          <w:cnfStyle w:val="000000100000"/>
          <w:trHeight w:val="352"/>
        </w:trPr>
        <w:sdt>
          <w:sdtPr>
            <w:rPr>
              <w:rFonts w:ascii="Calibri" w:hAnsi="Calibri" w:cs="Calibri"/>
              <w:i/>
              <w:color w:val="auto"/>
              <w:sz w:val="24"/>
              <w:szCs w:val="24"/>
            </w:rPr>
            <w:alias w:val="Priority"/>
            <w:tag w:val="Priority"/>
            <w:id w:val="321011"/>
            <w:placeholder>
              <w:docPart w:val="1AE445E25EAD43F2B790E53F98E7952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D0879"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D0879" w:rsidRPr="00545336" w:rsidRDefault="008D0879" w:rsidP="008D087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 xml:space="preserve">teamwork for some </w:t>
            </w:r>
            <w:r w:rsidRPr="00545336">
              <w:rPr>
                <w:rFonts w:asciiTheme="minorHAnsi" w:hAnsiTheme="minorHAnsi" w:cstheme="minorHAnsi"/>
                <w:i/>
                <w:color w:val="auto"/>
                <w:sz w:val="24"/>
                <w:szCs w:val="24"/>
              </w:rPr>
              <w:t xml:space="preserve">course, to retrieve and edit existing </w:t>
            </w:r>
            <w:r>
              <w:rPr>
                <w:rFonts w:asciiTheme="minorHAnsi" w:hAnsiTheme="minorHAnsi" w:cstheme="minorHAnsi"/>
                <w:i/>
                <w:color w:val="auto"/>
                <w:sz w:val="24"/>
                <w:szCs w:val="24"/>
              </w:rPr>
              <w:t xml:space="preserve">teamwork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D0879" w:rsidRPr="00545336" w:rsidRDefault="002558F4" w:rsidP="00F81EF5">
            <w:pPr>
              <w:pStyle w:val="Normal1"/>
              <w:spacing w:line="240" w:lineRule="auto"/>
              <w:jc w:val="center"/>
              <w:rPr>
                <w:rFonts w:ascii="Calibri" w:hAnsi="Calibri" w:cs="Calibri"/>
                <w:i/>
                <w:color w:val="auto"/>
                <w:sz w:val="24"/>
                <w:szCs w:val="24"/>
              </w:rPr>
            </w:pPr>
            <w:hyperlink r:id="rId23" w:history="1">
              <w:r w:rsidR="008D0879" w:rsidRPr="00545336">
                <w:rPr>
                  <w:rStyle w:val="Hyperlink"/>
                  <w:rFonts w:ascii="Calibri" w:hAnsi="Calibri" w:cs="Calibri"/>
                  <w:i/>
                  <w:sz w:val="24"/>
                  <w:szCs w:val="24"/>
                </w:rPr>
                <w:t>Teamworks</w:t>
              </w:r>
            </w:hyperlink>
          </w:p>
        </w:tc>
      </w:tr>
      <w:tr w:rsidR="00D70687" w:rsidRPr="00CA574D" w:rsidTr="001D32A0">
        <w:trPr>
          <w:trHeight w:val="352"/>
        </w:trPr>
        <w:sdt>
          <w:sdtPr>
            <w:rPr>
              <w:rFonts w:ascii="Calibri" w:hAnsi="Calibri" w:cs="Calibri"/>
              <w:i/>
              <w:color w:val="auto"/>
              <w:sz w:val="24"/>
              <w:szCs w:val="24"/>
              <w:u w:val="single"/>
            </w:rPr>
            <w:alias w:val="Priority"/>
            <w:tag w:val="Priority"/>
            <w:id w:val="321012"/>
            <w:placeholder>
              <w:docPart w:val="2E145A4C2D2E4A8AB95C41BEBFD216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D70687"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D70687" w:rsidRPr="00545336" w:rsidRDefault="00D70687" w:rsidP="00D70687">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 team for some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 team</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lastRenderedPageBreak/>
              <w:t>teamwork 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D70687" w:rsidRPr="00545336" w:rsidRDefault="00D70687" w:rsidP="001E478A">
            <w:pPr>
              <w:pStyle w:val="Normal1"/>
              <w:spacing w:line="240" w:lineRule="auto"/>
              <w:jc w:val="center"/>
              <w:rPr>
                <w:rFonts w:ascii="Calibri" w:hAnsi="Calibri" w:cs="Calibri"/>
                <w:i/>
                <w:color w:val="auto"/>
                <w:sz w:val="24"/>
                <w:szCs w:val="24"/>
              </w:rPr>
            </w:pPr>
          </w:p>
        </w:tc>
      </w:tr>
      <w:tr w:rsidR="00C65F7A" w:rsidRPr="00CA574D" w:rsidTr="001D32A0">
        <w:trPr>
          <w:cnfStyle w:val="000000100000"/>
          <w:trHeight w:val="370"/>
        </w:trPr>
        <w:sdt>
          <w:sdtPr>
            <w:rPr>
              <w:rFonts w:ascii="Calibri" w:hAnsi="Calibri" w:cs="Calibri"/>
              <w:i/>
              <w:color w:val="auto"/>
              <w:sz w:val="24"/>
              <w:szCs w:val="24"/>
            </w:rPr>
            <w:alias w:val="Priority"/>
            <w:tag w:val="Priority"/>
            <w:id w:val="17556371"/>
            <w:placeholder>
              <w:docPart w:val="5B989E7A93D7412F9B67529CF16333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65F7A"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C65F7A" w:rsidRPr="00545336" w:rsidRDefault="00C65F7A" w:rsidP="00955831">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w:t>
            </w:r>
            <w:r w:rsidR="00BA5B70">
              <w:rPr>
                <w:rFonts w:asciiTheme="minorHAnsi" w:hAnsiTheme="minorHAnsi" w:cstheme="minorHAnsi"/>
                <w:i/>
                <w:color w:val="auto"/>
                <w:sz w:val="24"/>
                <w:szCs w:val="24"/>
              </w:rPr>
              <w:t>add some student in</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teamwork team</w:t>
            </w:r>
            <w:r w:rsidRPr="00545336">
              <w:rPr>
                <w:rFonts w:asciiTheme="minorHAnsi" w:hAnsiTheme="minorHAnsi" w:cstheme="minorHAnsi"/>
                <w:i/>
                <w:color w:val="auto"/>
                <w:sz w:val="24"/>
                <w:szCs w:val="24"/>
              </w:rPr>
              <w:t>, and also to delete some</w:t>
            </w:r>
            <w:r w:rsidR="00BA5B70">
              <w:rPr>
                <w:rFonts w:asciiTheme="minorHAnsi" w:hAnsiTheme="minorHAnsi" w:cstheme="minorHAnsi"/>
                <w:i/>
                <w:color w:val="auto"/>
                <w:sz w:val="24"/>
                <w:szCs w:val="24"/>
              </w:rPr>
              <w:t xml:space="preserve"> student from</w:t>
            </w:r>
            <w:r w:rsidRPr="00545336">
              <w:rPr>
                <w:rFonts w:asciiTheme="minorHAnsi" w:hAnsiTheme="minorHAnsi" w:cstheme="minorHAnsi"/>
                <w:i/>
                <w:color w:val="auto"/>
                <w:sz w:val="24"/>
                <w:szCs w:val="24"/>
              </w:rPr>
              <w:t xml:space="preserve"> </w:t>
            </w:r>
            <w:r w:rsidR="00955831">
              <w:rPr>
                <w:rFonts w:asciiTheme="minorHAnsi" w:hAnsiTheme="minorHAnsi" w:cstheme="minorHAnsi"/>
                <w:i/>
                <w:color w:val="auto"/>
                <w:sz w:val="24"/>
                <w:szCs w:val="24"/>
              </w:rPr>
              <w:t xml:space="preserve">the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65F7A" w:rsidRPr="00545336" w:rsidRDefault="00C65F7A"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17556403"/>
            <w:placeholder>
              <w:docPart w:val="7B6260D5B72541EFA2556486F0AE629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1E02E2" w:rsidRPr="00545336" w:rsidRDefault="00220269" w:rsidP="002D4DF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w:t>
            </w:r>
            <w:r w:rsidR="00E74846">
              <w:rPr>
                <w:rStyle w:val="Emphasis"/>
              </w:rPr>
              <w:t xml:space="preserve">Admin </w:t>
            </w:r>
            <w:r>
              <w:rPr>
                <w:rFonts w:asciiTheme="minorHAnsi" w:hAnsiTheme="minorHAnsi" w:cstheme="minorHAnsi"/>
                <w:i/>
                <w:color w:val="auto"/>
                <w:sz w:val="24"/>
                <w:szCs w:val="24"/>
              </w:rPr>
              <w:t>GUI should allow the administrator to import</w:t>
            </w:r>
            <w:r w:rsidR="002D4DF4">
              <w:rPr>
                <w:rFonts w:asciiTheme="minorHAnsi" w:hAnsiTheme="minorHAnsi" w:cstheme="minorHAnsi"/>
                <w:i/>
                <w:color w:val="auto"/>
                <w:sz w:val="24"/>
                <w:szCs w:val="24"/>
              </w:rPr>
              <w:t xml:space="preserve"> an Excel file with</w:t>
            </w:r>
            <w:r>
              <w:rPr>
                <w:rFonts w:asciiTheme="minorHAnsi" w:hAnsiTheme="minorHAnsi" w:cstheme="minorHAnsi"/>
                <w:i/>
                <w:color w:val="auto"/>
                <w:sz w:val="24"/>
                <w:szCs w:val="24"/>
              </w:rPr>
              <w:t xml:space="preserve"> </w:t>
            </w:r>
            <w:r w:rsidR="002D4DF4">
              <w:rPr>
                <w:rFonts w:asciiTheme="minorHAnsi" w:hAnsiTheme="minorHAnsi" w:cstheme="minorHAnsi"/>
                <w:i/>
                <w:color w:val="auto"/>
                <w:sz w:val="24"/>
                <w:szCs w:val="24"/>
              </w:rPr>
              <w:t>students’ teamwork evaluations</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cnfStyle w:val="000000100000"/>
          <w:trHeight w:val="370"/>
        </w:trPr>
        <w:sdt>
          <w:sdtPr>
            <w:rPr>
              <w:rFonts w:ascii="Calibri" w:hAnsi="Calibri" w:cs="Calibri"/>
              <w:i/>
              <w:color w:val="auto"/>
              <w:sz w:val="24"/>
              <w:szCs w:val="24"/>
            </w:rPr>
            <w:alias w:val="Priority"/>
            <w:tag w:val="Priority"/>
            <w:id w:val="17556355"/>
            <w:placeholder>
              <w:docPart w:val="79CC5480C0224D06884251023201095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1E02E2" w:rsidRPr="00545336" w:rsidRDefault="001E02E2" w:rsidP="00815078">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w:t>
            </w:r>
            <w:r>
              <w:rPr>
                <w:rFonts w:asciiTheme="minorHAnsi" w:hAnsiTheme="minorHAnsi" w:cstheme="minorHAnsi"/>
                <w:i/>
                <w:color w:val="auto"/>
                <w:sz w:val="24"/>
                <w:szCs w:val="24"/>
              </w:rPr>
              <w:t>one</w:t>
            </w:r>
            <w:r w:rsidRPr="0054533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teamwork team</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321013"/>
            <w:placeholder>
              <w:docPart w:val="531BAFAAFFA04D70B53126F65645B7A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1E02E2" w:rsidRPr="00545336" w:rsidRDefault="001E02E2" w:rsidP="00250C3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teamwork teams and the students in some team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815CA0" w:rsidRPr="00CA574D" w:rsidTr="001D32A0">
        <w:trPr>
          <w:cnfStyle w:val="000000100000"/>
          <w:trHeight w:val="352"/>
        </w:trPr>
        <w:sdt>
          <w:sdtPr>
            <w:rPr>
              <w:rFonts w:ascii="Calibri" w:hAnsi="Calibri" w:cs="Calibri"/>
              <w:i/>
              <w:color w:val="auto"/>
              <w:sz w:val="24"/>
              <w:szCs w:val="24"/>
            </w:rPr>
            <w:alias w:val="Priority"/>
            <w:tag w:val="Priority"/>
            <w:id w:val="321057"/>
            <w:placeholder>
              <w:docPart w:val="1D1546ADD48042538E9ACD604335F6D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15CA0" w:rsidRPr="00545336" w:rsidRDefault="00815CA0" w:rsidP="00815CA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w:t>
            </w:r>
            <w:r>
              <w:rPr>
                <w:rFonts w:asciiTheme="minorHAnsi" w:hAnsiTheme="minorHAnsi" w:cstheme="minorHAnsi"/>
                <w:i/>
                <w:color w:val="auto"/>
                <w:sz w:val="24"/>
                <w:szCs w:val="24"/>
              </w:rPr>
              <w:t>send suggestion for teamwork to some student</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 suggestions</w:t>
            </w:r>
            <w:r w:rsidRPr="00545336">
              <w:rPr>
                <w:rFonts w:asciiTheme="minorHAnsi" w:hAnsiTheme="minorHAnsi" w:cstheme="minorHAnsi"/>
                <w:i/>
                <w:color w:val="auto"/>
                <w:sz w:val="24"/>
                <w:szCs w:val="24"/>
              </w:rPr>
              <w:t xml:space="preserve"> and also to delete </w:t>
            </w:r>
            <w:r>
              <w:rPr>
                <w:rFonts w:asciiTheme="minorHAnsi" w:hAnsiTheme="minorHAnsi" w:cstheme="minorHAnsi"/>
                <w:i/>
                <w:color w:val="auto"/>
                <w:sz w:val="24"/>
                <w:szCs w:val="24"/>
              </w:rPr>
              <w:t>teamwork suggestion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15CA0" w:rsidRPr="00545336" w:rsidRDefault="002558F4" w:rsidP="001E478A">
            <w:pPr>
              <w:pStyle w:val="Normal1"/>
              <w:spacing w:line="240" w:lineRule="auto"/>
              <w:jc w:val="center"/>
              <w:rPr>
                <w:rFonts w:ascii="Calibri" w:hAnsi="Calibri" w:cs="Calibri"/>
                <w:i/>
                <w:sz w:val="24"/>
                <w:szCs w:val="24"/>
              </w:rPr>
            </w:pPr>
            <w:hyperlink r:id="rId24" w:history="1">
              <w:r w:rsidR="00815CA0" w:rsidRPr="00545336">
                <w:rPr>
                  <w:rStyle w:val="Hyperlink"/>
                  <w:rFonts w:ascii="Calibri" w:hAnsi="Calibri" w:cs="Calibri"/>
                  <w:i/>
                  <w:sz w:val="24"/>
                  <w:szCs w:val="24"/>
                </w:rPr>
                <w:t>Team Member Suggestions</w:t>
              </w:r>
            </w:hyperlink>
          </w:p>
        </w:tc>
      </w:tr>
      <w:tr w:rsidR="00815CA0" w:rsidRPr="00CA574D" w:rsidTr="001E478A">
        <w:trPr>
          <w:trHeight w:val="352"/>
        </w:trPr>
        <w:sdt>
          <w:sdtPr>
            <w:rPr>
              <w:rFonts w:ascii="Calibri" w:hAnsi="Calibri" w:cs="Calibri"/>
              <w:i/>
              <w:color w:val="auto"/>
              <w:sz w:val="24"/>
              <w:szCs w:val="24"/>
              <w:u w:val="single"/>
            </w:rPr>
            <w:alias w:val="Priority"/>
            <w:tag w:val="Priority"/>
            <w:id w:val="17556544"/>
            <w:placeholder>
              <w:docPart w:val="FB0F4D774CCE45B585901F83385AD41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815CA0" w:rsidRPr="00545336" w:rsidRDefault="00815CA0"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w:t>
            </w:r>
            <w:r w:rsidR="00CF7F61">
              <w:rPr>
                <w:rFonts w:asciiTheme="minorHAnsi" w:hAnsiTheme="minorHAnsi" w:cstheme="minorHAnsi"/>
                <w:i/>
                <w:color w:val="auto"/>
                <w:sz w:val="24"/>
                <w:szCs w:val="24"/>
              </w:rPr>
              <w:t>teamwork suggestions</w:t>
            </w:r>
            <w:r w:rsidR="00CF7F61" w:rsidRPr="00545336">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15CA0" w:rsidRPr="00CA574D" w:rsidTr="001E478A">
        <w:trPr>
          <w:cnfStyle w:val="000000100000"/>
          <w:trHeight w:val="352"/>
        </w:trPr>
        <w:sdt>
          <w:sdtPr>
            <w:rPr>
              <w:rFonts w:ascii="Calibri" w:hAnsi="Calibri" w:cs="Calibri"/>
              <w:i/>
              <w:color w:val="auto"/>
              <w:sz w:val="24"/>
              <w:szCs w:val="24"/>
            </w:rPr>
            <w:alias w:val="Priority"/>
            <w:tag w:val="Priority"/>
            <w:id w:val="321141"/>
            <w:placeholder>
              <w:docPart w:val="814D288C6AC54BBAA7B0013CC2512D5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815CA0" w:rsidRPr="00545336" w:rsidRDefault="00815CA0" w:rsidP="00CF7F6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w:t>
            </w:r>
            <w:r w:rsidR="00CF7F61">
              <w:rPr>
                <w:rFonts w:asciiTheme="minorHAnsi" w:hAnsiTheme="minorHAnsi" w:cstheme="minorHAnsi"/>
                <w:i/>
                <w:color w:val="auto"/>
                <w:sz w:val="24"/>
                <w:szCs w:val="24"/>
              </w:rPr>
              <w:t xml:space="preserve"> suggestions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34E0E" w:rsidRPr="00CA574D" w:rsidTr="001E478A">
        <w:trPr>
          <w:trHeight w:val="352"/>
        </w:trPr>
        <w:sdt>
          <w:sdtPr>
            <w:rPr>
              <w:rFonts w:ascii="Calibri" w:hAnsi="Calibri" w:cs="Calibri"/>
              <w:i/>
              <w:color w:val="auto"/>
              <w:sz w:val="24"/>
              <w:szCs w:val="24"/>
            </w:rPr>
            <w:alias w:val="Priority"/>
            <w:tag w:val="Priority"/>
            <w:id w:val="321155"/>
            <w:placeholder>
              <w:docPart w:val="BFD0B5709A704370BEC127DDA908492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34E0E" w:rsidRPr="005451B2" w:rsidRDefault="00834E0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34E0E" w:rsidRPr="00545336" w:rsidRDefault="00834E0E" w:rsidP="00834E0E">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import teams for some teamwork and to add students to them by uploading an Excel file with information about the students.</w:t>
            </w:r>
          </w:p>
        </w:tc>
        <w:tc>
          <w:tcPr>
            <w:tcW w:w="906" w:type="pct"/>
            <w:shd w:val="clear" w:color="auto" w:fill="E2EFD9" w:themeFill="accent6" w:themeFillTint="33"/>
            <w:vAlign w:val="center"/>
          </w:tcPr>
          <w:p w:rsidR="00834E0E" w:rsidRPr="00545336" w:rsidRDefault="002558F4" w:rsidP="008F6984">
            <w:pPr>
              <w:pStyle w:val="Normal1"/>
              <w:jc w:val="center"/>
              <w:rPr>
                <w:rFonts w:ascii="Calibri" w:hAnsi="Calibri" w:cs="Calibri"/>
                <w:i/>
                <w:sz w:val="24"/>
                <w:szCs w:val="24"/>
              </w:rPr>
            </w:pPr>
            <w:hyperlink r:id="rId25" w:history="1">
              <w:r w:rsidR="00834E0E" w:rsidRPr="00545336">
                <w:rPr>
                  <w:rStyle w:val="Hyperlink"/>
                  <w:rFonts w:ascii="Calibri" w:hAnsi="Calibri" w:cs="Calibri"/>
                  <w:i/>
                  <w:sz w:val="24"/>
                  <w:szCs w:val="24"/>
                </w:rPr>
                <w:t>Import Teams</w:t>
              </w:r>
            </w:hyperlink>
          </w:p>
        </w:tc>
      </w:tr>
      <w:tr w:rsidR="0028378F" w:rsidRPr="00CA574D" w:rsidTr="001E478A">
        <w:trPr>
          <w:cnfStyle w:val="000000100000"/>
          <w:trHeight w:val="352"/>
        </w:trPr>
        <w:sdt>
          <w:sdtPr>
            <w:rPr>
              <w:rFonts w:ascii="Calibri" w:hAnsi="Calibri" w:cs="Calibri"/>
              <w:i/>
              <w:color w:val="auto"/>
              <w:sz w:val="24"/>
              <w:szCs w:val="24"/>
              <w:u w:val="single"/>
            </w:rPr>
            <w:alias w:val="Priority"/>
            <w:tag w:val="Priority"/>
            <w:id w:val="321157"/>
            <w:placeholder>
              <w:docPart w:val="6E5B281083CD45558A6E567A67AABE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28378F" w:rsidRPr="005451B2" w:rsidRDefault="0028378F"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28378F" w:rsidRPr="00545336" w:rsidRDefault="0028378F" w:rsidP="002950B2">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 xml:space="preserve">teamwork </w:t>
            </w:r>
            <w:r w:rsidR="002950B2">
              <w:rPr>
                <w:rFonts w:asciiTheme="minorHAnsi" w:hAnsiTheme="minorHAnsi" w:cstheme="minorHAnsi"/>
                <w:i/>
                <w:color w:val="auto"/>
                <w:sz w:val="24"/>
                <w:szCs w:val="24"/>
              </w:rPr>
              <w:t xml:space="preserve">type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28378F" w:rsidRPr="00545336" w:rsidRDefault="002558F4" w:rsidP="008F6984">
            <w:pPr>
              <w:pStyle w:val="Normal1"/>
              <w:jc w:val="center"/>
              <w:rPr>
                <w:rFonts w:ascii="Calibri" w:hAnsi="Calibri" w:cs="Calibri"/>
                <w:i/>
                <w:sz w:val="24"/>
                <w:szCs w:val="24"/>
              </w:rPr>
            </w:pPr>
            <w:hyperlink r:id="rId26" w:history="1">
              <w:r w:rsidR="0028378F" w:rsidRPr="00545336">
                <w:rPr>
                  <w:rStyle w:val="Hyperlink"/>
                  <w:rFonts w:ascii="Calibri" w:hAnsi="Calibri" w:cs="Calibri"/>
                  <w:i/>
                  <w:sz w:val="24"/>
                  <w:szCs w:val="24"/>
                </w:rPr>
                <w:t>Team Name Suggestion</w:t>
              </w:r>
            </w:hyperlink>
          </w:p>
        </w:tc>
      </w:tr>
      <w:tr w:rsidR="0001479A" w:rsidRPr="00CA574D" w:rsidTr="001E478A">
        <w:trPr>
          <w:trHeight w:val="352"/>
        </w:trPr>
        <w:sdt>
          <w:sdtPr>
            <w:rPr>
              <w:rFonts w:ascii="Calibri" w:hAnsi="Calibri" w:cs="Calibri"/>
              <w:i/>
              <w:color w:val="auto"/>
              <w:sz w:val="24"/>
              <w:szCs w:val="24"/>
              <w:u w:val="single"/>
            </w:rPr>
            <w:alias w:val="Priority"/>
            <w:tag w:val="Priority"/>
            <w:id w:val="17556642"/>
            <w:placeholder>
              <w:docPart w:val="0627C4B2E01C498997BD971244AE1F9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01479A" w:rsidRPr="00545336" w:rsidRDefault="0001479A"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 team</w:t>
            </w:r>
            <w:r w:rsidR="005442EE">
              <w:rPr>
                <w:rFonts w:asciiTheme="minorHAnsi" w:hAnsiTheme="minorHAnsi" w:cstheme="minorHAnsi"/>
                <w:i/>
                <w:color w:val="auto"/>
                <w:sz w:val="24"/>
                <w:szCs w:val="24"/>
              </w:rPr>
              <w:t xml:space="preserve"> name</w:t>
            </w:r>
            <w:r>
              <w:rPr>
                <w:rFonts w:asciiTheme="minorHAnsi" w:hAnsiTheme="minorHAnsi" w:cstheme="minorHAnsi"/>
                <w:i/>
                <w:color w:val="auto"/>
                <w:sz w:val="24"/>
                <w:szCs w:val="24"/>
              </w:rPr>
              <w:t xml:space="preserve"> for some teamwork</w:t>
            </w:r>
            <w:r w:rsidR="005442EE">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 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teamwork 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5442EE" w:rsidRPr="00CA574D" w:rsidTr="001E478A">
        <w:trPr>
          <w:cnfStyle w:val="000000100000"/>
          <w:trHeight w:val="352"/>
        </w:trPr>
        <w:sdt>
          <w:sdtPr>
            <w:rPr>
              <w:rFonts w:ascii="Calibri" w:hAnsi="Calibri" w:cs="Calibri"/>
              <w:i/>
              <w:color w:val="auto"/>
              <w:sz w:val="24"/>
              <w:szCs w:val="24"/>
            </w:rPr>
            <w:alias w:val="Priority"/>
            <w:tag w:val="Priority"/>
            <w:id w:val="17556651"/>
            <w:placeholder>
              <w:docPart w:val="236E8FBE3B3B46998018EE762D9E49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42EE" w:rsidRPr="005451B2" w:rsidRDefault="005442E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5442EE" w:rsidRPr="00545336" w:rsidRDefault="005442EE" w:rsidP="005E7B54">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w:t>
            </w:r>
            <w:r>
              <w:rPr>
                <w:rFonts w:asciiTheme="minorHAnsi" w:hAnsiTheme="minorHAnsi" w:cstheme="minorHAnsi"/>
                <w:i/>
                <w:color w:val="auto"/>
                <w:sz w:val="24"/>
                <w:szCs w:val="24"/>
              </w:rPr>
              <w:t>team names</w:t>
            </w:r>
            <w:r w:rsidRPr="00545336">
              <w:rPr>
                <w:rFonts w:asciiTheme="minorHAnsi" w:hAnsiTheme="minorHAnsi" w:cstheme="minorHAnsi"/>
                <w:i/>
                <w:color w:val="auto"/>
                <w:sz w:val="24"/>
                <w:szCs w:val="24"/>
              </w:rPr>
              <w:t xml:space="preserve"> </w:t>
            </w:r>
            <w:r w:rsidR="005E7B54">
              <w:rPr>
                <w:rFonts w:asciiTheme="minorHAnsi" w:hAnsiTheme="minorHAnsi" w:cstheme="minorHAnsi"/>
                <w:i/>
                <w:color w:val="auto"/>
                <w:sz w:val="24"/>
                <w:szCs w:val="24"/>
              </w:rPr>
              <w:t xml:space="preserve">for some teamwork type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5442EE" w:rsidRPr="00545336" w:rsidRDefault="005442EE" w:rsidP="008F6984">
            <w:pPr>
              <w:pStyle w:val="Normal1"/>
              <w:spacing w:line="240" w:lineRule="auto"/>
              <w:jc w:val="center"/>
              <w:rPr>
                <w:rFonts w:ascii="Calibri" w:hAnsi="Calibri" w:cs="Calibri"/>
                <w:i/>
                <w:sz w:val="24"/>
                <w:szCs w:val="24"/>
              </w:rPr>
            </w:pPr>
          </w:p>
        </w:tc>
      </w:tr>
      <w:tr w:rsidR="0001479A" w:rsidRPr="00CA574D" w:rsidTr="001E478A">
        <w:trPr>
          <w:trHeight w:val="352"/>
        </w:trPr>
        <w:sdt>
          <w:sdtPr>
            <w:rPr>
              <w:rFonts w:ascii="Calibri" w:hAnsi="Calibri" w:cs="Calibri"/>
              <w:i/>
              <w:color w:val="auto"/>
              <w:sz w:val="24"/>
              <w:szCs w:val="24"/>
            </w:rPr>
            <w:alias w:val="Priority"/>
            <w:tag w:val="Priority"/>
            <w:id w:val="17556660"/>
            <w:placeholder>
              <w:docPart w:val="B7FC74801F0E4454B2C50F25F65FB12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01479A" w:rsidRPr="00545336" w:rsidRDefault="0001479A" w:rsidP="005E7B5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w:t>
            </w:r>
            <w:r w:rsidR="005E7B54">
              <w:rPr>
                <w:rFonts w:asciiTheme="minorHAnsi" w:hAnsiTheme="minorHAnsi" w:cstheme="minorHAnsi"/>
                <w:i/>
                <w:color w:val="auto"/>
                <w:sz w:val="24"/>
                <w:szCs w:val="24"/>
              </w:rPr>
              <w:t xml:space="preserve"> types</w:t>
            </w:r>
            <w:r>
              <w:rPr>
                <w:rFonts w:asciiTheme="minorHAnsi" w:hAnsiTheme="minorHAnsi" w:cstheme="minorHAnsi"/>
                <w:i/>
                <w:color w:val="auto"/>
                <w:sz w:val="24"/>
                <w:szCs w:val="24"/>
              </w:rPr>
              <w:t xml:space="preserve"> and </w:t>
            </w:r>
            <w:r w:rsidR="005E7B54">
              <w:rPr>
                <w:rFonts w:asciiTheme="minorHAnsi" w:hAnsiTheme="minorHAnsi" w:cstheme="minorHAnsi"/>
                <w:i/>
                <w:color w:val="auto"/>
                <w:sz w:val="24"/>
                <w:szCs w:val="24"/>
              </w:rPr>
              <w:t>names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686A0F" w:rsidRPr="00CA574D" w:rsidTr="001E478A">
        <w:trPr>
          <w:cnfStyle w:val="000000100000"/>
          <w:trHeight w:val="352"/>
        </w:trPr>
        <w:sdt>
          <w:sdtPr>
            <w:rPr>
              <w:rFonts w:ascii="Calibri" w:hAnsi="Calibri" w:cs="Calibri"/>
              <w:i/>
              <w:color w:val="auto"/>
              <w:sz w:val="24"/>
              <w:szCs w:val="24"/>
            </w:rPr>
            <w:alias w:val="Priority"/>
            <w:tag w:val="Priority"/>
            <w:id w:val="321144"/>
            <w:placeholder>
              <w:docPart w:val="9ADD3A9392A040719D389921D8298DA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686A0F" w:rsidRPr="005451B2" w:rsidRDefault="00686A0F"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686A0F" w:rsidRPr="00545336" w:rsidRDefault="00686A0F" w:rsidP="00686A0F">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w:t>
            </w:r>
            <w:r>
              <w:rPr>
                <w:rFonts w:asciiTheme="minorHAnsi" w:hAnsiTheme="minorHAnsi" w:cstheme="minorHAnsi"/>
                <w:i/>
                <w:color w:val="auto"/>
                <w:sz w:val="24"/>
                <w:szCs w:val="24"/>
              </w:rPr>
              <w:t xml:space="preserve"> import a list </w:t>
            </w:r>
            <w:r w:rsidR="00CD4661">
              <w:rPr>
                <w:rFonts w:asciiTheme="minorHAnsi" w:hAnsiTheme="minorHAnsi" w:cstheme="minorHAnsi"/>
                <w:i/>
                <w:color w:val="auto"/>
                <w:sz w:val="24"/>
                <w:szCs w:val="24"/>
              </w:rPr>
              <w:t>with teamwork</w:t>
            </w:r>
            <w:r>
              <w:rPr>
                <w:rFonts w:asciiTheme="minorHAnsi" w:hAnsiTheme="minorHAnsi" w:cstheme="minorHAnsi"/>
                <w:i/>
                <w:color w:val="auto"/>
                <w:sz w:val="24"/>
                <w:szCs w:val="24"/>
              </w:rPr>
              <w:t xml:space="preserve"> team names by uploading an Excel</w:t>
            </w:r>
            <w:r w:rsidR="00B71C1E">
              <w:rPr>
                <w:rFonts w:asciiTheme="minorHAnsi" w:hAnsiTheme="minorHAnsi" w:cstheme="minorHAnsi"/>
                <w:i/>
                <w:color w:val="auto"/>
                <w:sz w:val="24"/>
                <w:szCs w:val="24"/>
              </w:rPr>
              <w:t xml:space="preserve"> file</w:t>
            </w:r>
            <w:r>
              <w:rPr>
                <w:rFonts w:asciiTheme="minorHAnsi" w:hAnsiTheme="minorHAnsi" w:cstheme="minorHAnsi"/>
                <w:i/>
                <w:color w:val="auto"/>
                <w:sz w:val="24"/>
                <w:szCs w:val="24"/>
              </w:rPr>
              <w:t>.</w:t>
            </w:r>
          </w:p>
        </w:tc>
        <w:tc>
          <w:tcPr>
            <w:tcW w:w="906" w:type="pct"/>
            <w:shd w:val="clear" w:color="auto" w:fill="E2EFD9" w:themeFill="accent6" w:themeFillTint="33"/>
            <w:vAlign w:val="center"/>
          </w:tcPr>
          <w:p w:rsidR="00686A0F" w:rsidRPr="00545336" w:rsidRDefault="002558F4" w:rsidP="008F6984">
            <w:pPr>
              <w:pStyle w:val="Normal1"/>
              <w:spacing w:line="240" w:lineRule="auto"/>
              <w:jc w:val="center"/>
              <w:rPr>
                <w:rFonts w:ascii="Calibri" w:hAnsi="Calibri" w:cs="Calibri"/>
                <w:i/>
                <w:sz w:val="24"/>
                <w:szCs w:val="24"/>
              </w:rPr>
            </w:pPr>
            <w:hyperlink r:id="rId27" w:history="1">
              <w:r w:rsidR="00686A0F" w:rsidRPr="00545336">
                <w:rPr>
                  <w:rStyle w:val="Hyperlink"/>
                  <w:rFonts w:ascii="Calibri" w:hAnsi="Calibri" w:cs="Calibri"/>
                  <w:i/>
                  <w:sz w:val="24"/>
                  <w:szCs w:val="24"/>
                </w:rPr>
                <w:t>Import Team Names</w:t>
              </w:r>
            </w:hyperlink>
          </w:p>
        </w:tc>
      </w:tr>
      <w:tr w:rsidR="00E001E0" w:rsidRPr="00CA574D" w:rsidTr="001E478A">
        <w:trPr>
          <w:trHeight w:val="352"/>
        </w:trPr>
        <w:sdt>
          <w:sdtPr>
            <w:rPr>
              <w:rFonts w:ascii="Calibri" w:hAnsi="Calibri" w:cs="Calibri"/>
              <w:i/>
              <w:color w:val="auto"/>
              <w:sz w:val="24"/>
              <w:szCs w:val="24"/>
              <w:u w:val="single"/>
            </w:rPr>
            <w:alias w:val="Priority"/>
            <w:tag w:val="Priority"/>
            <w:id w:val="321146"/>
            <w:placeholder>
              <w:docPart w:val="954B05FAF14A459AB440308962BE6B5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001E0"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2</w:t>
                </w:r>
              </w:p>
            </w:tc>
          </w:sdtContent>
        </w:sdt>
        <w:tc>
          <w:tcPr>
            <w:tcW w:w="3419" w:type="pct"/>
            <w:shd w:val="clear" w:color="auto" w:fill="E2EFD9" w:themeFill="accent6" w:themeFillTint="33"/>
            <w:vAlign w:val="center"/>
          </w:tcPr>
          <w:p w:rsidR="00E001E0" w:rsidRPr="00545336" w:rsidRDefault="00E001E0" w:rsidP="00176AE4">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 </w:t>
            </w:r>
            <w:r>
              <w:rPr>
                <w:rFonts w:asciiTheme="minorHAnsi" w:hAnsiTheme="minorHAnsi" w:cstheme="minorHAnsi"/>
                <w:i/>
                <w:color w:val="auto"/>
                <w:sz w:val="24"/>
                <w:szCs w:val="24"/>
              </w:rPr>
              <w:t>evaluate student</w:t>
            </w:r>
            <w:r w:rsidR="00176AE4">
              <w:rPr>
                <w:rFonts w:asciiTheme="minorHAnsi" w:hAnsiTheme="minorHAnsi" w:cstheme="minorHAnsi"/>
                <w:i/>
                <w:color w:val="auto"/>
                <w:sz w:val="24"/>
                <w:szCs w:val="24"/>
              </w:rPr>
              <w:t xml:space="preserve">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w:t>
            </w:r>
            <w:r w:rsidR="00176AE4">
              <w:rPr>
                <w:rFonts w:asciiTheme="minorHAnsi" w:hAnsiTheme="minorHAnsi" w:cstheme="minorHAnsi"/>
                <w:i/>
                <w:color w:val="auto"/>
                <w:sz w:val="24"/>
                <w:szCs w:val="24"/>
              </w:rPr>
              <w:t xml:space="preserve"> evaluation </w:t>
            </w:r>
            <w:r w:rsidRPr="00545336">
              <w:rPr>
                <w:rFonts w:asciiTheme="minorHAnsi" w:hAnsiTheme="minorHAnsi" w:cstheme="minorHAnsi"/>
                <w:i/>
                <w:color w:val="auto"/>
                <w:sz w:val="24"/>
                <w:szCs w:val="24"/>
              </w:rPr>
              <w:t xml:space="preserve">and also to delete some </w:t>
            </w:r>
            <w:r>
              <w:rPr>
                <w:rFonts w:asciiTheme="minorHAnsi" w:hAnsiTheme="minorHAnsi" w:cstheme="minorHAnsi"/>
                <w:i/>
                <w:color w:val="auto"/>
                <w:sz w:val="24"/>
                <w:szCs w:val="24"/>
              </w:rPr>
              <w:t xml:space="preserve">teamwork </w:t>
            </w:r>
            <w:r w:rsidR="00176AE4">
              <w:rPr>
                <w:rFonts w:asciiTheme="minorHAnsi" w:hAnsiTheme="minorHAnsi" w:cstheme="minorHAnsi"/>
                <w:i/>
                <w:color w:val="auto"/>
                <w:sz w:val="24"/>
                <w:szCs w:val="24"/>
              </w:rPr>
              <w:t>evaluation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E001E0" w:rsidRPr="00545336" w:rsidRDefault="002558F4" w:rsidP="008F6984">
            <w:pPr>
              <w:pStyle w:val="Normal1"/>
              <w:spacing w:line="240" w:lineRule="auto"/>
              <w:jc w:val="center"/>
              <w:rPr>
                <w:rFonts w:ascii="Calibri" w:hAnsi="Calibri" w:cs="Calibri"/>
                <w:i/>
                <w:sz w:val="24"/>
                <w:szCs w:val="24"/>
              </w:rPr>
            </w:pPr>
            <w:hyperlink r:id="rId28" w:history="1">
              <w:r w:rsidR="00E001E0" w:rsidRPr="00545336">
                <w:rPr>
                  <w:rStyle w:val="Hyperlink"/>
                  <w:rFonts w:ascii="Calibri" w:hAnsi="Calibri" w:cs="Calibri"/>
                  <w:i/>
                  <w:sz w:val="24"/>
                  <w:szCs w:val="24"/>
                </w:rPr>
                <w:t>Team Member Evaluations</w:t>
              </w:r>
            </w:hyperlink>
          </w:p>
        </w:tc>
      </w:tr>
      <w:tr w:rsidR="00176AE4" w:rsidRPr="00CA574D" w:rsidTr="001E478A">
        <w:trPr>
          <w:cnfStyle w:val="000000100000"/>
          <w:trHeight w:val="352"/>
        </w:trPr>
        <w:sdt>
          <w:sdtPr>
            <w:rPr>
              <w:rFonts w:ascii="Calibri" w:hAnsi="Calibri" w:cs="Calibri"/>
              <w:i/>
              <w:color w:val="auto"/>
              <w:sz w:val="24"/>
              <w:szCs w:val="24"/>
              <w:u w:val="single"/>
            </w:rPr>
            <w:alias w:val="Priority"/>
            <w:tag w:val="Priority"/>
            <w:id w:val="321147"/>
            <w:placeholder>
              <w:docPart w:val="5EF208BB6FC145408345529D0F8C0BE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3</w:t>
                </w:r>
              </w:p>
            </w:tc>
          </w:sdtContent>
        </w:sdt>
        <w:tc>
          <w:tcPr>
            <w:tcW w:w="3419" w:type="pct"/>
            <w:shd w:val="clear" w:color="auto" w:fill="E2EFD9" w:themeFill="accent6" w:themeFillTint="33"/>
            <w:vAlign w:val="center"/>
          </w:tcPr>
          <w:p w:rsidR="00176AE4" w:rsidRPr="00545336" w:rsidRDefault="00176AE4" w:rsidP="0036402C">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w:t>
            </w:r>
            <w:r w:rsidR="00E74846">
              <w:rPr>
                <w:rStyle w:val="Emphasis"/>
              </w:rPr>
              <w:t xml:space="preserve">Admin </w:t>
            </w:r>
            <w:r>
              <w:rPr>
                <w:rFonts w:asciiTheme="minorHAnsi" w:hAnsiTheme="minorHAnsi" w:cstheme="minorHAnsi"/>
                <w:i/>
                <w:color w:val="auto"/>
                <w:sz w:val="24"/>
                <w:szCs w:val="24"/>
              </w:rPr>
              <w:t>GUI should allow the administrator to</w:t>
            </w:r>
            <w:r w:rsidR="0036402C">
              <w:rPr>
                <w:rFonts w:asciiTheme="minorHAnsi" w:hAnsiTheme="minorHAnsi" w:cstheme="minorHAnsi"/>
                <w:i/>
                <w:color w:val="auto"/>
                <w:sz w:val="24"/>
                <w:szCs w:val="24"/>
              </w:rPr>
              <w:t xml:space="preserve"> evaluate group of students by uploading one or group of</w:t>
            </w:r>
            <w:r>
              <w:rPr>
                <w:rFonts w:asciiTheme="minorHAnsi" w:hAnsiTheme="minorHAnsi" w:cstheme="minorHAnsi"/>
                <w:i/>
                <w:color w:val="auto"/>
                <w:sz w:val="24"/>
                <w:szCs w:val="24"/>
              </w:rPr>
              <w:t xml:space="preserve"> Excel file</w:t>
            </w:r>
            <w:r w:rsidR="0036402C">
              <w:rPr>
                <w:rFonts w:asciiTheme="minorHAnsi" w:hAnsiTheme="minorHAnsi" w:cstheme="minorHAnsi"/>
                <w:i/>
                <w:color w:val="auto"/>
                <w:sz w:val="24"/>
                <w:szCs w:val="24"/>
              </w:rPr>
              <w:t>s</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176AE4" w:rsidRPr="00CA574D" w:rsidTr="001E478A">
        <w:trPr>
          <w:trHeight w:val="352"/>
        </w:trPr>
        <w:sdt>
          <w:sdtPr>
            <w:rPr>
              <w:rFonts w:ascii="Calibri" w:hAnsi="Calibri" w:cs="Calibri"/>
              <w:i/>
              <w:color w:val="auto"/>
              <w:sz w:val="24"/>
              <w:szCs w:val="24"/>
            </w:rPr>
            <w:alias w:val="Priority"/>
            <w:tag w:val="Priority"/>
            <w:id w:val="321148"/>
            <w:placeholder>
              <w:docPart w:val="DF3CEF1DABE440CE944FF2ECAAC322E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4</w:t>
                </w:r>
              </w:p>
            </w:tc>
          </w:sdtContent>
        </w:sdt>
        <w:tc>
          <w:tcPr>
            <w:tcW w:w="3419" w:type="pct"/>
            <w:shd w:val="clear" w:color="auto" w:fill="E2EFD9" w:themeFill="accent6" w:themeFillTint="33"/>
            <w:vAlign w:val="center"/>
          </w:tcPr>
          <w:p w:rsidR="00176AE4" w:rsidRPr="00545336" w:rsidRDefault="00176AE4" w:rsidP="00176A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evaluations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321062"/>
            <w:placeholder>
              <w:docPart w:val="2B1E4AE47C9C4B00B1D4C7CB66976E4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sidRPr="009C2194">
                  <w:rPr>
                    <w:rFonts w:ascii="Calibri" w:hAnsi="Calibri" w:cs="Calibri"/>
                    <w:i/>
                    <w:color w:val="auto"/>
                    <w:sz w:val="24"/>
                    <w:szCs w:val="24"/>
                  </w:rPr>
                  <w:t>2</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 </w:t>
            </w:r>
            <w:r>
              <w:rPr>
                <w:rFonts w:asciiTheme="minorHAnsi" w:hAnsiTheme="minorHAnsi" w:cstheme="minorHAnsi"/>
                <w:i/>
                <w:color w:val="auto"/>
                <w:sz w:val="24"/>
                <w:szCs w:val="24"/>
              </w:rPr>
              <w:t>evaluate and comment some student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 xml:space="preserve">teamwork evaluation </w:t>
            </w:r>
            <w:r w:rsidRPr="00545336">
              <w:rPr>
                <w:rFonts w:asciiTheme="minorHAnsi" w:hAnsiTheme="minorHAnsi" w:cstheme="minorHAnsi"/>
                <w:i/>
                <w:color w:val="auto"/>
                <w:sz w:val="24"/>
                <w:szCs w:val="24"/>
              </w:rPr>
              <w:t xml:space="preserve">and also to delete some </w:t>
            </w:r>
            <w:r>
              <w:rPr>
                <w:rFonts w:asciiTheme="minorHAnsi" w:hAnsiTheme="minorHAnsi" w:cstheme="minorHAnsi"/>
                <w:i/>
                <w:color w:val="auto"/>
                <w:sz w:val="24"/>
                <w:szCs w:val="24"/>
              </w:rPr>
              <w:t>teamwork evaluation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53BB5" w:rsidRPr="00545336" w:rsidRDefault="00353BB5" w:rsidP="008F6984">
            <w:pPr>
              <w:pStyle w:val="Normal1"/>
              <w:spacing w:line="240" w:lineRule="auto"/>
              <w:jc w:val="center"/>
              <w:rPr>
                <w:rFonts w:ascii="Calibri" w:hAnsi="Calibri" w:cs="Calibri"/>
                <w:i/>
                <w:sz w:val="24"/>
                <w:szCs w:val="24"/>
              </w:rPr>
            </w:pPr>
            <w:hyperlink r:id="rId29" w:history="1">
              <w:r w:rsidRPr="00545336">
                <w:rPr>
                  <w:rStyle w:val="Hyperlink"/>
                  <w:rFonts w:ascii="Calibri" w:hAnsi="Calibri" w:cs="Calibri"/>
                  <w:i/>
                  <w:sz w:val="24"/>
                  <w:szCs w:val="24"/>
                </w:rPr>
                <w:t>Team Member All Evaluations</w:t>
              </w:r>
            </w:hyperlink>
          </w:p>
        </w:tc>
      </w:tr>
      <w:tr w:rsidR="00353BB5" w:rsidRPr="00CA574D" w:rsidTr="001D32A0">
        <w:trPr>
          <w:trHeight w:val="352"/>
        </w:trPr>
        <w:sdt>
          <w:sdtPr>
            <w:rPr>
              <w:rFonts w:ascii="Calibri" w:hAnsi="Calibri" w:cs="Calibri"/>
              <w:i/>
              <w:color w:val="auto"/>
              <w:sz w:val="24"/>
              <w:szCs w:val="24"/>
            </w:rPr>
            <w:alias w:val="Priority"/>
            <w:tag w:val="Priority"/>
            <w:id w:val="279953"/>
            <w:placeholder>
              <w:docPart w:val="A6EBA5A35C45489DBF78D4E8F0865D3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sidRPr="00F6164F">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The</w:t>
            </w:r>
            <w:r w:rsidR="00E74846">
              <w:rPr>
                <w:rStyle w:val="Emphasis"/>
              </w:rPr>
              <w:t xml:space="preserve"> Admin</w:t>
            </w:r>
            <w:r>
              <w:rPr>
                <w:rFonts w:asciiTheme="minorHAnsi" w:hAnsiTheme="minorHAnsi" w:cstheme="minorHAnsi"/>
                <w:i/>
                <w:color w:val="auto"/>
                <w:sz w:val="24"/>
                <w:szCs w:val="24"/>
              </w:rPr>
              <w:t xml:space="preserve"> GUI should allow the administrator to evaluate group of students by uploading one or group of Excel files.</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279956"/>
            <w:placeholder>
              <w:docPart w:val="754A29D48D2C4E76AE72501FEDC2BD2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353BB5" w:rsidP="0065741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all </w:t>
            </w:r>
            <w:r>
              <w:rPr>
                <w:rFonts w:asciiTheme="minorHAnsi" w:hAnsiTheme="minorHAnsi" w:cstheme="minorHAnsi"/>
                <w:i/>
                <w:color w:val="auto"/>
                <w:sz w:val="24"/>
                <w:szCs w:val="24"/>
              </w:rPr>
              <w:t>team</w:t>
            </w:r>
            <w:r w:rsidR="0065741B">
              <w:rPr>
                <w:rFonts w:asciiTheme="minorHAnsi" w:hAnsiTheme="minorHAnsi" w:cstheme="minorHAnsi"/>
                <w:i/>
                <w:color w:val="auto"/>
                <w:sz w:val="24"/>
                <w:szCs w:val="24"/>
              </w:rPr>
              <w:t>work evaluations</w:t>
            </w:r>
            <w:r>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trHeight w:val="352"/>
        </w:trPr>
        <w:sdt>
          <w:sdtPr>
            <w:rPr>
              <w:rFonts w:ascii="Calibri" w:hAnsi="Calibri" w:cs="Calibri"/>
              <w:i/>
              <w:color w:val="auto"/>
              <w:sz w:val="24"/>
              <w:szCs w:val="24"/>
            </w:rPr>
            <w:alias w:val="Priority"/>
            <w:tag w:val="Priority"/>
            <w:id w:val="321017"/>
            <w:placeholder>
              <w:docPart w:val="DA8A91E90FF14DDE8E67AEC13FB20F3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evaluations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353BB5" w:rsidRPr="00545336" w:rsidRDefault="00353BB5" w:rsidP="001D32A0">
            <w:pPr>
              <w:pStyle w:val="Normal1"/>
              <w:spacing w:line="240" w:lineRule="auto"/>
              <w:jc w:val="center"/>
              <w:rPr>
                <w:rFonts w:ascii="Calibri" w:hAnsi="Calibri" w:cs="Calibri"/>
                <w:i/>
                <w:sz w:val="24"/>
                <w:szCs w:val="24"/>
              </w:rPr>
            </w:pPr>
          </w:p>
        </w:tc>
      </w:tr>
    </w:tbl>
    <w:p w:rsidR="00F67BEE" w:rsidRPr="00F67BEE" w:rsidRDefault="00F67BEE" w:rsidP="00C70F87">
      <w:pPr>
        <w:pStyle w:val="Normal1"/>
        <w:spacing w:line="360" w:lineRule="auto"/>
        <w:jc w:val="both"/>
        <w:rPr>
          <w:rFonts w:asciiTheme="minorHAnsi" w:hAnsiTheme="minorHAnsi" w:cstheme="minorHAnsi"/>
          <w:color w:val="auto"/>
          <w:sz w:val="28"/>
          <w:szCs w:val="28"/>
        </w:rPr>
      </w:pPr>
    </w:p>
    <w:p w:rsidR="00E76C12" w:rsidRDefault="00890EBA" w:rsidP="004801E4">
      <w:pPr>
        <w:pStyle w:val="Heading2"/>
      </w:pPr>
      <w:bookmarkStart w:id="12" w:name="_Toc402289670"/>
      <w:r w:rsidRPr="009B034E">
        <w:t>User functionality</w:t>
      </w:r>
      <w:bookmarkEnd w:id="12"/>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CA574D" w:rsidRPr="00545336" w:rsidTr="00353BB5">
        <w:trPr>
          <w:cnfStyle w:val="100000000000"/>
          <w:trHeight w:val="387"/>
        </w:trPr>
        <w:tc>
          <w:tcPr>
            <w:tcW w:w="675"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Priority</w:t>
            </w:r>
          </w:p>
        </w:tc>
        <w:tc>
          <w:tcPr>
            <w:tcW w:w="3419"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Requirement</w:t>
            </w:r>
          </w:p>
        </w:tc>
        <w:tc>
          <w:tcPr>
            <w:tcW w:w="906" w:type="pct"/>
          </w:tcPr>
          <w:p w:rsidR="00CA574D" w:rsidRPr="00545336" w:rsidRDefault="00436F07" w:rsidP="00353BB5">
            <w:pPr>
              <w:pStyle w:val="Normal1"/>
              <w:spacing w:line="240" w:lineRule="auto"/>
              <w:jc w:val="center"/>
              <w:rPr>
                <w:rFonts w:asciiTheme="minorHAnsi" w:hAnsiTheme="minorHAnsi" w:cstheme="minorHAnsi"/>
                <w:i/>
                <w:color w:val="FFFFFF" w:themeColor="background1"/>
                <w:sz w:val="30"/>
                <w:szCs w:val="30"/>
              </w:rPr>
            </w:pPr>
            <w:r>
              <w:rPr>
                <w:rFonts w:asciiTheme="minorHAnsi" w:hAnsiTheme="minorHAnsi" w:cstheme="minorHAnsi"/>
                <w:i/>
                <w:color w:val="FFFFFF" w:themeColor="background1"/>
                <w:sz w:val="30"/>
                <w:szCs w:val="30"/>
              </w:rPr>
              <w:t>Area</w:t>
            </w:r>
          </w:p>
        </w:tc>
      </w:tr>
      <w:tr w:rsidR="00126A21" w:rsidRPr="00545336" w:rsidTr="003C4E91">
        <w:trPr>
          <w:cnfStyle w:val="000000100000"/>
          <w:trHeight w:val="352"/>
        </w:trPr>
        <w:sdt>
          <w:sdtPr>
            <w:rPr>
              <w:rFonts w:asciiTheme="minorHAnsi" w:hAnsiTheme="minorHAnsi" w:cstheme="minorHAnsi"/>
              <w:i/>
              <w:color w:val="auto"/>
              <w:sz w:val="24"/>
              <w:szCs w:val="24"/>
            </w:rPr>
            <w:alias w:val="Priority"/>
            <w:tag w:val="Priority"/>
            <w:id w:val="321730"/>
            <w:placeholder>
              <w:docPart w:val="662F54C067D34C8B869E836B777360E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26A21" w:rsidRPr="00545336" w:rsidRDefault="00126A21"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26A21" w:rsidRPr="00436F07" w:rsidRDefault="00126A21" w:rsidP="00C052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sidR="00436F07">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sidR="00436F07">
              <w:rPr>
                <w:rFonts w:asciiTheme="minorHAnsi" w:hAnsiTheme="minorHAnsi" w:cstheme="minorHAnsi"/>
                <w:i/>
                <w:color w:val="auto"/>
                <w:sz w:val="24"/>
                <w:szCs w:val="24"/>
              </w:rPr>
              <w:t>upload some</w:t>
            </w:r>
            <w:r>
              <w:rPr>
                <w:rFonts w:asciiTheme="minorHAnsi" w:hAnsiTheme="minorHAnsi" w:cstheme="minorHAnsi"/>
                <w:i/>
                <w:color w:val="auto"/>
                <w:sz w:val="24"/>
                <w:szCs w:val="24"/>
              </w:rPr>
              <w:t xml:space="preserve"> </w:t>
            </w:r>
            <w:r w:rsidR="00436F07">
              <w:rPr>
                <w:rFonts w:asciiTheme="minorHAnsi" w:hAnsiTheme="minorHAnsi" w:cstheme="minorHAnsi"/>
                <w:i/>
                <w:color w:val="auto"/>
                <w:sz w:val="24"/>
                <w:szCs w:val="24"/>
              </w:rPr>
              <w:t>homework (or teamwork) as archive file</w:t>
            </w:r>
            <w:r w:rsidR="00AA2F6C">
              <w:rPr>
                <w:rFonts w:asciiTheme="minorHAnsi" w:hAnsiTheme="minorHAnsi" w:cstheme="minorHAnsi"/>
                <w:i/>
                <w:color w:val="auto"/>
                <w:sz w:val="24"/>
                <w:szCs w:val="24"/>
              </w:rPr>
              <w:t xml:space="preserve"> via </w:t>
            </w:r>
            <w:r w:rsidR="00F21E9C">
              <w:rPr>
                <w:rFonts w:asciiTheme="minorHAnsi" w:hAnsiTheme="minorHAnsi" w:cstheme="minorHAnsi"/>
                <w:i/>
                <w:color w:val="auto"/>
                <w:sz w:val="24"/>
                <w:szCs w:val="24"/>
              </w:rPr>
              <w:t>course</w:t>
            </w:r>
            <w:r w:rsidR="00AA2F6C">
              <w:rPr>
                <w:rFonts w:asciiTheme="minorHAnsi" w:hAnsiTheme="minorHAnsi" w:cstheme="minorHAnsi"/>
                <w:i/>
                <w:color w:val="auto"/>
                <w:sz w:val="24"/>
                <w:szCs w:val="24"/>
              </w:rPr>
              <w:t xml:space="preserve"> page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126A21" w:rsidRPr="000A4187" w:rsidRDefault="00126A21" w:rsidP="003C4E91">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(Teamwork) </w:t>
            </w:r>
            <w:r w:rsidRPr="000A4187">
              <w:rPr>
                <w:rFonts w:asciiTheme="minorHAnsi" w:hAnsiTheme="minorHAnsi" w:cstheme="minorHAnsi"/>
                <w:i/>
                <w:color w:val="0000FF"/>
                <w:sz w:val="24"/>
                <w:szCs w:val="24"/>
                <w:u w:val="single"/>
              </w:rPr>
              <w:lastRenderedPageBreak/>
              <w:t>Upload</w:t>
            </w:r>
          </w:p>
        </w:tc>
      </w:tr>
      <w:tr w:rsidR="00AA2F6C" w:rsidRPr="00545336" w:rsidTr="00353BB5">
        <w:trPr>
          <w:trHeight w:val="352"/>
        </w:trPr>
        <w:sdt>
          <w:sdtPr>
            <w:rPr>
              <w:rFonts w:asciiTheme="minorHAnsi" w:hAnsiTheme="minorHAnsi" w:cstheme="minorHAnsi"/>
              <w:i/>
              <w:color w:val="auto"/>
              <w:sz w:val="24"/>
              <w:szCs w:val="24"/>
              <w:u w:val="single"/>
            </w:rPr>
            <w:alias w:val="Priority"/>
            <w:tag w:val="Priority"/>
            <w:id w:val="321731"/>
            <w:placeholder>
              <w:docPart w:val="666D5B6D850647C187B354ED465828E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AA2F6C" w:rsidRPr="00436F07" w:rsidRDefault="00AA2F6C" w:rsidP="00C052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re-</w:t>
            </w:r>
            <w:r>
              <w:rPr>
                <w:rFonts w:asciiTheme="minorHAnsi" w:hAnsiTheme="minorHAnsi" w:cstheme="minorHAnsi"/>
                <w:i/>
                <w:color w:val="auto"/>
                <w:sz w:val="24"/>
                <w:szCs w:val="24"/>
              </w:rPr>
              <w:t>upload some homework (or teamwork) as archive file via course page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AA2F6C" w:rsidRPr="00545336" w:rsidTr="00353BB5">
        <w:trPr>
          <w:cnfStyle w:val="000000100000"/>
          <w:trHeight w:val="370"/>
        </w:trPr>
        <w:sdt>
          <w:sdtPr>
            <w:rPr>
              <w:rFonts w:asciiTheme="minorHAnsi" w:hAnsiTheme="minorHAnsi" w:cstheme="minorHAnsi"/>
              <w:i/>
              <w:color w:val="auto"/>
              <w:sz w:val="24"/>
              <w:szCs w:val="24"/>
            </w:rPr>
            <w:alias w:val="Priority"/>
            <w:tag w:val="Priority"/>
            <w:id w:val="321732"/>
            <w:placeholder>
              <w:docPart w:val="3C8B9BFCB82A49CABFCB34E91EE4E25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ED56C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AA2F6C" w:rsidRPr="00436F07" w:rsidRDefault="00AA2F6C" w:rsidP="00C052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download the last uploaded </w:t>
            </w:r>
            <w:r>
              <w:rPr>
                <w:rFonts w:asciiTheme="minorHAnsi" w:hAnsiTheme="minorHAnsi" w:cstheme="minorHAnsi"/>
                <w:i/>
                <w:color w:val="auto"/>
                <w:sz w:val="24"/>
                <w:szCs w:val="24"/>
              </w:rPr>
              <w:t>homework (or teamwork) file</w:t>
            </w:r>
            <w:r w:rsidR="00F21E9C">
              <w:rPr>
                <w:rFonts w:asciiTheme="minorHAnsi" w:hAnsiTheme="minorHAnsi" w:cstheme="minorHAnsi"/>
                <w:i/>
                <w:color w:val="auto"/>
                <w:sz w:val="24"/>
                <w:szCs w:val="24"/>
              </w:rPr>
              <w:t xml:space="preserve"> </w:t>
            </w:r>
            <w:r w:rsidR="00F21E9C">
              <w:rPr>
                <w:rFonts w:asciiTheme="minorHAnsi" w:hAnsiTheme="minorHAnsi" w:cstheme="minorHAnsi"/>
                <w:i/>
                <w:color w:val="auto"/>
                <w:sz w:val="24"/>
                <w:szCs w:val="24"/>
              </w:rPr>
              <w:t>via course page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3"/>
            <w:placeholder>
              <w:docPart w:val="4EF1D36DA1BA4E89858B988B1D2C2B0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F21E9C" w:rsidRPr="00436F07" w:rsidRDefault="00F21E9C" w:rsidP="00C052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evaluate</w:t>
            </w:r>
            <w:r w:rsidR="00334C80">
              <w:rPr>
                <w:rFonts w:asciiTheme="minorHAnsi" w:hAnsiTheme="minorHAnsi" w:cstheme="minorHAnsi"/>
                <w:i/>
                <w:color w:val="auto"/>
                <w:sz w:val="24"/>
                <w:szCs w:val="24"/>
              </w:rPr>
              <w:t xml:space="preserve"> and comment</w:t>
            </w:r>
            <w:r>
              <w:rPr>
                <w:rFonts w:asciiTheme="minorHAnsi" w:hAnsiTheme="minorHAnsi" w:cstheme="minorHAnsi"/>
                <w:i/>
                <w:color w:val="auto"/>
                <w:sz w:val="24"/>
                <w:szCs w:val="24"/>
              </w:rPr>
              <w:t xml:space="preserve"> </w:t>
            </w:r>
            <w:r w:rsidR="00C052E4">
              <w:rPr>
                <w:rFonts w:asciiTheme="minorHAnsi" w:hAnsiTheme="minorHAnsi" w:cstheme="minorHAnsi"/>
                <w:i/>
                <w:color w:val="auto"/>
                <w:sz w:val="24"/>
                <w:szCs w:val="24"/>
              </w:rPr>
              <w:t xml:space="preserve">the </w:t>
            </w:r>
            <w:r>
              <w:rPr>
                <w:rFonts w:asciiTheme="minorHAnsi" w:hAnsiTheme="minorHAnsi" w:cstheme="minorHAnsi"/>
                <w:i/>
                <w:color w:val="auto"/>
                <w:sz w:val="24"/>
                <w:szCs w:val="24"/>
              </w:rPr>
              <w:t>homework (or teamwork)</w:t>
            </w:r>
            <w:r w:rsidR="00C052E4">
              <w:rPr>
                <w:rFonts w:asciiTheme="minorHAnsi" w:hAnsiTheme="minorHAnsi" w:cstheme="minorHAnsi"/>
                <w:i/>
                <w:color w:val="auto"/>
                <w:sz w:val="24"/>
                <w:szCs w:val="24"/>
              </w:rPr>
              <w:t xml:space="preserve"> of some other student</w:t>
            </w:r>
            <w:r>
              <w:rPr>
                <w:rFonts w:asciiTheme="minorHAnsi" w:hAnsiTheme="minorHAnsi" w:cstheme="minorHAnsi"/>
                <w:i/>
                <w:color w:val="auto"/>
                <w:sz w:val="24"/>
                <w:szCs w:val="24"/>
              </w:rPr>
              <w:t xml:space="preserve"> via course page</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F21E9C" w:rsidRPr="00126A21" w:rsidRDefault="00F21E9C" w:rsidP="00353BB5">
            <w:pPr>
              <w:pStyle w:val="Normal1"/>
              <w:spacing w:line="240" w:lineRule="auto"/>
              <w:jc w:val="center"/>
              <w:rPr>
                <w:rFonts w:asciiTheme="minorHAnsi" w:hAnsiTheme="minorHAnsi" w:cstheme="minorHAnsi"/>
                <w:i/>
                <w:color w:val="auto"/>
                <w:sz w:val="24"/>
                <w:szCs w:val="24"/>
              </w:rPr>
            </w:pPr>
            <w:r w:rsidRPr="000A4187">
              <w:rPr>
                <w:rFonts w:asciiTheme="minorHAnsi" w:hAnsiTheme="minorHAnsi" w:cstheme="minorHAnsi"/>
                <w:i/>
                <w:color w:val="0000FF"/>
                <w:sz w:val="24"/>
                <w:szCs w:val="24"/>
                <w:u w:val="single"/>
              </w:rPr>
              <w:t>Homework Evaluation</w:t>
            </w:r>
          </w:p>
        </w:tc>
      </w:tr>
      <w:tr w:rsidR="00F21E9C" w:rsidRPr="00545336" w:rsidTr="00353BB5">
        <w:trPr>
          <w:cnfStyle w:val="000000100000"/>
          <w:trHeight w:val="352"/>
        </w:trPr>
        <w:sdt>
          <w:sdtPr>
            <w:rPr>
              <w:rFonts w:asciiTheme="minorHAnsi" w:hAnsiTheme="minorHAnsi" w:cstheme="minorHAnsi"/>
              <w:i/>
              <w:color w:val="auto"/>
              <w:sz w:val="24"/>
              <w:szCs w:val="24"/>
            </w:rPr>
            <w:alias w:val="Priority"/>
            <w:tag w:val="Priority"/>
            <w:id w:val="321735"/>
            <w:placeholder>
              <w:docPart w:val="E9E49DB2EDD74014A57AE1E054B6C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762296" w:rsidP="00A12863">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access the comments for </w:t>
            </w:r>
            <w:r w:rsidR="00A12863">
              <w:rPr>
                <w:rFonts w:asciiTheme="minorHAnsi" w:hAnsiTheme="minorHAnsi" w:cstheme="minorHAnsi"/>
                <w:i/>
                <w:color w:val="auto"/>
                <w:sz w:val="24"/>
                <w:szCs w:val="24"/>
              </w:rPr>
              <w:t xml:space="preserve">his uploaded </w:t>
            </w:r>
            <w:r>
              <w:rPr>
                <w:rFonts w:asciiTheme="minorHAnsi" w:hAnsiTheme="minorHAnsi" w:cstheme="minorHAnsi"/>
                <w:i/>
                <w:color w:val="auto"/>
                <w:sz w:val="24"/>
                <w:szCs w:val="24"/>
              </w:rPr>
              <w:t xml:space="preserve">homework </w:t>
            </w:r>
            <w:r>
              <w:rPr>
                <w:rFonts w:asciiTheme="minorHAnsi" w:hAnsiTheme="minorHAnsi" w:cstheme="minorHAnsi"/>
                <w:i/>
                <w:color w:val="auto"/>
                <w:sz w:val="24"/>
                <w:szCs w:val="24"/>
              </w:rPr>
              <w:t>(or teamwork)</w:t>
            </w:r>
            <w:r>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via course page</w:t>
            </w:r>
            <w:r>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F21E9C" w:rsidRPr="000A4187" w:rsidRDefault="00F21E9C" w:rsidP="00353BB5">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Homework Comments and Grading</w:t>
            </w: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6"/>
            <w:placeholder>
              <w:docPart w:val="AB99974C9A6345F98DECBAC88F2EEBF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771C30" w:rsidP="00A12863">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w:t>
            </w:r>
            <w:r w:rsidRPr="005A34D0">
              <w:rPr>
                <w:rFonts w:asciiTheme="minorHAnsi" w:hAnsiTheme="minorHAnsi" w:cstheme="minorHAnsi"/>
                <w:i/>
                <w:color w:val="auto"/>
                <w:sz w:val="24"/>
                <w:szCs w:val="24"/>
              </w:rPr>
              <w:t>valuate the helpfulness of the comment</w:t>
            </w:r>
            <w:r>
              <w:rPr>
                <w:rFonts w:asciiTheme="minorHAnsi" w:hAnsiTheme="minorHAnsi" w:cstheme="minorHAnsi"/>
                <w:i/>
                <w:color w:val="auto"/>
                <w:sz w:val="24"/>
                <w:szCs w:val="24"/>
              </w:rPr>
              <w:t xml:space="preserve"> to his </w:t>
            </w:r>
            <w:r w:rsidR="00A12863">
              <w:rPr>
                <w:rFonts w:asciiTheme="minorHAnsi" w:hAnsiTheme="minorHAnsi" w:cstheme="minorHAnsi"/>
                <w:i/>
                <w:color w:val="auto"/>
                <w:sz w:val="24"/>
                <w:szCs w:val="24"/>
              </w:rPr>
              <w:t>uploaded homework (or teamwork)</w:t>
            </w:r>
            <w:r>
              <w:rPr>
                <w:rFonts w:asciiTheme="minorHAnsi" w:hAnsiTheme="minorHAnsi" w:cstheme="minorHAnsi"/>
                <w:i/>
                <w:color w:val="auto"/>
                <w:sz w:val="24"/>
                <w:szCs w:val="24"/>
              </w:rPr>
              <w:t xml:space="preserve"> via course page</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p>
        </w:tc>
      </w:tr>
      <w:tr w:rsidR="00ED56CD" w:rsidRPr="00545336" w:rsidTr="00353BB5">
        <w:trPr>
          <w:cnfStyle w:val="000000100000"/>
          <w:trHeight w:val="352"/>
        </w:trPr>
        <w:sdt>
          <w:sdtPr>
            <w:rPr>
              <w:rFonts w:asciiTheme="minorHAnsi" w:hAnsiTheme="minorHAnsi" w:cstheme="minorHAnsi"/>
              <w:i/>
              <w:color w:val="auto"/>
              <w:sz w:val="24"/>
              <w:szCs w:val="24"/>
            </w:rPr>
            <w:alias w:val="Priority"/>
            <w:tag w:val="Priority"/>
            <w:id w:val="521933"/>
            <w:placeholder>
              <w:docPart w:val="F9683D201EDD4AD5B9497B5A7BC4DF4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D56CD" w:rsidRPr="00545336" w:rsidRDefault="00ED56CD"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ED56CD" w:rsidRPr="005A34D0" w:rsidRDefault="00ED56CD" w:rsidP="0005504C">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sign-up</w:t>
            </w:r>
            <w:r>
              <w:rPr>
                <w:rFonts w:asciiTheme="minorHAnsi" w:hAnsiTheme="minorHAnsi" w:cstheme="minorHAnsi"/>
                <w:i/>
                <w:color w:val="auto"/>
                <w:sz w:val="24"/>
                <w:szCs w:val="24"/>
              </w:rPr>
              <w:t xml:space="preserve"> and choose date</w:t>
            </w:r>
            <w:r>
              <w:rPr>
                <w:rFonts w:asciiTheme="minorHAnsi" w:hAnsiTheme="minorHAnsi" w:cstheme="minorHAnsi"/>
                <w:i/>
                <w:color w:val="auto"/>
                <w:sz w:val="24"/>
                <w:szCs w:val="24"/>
              </w:rPr>
              <w:t xml:space="preserve"> for practical </w:t>
            </w:r>
            <w:r w:rsidR="00051CA3">
              <w:rPr>
                <w:rFonts w:asciiTheme="minorHAnsi" w:hAnsiTheme="minorHAnsi" w:cstheme="minorHAnsi"/>
                <w:i/>
                <w:color w:val="auto"/>
                <w:sz w:val="24"/>
                <w:szCs w:val="24"/>
              </w:rPr>
              <w:t xml:space="preserve">and test </w:t>
            </w:r>
            <w:r>
              <w:rPr>
                <w:rFonts w:asciiTheme="minorHAnsi" w:hAnsiTheme="minorHAnsi" w:cstheme="minorHAnsi"/>
                <w:i/>
                <w:color w:val="auto"/>
                <w:sz w:val="24"/>
                <w:szCs w:val="24"/>
              </w:rPr>
              <w:t>exa</w:t>
            </w:r>
            <w:r w:rsidR="00051CA3">
              <w:rPr>
                <w:rFonts w:asciiTheme="minorHAnsi" w:hAnsiTheme="minorHAnsi" w:cstheme="minorHAnsi"/>
                <w:i/>
                <w:color w:val="auto"/>
                <w:sz w:val="24"/>
                <w:szCs w:val="24"/>
              </w:rPr>
              <w:t>m.</w:t>
            </w:r>
          </w:p>
        </w:tc>
        <w:tc>
          <w:tcPr>
            <w:tcW w:w="906" w:type="pct"/>
            <w:shd w:val="clear" w:color="auto" w:fill="E2EFD9" w:themeFill="accent6" w:themeFillTint="33"/>
            <w:vAlign w:val="center"/>
          </w:tcPr>
          <w:p w:rsidR="00ED56CD" w:rsidRPr="000A4187" w:rsidRDefault="00ED56CD" w:rsidP="000A4187">
            <w:pPr>
              <w:pStyle w:val="Normal1"/>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Exam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2"/>
            <w:placeholder>
              <w:docPart w:val="B321D9FE82C54E5899861475237980F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3A5EEC" w:rsidP="003A5EEC">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upload some </w:t>
            </w:r>
            <w:r>
              <w:rPr>
                <w:rFonts w:asciiTheme="minorHAnsi" w:hAnsiTheme="minorHAnsi" w:cstheme="minorHAnsi"/>
                <w:i/>
                <w:color w:val="auto"/>
                <w:sz w:val="24"/>
                <w:szCs w:val="24"/>
              </w:rPr>
              <w:t xml:space="preserve">practical exam </w:t>
            </w:r>
            <w:r>
              <w:rPr>
                <w:rFonts w:asciiTheme="minorHAnsi" w:hAnsiTheme="minorHAnsi" w:cstheme="minorHAnsi"/>
                <w:i/>
                <w:color w:val="auto"/>
                <w:sz w:val="24"/>
                <w:szCs w:val="24"/>
              </w:rPr>
              <w:t xml:space="preserve">as archive </w:t>
            </w:r>
            <w:r>
              <w:rPr>
                <w:rFonts w:asciiTheme="minorHAnsi" w:hAnsiTheme="minorHAnsi" w:cstheme="minorHAnsi"/>
                <w:i/>
                <w:color w:val="auto"/>
                <w:sz w:val="24"/>
                <w:szCs w:val="24"/>
              </w:rPr>
              <w:t>file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4C2F55" w:rsidRDefault="003A5EEC"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Upload</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521958"/>
            <w:placeholder>
              <w:docPart w:val="23E97ABFBC63461E8C582868C0111BC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3A5EEC" w:rsidP="003A5EEC">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re-upload some </w:t>
            </w:r>
            <w:r>
              <w:rPr>
                <w:rFonts w:asciiTheme="minorHAnsi" w:hAnsiTheme="minorHAnsi" w:cstheme="minorHAnsi"/>
                <w:i/>
                <w:color w:val="auto"/>
                <w:sz w:val="24"/>
                <w:szCs w:val="24"/>
              </w:rPr>
              <w:t>practical exam</w:t>
            </w:r>
            <w:r>
              <w:rPr>
                <w:rFonts w:asciiTheme="minorHAnsi" w:hAnsiTheme="minorHAnsi" w:cstheme="minorHAnsi"/>
                <w:i/>
                <w:color w:val="auto"/>
                <w:sz w:val="24"/>
                <w:szCs w:val="24"/>
              </w:rPr>
              <w:t xml:space="preserve"> as archive </w:t>
            </w:r>
            <w:r>
              <w:rPr>
                <w:rFonts w:asciiTheme="minorHAnsi" w:hAnsiTheme="minorHAnsi" w:cstheme="minorHAnsi"/>
                <w:i/>
                <w:color w:val="auto"/>
                <w:sz w:val="24"/>
                <w:szCs w:val="24"/>
              </w:rPr>
              <w:t>file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3"/>
            <w:placeholder>
              <w:docPart w:val="B2C2B7A07F8547FEB63488EC78EE76F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436F07" w:rsidRDefault="003A5EEC" w:rsidP="003A5EEC">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download the last uploaded </w:t>
            </w:r>
            <w:r>
              <w:rPr>
                <w:rFonts w:asciiTheme="minorHAnsi" w:hAnsiTheme="minorHAnsi" w:cstheme="minorHAnsi"/>
                <w:i/>
                <w:color w:val="auto"/>
                <w:sz w:val="24"/>
                <w:szCs w:val="24"/>
              </w:rPr>
              <w:t>practical exam</w:t>
            </w:r>
            <w:r>
              <w:rPr>
                <w:rFonts w:asciiTheme="minorHAnsi" w:hAnsiTheme="minorHAnsi" w:cstheme="minorHAnsi"/>
                <w:i/>
                <w:color w:val="auto"/>
                <w:sz w:val="24"/>
                <w:szCs w:val="24"/>
              </w:rPr>
              <w:t xml:space="preserve"> file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8708BF" w:rsidRPr="00545336" w:rsidTr="00353BB5">
        <w:trPr>
          <w:cnfStyle w:val="000000100000"/>
          <w:trHeight w:val="352"/>
        </w:trPr>
        <w:sdt>
          <w:sdtPr>
            <w:rPr>
              <w:rFonts w:asciiTheme="minorHAnsi" w:hAnsiTheme="minorHAnsi" w:cstheme="minorHAnsi"/>
              <w:i/>
              <w:color w:val="auto"/>
              <w:sz w:val="24"/>
              <w:szCs w:val="24"/>
            </w:rPr>
            <w:alias w:val="Priority"/>
            <w:tag w:val="Priority"/>
            <w:id w:val="321862"/>
            <w:placeholder>
              <w:docPart w:val="E0D37A045BE94F079D9F6353E6FBC57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708BF" w:rsidRPr="00545336" w:rsidRDefault="008708BF"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8708BF" w:rsidRPr="00436F07" w:rsidRDefault="008708BF" w:rsidP="008708BF">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evaluate and comment the </w:t>
            </w:r>
            <w:r>
              <w:rPr>
                <w:rFonts w:asciiTheme="minorHAnsi" w:hAnsiTheme="minorHAnsi" w:cstheme="minorHAnsi"/>
                <w:i/>
                <w:color w:val="auto"/>
                <w:sz w:val="24"/>
                <w:szCs w:val="24"/>
              </w:rPr>
              <w:t>practical exam</w:t>
            </w:r>
            <w:r>
              <w:rPr>
                <w:rFonts w:asciiTheme="minorHAnsi" w:hAnsiTheme="minorHAnsi" w:cstheme="minorHAnsi"/>
                <w:i/>
                <w:color w:val="auto"/>
                <w:sz w:val="24"/>
                <w:szCs w:val="24"/>
              </w:rPr>
              <w:t xml:space="preserve"> of some other student</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8708BF" w:rsidRPr="004C2F55" w:rsidRDefault="008708BF"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Evaluation</w:t>
            </w:r>
          </w:p>
        </w:tc>
      </w:tr>
      <w:tr w:rsidR="00051CA3" w:rsidRPr="00545336" w:rsidTr="00353BB5">
        <w:trPr>
          <w:trHeight w:val="352"/>
        </w:trPr>
        <w:sdt>
          <w:sdtPr>
            <w:rPr>
              <w:rFonts w:asciiTheme="minorHAnsi" w:hAnsiTheme="minorHAnsi" w:cstheme="minorHAnsi"/>
              <w:i/>
              <w:color w:val="auto"/>
              <w:sz w:val="24"/>
              <w:szCs w:val="24"/>
            </w:rPr>
            <w:alias w:val="Priority"/>
            <w:tag w:val="Priority"/>
            <w:id w:val="321861"/>
            <w:placeholder>
              <w:docPart w:val="ADAD46EE1B144C1A92B4034888D7C3F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51CA3" w:rsidRPr="00545336" w:rsidRDefault="00051CA3"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051CA3" w:rsidRPr="00436F07" w:rsidRDefault="00051CA3" w:rsidP="00051CA3">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normal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check practical and test exam results from his personal information page</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051CA3" w:rsidRPr="004C2F55" w:rsidRDefault="00051CA3" w:rsidP="00051CA3">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Results</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841"/>
            <w:placeholder>
              <w:docPart w:val="5B45DD8CEA46414DBB983EC19D4C88E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545336" w:rsidRDefault="00051CA3" w:rsidP="00051CA3">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normal user </w:t>
            </w:r>
            <w:r w:rsidR="003A5EEC" w:rsidRPr="00545336">
              <w:rPr>
                <w:rFonts w:asciiTheme="minorHAnsi" w:hAnsiTheme="minorHAnsi" w:cstheme="minorHAnsi"/>
                <w:i/>
                <w:color w:val="auto"/>
                <w:sz w:val="24"/>
                <w:szCs w:val="24"/>
              </w:rPr>
              <w:t>to sign-up for teamwork.</w:t>
            </w:r>
          </w:p>
        </w:tc>
        <w:tc>
          <w:tcPr>
            <w:tcW w:w="906" w:type="pct"/>
            <w:vMerge w:val="restart"/>
            <w:shd w:val="clear" w:color="auto" w:fill="E2EFD9" w:themeFill="accent6" w:themeFillTint="33"/>
            <w:vAlign w:val="center"/>
          </w:tcPr>
          <w:p w:rsidR="003A5EEC" w:rsidRPr="00545336" w:rsidRDefault="003A5EEC" w:rsidP="006E4011">
            <w:pPr>
              <w:pStyle w:val="Normal1"/>
              <w:spacing w:line="240" w:lineRule="auto"/>
              <w:jc w:val="center"/>
              <w:rPr>
                <w:rFonts w:asciiTheme="minorHAnsi" w:hAnsiTheme="minorHAnsi" w:cstheme="minorHAnsi"/>
                <w:i/>
                <w:color w:val="auto"/>
                <w:sz w:val="24"/>
                <w:szCs w:val="24"/>
              </w:rPr>
            </w:pPr>
            <w:r w:rsidRPr="006E4011">
              <w:rPr>
                <w:rFonts w:asciiTheme="minorHAnsi" w:hAnsiTheme="minorHAnsi" w:cstheme="minorHAnsi"/>
                <w:i/>
                <w:color w:val="0000FF"/>
                <w:sz w:val="24"/>
                <w:szCs w:val="24"/>
                <w:u w:val="single"/>
              </w:rPr>
              <w:t>Teamwork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4"/>
            <w:placeholder>
              <w:docPart w:val="FABE36B5FDF448208649D6F92946FEA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3A5EEC" w:rsidRPr="00545336" w:rsidRDefault="00051CA3" w:rsidP="001A5D1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normal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change his choice for participating in the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74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281BC0" w:rsidP="00281BC0">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normal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evaluate and comment some teammate</w:t>
            </w:r>
            <w:r>
              <w:rPr>
                <w:rFonts w:asciiTheme="minorHAnsi" w:hAnsiTheme="minorHAnsi" w:cstheme="minorHAnsi"/>
                <w:i/>
                <w:color w:val="auto"/>
                <w:sz w:val="24"/>
                <w:szCs w:val="24"/>
              </w:rPr>
              <w:t xml:space="preserve"> from the list with teamwork</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6E4011" w:rsidRDefault="003A5EEC" w:rsidP="00353BB5">
            <w:pPr>
              <w:pStyle w:val="Normal1"/>
              <w:spacing w:line="240" w:lineRule="auto"/>
              <w:jc w:val="center"/>
              <w:rPr>
                <w:rFonts w:asciiTheme="minorHAnsi" w:hAnsiTheme="minorHAnsi" w:cstheme="minorHAnsi"/>
                <w:i/>
                <w:color w:val="0000FF"/>
                <w:sz w:val="24"/>
                <w:szCs w:val="24"/>
                <w:u w:val="single"/>
              </w:rPr>
            </w:pPr>
            <w:r w:rsidRPr="006E4011">
              <w:rPr>
                <w:rFonts w:asciiTheme="minorHAnsi" w:hAnsiTheme="minorHAnsi" w:cstheme="minorHAnsi"/>
                <w:i/>
                <w:color w:val="0000FF"/>
                <w:sz w:val="24"/>
                <w:szCs w:val="24"/>
                <w:u w:val="single"/>
              </w:rPr>
              <w:t>Teammate Grading</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sidRPr="00F95AED">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281BC0" w:rsidP="00281BC0">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normal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w:t>
            </w:r>
            <w:r>
              <w:rPr>
                <w:rFonts w:asciiTheme="minorHAnsi" w:hAnsiTheme="minorHAnsi" w:cstheme="minorHAnsi"/>
                <w:i/>
                <w:color w:val="auto"/>
                <w:sz w:val="24"/>
                <w:szCs w:val="24"/>
              </w:rPr>
              <w:t>check the final teamwork scores from the list with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bl>
    <w:p w:rsidR="00CA208C" w:rsidRDefault="00CA208C" w:rsidP="00545336">
      <w:pPr>
        <w:pStyle w:val="Normal1"/>
        <w:spacing w:line="360" w:lineRule="auto"/>
        <w:jc w:val="both"/>
        <w:rPr>
          <w:rFonts w:asciiTheme="minorHAnsi" w:hAnsiTheme="minorHAnsi" w:cstheme="minorHAnsi"/>
          <w:color w:val="auto"/>
          <w:sz w:val="28"/>
          <w:szCs w:val="28"/>
        </w:rPr>
      </w:pPr>
    </w:p>
    <w:p w:rsidR="0061391C" w:rsidRDefault="00661EE3" w:rsidP="004801E4">
      <w:pPr>
        <w:pStyle w:val="Heading1"/>
      </w:pPr>
      <w:bookmarkStart w:id="13" w:name="_Toc402289671"/>
      <w:r w:rsidRPr="00661EE3">
        <w:lastRenderedPageBreak/>
        <w:t>TECHNICAL REQUIREMENTS</w:t>
      </w:r>
      <w:bookmarkEnd w:id="13"/>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Anti</w:t>
      </w:r>
      <w:r>
        <w:rPr>
          <w:rFonts w:asciiTheme="minorHAnsi" w:hAnsiTheme="minorHAnsi" w:cstheme="minorHAnsi"/>
          <w:color w:val="auto"/>
          <w:sz w:val="28"/>
          <w:szCs w:val="28"/>
        </w:rPr>
        <w:t>-</w:t>
      </w:r>
      <w:r w:rsidRPr="00661EE3">
        <w:rPr>
          <w:rFonts w:asciiTheme="minorHAnsi" w:hAnsiTheme="minorHAnsi" w:cstheme="minorHAnsi"/>
          <w:color w:val="auto"/>
          <w:sz w:val="28"/>
          <w:szCs w:val="28"/>
        </w:rPr>
        <w:t>cheat security</w:t>
      </w:r>
    </w:p>
    <w:p w:rsidR="00661EE3" w:rsidRDefault="00D06B2B" w:rsidP="004801E4">
      <w:pPr>
        <w:pStyle w:val="Normal1"/>
        <w:numPr>
          <w:ilvl w:val="0"/>
          <w:numId w:val="2"/>
        </w:numPr>
        <w:spacing w:line="360" w:lineRule="auto"/>
        <w:ind w:left="1080"/>
        <w:jc w:val="both"/>
        <w:rPr>
          <w:rFonts w:asciiTheme="minorHAnsi" w:hAnsiTheme="minorHAnsi" w:cstheme="minorHAnsi"/>
          <w:color w:val="auto"/>
          <w:sz w:val="28"/>
          <w:szCs w:val="28"/>
        </w:rPr>
      </w:pPr>
      <w:r>
        <w:rPr>
          <w:rFonts w:asciiTheme="minorHAnsi" w:hAnsiTheme="minorHAnsi" w:cstheme="minorHAnsi"/>
          <w:color w:val="auto"/>
          <w:sz w:val="28"/>
          <w:szCs w:val="28"/>
        </w:rPr>
        <w:t>Score data alteration security</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Precise estimation of exa</w:t>
      </w:r>
      <w:r w:rsidR="00D06B2B">
        <w:rPr>
          <w:rFonts w:asciiTheme="minorHAnsi" w:hAnsiTheme="minorHAnsi" w:cstheme="minorHAnsi"/>
          <w:color w:val="auto"/>
          <w:sz w:val="28"/>
          <w:szCs w:val="28"/>
        </w:rPr>
        <w:t>m result and course total score</w:t>
      </w:r>
    </w:p>
    <w:p w:rsidR="0061391C" w:rsidRDefault="00661EE3" w:rsidP="004801E4">
      <w:pPr>
        <w:pStyle w:val="Heading1"/>
      </w:pPr>
      <w:bookmarkStart w:id="14" w:name="_Toc402289672"/>
      <w:r w:rsidRPr="00661EE3">
        <w:t>ENVIRONMENT REQUIREMENTS</w:t>
      </w:r>
      <w:bookmarkEnd w:id="14"/>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Administrator access</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internet access</w:t>
      </w:r>
    </w:p>
    <w:p w:rsidR="0049780F" w:rsidRDefault="0049780F" w:rsidP="004801E4">
      <w:pPr>
        <w:pStyle w:val="Heading1"/>
      </w:pPr>
      <w:bookmarkStart w:id="15" w:name="_Toc402289673"/>
      <w:r w:rsidRPr="00661EE3">
        <w:t>HARDWARE REQUIREMENTS</w:t>
      </w:r>
      <w:bookmarkEnd w:id="15"/>
    </w:p>
    <w:p w:rsidR="0049780F" w:rsidRPr="00D4546D" w:rsidRDefault="0049780F"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reliability</w:t>
      </w:r>
    </w:p>
    <w:p w:rsidR="00FF43A3" w:rsidRDefault="006851D2" w:rsidP="004801E4">
      <w:pPr>
        <w:pStyle w:val="Heading1"/>
      </w:pPr>
      <w:bookmarkStart w:id="16" w:name="_Toc402289674"/>
      <w:r>
        <w:t>SOFTWARE QUALITIES</w:t>
      </w:r>
      <w:bookmarkEnd w:id="16"/>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User-friendliness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users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of all sorts and types and not all of them will be very experienced with computers, it is essential that the application be as user-friendly as possible.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Correctness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b</w:t>
      </w:r>
      <w:r w:rsidRPr="00863CD7">
        <w:rPr>
          <w:rFonts w:asciiTheme="minorHAnsi" w:hAnsiTheme="minorHAnsi" w:cstheme="minorHAnsi"/>
          <w:color w:val="auto"/>
          <w:sz w:val="28"/>
          <w:szCs w:val="28"/>
        </w:rPr>
        <w:t>ecause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is investing a lot of time and money in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it is imperative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performs correctly and does not print incorrect information about paintings.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Reliability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eliability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expected to be essential, but nonetheless important. Accepted rate of fa</w:t>
      </w:r>
      <w:r>
        <w:rPr>
          <w:rFonts w:asciiTheme="minorHAnsi" w:hAnsiTheme="minorHAnsi" w:cstheme="minorHAnsi"/>
          <w:color w:val="auto"/>
          <w:sz w:val="28"/>
          <w:szCs w:val="28"/>
        </w:rPr>
        <w:t>ilure is 1 crash per fortnight.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Performance</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highly essential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w:t>
      </w:r>
      <w:r>
        <w:rPr>
          <w:rFonts w:asciiTheme="minorHAnsi" w:hAnsiTheme="minorHAnsi" w:cstheme="minorHAnsi"/>
          <w:color w:val="auto"/>
          <w:sz w:val="28"/>
          <w:szCs w:val="28"/>
        </w:rPr>
        <w:t>lication runs efficiently. Any request</w:t>
      </w:r>
      <w:r w:rsidRPr="00863CD7">
        <w:rPr>
          <w:rFonts w:asciiTheme="minorHAnsi" w:hAnsiTheme="minorHAnsi" w:cstheme="minorHAnsi"/>
          <w:color w:val="auto"/>
          <w:sz w:val="28"/>
          <w:szCs w:val="28"/>
        </w:rPr>
        <w:t xml:space="preserve"> should not take more than 5 seconds.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lastRenderedPageBreak/>
        <w:t>Reusability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eusability will not be important in this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Extensibility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o</w:t>
      </w:r>
      <w:r w:rsidRPr="00863CD7">
        <w:rPr>
          <w:rFonts w:asciiTheme="minorHAnsi" w:hAnsiTheme="minorHAnsi" w:cstheme="minorHAnsi"/>
          <w:color w:val="auto"/>
          <w:sz w:val="28"/>
          <w:szCs w:val="28"/>
        </w:rPr>
        <w:t>ver time the system will be enhanced with small features, therefore the application should be extensible.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Robustness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expected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does not crash if a user inputs wrong data or makes mistakes or if links are broken.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Maintainability</w:t>
      </w:r>
      <w:r w:rsidRPr="00863CD7">
        <w:rPr>
          <w:rFonts w:asciiTheme="minorHAnsi" w:hAnsiTheme="minorHAnsi" w:cstheme="minorHAnsi"/>
          <w:color w:val="auto"/>
          <w:sz w:val="28"/>
          <w:szCs w:val="28"/>
        </w:rPr>
        <w:t xml:space="preserve"> –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expects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used by different kinds of users over varying periods of time. Routine maintenance may be necessary at </w:t>
      </w:r>
      <w:r w:rsidR="00564B26">
        <w:rPr>
          <w:rFonts w:asciiTheme="minorHAnsi" w:hAnsiTheme="minorHAnsi" w:cstheme="minorHAnsi"/>
          <w:color w:val="auto"/>
          <w:sz w:val="28"/>
          <w:szCs w:val="28"/>
        </w:rPr>
        <w:t>times;</w:t>
      </w:r>
      <w:r w:rsidRPr="00863CD7">
        <w:rPr>
          <w:rFonts w:asciiTheme="minorHAnsi" w:hAnsiTheme="minorHAnsi" w:cstheme="minorHAnsi"/>
          <w:color w:val="auto"/>
          <w:sz w:val="28"/>
          <w:szCs w:val="28"/>
        </w:rPr>
        <w:t xml:space="preserve"> hence the system should be easily maintainable.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Reparability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it is possible that the application may not be fault-free,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should be designed and implemented such that it can be easily repaired in the future.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Safety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a critical application that can affect society at large and therefore there is not much concern about safety of the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Understandability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o support evolvability, reparability, and maintainability, it is imperative that all aspects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(design, code and test cases) be easily understandable, even to future developers who are not currently involved in the creation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Interoperability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does not have to interoperate with any other software, interoperability is not a concern.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Productivity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p</w:t>
      </w:r>
      <w:r w:rsidRPr="00863CD7">
        <w:rPr>
          <w:rFonts w:asciiTheme="minorHAnsi" w:hAnsiTheme="minorHAnsi" w:cstheme="minorHAnsi"/>
          <w:color w:val="auto"/>
          <w:sz w:val="28"/>
          <w:szCs w:val="28"/>
        </w:rPr>
        <w:t xml:space="preserve">roductivity is not of a concern for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FF43A3"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Visibility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v</w:t>
      </w:r>
      <w:r w:rsidRPr="00863CD7">
        <w:rPr>
          <w:rFonts w:asciiTheme="minorHAnsi" w:hAnsiTheme="minorHAnsi" w:cstheme="minorHAnsi"/>
          <w:color w:val="auto"/>
          <w:sz w:val="28"/>
          <w:szCs w:val="28"/>
        </w:rPr>
        <w:t xml:space="preserve">isibility is not a concern in the development of the </w:t>
      </w:r>
      <w:r>
        <w:rPr>
          <w:rFonts w:asciiTheme="minorHAnsi" w:hAnsiTheme="minorHAnsi" w:cstheme="minorHAnsi"/>
          <w:color w:val="auto"/>
          <w:sz w:val="28"/>
          <w:szCs w:val="28"/>
        </w:rPr>
        <w:t>TASS</w:t>
      </w:r>
    </w:p>
    <w:p w:rsidR="0049780F" w:rsidRDefault="00FF43A3" w:rsidP="004801E4">
      <w:pPr>
        <w:pStyle w:val="Heading1"/>
      </w:pPr>
      <w:bookmarkStart w:id="17" w:name="_Toc402289675"/>
      <w:r>
        <w:lastRenderedPageBreak/>
        <w:t>GLOSSARY</w:t>
      </w:r>
      <w:bookmarkEnd w:id="17"/>
    </w:p>
    <w:p w:rsidR="00FF43A3" w:rsidRPr="00564B26" w:rsidRDefault="00FF43A3" w:rsidP="00FF43A3">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Theme="minorHAnsi" w:hAnsiTheme="minorHAnsi" w:cstheme="minorHAnsi"/>
          <w:b/>
          <w:color w:val="auto"/>
          <w:sz w:val="28"/>
          <w:szCs w:val="28"/>
        </w:rPr>
        <w:t>Telerik Academy Student System (TASS)</w:t>
      </w:r>
      <w:r w:rsidRPr="00FF43A3">
        <w:rPr>
          <w:rFonts w:ascii="Calibri" w:hAnsi="Calibri" w:cs="Calibri"/>
          <w:b/>
          <w:color w:val="auto"/>
          <w:sz w:val="28"/>
          <w:szCs w:val="28"/>
        </w:rPr>
        <w:t xml:space="preserve"> </w:t>
      </w:r>
      <w:r w:rsidRPr="00FF43A3">
        <w:rPr>
          <w:rFonts w:ascii="Calibri" w:hAnsi="Calibri" w:cs="Calibri"/>
          <w:color w:val="auto"/>
          <w:sz w:val="28"/>
          <w:szCs w:val="28"/>
        </w:rPr>
        <w:t xml:space="preserve">– </w:t>
      </w:r>
      <w:r w:rsidR="00564B26">
        <w:rPr>
          <w:rFonts w:ascii="Calibri" w:hAnsi="Calibri" w:cs="Calibri"/>
          <w:color w:val="auto"/>
          <w:sz w:val="28"/>
          <w:szCs w:val="28"/>
        </w:rPr>
        <w:t>a</w:t>
      </w:r>
      <w:r w:rsidR="009E61A1" w:rsidRPr="009E61A1">
        <w:rPr>
          <w:rFonts w:ascii="Calibri" w:hAnsi="Calibri" w:cs="Calibri"/>
          <w:color w:val="auto"/>
          <w:sz w:val="28"/>
          <w:szCs w:val="28"/>
        </w:rPr>
        <w:t xml:space="preserve"> student system developed for the purpose of tra</w:t>
      </w:r>
      <w:r w:rsidR="009E61A1">
        <w:rPr>
          <w:rFonts w:ascii="Calibri" w:hAnsi="Calibri" w:cs="Calibri"/>
          <w:color w:val="auto"/>
          <w:sz w:val="28"/>
          <w:szCs w:val="28"/>
        </w:rPr>
        <w:t>ining at the Academy of Telerik</w:t>
      </w:r>
      <w:r w:rsidRPr="00FF43A3">
        <w:rPr>
          <w:rFonts w:ascii="Calibri" w:hAnsi="Calibri" w:cs="Calibri"/>
          <w:color w:val="auto"/>
          <w:sz w:val="28"/>
          <w:szCs w:val="28"/>
        </w:rPr>
        <w:t>.</w:t>
      </w:r>
    </w:p>
    <w:p w:rsidR="00564B26" w:rsidRPr="00564B26" w:rsidRDefault="00564B26" w:rsidP="00564B26">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Calibri" w:hAnsi="Calibri" w:cs="Calibri"/>
          <w:b/>
          <w:color w:val="auto"/>
          <w:sz w:val="28"/>
          <w:szCs w:val="28"/>
        </w:rPr>
        <w:t xml:space="preserve">User </w:t>
      </w:r>
      <w:r w:rsidRPr="00B34AAE">
        <w:rPr>
          <w:rFonts w:ascii="Calibri" w:hAnsi="Calibri" w:cs="Calibri"/>
          <w:color w:val="auto"/>
          <w:sz w:val="28"/>
          <w:szCs w:val="28"/>
        </w:rPr>
        <w:t xml:space="preserve">– </w:t>
      </w:r>
      <w:r>
        <w:rPr>
          <w:rFonts w:asciiTheme="minorHAnsi" w:hAnsiTheme="minorHAnsi" w:cstheme="minorHAnsi"/>
          <w:color w:val="auto"/>
          <w:sz w:val="28"/>
          <w:szCs w:val="28"/>
        </w:rPr>
        <w:t>a</w:t>
      </w:r>
      <w:r w:rsidRPr="00B34AAE">
        <w:rPr>
          <w:rFonts w:ascii="Calibri" w:hAnsi="Calibri" w:cs="Calibri"/>
          <w:color w:val="auto"/>
          <w:sz w:val="28"/>
          <w:szCs w:val="28"/>
        </w:rPr>
        <w:t xml:space="preserve"> </w:t>
      </w:r>
      <w:r>
        <w:rPr>
          <w:rFonts w:asciiTheme="minorHAnsi" w:hAnsiTheme="minorHAnsi" w:cstheme="minorHAnsi"/>
          <w:color w:val="auto"/>
          <w:sz w:val="28"/>
          <w:szCs w:val="28"/>
        </w:rPr>
        <w:t>student in Telerik Academy</w:t>
      </w:r>
      <w:r w:rsidRPr="00B34AAE">
        <w:rPr>
          <w:rFonts w:ascii="Calibri" w:hAnsi="Calibri" w:cs="Calibri"/>
          <w:color w:val="auto"/>
          <w:sz w:val="28"/>
          <w:szCs w:val="28"/>
        </w:rPr>
        <w:t>.</w:t>
      </w:r>
    </w:p>
    <w:p w:rsidR="00EC0252" w:rsidRPr="00FF43A3" w:rsidRDefault="00EC0252" w:rsidP="00FF43A3">
      <w:pPr>
        <w:pStyle w:val="Normal1"/>
        <w:numPr>
          <w:ilvl w:val="0"/>
          <w:numId w:val="2"/>
        </w:numPr>
        <w:spacing w:line="360" w:lineRule="auto"/>
        <w:ind w:left="1080"/>
        <w:jc w:val="both"/>
        <w:rPr>
          <w:rFonts w:ascii="Calibri" w:hAnsi="Calibri" w:cs="Calibri"/>
          <w:b/>
          <w:color w:val="auto"/>
          <w:sz w:val="28"/>
          <w:szCs w:val="28"/>
        </w:rPr>
      </w:pPr>
      <w:r>
        <w:rPr>
          <w:rFonts w:asciiTheme="minorHAnsi" w:hAnsiTheme="minorHAnsi" w:cstheme="minorHAnsi"/>
          <w:b/>
          <w:color w:val="auto"/>
          <w:sz w:val="28"/>
          <w:szCs w:val="28"/>
        </w:rPr>
        <w:t xml:space="preserve">Admin GUI </w:t>
      </w:r>
      <w:r w:rsidRPr="00B34AAE">
        <w:rPr>
          <w:rFonts w:ascii="Calibri" w:hAnsi="Calibri" w:cs="Calibri"/>
          <w:color w:val="auto"/>
          <w:sz w:val="28"/>
          <w:szCs w:val="28"/>
        </w:rPr>
        <w:t xml:space="preserve">– </w:t>
      </w:r>
      <w:r w:rsidR="00564B26">
        <w:rPr>
          <w:rFonts w:asciiTheme="minorHAnsi" w:hAnsiTheme="minorHAnsi" w:cstheme="minorHAnsi"/>
          <w:color w:val="auto"/>
          <w:sz w:val="28"/>
          <w:szCs w:val="28"/>
        </w:rPr>
        <w:t>it</w:t>
      </w:r>
      <w:r w:rsidR="00934501" w:rsidRPr="00934501">
        <w:rPr>
          <w:rFonts w:asciiTheme="minorHAnsi" w:hAnsiTheme="minorHAnsi" w:cstheme="minorHAnsi"/>
          <w:color w:val="auto"/>
          <w:sz w:val="28"/>
          <w:szCs w:val="28"/>
        </w:rPr>
        <w:t xml:space="preserve"> is used for all administration related functionality like </w:t>
      </w:r>
      <w:r w:rsidR="00934501">
        <w:rPr>
          <w:rFonts w:asciiTheme="minorHAnsi" w:hAnsiTheme="minorHAnsi" w:cstheme="minorHAnsi"/>
          <w:color w:val="auto"/>
          <w:sz w:val="28"/>
          <w:szCs w:val="28"/>
        </w:rPr>
        <w:t>giving user roles, creating and deleting of courses, lectures, exams and teamwork, assigning students to them</w:t>
      </w:r>
      <w:r w:rsidR="00934501" w:rsidRPr="00934501">
        <w:rPr>
          <w:rFonts w:asciiTheme="minorHAnsi" w:hAnsiTheme="minorHAnsi" w:cstheme="minorHAnsi"/>
          <w:color w:val="auto"/>
          <w:sz w:val="28"/>
          <w:szCs w:val="28"/>
        </w:rPr>
        <w:t xml:space="preserve">, </w:t>
      </w:r>
      <w:r w:rsidR="00934501">
        <w:rPr>
          <w:rFonts w:asciiTheme="minorHAnsi" w:hAnsiTheme="minorHAnsi" w:cstheme="minorHAnsi"/>
          <w:color w:val="auto"/>
          <w:sz w:val="28"/>
          <w:szCs w:val="28"/>
        </w:rPr>
        <w:t>practical exam and test evaluations, bonuses, anti-c</w:t>
      </w:r>
      <w:r w:rsidR="00934501" w:rsidRPr="00934501">
        <w:rPr>
          <w:rFonts w:asciiTheme="minorHAnsi" w:hAnsiTheme="minorHAnsi" w:cstheme="minorHAnsi"/>
          <w:color w:val="auto"/>
          <w:sz w:val="28"/>
          <w:szCs w:val="28"/>
        </w:rPr>
        <w:t>heat</w:t>
      </w:r>
      <w:r w:rsidR="00934501">
        <w:rPr>
          <w:rFonts w:asciiTheme="minorHAnsi" w:hAnsiTheme="minorHAnsi" w:cstheme="minorHAnsi"/>
          <w:color w:val="auto"/>
          <w:sz w:val="28"/>
          <w:szCs w:val="28"/>
        </w:rPr>
        <w:t>, certificates,</w:t>
      </w:r>
      <w:r w:rsidR="00934501" w:rsidRPr="00934501">
        <w:rPr>
          <w:rFonts w:asciiTheme="minorHAnsi" w:hAnsiTheme="minorHAnsi" w:cstheme="minorHAnsi"/>
          <w:color w:val="auto"/>
          <w:sz w:val="28"/>
          <w:szCs w:val="28"/>
        </w:rPr>
        <w:t xml:space="preserve"> etc.</w:t>
      </w:r>
    </w:p>
    <w:p w:rsidR="00EC0252" w:rsidRPr="00EC0252" w:rsidRDefault="00564B26" w:rsidP="00EC0252">
      <w:pPr>
        <w:pStyle w:val="Normal1"/>
        <w:numPr>
          <w:ilvl w:val="0"/>
          <w:numId w:val="2"/>
        </w:numPr>
        <w:spacing w:line="360" w:lineRule="auto"/>
        <w:ind w:left="1080"/>
        <w:jc w:val="both"/>
        <w:rPr>
          <w:rFonts w:ascii="Calibri" w:hAnsi="Calibri" w:cs="Calibri"/>
          <w:b/>
          <w:color w:val="auto"/>
          <w:sz w:val="28"/>
          <w:szCs w:val="28"/>
        </w:rPr>
      </w:pPr>
      <w:r>
        <w:rPr>
          <w:rFonts w:ascii="Calibri" w:hAnsi="Calibri" w:cs="Calibri"/>
          <w:b/>
          <w:color w:val="auto"/>
          <w:sz w:val="28"/>
          <w:szCs w:val="28"/>
        </w:rPr>
        <w:t>UI</w:t>
      </w:r>
      <w:r w:rsidRPr="00564B26">
        <w:t xml:space="preserve"> </w:t>
      </w:r>
      <w:r w:rsidRPr="00B34AAE">
        <w:rPr>
          <w:rFonts w:ascii="Calibri" w:hAnsi="Calibri" w:cs="Calibri"/>
          <w:color w:val="auto"/>
          <w:sz w:val="28"/>
          <w:szCs w:val="28"/>
        </w:rPr>
        <w:t xml:space="preserve">– </w:t>
      </w:r>
      <w:r w:rsidRPr="00564B26">
        <w:rPr>
          <w:rFonts w:ascii="Calibri" w:hAnsi="Calibri" w:cs="Calibri"/>
          <w:color w:val="auto"/>
          <w:sz w:val="28"/>
          <w:szCs w:val="28"/>
        </w:rPr>
        <w:t>the interface between the end-user of an application and the software behind it</w:t>
      </w:r>
    </w:p>
    <w:p w:rsidR="00FF43A3" w:rsidRDefault="00FF43A3" w:rsidP="00FF43A3">
      <w:pPr>
        <w:pStyle w:val="Normal1"/>
        <w:spacing w:line="360" w:lineRule="auto"/>
        <w:jc w:val="both"/>
        <w:rPr>
          <w:rFonts w:asciiTheme="minorHAnsi" w:hAnsiTheme="minorHAnsi" w:cstheme="minorHAnsi"/>
          <w:color w:val="auto"/>
          <w:sz w:val="28"/>
          <w:szCs w:val="28"/>
        </w:rPr>
      </w:pPr>
    </w:p>
    <w:p w:rsidR="00550FEC" w:rsidRPr="00837E55" w:rsidRDefault="00706E3C" w:rsidP="00564B26">
      <w:pPr>
        <w:pStyle w:val="Normal1"/>
        <w:spacing w:line="360" w:lineRule="auto"/>
        <w:jc w:val="center"/>
        <w:rPr>
          <w:rFonts w:ascii="Calibri" w:hAnsi="Calibri" w:cs="Times New Roman"/>
          <w:color w:val="auto"/>
          <w:sz w:val="24"/>
          <w:szCs w:val="24"/>
        </w:rPr>
      </w:pPr>
      <w:r>
        <w:rPr>
          <w:rFonts w:ascii="Calibri" w:hAnsi="Calibri" w:cs="Times New Roman"/>
          <w:noProof/>
          <w:color w:val="auto"/>
          <w:sz w:val="24"/>
          <w:szCs w:val="24"/>
        </w:rPr>
        <w:drawing>
          <wp:inline distT="0" distB="0" distL="0" distR="0">
            <wp:extent cx="5884674" cy="3293933"/>
            <wp:effectExtent l="19050" t="0" r="1776" b="0"/>
            <wp:docPr id="1" name="Picture 0"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30"/>
                    <a:stretch>
                      <a:fillRect/>
                    </a:stretch>
                  </pic:blipFill>
                  <pic:spPr>
                    <a:xfrm>
                      <a:off x="0" y="0"/>
                      <a:ext cx="5886311" cy="3294849"/>
                    </a:xfrm>
                    <a:prstGeom prst="rect">
                      <a:avLst/>
                    </a:prstGeom>
                  </pic:spPr>
                </pic:pic>
              </a:graphicData>
            </a:graphic>
          </wp:inline>
        </w:drawing>
      </w:r>
    </w:p>
    <w:sectPr w:rsidR="00550FEC" w:rsidRPr="00837E55" w:rsidSect="009E6794">
      <w:headerReference w:type="default" r:id="rId31"/>
      <w:footerReference w:type="default" r:id="rId32"/>
      <w:pgSz w:w="12240" w:h="15840" w:code="9"/>
      <w:pgMar w:top="1166" w:right="850" w:bottom="850" w:left="108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1160" w:rsidRDefault="00D81160">
      <w:r>
        <w:separator/>
      </w:r>
    </w:p>
  </w:endnote>
  <w:endnote w:type="continuationSeparator" w:id="1">
    <w:p w:rsidR="00D81160" w:rsidRDefault="00D811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Pr="003F7637" w:rsidRDefault="00353BB5"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53BB5" w:rsidRPr="003F7637" w:rsidTr="00550FEC">
      <w:trPr>
        <w:trHeight w:val="76"/>
      </w:trPr>
      <w:tc>
        <w:tcPr>
          <w:tcW w:w="10336" w:type="dxa"/>
          <w:gridSpan w:val="3"/>
          <w:shd w:val="clear" w:color="auto" w:fill="CCFF00"/>
          <w:vAlign w:val="center"/>
        </w:tcPr>
        <w:p w:rsidR="00353BB5" w:rsidRPr="003F7637" w:rsidRDefault="00353BB5" w:rsidP="00A97129">
          <w:pPr>
            <w:pStyle w:val="Header"/>
            <w:rPr>
              <w:rFonts w:ascii="Arial" w:hAnsi="Arial" w:cs="Arial"/>
              <w:i/>
              <w:sz w:val="8"/>
              <w:szCs w:val="8"/>
            </w:rPr>
          </w:pPr>
        </w:p>
      </w:tc>
    </w:tr>
    <w:tr w:rsidR="00353BB5" w:rsidRPr="003F7637" w:rsidTr="00550FEC">
      <w:trPr>
        <w:trHeight w:val="71"/>
      </w:trPr>
      <w:tc>
        <w:tcPr>
          <w:tcW w:w="3159" w:type="dxa"/>
          <w:vAlign w:val="center"/>
        </w:tcPr>
        <w:p w:rsidR="00353BB5" w:rsidRPr="00520017" w:rsidRDefault="00353BB5" w:rsidP="00520017">
          <w:pPr>
            <w:pStyle w:val="Footer"/>
            <w:spacing w:before="60"/>
            <w:jc w:val="left"/>
            <w:rPr>
              <w:rFonts w:ascii="Arial" w:hAnsi="Arial" w:cs="Arial"/>
              <w:sz w:val="18"/>
              <w:szCs w:val="18"/>
            </w:rPr>
          </w:pPr>
          <w:r w:rsidRPr="003F7637">
            <w:rPr>
              <w:rFonts w:ascii="Arial" w:eastAsia="Malgun Gothic" w:hAnsi="Arial" w:cs="Arial"/>
              <w:i/>
              <w:sz w:val="18"/>
              <w:szCs w:val="18"/>
              <w:lang w:eastAsia="ko-KR"/>
            </w:rPr>
            <w:t xml:space="preserve">Version </w:t>
          </w:r>
          <w:r>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Pr>
              <w:rFonts w:ascii="Arial" w:eastAsia="Malgun Gothic" w:hAnsi="Arial" w:cs="Arial"/>
              <w:i/>
              <w:sz w:val="18"/>
              <w:szCs w:val="18"/>
              <w:lang w:eastAsia="ko-KR"/>
            </w:rPr>
            <w:fldChar w:fldCharType="separate"/>
          </w:r>
          <w:r w:rsidR="00F95AED">
            <w:rPr>
              <w:rFonts w:ascii="Arial" w:eastAsia="Malgun Gothic" w:hAnsi="Arial" w:cs="Arial"/>
              <w:i/>
              <w:noProof/>
              <w:sz w:val="18"/>
              <w:szCs w:val="18"/>
              <w:lang w:eastAsia="ko-KR"/>
            </w:rPr>
            <w:t>3.0</w:t>
          </w:r>
          <w:r>
            <w:rPr>
              <w:rFonts w:ascii="Arial" w:eastAsia="Malgun Gothic" w:hAnsi="Arial" w:cs="Arial"/>
              <w:i/>
              <w:sz w:val="18"/>
              <w:szCs w:val="18"/>
              <w:lang w:eastAsia="ko-KR"/>
            </w:rPr>
            <w:fldChar w:fldCharType="end"/>
          </w:r>
        </w:p>
      </w:tc>
      <w:tc>
        <w:tcPr>
          <w:tcW w:w="3588" w:type="dxa"/>
          <w:vAlign w:val="center"/>
        </w:tcPr>
        <w:p w:rsidR="00353BB5" w:rsidRPr="003F7637" w:rsidRDefault="00353BB5"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353BB5" w:rsidRPr="003F7637" w:rsidRDefault="00353BB5"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Pr="003F7637">
            <w:rPr>
              <w:rFonts w:ascii="Arial" w:hAnsi="Arial" w:cs="Arial"/>
              <w:i/>
              <w:sz w:val="18"/>
              <w:szCs w:val="18"/>
            </w:rPr>
            <w:fldChar w:fldCharType="separate"/>
          </w:r>
          <w:r w:rsidR="00F95AED">
            <w:rPr>
              <w:rFonts w:ascii="Arial" w:hAnsi="Arial" w:cs="Arial"/>
              <w:i/>
              <w:noProof/>
              <w:sz w:val="18"/>
              <w:szCs w:val="18"/>
            </w:rPr>
            <w:t>9</w:t>
          </w:r>
          <w:r w:rsidRPr="003F7637">
            <w:rPr>
              <w:rFonts w:ascii="Arial" w:hAnsi="Arial" w:cs="Arial"/>
              <w:i/>
              <w:sz w:val="18"/>
              <w:szCs w:val="18"/>
            </w:rPr>
            <w:fldChar w:fldCharType="end"/>
          </w:r>
          <w:r w:rsidRPr="003F7637">
            <w:rPr>
              <w:rFonts w:ascii="Arial" w:hAnsi="Arial" w:cs="Arial"/>
              <w:i/>
              <w:sz w:val="18"/>
              <w:szCs w:val="18"/>
            </w:rPr>
            <w:t xml:space="preserve"> of </w:t>
          </w:r>
          <w:r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Pr="003F7637">
            <w:rPr>
              <w:rFonts w:ascii="Arial" w:hAnsi="Arial" w:cs="Arial"/>
              <w:i/>
              <w:sz w:val="18"/>
              <w:szCs w:val="18"/>
            </w:rPr>
            <w:fldChar w:fldCharType="separate"/>
          </w:r>
          <w:r w:rsidR="00F95AED">
            <w:rPr>
              <w:rFonts w:ascii="Arial" w:hAnsi="Arial" w:cs="Arial"/>
              <w:i/>
              <w:noProof/>
              <w:sz w:val="18"/>
              <w:szCs w:val="18"/>
            </w:rPr>
            <w:t>12</w:t>
          </w:r>
          <w:r w:rsidRPr="003F7637">
            <w:rPr>
              <w:rFonts w:ascii="Arial" w:hAnsi="Arial" w:cs="Arial"/>
              <w:i/>
              <w:sz w:val="18"/>
              <w:szCs w:val="18"/>
            </w:rPr>
            <w:fldChar w:fldCharType="end"/>
          </w:r>
        </w:p>
      </w:tc>
    </w:tr>
  </w:tbl>
  <w:p w:rsidR="00353BB5" w:rsidRPr="003F7637" w:rsidRDefault="00353BB5"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1160" w:rsidRDefault="00D81160">
      <w:r>
        <w:separator/>
      </w:r>
    </w:p>
  </w:footnote>
  <w:footnote w:type="continuationSeparator" w:id="1">
    <w:p w:rsidR="00D81160" w:rsidRDefault="00D811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53BB5" w:rsidRPr="0017625F" w:rsidTr="001C6770">
      <w:trPr>
        <w:trHeight w:val="700"/>
      </w:trPr>
      <w:tc>
        <w:tcPr>
          <w:tcW w:w="10170" w:type="dxa"/>
        </w:tcPr>
        <w:p w:rsidR="00353BB5" w:rsidRPr="0017625F" w:rsidRDefault="00353BB5" w:rsidP="008758B8">
          <w:pPr>
            <w:pStyle w:val="Header"/>
            <w:jc w:val="left"/>
          </w:pPr>
          <w:r>
            <w:rPr>
              <w:noProof/>
            </w:rPr>
            <w:drawing>
              <wp:inline distT="0" distB="0" distL="0" distR="0">
                <wp:extent cx="6424612" cy="398523"/>
                <wp:effectExtent l="19050" t="0" r="0" b="0"/>
                <wp:docPr id="2" name="Picture 2"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53BB5" w:rsidRPr="008758B8" w:rsidRDefault="00353BB5" w:rsidP="00D874E2">
          <w:pPr>
            <w:pStyle w:val="Header"/>
            <w:spacing w:line="240" w:lineRule="exact"/>
          </w:pPr>
        </w:p>
      </w:tc>
    </w:tr>
    <w:tr w:rsidR="00353BB5" w:rsidRPr="0017625F" w:rsidTr="001C6770">
      <w:trPr>
        <w:trHeight w:val="63"/>
      </w:trPr>
      <w:tc>
        <w:tcPr>
          <w:tcW w:w="10191" w:type="dxa"/>
          <w:gridSpan w:val="2"/>
          <w:shd w:val="clear" w:color="auto" w:fill="CCFF00"/>
        </w:tcPr>
        <w:p w:rsidR="00353BB5" w:rsidRPr="0017625F" w:rsidRDefault="00353BB5" w:rsidP="001C6770">
          <w:pPr>
            <w:pStyle w:val="Header"/>
            <w:rPr>
              <w:sz w:val="8"/>
              <w:szCs w:val="8"/>
            </w:rPr>
          </w:pPr>
        </w:p>
      </w:tc>
    </w:tr>
  </w:tbl>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Pr="000E532F" w:rsidRDefault="00353BB5">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0E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450B4A"/>
    <w:multiLevelType w:val="multilevel"/>
    <w:tmpl w:val="ECF2B5EA"/>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F4A41E4"/>
    <w:multiLevelType w:val="multilevel"/>
    <w:tmpl w:val="018A6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861817"/>
    <w:multiLevelType w:val="multilevel"/>
    <w:tmpl w:val="05A00D6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3810F3"/>
    <w:multiLevelType w:val="multilevel"/>
    <w:tmpl w:val="AFE8F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950FCC"/>
    <w:multiLevelType w:val="multilevel"/>
    <w:tmpl w:val="B6F09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770C01"/>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EF5569"/>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C36B6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63208C"/>
    <w:multiLevelType w:val="hybridMultilevel"/>
    <w:tmpl w:val="5B32F62C"/>
    <w:lvl w:ilvl="0" w:tplc="04090001">
      <w:start w:val="1"/>
      <w:numFmt w:val="bullet"/>
      <w:lvlText w:val=""/>
      <w:lvlJc w:val="left"/>
      <w:pPr>
        <w:ind w:left="2621" w:hanging="360"/>
      </w:pPr>
      <w:rPr>
        <w:rFonts w:ascii="Symbol" w:hAnsi="Symbol" w:hint="default"/>
      </w:rPr>
    </w:lvl>
    <w:lvl w:ilvl="1" w:tplc="04090003">
      <w:start w:val="1"/>
      <w:numFmt w:val="bullet"/>
      <w:lvlText w:val="o"/>
      <w:lvlJc w:val="left"/>
      <w:pPr>
        <w:ind w:left="3341" w:hanging="360"/>
      </w:pPr>
      <w:rPr>
        <w:rFonts w:ascii="Courier New" w:hAnsi="Courier New" w:cs="Courier New" w:hint="default"/>
      </w:rPr>
    </w:lvl>
    <w:lvl w:ilvl="2" w:tplc="04090005">
      <w:start w:val="1"/>
      <w:numFmt w:val="bullet"/>
      <w:lvlText w:val=""/>
      <w:lvlJc w:val="left"/>
      <w:pPr>
        <w:ind w:left="4061" w:hanging="360"/>
      </w:pPr>
      <w:rPr>
        <w:rFonts w:ascii="Wingdings" w:hAnsi="Wingdings" w:hint="default"/>
      </w:rPr>
    </w:lvl>
    <w:lvl w:ilvl="3" w:tplc="04090001">
      <w:start w:val="1"/>
      <w:numFmt w:val="bullet"/>
      <w:lvlText w:val=""/>
      <w:lvlJc w:val="left"/>
      <w:pPr>
        <w:ind w:left="4781" w:hanging="360"/>
      </w:pPr>
      <w:rPr>
        <w:rFonts w:ascii="Symbol" w:hAnsi="Symbol" w:hint="default"/>
      </w:rPr>
    </w:lvl>
    <w:lvl w:ilvl="4" w:tplc="0409000D">
      <w:start w:val="1"/>
      <w:numFmt w:val="bullet"/>
      <w:lvlText w:val=""/>
      <w:lvlJc w:val="left"/>
      <w:pPr>
        <w:ind w:left="5501" w:hanging="360"/>
      </w:pPr>
      <w:rPr>
        <w:rFonts w:ascii="Wingdings" w:hAnsi="Wingdings" w:hint="default"/>
      </w:rPr>
    </w:lvl>
    <w:lvl w:ilvl="5" w:tplc="04090005">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1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nsid w:val="37A32A2D"/>
    <w:multiLevelType w:val="hybridMultilevel"/>
    <w:tmpl w:val="86C0F0CC"/>
    <w:lvl w:ilvl="0" w:tplc="0D8E58B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064A4"/>
    <w:multiLevelType w:val="hybridMultilevel"/>
    <w:tmpl w:val="C362302C"/>
    <w:lvl w:ilvl="0" w:tplc="5B10DADE">
      <w:start w:val="1"/>
      <w:numFmt w:val="bullet"/>
      <w:lvlText w:val=""/>
      <w:lvlJc w:val="left"/>
      <w:pPr>
        <w:ind w:left="1440" w:hanging="360"/>
      </w:pPr>
      <w:rPr>
        <w:rFonts w:ascii="Symbol" w:hAnsi="Symbol" w:hint="default"/>
        <w:sz w:val="28"/>
        <w:szCs w:val="28"/>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3DE77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A1447F"/>
    <w:multiLevelType w:val="hybridMultilevel"/>
    <w:tmpl w:val="D8EE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C025558"/>
    <w:multiLevelType w:val="multilevel"/>
    <w:tmpl w:val="7EF2A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A219F6"/>
    <w:multiLevelType w:val="multilevel"/>
    <w:tmpl w:val="55FE4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D95C95"/>
    <w:multiLevelType w:val="multilevel"/>
    <w:tmpl w:val="F3CA40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196777"/>
    <w:multiLevelType w:val="multilevel"/>
    <w:tmpl w:val="65EEC4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4"/>
  </w:num>
  <w:num w:numId="3">
    <w:abstractNumId w:val="13"/>
  </w:num>
  <w:num w:numId="4">
    <w:abstractNumId w:val="11"/>
  </w:num>
  <w:num w:numId="5">
    <w:abstractNumId w:val="16"/>
  </w:num>
  <w:num w:numId="6">
    <w:abstractNumId w:val="2"/>
  </w:num>
  <w:num w:numId="7">
    <w:abstractNumId w:val="4"/>
  </w:num>
  <w:num w:numId="8">
    <w:abstractNumId w:val="17"/>
  </w:num>
  <w:num w:numId="9">
    <w:abstractNumId w:val="5"/>
  </w:num>
  <w:num w:numId="10">
    <w:abstractNumId w:val="15"/>
  </w:num>
  <w:num w:numId="11">
    <w:abstractNumId w:val="18"/>
  </w:num>
  <w:num w:numId="12">
    <w:abstractNumId w:val="0"/>
  </w:num>
  <w:num w:numId="13">
    <w:abstractNumId w:val="10"/>
  </w:num>
  <w:num w:numId="14">
    <w:abstractNumId w:val="12"/>
  </w:num>
  <w:num w:numId="15">
    <w:abstractNumId w:val="3"/>
  </w:num>
  <w:num w:numId="16">
    <w:abstractNumId w:val="9"/>
  </w:num>
  <w:num w:numId="17">
    <w:abstractNumId w:val="6"/>
  </w:num>
  <w:num w:numId="18">
    <w:abstractNumId w:val="8"/>
  </w:num>
  <w:num w:numId="19">
    <w:abstractNumId w:val="7"/>
  </w:num>
  <w:num w:numId="20">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35842"/>
  </w:hdrShapeDefaults>
  <w:footnotePr>
    <w:footnote w:id="0"/>
    <w:footnote w:id="1"/>
  </w:footnotePr>
  <w:endnotePr>
    <w:endnote w:id="0"/>
    <w:endnote w:id="1"/>
  </w:endnotePr>
  <w:compat>
    <w:useFELayout/>
  </w:compat>
  <w:rsids>
    <w:rsidRoot w:val="00BB222F"/>
    <w:rsid w:val="000013DD"/>
    <w:rsid w:val="0000179B"/>
    <w:rsid w:val="00004E5A"/>
    <w:rsid w:val="0000792F"/>
    <w:rsid w:val="00010247"/>
    <w:rsid w:val="0001075A"/>
    <w:rsid w:val="00012175"/>
    <w:rsid w:val="00012826"/>
    <w:rsid w:val="0001479A"/>
    <w:rsid w:val="00024338"/>
    <w:rsid w:val="00027702"/>
    <w:rsid w:val="00030D1A"/>
    <w:rsid w:val="00031BE2"/>
    <w:rsid w:val="0003314B"/>
    <w:rsid w:val="00033EFC"/>
    <w:rsid w:val="00034946"/>
    <w:rsid w:val="00043235"/>
    <w:rsid w:val="00051A0F"/>
    <w:rsid w:val="00051ABB"/>
    <w:rsid w:val="00051CA3"/>
    <w:rsid w:val="00054099"/>
    <w:rsid w:val="00057B59"/>
    <w:rsid w:val="00063ABA"/>
    <w:rsid w:val="00070960"/>
    <w:rsid w:val="000733CB"/>
    <w:rsid w:val="000740B9"/>
    <w:rsid w:val="00084F57"/>
    <w:rsid w:val="000921AD"/>
    <w:rsid w:val="000943BF"/>
    <w:rsid w:val="000954BE"/>
    <w:rsid w:val="000A4187"/>
    <w:rsid w:val="000B6182"/>
    <w:rsid w:val="000B6EB7"/>
    <w:rsid w:val="000C07AE"/>
    <w:rsid w:val="000C300D"/>
    <w:rsid w:val="000C352F"/>
    <w:rsid w:val="000D1B7A"/>
    <w:rsid w:val="000D658F"/>
    <w:rsid w:val="000E0B5E"/>
    <w:rsid w:val="000E197A"/>
    <w:rsid w:val="000E494F"/>
    <w:rsid w:val="000E4D02"/>
    <w:rsid w:val="000E532F"/>
    <w:rsid w:val="000E60ED"/>
    <w:rsid w:val="000E6EA7"/>
    <w:rsid w:val="000F3484"/>
    <w:rsid w:val="000F709F"/>
    <w:rsid w:val="00101E03"/>
    <w:rsid w:val="001047C0"/>
    <w:rsid w:val="0011521F"/>
    <w:rsid w:val="00121BFD"/>
    <w:rsid w:val="001248BE"/>
    <w:rsid w:val="00125082"/>
    <w:rsid w:val="00125E6B"/>
    <w:rsid w:val="00126A21"/>
    <w:rsid w:val="00127768"/>
    <w:rsid w:val="001338C0"/>
    <w:rsid w:val="00134C58"/>
    <w:rsid w:val="00141DFB"/>
    <w:rsid w:val="00143462"/>
    <w:rsid w:val="0014677B"/>
    <w:rsid w:val="001510E9"/>
    <w:rsid w:val="001531DE"/>
    <w:rsid w:val="00155C0E"/>
    <w:rsid w:val="00155EC9"/>
    <w:rsid w:val="0015630B"/>
    <w:rsid w:val="00163A3D"/>
    <w:rsid w:val="00165580"/>
    <w:rsid w:val="0016668C"/>
    <w:rsid w:val="00173782"/>
    <w:rsid w:val="00173EDA"/>
    <w:rsid w:val="0017625F"/>
    <w:rsid w:val="00176AE4"/>
    <w:rsid w:val="0018327B"/>
    <w:rsid w:val="00184277"/>
    <w:rsid w:val="001842A5"/>
    <w:rsid w:val="00190FDA"/>
    <w:rsid w:val="00192365"/>
    <w:rsid w:val="00193E4B"/>
    <w:rsid w:val="001944D5"/>
    <w:rsid w:val="001957A4"/>
    <w:rsid w:val="00195962"/>
    <w:rsid w:val="00196928"/>
    <w:rsid w:val="001975B3"/>
    <w:rsid w:val="001976E7"/>
    <w:rsid w:val="001A5D15"/>
    <w:rsid w:val="001B00CA"/>
    <w:rsid w:val="001B02D5"/>
    <w:rsid w:val="001B367F"/>
    <w:rsid w:val="001B3D7C"/>
    <w:rsid w:val="001B42C2"/>
    <w:rsid w:val="001B5B46"/>
    <w:rsid w:val="001C381B"/>
    <w:rsid w:val="001C39FF"/>
    <w:rsid w:val="001C41BE"/>
    <w:rsid w:val="001C6770"/>
    <w:rsid w:val="001C6B8B"/>
    <w:rsid w:val="001C6F06"/>
    <w:rsid w:val="001D1EA7"/>
    <w:rsid w:val="001D32A0"/>
    <w:rsid w:val="001D5790"/>
    <w:rsid w:val="001D6BF2"/>
    <w:rsid w:val="001E0113"/>
    <w:rsid w:val="001E02E2"/>
    <w:rsid w:val="001E177B"/>
    <w:rsid w:val="001E1F24"/>
    <w:rsid w:val="001E478A"/>
    <w:rsid w:val="00212D19"/>
    <w:rsid w:val="00213EAA"/>
    <w:rsid w:val="00214868"/>
    <w:rsid w:val="002162C2"/>
    <w:rsid w:val="00220269"/>
    <w:rsid w:val="0022155A"/>
    <w:rsid w:val="002256CC"/>
    <w:rsid w:val="00233E38"/>
    <w:rsid w:val="00234452"/>
    <w:rsid w:val="00235F92"/>
    <w:rsid w:val="002420D9"/>
    <w:rsid w:val="002431C7"/>
    <w:rsid w:val="00250C35"/>
    <w:rsid w:val="0025114C"/>
    <w:rsid w:val="0025213E"/>
    <w:rsid w:val="00252340"/>
    <w:rsid w:val="002558F4"/>
    <w:rsid w:val="00255D88"/>
    <w:rsid w:val="002567B7"/>
    <w:rsid w:val="002570EF"/>
    <w:rsid w:val="00261E5D"/>
    <w:rsid w:val="00261FA5"/>
    <w:rsid w:val="0026460A"/>
    <w:rsid w:val="00270D21"/>
    <w:rsid w:val="00270DD5"/>
    <w:rsid w:val="0027273B"/>
    <w:rsid w:val="002730AA"/>
    <w:rsid w:val="002735C6"/>
    <w:rsid w:val="00280B2F"/>
    <w:rsid w:val="002818B4"/>
    <w:rsid w:val="00281BC0"/>
    <w:rsid w:val="00282344"/>
    <w:rsid w:val="0028378F"/>
    <w:rsid w:val="002850D3"/>
    <w:rsid w:val="002868AD"/>
    <w:rsid w:val="00286DDB"/>
    <w:rsid w:val="00287DBE"/>
    <w:rsid w:val="002950B2"/>
    <w:rsid w:val="002A04B2"/>
    <w:rsid w:val="002A300D"/>
    <w:rsid w:val="002A5F87"/>
    <w:rsid w:val="002A6C6F"/>
    <w:rsid w:val="002B3A8F"/>
    <w:rsid w:val="002B6B03"/>
    <w:rsid w:val="002C0361"/>
    <w:rsid w:val="002C1485"/>
    <w:rsid w:val="002C6AC0"/>
    <w:rsid w:val="002D3733"/>
    <w:rsid w:val="002D4DF4"/>
    <w:rsid w:val="002D52E3"/>
    <w:rsid w:val="002D625A"/>
    <w:rsid w:val="002E39AA"/>
    <w:rsid w:val="002E457B"/>
    <w:rsid w:val="002E4EC4"/>
    <w:rsid w:val="002F27CA"/>
    <w:rsid w:val="002F2EA1"/>
    <w:rsid w:val="002F4EE1"/>
    <w:rsid w:val="002F7CF3"/>
    <w:rsid w:val="00301631"/>
    <w:rsid w:val="00302CDC"/>
    <w:rsid w:val="00304206"/>
    <w:rsid w:val="00315030"/>
    <w:rsid w:val="003167F8"/>
    <w:rsid w:val="003203A4"/>
    <w:rsid w:val="00331909"/>
    <w:rsid w:val="003341A0"/>
    <w:rsid w:val="003349A0"/>
    <w:rsid w:val="00334C80"/>
    <w:rsid w:val="0033734B"/>
    <w:rsid w:val="003376A7"/>
    <w:rsid w:val="00340AB6"/>
    <w:rsid w:val="00340BB7"/>
    <w:rsid w:val="00343AE2"/>
    <w:rsid w:val="00343CCD"/>
    <w:rsid w:val="00346BC7"/>
    <w:rsid w:val="00353BB5"/>
    <w:rsid w:val="00353E4D"/>
    <w:rsid w:val="00354D82"/>
    <w:rsid w:val="003606FD"/>
    <w:rsid w:val="00360B4D"/>
    <w:rsid w:val="00361CF6"/>
    <w:rsid w:val="003625C6"/>
    <w:rsid w:val="00362C17"/>
    <w:rsid w:val="00363989"/>
    <w:rsid w:val="00363D4E"/>
    <w:rsid w:val="0036402C"/>
    <w:rsid w:val="00377C59"/>
    <w:rsid w:val="00380B60"/>
    <w:rsid w:val="0038300D"/>
    <w:rsid w:val="003839CE"/>
    <w:rsid w:val="00386AE2"/>
    <w:rsid w:val="00392E78"/>
    <w:rsid w:val="003A0639"/>
    <w:rsid w:val="003A2039"/>
    <w:rsid w:val="003A24B4"/>
    <w:rsid w:val="003A29DA"/>
    <w:rsid w:val="003A48BF"/>
    <w:rsid w:val="003A4BA8"/>
    <w:rsid w:val="003A5308"/>
    <w:rsid w:val="003A5EEC"/>
    <w:rsid w:val="003B09B8"/>
    <w:rsid w:val="003B0BA0"/>
    <w:rsid w:val="003B0ECF"/>
    <w:rsid w:val="003B312B"/>
    <w:rsid w:val="003B4FF1"/>
    <w:rsid w:val="003B61F0"/>
    <w:rsid w:val="003C355F"/>
    <w:rsid w:val="003C4E91"/>
    <w:rsid w:val="003C6947"/>
    <w:rsid w:val="003D2B08"/>
    <w:rsid w:val="003D7068"/>
    <w:rsid w:val="003E238C"/>
    <w:rsid w:val="003E2C01"/>
    <w:rsid w:val="003F0025"/>
    <w:rsid w:val="003F1356"/>
    <w:rsid w:val="003F3A33"/>
    <w:rsid w:val="003F7637"/>
    <w:rsid w:val="00404189"/>
    <w:rsid w:val="0040482C"/>
    <w:rsid w:val="00414364"/>
    <w:rsid w:val="00416D86"/>
    <w:rsid w:val="004210F6"/>
    <w:rsid w:val="0042282B"/>
    <w:rsid w:val="0042396F"/>
    <w:rsid w:val="004254EE"/>
    <w:rsid w:val="004261F2"/>
    <w:rsid w:val="00433732"/>
    <w:rsid w:val="00436F07"/>
    <w:rsid w:val="00441071"/>
    <w:rsid w:val="00441636"/>
    <w:rsid w:val="004431E1"/>
    <w:rsid w:val="004452F2"/>
    <w:rsid w:val="00445D12"/>
    <w:rsid w:val="0044609F"/>
    <w:rsid w:val="00446410"/>
    <w:rsid w:val="00453CA4"/>
    <w:rsid w:val="004569AA"/>
    <w:rsid w:val="00460E19"/>
    <w:rsid w:val="0046113A"/>
    <w:rsid w:val="004616E5"/>
    <w:rsid w:val="00461717"/>
    <w:rsid w:val="00462612"/>
    <w:rsid w:val="00464028"/>
    <w:rsid w:val="00466846"/>
    <w:rsid w:val="00467E8E"/>
    <w:rsid w:val="00470831"/>
    <w:rsid w:val="00471AA9"/>
    <w:rsid w:val="004766ED"/>
    <w:rsid w:val="004801E4"/>
    <w:rsid w:val="00482A9B"/>
    <w:rsid w:val="00493032"/>
    <w:rsid w:val="00496CA8"/>
    <w:rsid w:val="0049780F"/>
    <w:rsid w:val="004A5BEB"/>
    <w:rsid w:val="004A6012"/>
    <w:rsid w:val="004B3132"/>
    <w:rsid w:val="004B4EBC"/>
    <w:rsid w:val="004B69CA"/>
    <w:rsid w:val="004C007D"/>
    <w:rsid w:val="004C0C23"/>
    <w:rsid w:val="004C1833"/>
    <w:rsid w:val="004C2F55"/>
    <w:rsid w:val="004C2F8E"/>
    <w:rsid w:val="004C5ADC"/>
    <w:rsid w:val="004C5B93"/>
    <w:rsid w:val="004D0809"/>
    <w:rsid w:val="004D57C9"/>
    <w:rsid w:val="004D7BAC"/>
    <w:rsid w:val="004E19BB"/>
    <w:rsid w:val="004E665D"/>
    <w:rsid w:val="004F3F81"/>
    <w:rsid w:val="004F473F"/>
    <w:rsid w:val="004F7ECF"/>
    <w:rsid w:val="00502A78"/>
    <w:rsid w:val="00503E07"/>
    <w:rsid w:val="00505A90"/>
    <w:rsid w:val="00507C61"/>
    <w:rsid w:val="00510DD6"/>
    <w:rsid w:val="0051316B"/>
    <w:rsid w:val="00513183"/>
    <w:rsid w:val="00520017"/>
    <w:rsid w:val="005211B1"/>
    <w:rsid w:val="0052148B"/>
    <w:rsid w:val="00524C27"/>
    <w:rsid w:val="00534409"/>
    <w:rsid w:val="00535770"/>
    <w:rsid w:val="0053698C"/>
    <w:rsid w:val="00541958"/>
    <w:rsid w:val="00543A37"/>
    <w:rsid w:val="005442EE"/>
    <w:rsid w:val="005451B2"/>
    <w:rsid w:val="00545336"/>
    <w:rsid w:val="00550A74"/>
    <w:rsid w:val="00550FEC"/>
    <w:rsid w:val="00553AB4"/>
    <w:rsid w:val="00554149"/>
    <w:rsid w:val="00554CD4"/>
    <w:rsid w:val="00556584"/>
    <w:rsid w:val="005578D0"/>
    <w:rsid w:val="00560FD3"/>
    <w:rsid w:val="00563690"/>
    <w:rsid w:val="00563C00"/>
    <w:rsid w:val="00564B26"/>
    <w:rsid w:val="005668A0"/>
    <w:rsid w:val="00570EFE"/>
    <w:rsid w:val="00571182"/>
    <w:rsid w:val="00571B72"/>
    <w:rsid w:val="00577F46"/>
    <w:rsid w:val="00580F49"/>
    <w:rsid w:val="00581484"/>
    <w:rsid w:val="00582B7E"/>
    <w:rsid w:val="005907FF"/>
    <w:rsid w:val="005929CD"/>
    <w:rsid w:val="00594071"/>
    <w:rsid w:val="005948C2"/>
    <w:rsid w:val="0059631B"/>
    <w:rsid w:val="005A34D0"/>
    <w:rsid w:val="005B0D5C"/>
    <w:rsid w:val="005B58D0"/>
    <w:rsid w:val="005C1983"/>
    <w:rsid w:val="005C1CEC"/>
    <w:rsid w:val="005C27D2"/>
    <w:rsid w:val="005C43CB"/>
    <w:rsid w:val="005C7199"/>
    <w:rsid w:val="005D3F6F"/>
    <w:rsid w:val="005D52F9"/>
    <w:rsid w:val="005E42EE"/>
    <w:rsid w:val="005E61B0"/>
    <w:rsid w:val="005E7B54"/>
    <w:rsid w:val="005F1E66"/>
    <w:rsid w:val="006001FA"/>
    <w:rsid w:val="00601AFB"/>
    <w:rsid w:val="006029FA"/>
    <w:rsid w:val="00604540"/>
    <w:rsid w:val="006057D9"/>
    <w:rsid w:val="00605BD1"/>
    <w:rsid w:val="00610A1F"/>
    <w:rsid w:val="00611112"/>
    <w:rsid w:val="0061142D"/>
    <w:rsid w:val="006136AF"/>
    <w:rsid w:val="0061391C"/>
    <w:rsid w:val="0061583E"/>
    <w:rsid w:val="00617DBF"/>
    <w:rsid w:val="00625CDF"/>
    <w:rsid w:val="006320C6"/>
    <w:rsid w:val="00634153"/>
    <w:rsid w:val="00634698"/>
    <w:rsid w:val="00636D60"/>
    <w:rsid w:val="006459F2"/>
    <w:rsid w:val="006472E6"/>
    <w:rsid w:val="00647AF5"/>
    <w:rsid w:val="00647FE8"/>
    <w:rsid w:val="00652454"/>
    <w:rsid w:val="006525F2"/>
    <w:rsid w:val="0065741B"/>
    <w:rsid w:val="00660EC8"/>
    <w:rsid w:val="00661EE3"/>
    <w:rsid w:val="00663699"/>
    <w:rsid w:val="00663C3F"/>
    <w:rsid w:val="006645AD"/>
    <w:rsid w:val="00665083"/>
    <w:rsid w:val="00667D52"/>
    <w:rsid w:val="00670CE8"/>
    <w:rsid w:val="006723DA"/>
    <w:rsid w:val="00673E55"/>
    <w:rsid w:val="00676070"/>
    <w:rsid w:val="006851D2"/>
    <w:rsid w:val="00686A0F"/>
    <w:rsid w:val="00686D42"/>
    <w:rsid w:val="00686F82"/>
    <w:rsid w:val="00691E15"/>
    <w:rsid w:val="006957CB"/>
    <w:rsid w:val="00696940"/>
    <w:rsid w:val="00697687"/>
    <w:rsid w:val="006A6271"/>
    <w:rsid w:val="006A74A5"/>
    <w:rsid w:val="006B01AC"/>
    <w:rsid w:val="006B065D"/>
    <w:rsid w:val="006B13C8"/>
    <w:rsid w:val="006B483B"/>
    <w:rsid w:val="006B7A48"/>
    <w:rsid w:val="006C1A3A"/>
    <w:rsid w:val="006C4142"/>
    <w:rsid w:val="006C4D39"/>
    <w:rsid w:val="006C5CF4"/>
    <w:rsid w:val="006C7298"/>
    <w:rsid w:val="006C77ED"/>
    <w:rsid w:val="006C799E"/>
    <w:rsid w:val="006D04FB"/>
    <w:rsid w:val="006D0EED"/>
    <w:rsid w:val="006D5CA6"/>
    <w:rsid w:val="006D7029"/>
    <w:rsid w:val="006E4011"/>
    <w:rsid w:val="006E7EE1"/>
    <w:rsid w:val="00706E3C"/>
    <w:rsid w:val="007079C8"/>
    <w:rsid w:val="0071580A"/>
    <w:rsid w:val="00717F8B"/>
    <w:rsid w:val="00722374"/>
    <w:rsid w:val="007231FB"/>
    <w:rsid w:val="007234CF"/>
    <w:rsid w:val="007260D3"/>
    <w:rsid w:val="00727A9B"/>
    <w:rsid w:val="00727D2E"/>
    <w:rsid w:val="00732351"/>
    <w:rsid w:val="00732A30"/>
    <w:rsid w:val="00733200"/>
    <w:rsid w:val="00733607"/>
    <w:rsid w:val="00734440"/>
    <w:rsid w:val="00735D7B"/>
    <w:rsid w:val="00741D9F"/>
    <w:rsid w:val="00743012"/>
    <w:rsid w:val="00746302"/>
    <w:rsid w:val="00746AD6"/>
    <w:rsid w:val="00750E5D"/>
    <w:rsid w:val="00753A30"/>
    <w:rsid w:val="00755317"/>
    <w:rsid w:val="00756610"/>
    <w:rsid w:val="00760400"/>
    <w:rsid w:val="00760D64"/>
    <w:rsid w:val="00762296"/>
    <w:rsid w:val="00763847"/>
    <w:rsid w:val="00765B1E"/>
    <w:rsid w:val="00765EE6"/>
    <w:rsid w:val="00770A07"/>
    <w:rsid w:val="00771C30"/>
    <w:rsid w:val="00773524"/>
    <w:rsid w:val="00781100"/>
    <w:rsid w:val="00787F60"/>
    <w:rsid w:val="00790B8C"/>
    <w:rsid w:val="00792CC8"/>
    <w:rsid w:val="007945E7"/>
    <w:rsid w:val="00796F00"/>
    <w:rsid w:val="007A39E4"/>
    <w:rsid w:val="007A5892"/>
    <w:rsid w:val="007B2F61"/>
    <w:rsid w:val="007B406F"/>
    <w:rsid w:val="007C0026"/>
    <w:rsid w:val="007C4361"/>
    <w:rsid w:val="007C4F57"/>
    <w:rsid w:val="007C7EFA"/>
    <w:rsid w:val="007D25D0"/>
    <w:rsid w:val="007D5E49"/>
    <w:rsid w:val="007D7773"/>
    <w:rsid w:val="007E1913"/>
    <w:rsid w:val="007E3DB6"/>
    <w:rsid w:val="007E5188"/>
    <w:rsid w:val="007E682E"/>
    <w:rsid w:val="007E79C3"/>
    <w:rsid w:val="007F615C"/>
    <w:rsid w:val="007F6565"/>
    <w:rsid w:val="00800BC7"/>
    <w:rsid w:val="00802D61"/>
    <w:rsid w:val="008069D4"/>
    <w:rsid w:val="00812E48"/>
    <w:rsid w:val="00815078"/>
    <w:rsid w:val="00815AB3"/>
    <w:rsid w:val="00815CA0"/>
    <w:rsid w:val="00820EFE"/>
    <w:rsid w:val="00822482"/>
    <w:rsid w:val="00823DEE"/>
    <w:rsid w:val="00823EE4"/>
    <w:rsid w:val="00827AA4"/>
    <w:rsid w:val="0083015F"/>
    <w:rsid w:val="00832CC5"/>
    <w:rsid w:val="00834E0E"/>
    <w:rsid w:val="008379F6"/>
    <w:rsid w:val="00837E55"/>
    <w:rsid w:val="0084159B"/>
    <w:rsid w:val="008471B5"/>
    <w:rsid w:val="00847872"/>
    <w:rsid w:val="00850808"/>
    <w:rsid w:val="00863CD7"/>
    <w:rsid w:val="0086473A"/>
    <w:rsid w:val="00865AB8"/>
    <w:rsid w:val="00867CAD"/>
    <w:rsid w:val="0087049B"/>
    <w:rsid w:val="008708BF"/>
    <w:rsid w:val="00873709"/>
    <w:rsid w:val="008758B8"/>
    <w:rsid w:val="00880E31"/>
    <w:rsid w:val="00881A55"/>
    <w:rsid w:val="008843EE"/>
    <w:rsid w:val="008879C0"/>
    <w:rsid w:val="00887AEA"/>
    <w:rsid w:val="00890EBA"/>
    <w:rsid w:val="00894711"/>
    <w:rsid w:val="00894876"/>
    <w:rsid w:val="008A285D"/>
    <w:rsid w:val="008A7DC6"/>
    <w:rsid w:val="008B78E8"/>
    <w:rsid w:val="008D0879"/>
    <w:rsid w:val="008D292C"/>
    <w:rsid w:val="008D388A"/>
    <w:rsid w:val="008D4936"/>
    <w:rsid w:val="008D5082"/>
    <w:rsid w:val="008D5EF8"/>
    <w:rsid w:val="008E61EC"/>
    <w:rsid w:val="008F3854"/>
    <w:rsid w:val="008F6984"/>
    <w:rsid w:val="008F7DA1"/>
    <w:rsid w:val="009015D3"/>
    <w:rsid w:val="009046B6"/>
    <w:rsid w:val="00907892"/>
    <w:rsid w:val="009128CD"/>
    <w:rsid w:val="0091723A"/>
    <w:rsid w:val="009179DF"/>
    <w:rsid w:val="00920B8B"/>
    <w:rsid w:val="009247A7"/>
    <w:rsid w:val="00932872"/>
    <w:rsid w:val="00934501"/>
    <w:rsid w:val="009370B8"/>
    <w:rsid w:val="009412ED"/>
    <w:rsid w:val="00941EE5"/>
    <w:rsid w:val="00947673"/>
    <w:rsid w:val="0095490F"/>
    <w:rsid w:val="00955831"/>
    <w:rsid w:val="00957512"/>
    <w:rsid w:val="00963068"/>
    <w:rsid w:val="00970932"/>
    <w:rsid w:val="00970D7E"/>
    <w:rsid w:val="00976807"/>
    <w:rsid w:val="00976DCA"/>
    <w:rsid w:val="00977449"/>
    <w:rsid w:val="00977B43"/>
    <w:rsid w:val="009911AE"/>
    <w:rsid w:val="00991301"/>
    <w:rsid w:val="009964CE"/>
    <w:rsid w:val="009A4F13"/>
    <w:rsid w:val="009A534F"/>
    <w:rsid w:val="009B034E"/>
    <w:rsid w:val="009B0D70"/>
    <w:rsid w:val="009B70ED"/>
    <w:rsid w:val="009C2194"/>
    <w:rsid w:val="009C4A2B"/>
    <w:rsid w:val="009E3231"/>
    <w:rsid w:val="009E5CA1"/>
    <w:rsid w:val="009E61A1"/>
    <w:rsid w:val="009E6794"/>
    <w:rsid w:val="009E717D"/>
    <w:rsid w:val="009F0E36"/>
    <w:rsid w:val="009F1774"/>
    <w:rsid w:val="00A00F06"/>
    <w:rsid w:val="00A01D3F"/>
    <w:rsid w:val="00A12863"/>
    <w:rsid w:val="00A12ECB"/>
    <w:rsid w:val="00A142AA"/>
    <w:rsid w:val="00A17FA8"/>
    <w:rsid w:val="00A25FFF"/>
    <w:rsid w:val="00A271AE"/>
    <w:rsid w:val="00A346AC"/>
    <w:rsid w:val="00A46EF7"/>
    <w:rsid w:val="00A612C5"/>
    <w:rsid w:val="00A65D67"/>
    <w:rsid w:val="00A66301"/>
    <w:rsid w:val="00A66D6C"/>
    <w:rsid w:val="00A66FA5"/>
    <w:rsid w:val="00A71692"/>
    <w:rsid w:val="00A74A55"/>
    <w:rsid w:val="00A77B97"/>
    <w:rsid w:val="00A820AC"/>
    <w:rsid w:val="00A851B5"/>
    <w:rsid w:val="00A85672"/>
    <w:rsid w:val="00A8638D"/>
    <w:rsid w:val="00A87B47"/>
    <w:rsid w:val="00A95D85"/>
    <w:rsid w:val="00A9626F"/>
    <w:rsid w:val="00A97129"/>
    <w:rsid w:val="00AA25D9"/>
    <w:rsid w:val="00AA2F6C"/>
    <w:rsid w:val="00AA7F76"/>
    <w:rsid w:val="00AB4606"/>
    <w:rsid w:val="00AB4B8E"/>
    <w:rsid w:val="00AB5B7F"/>
    <w:rsid w:val="00AC36B9"/>
    <w:rsid w:val="00AC73A6"/>
    <w:rsid w:val="00AC7895"/>
    <w:rsid w:val="00AE39B8"/>
    <w:rsid w:val="00AE4023"/>
    <w:rsid w:val="00AF07BF"/>
    <w:rsid w:val="00B05F43"/>
    <w:rsid w:val="00B13659"/>
    <w:rsid w:val="00B13D12"/>
    <w:rsid w:val="00B13F4C"/>
    <w:rsid w:val="00B205EC"/>
    <w:rsid w:val="00B21BD9"/>
    <w:rsid w:val="00B222C7"/>
    <w:rsid w:val="00B3110E"/>
    <w:rsid w:val="00B3111C"/>
    <w:rsid w:val="00B31E76"/>
    <w:rsid w:val="00B33AB9"/>
    <w:rsid w:val="00B34AAE"/>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1C1E"/>
    <w:rsid w:val="00B74730"/>
    <w:rsid w:val="00B8107E"/>
    <w:rsid w:val="00B8305B"/>
    <w:rsid w:val="00B85DB8"/>
    <w:rsid w:val="00B864B2"/>
    <w:rsid w:val="00B92062"/>
    <w:rsid w:val="00BA08C1"/>
    <w:rsid w:val="00BA27DD"/>
    <w:rsid w:val="00BA5B70"/>
    <w:rsid w:val="00BA67E5"/>
    <w:rsid w:val="00BB17A9"/>
    <w:rsid w:val="00BB222F"/>
    <w:rsid w:val="00BC389A"/>
    <w:rsid w:val="00BD06B8"/>
    <w:rsid w:val="00BD084B"/>
    <w:rsid w:val="00BD4535"/>
    <w:rsid w:val="00BD68FF"/>
    <w:rsid w:val="00BE02D7"/>
    <w:rsid w:val="00BE3053"/>
    <w:rsid w:val="00BE4634"/>
    <w:rsid w:val="00BE68BC"/>
    <w:rsid w:val="00BF1CB7"/>
    <w:rsid w:val="00BF273E"/>
    <w:rsid w:val="00BF5A2C"/>
    <w:rsid w:val="00C02C4E"/>
    <w:rsid w:val="00C03AED"/>
    <w:rsid w:val="00C052E4"/>
    <w:rsid w:val="00C106CA"/>
    <w:rsid w:val="00C139FD"/>
    <w:rsid w:val="00C174E6"/>
    <w:rsid w:val="00C17D8D"/>
    <w:rsid w:val="00C23BE6"/>
    <w:rsid w:val="00C26319"/>
    <w:rsid w:val="00C2724A"/>
    <w:rsid w:val="00C30842"/>
    <w:rsid w:val="00C3422D"/>
    <w:rsid w:val="00C37FFC"/>
    <w:rsid w:val="00C40000"/>
    <w:rsid w:val="00C40057"/>
    <w:rsid w:val="00C4142E"/>
    <w:rsid w:val="00C420D7"/>
    <w:rsid w:val="00C458CC"/>
    <w:rsid w:val="00C51919"/>
    <w:rsid w:val="00C56D5B"/>
    <w:rsid w:val="00C626FC"/>
    <w:rsid w:val="00C65F49"/>
    <w:rsid w:val="00C65F7A"/>
    <w:rsid w:val="00C66C3E"/>
    <w:rsid w:val="00C70F87"/>
    <w:rsid w:val="00C74A16"/>
    <w:rsid w:val="00C75802"/>
    <w:rsid w:val="00C76AA7"/>
    <w:rsid w:val="00C80649"/>
    <w:rsid w:val="00C85F28"/>
    <w:rsid w:val="00C90C64"/>
    <w:rsid w:val="00C94013"/>
    <w:rsid w:val="00C97FA5"/>
    <w:rsid w:val="00CA1113"/>
    <w:rsid w:val="00CA208C"/>
    <w:rsid w:val="00CA3332"/>
    <w:rsid w:val="00CA369D"/>
    <w:rsid w:val="00CA574D"/>
    <w:rsid w:val="00CA693F"/>
    <w:rsid w:val="00CB52F0"/>
    <w:rsid w:val="00CB75A2"/>
    <w:rsid w:val="00CB7622"/>
    <w:rsid w:val="00CC074D"/>
    <w:rsid w:val="00CC0A1F"/>
    <w:rsid w:val="00CC0DB1"/>
    <w:rsid w:val="00CC0E90"/>
    <w:rsid w:val="00CC2004"/>
    <w:rsid w:val="00CC4127"/>
    <w:rsid w:val="00CC7F04"/>
    <w:rsid w:val="00CD15ED"/>
    <w:rsid w:val="00CD233E"/>
    <w:rsid w:val="00CD4661"/>
    <w:rsid w:val="00CD5582"/>
    <w:rsid w:val="00CD587F"/>
    <w:rsid w:val="00CD7ABE"/>
    <w:rsid w:val="00CE527B"/>
    <w:rsid w:val="00CF754B"/>
    <w:rsid w:val="00CF7F61"/>
    <w:rsid w:val="00D006A8"/>
    <w:rsid w:val="00D03530"/>
    <w:rsid w:val="00D06B2B"/>
    <w:rsid w:val="00D06CB5"/>
    <w:rsid w:val="00D07316"/>
    <w:rsid w:val="00D10D97"/>
    <w:rsid w:val="00D114B0"/>
    <w:rsid w:val="00D164DC"/>
    <w:rsid w:val="00D23C9B"/>
    <w:rsid w:val="00D23D01"/>
    <w:rsid w:val="00D25231"/>
    <w:rsid w:val="00D31CE4"/>
    <w:rsid w:val="00D32BBF"/>
    <w:rsid w:val="00D44C79"/>
    <w:rsid w:val="00D4546D"/>
    <w:rsid w:val="00D46F00"/>
    <w:rsid w:val="00D4714C"/>
    <w:rsid w:val="00D50FC1"/>
    <w:rsid w:val="00D522F6"/>
    <w:rsid w:val="00D551F8"/>
    <w:rsid w:val="00D64307"/>
    <w:rsid w:val="00D70687"/>
    <w:rsid w:val="00D7520A"/>
    <w:rsid w:val="00D758D7"/>
    <w:rsid w:val="00D75DB1"/>
    <w:rsid w:val="00D81160"/>
    <w:rsid w:val="00D840B7"/>
    <w:rsid w:val="00D8458F"/>
    <w:rsid w:val="00D84865"/>
    <w:rsid w:val="00D86395"/>
    <w:rsid w:val="00D874E2"/>
    <w:rsid w:val="00D92F51"/>
    <w:rsid w:val="00D94FA0"/>
    <w:rsid w:val="00DA18E2"/>
    <w:rsid w:val="00DA6BFF"/>
    <w:rsid w:val="00DB209F"/>
    <w:rsid w:val="00DB2201"/>
    <w:rsid w:val="00DB422A"/>
    <w:rsid w:val="00DB68E7"/>
    <w:rsid w:val="00DB6C12"/>
    <w:rsid w:val="00DC0104"/>
    <w:rsid w:val="00DC0FDE"/>
    <w:rsid w:val="00DC320B"/>
    <w:rsid w:val="00DC4535"/>
    <w:rsid w:val="00DD02E1"/>
    <w:rsid w:val="00DD2EBC"/>
    <w:rsid w:val="00DD49D4"/>
    <w:rsid w:val="00DD5236"/>
    <w:rsid w:val="00DE0129"/>
    <w:rsid w:val="00DE01FD"/>
    <w:rsid w:val="00DE4C0F"/>
    <w:rsid w:val="00DE66CB"/>
    <w:rsid w:val="00DF1888"/>
    <w:rsid w:val="00E000F8"/>
    <w:rsid w:val="00E001E0"/>
    <w:rsid w:val="00E069BF"/>
    <w:rsid w:val="00E079E3"/>
    <w:rsid w:val="00E122C7"/>
    <w:rsid w:val="00E1723E"/>
    <w:rsid w:val="00E20B92"/>
    <w:rsid w:val="00E251D3"/>
    <w:rsid w:val="00E25A5E"/>
    <w:rsid w:val="00E27DCB"/>
    <w:rsid w:val="00E37BF3"/>
    <w:rsid w:val="00E4418D"/>
    <w:rsid w:val="00E452E8"/>
    <w:rsid w:val="00E51190"/>
    <w:rsid w:val="00E52500"/>
    <w:rsid w:val="00E52640"/>
    <w:rsid w:val="00E56430"/>
    <w:rsid w:val="00E61398"/>
    <w:rsid w:val="00E62D6A"/>
    <w:rsid w:val="00E647DC"/>
    <w:rsid w:val="00E65BBC"/>
    <w:rsid w:val="00E70A06"/>
    <w:rsid w:val="00E72447"/>
    <w:rsid w:val="00E74846"/>
    <w:rsid w:val="00E76C12"/>
    <w:rsid w:val="00E777FE"/>
    <w:rsid w:val="00E812EE"/>
    <w:rsid w:val="00E8354D"/>
    <w:rsid w:val="00E838F0"/>
    <w:rsid w:val="00E84B19"/>
    <w:rsid w:val="00E85D47"/>
    <w:rsid w:val="00E87F28"/>
    <w:rsid w:val="00E90A24"/>
    <w:rsid w:val="00E96DAC"/>
    <w:rsid w:val="00EA08B0"/>
    <w:rsid w:val="00EA0B21"/>
    <w:rsid w:val="00EA579E"/>
    <w:rsid w:val="00EA665A"/>
    <w:rsid w:val="00EB4811"/>
    <w:rsid w:val="00EC0252"/>
    <w:rsid w:val="00EC1AD0"/>
    <w:rsid w:val="00EC51B0"/>
    <w:rsid w:val="00EC54DD"/>
    <w:rsid w:val="00EC7DC4"/>
    <w:rsid w:val="00ED2F3E"/>
    <w:rsid w:val="00ED3ECF"/>
    <w:rsid w:val="00ED56CD"/>
    <w:rsid w:val="00ED7BC2"/>
    <w:rsid w:val="00F00D72"/>
    <w:rsid w:val="00F06F81"/>
    <w:rsid w:val="00F07CF8"/>
    <w:rsid w:val="00F10E4F"/>
    <w:rsid w:val="00F14419"/>
    <w:rsid w:val="00F155FD"/>
    <w:rsid w:val="00F15D6C"/>
    <w:rsid w:val="00F20488"/>
    <w:rsid w:val="00F21E9C"/>
    <w:rsid w:val="00F24431"/>
    <w:rsid w:val="00F276D1"/>
    <w:rsid w:val="00F27955"/>
    <w:rsid w:val="00F30CB3"/>
    <w:rsid w:val="00F35190"/>
    <w:rsid w:val="00F35B1C"/>
    <w:rsid w:val="00F35CD4"/>
    <w:rsid w:val="00F4290A"/>
    <w:rsid w:val="00F44305"/>
    <w:rsid w:val="00F45DE6"/>
    <w:rsid w:val="00F45E7D"/>
    <w:rsid w:val="00F5031A"/>
    <w:rsid w:val="00F50D4C"/>
    <w:rsid w:val="00F52F2F"/>
    <w:rsid w:val="00F562BE"/>
    <w:rsid w:val="00F57699"/>
    <w:rsid w:val="00F57D48"/>
    <w:rsid w:val="00F6164F"/>
    <w:rsid w:val="00F619FF"/>
    <w:rsid w:val="00F62CEE"/>
    <w:rsid w:val="00F63E43"/>
    <w:rsid w:val="00F642FA"/>
    <w:rsid w:val="00F67BEE"/>
    <w:rsid w:val="00F732E5"/>
    <w:rsid w:val="00F77C72"/>
    <w:rsid w:val="00F77F91"/>
    <w:rsid w:val="00F803CC"/>
    <w:rsid w:val="00F81EF5"/>
    <w:rsid w:val="00F86178"/>
    <w:rsid w:val="00F9271A"/>
    <w:rsid w:val="00F934D7"/>
    <w:rsid w:val="00F95AED"/>
    <w:rsid w:val="00F9692A"/>
    <w:rsid w:val="00FA58C1"/>
    <w:rsid w:val="00FB5538"/>
    <w:rsid w:val="00FB55EB"/>
    <w:rsid w:val="00FB600F"/>
    <w:rsid w:val="00FC69B8"/>
    <w:rsid w:val="00FF43A3"/>
    <w:rsid w:val="00FF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iPriority="2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9B034E"/>
    <w:pPr>
      <w:keepNext/>
      <w:keepLines/>
      <w:numPr>
        <w:ilvl w:val="1"/>
        <w:numId w:val="1"/>
      </w:numPr>
      <w:tabs>
        <w:tab w:val="left" w:pos="1260"/>
      </w:tabs>
      <w:spacing w:before="240" w:after="0" w:line="360" w:lineRule="auto"/>
      <w:ind w:left="990" w:hanging="360"/>
      <w:contextualSpacing/>
      <w:outlineLvl w:val="1"/>
    </w:pPr>
    <w:rPr>
      <w:rFonts w:cs="Arial"/>
      <w:b/>
      <w:bCs/>
      <w:iCs/>
      <w:color w:val="538135" w:themeColor="accent6" w:themeShade="BF"/>
      <w:sz w:val="28"/>
      <w:szCs w:val="28"/>
    </w:rPr>
  </w:style>
  <w:style w:type="paragraph" w:styleId="Heading3">
    <w:name w:val="heading 3"/>
    <w:basedOn w:val="Heading2"/>
    <w:next w:val="Normal"/>
    <w:qFormat/>
    <w:locked/>
    <w:rsid w:val="00E76C12"/>
    <w:pPr>
      <w:numPr>
        <w:ilvl w:val="2"/>
      </w:numPr>
      <w:spacing w:after="120"/>
      <w:ind w:left="2261" w:hanging="77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9B034E"/>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16668C"/>
    <w:pPr>
      <w:tabs>
        <w:tab w:val="left" w:pos="880"/>
        <w:tab w:val="left" w:pos="1440"/>
        <w:tab w:val="right" w:leader="dot" w:pos="10300"/>
      </w:tabs>
      <w:spacing w:before="0" w:after="100" w:line="276" w:lineRule="auto"/>
      <w:ind w:left="90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16668C"/>
    <w:pPr>
      <w:tabs>
        <w:tab w:val="left" w:pos="900"/>
        <w:tab w:val="left" w:pos="108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16668C"/>
    <w:pPr>
      <w:tabs>
        <w:tab w:val="left" w:pos="1320"/>
        <w:tab w:val="left" w:pos="2160"/>
        <w:tab w:val="right" w:leader="dot" w:pos="10300"/>
      </w:tabs>
      <w:spacing w:before="0" w:after="100" w:line="276" w:lineRule="auto"/>
      <w:ind w:left="1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odyText">
    <w:name w:val="Body Text"/>
    <w:basedOn w:val="Normal"/>
    <w:link w:val="BodyTextChar"/>
    <w:autoRedefine/>
    <w:semiHidden/>
    <w:locked/>
    <w:rsid w:val="007C4361"/>
    <w:pPr>
      <w:tabs>
        <w:tab w:val="num" w:pos="720"/>
      </w:tabs>
      <w:spacing w:before="60"/>
    </w:pPr>
    <w:rPr>
      <w:rFonts w:ascii="Times New Roman" w:eastAsia="SimSun" w:hAnsi="Times New Roman"/>
      <w:lang w:eastAsia="zh-CN"/>
    </w:rPr>
  </w:style>
  <w:style w:type="character" w:customStyle="1" w:styleId="BodyTextChar">
    <w:name w:val="Body Text Char"/>
    <w:basedOn w:val="DefaultParagraphFont"/>
    <w:link w:val="BodyText"/>
    <w:semiHidden/>
    <w:rsid w:val="007C4361"/>
    <w:rPr>
      <w:rFonts w:eastAsia="SimSun"/>
      <w:sz w:val="24"/>
      <w:szCs w:val="24"/>
      <w:lang w:eastAsia="zh-CN"/>
    </w:rPr>
  </w:style>
  <w:style w:type="character" w:customStyle="1" w:styleId="Style4">
    <w:name w:val="Style4"/>
    <w:basedOn w:val="DefaultParagraphFont"/>
    <w:uiPriority w:val="1"/>
    <w:rsid w:val="003E2C01"/>
    <w:rPr>
      <w:color w:val="auto"/>
    </w:rPr>
  </w:style>
  <w:style w:type="character" w:customStyle="1" w:styleId="Style5">
    <w:name w:val="Style5"/>
    <w:basedOn w:val="DefaultParagraphFont"/>
    <w:uiPriority w:val="1"/>
    <w:rsid w:val="003E2C01"/>
    <w:rPr>
      <w:color w:val="auto"/>
    </w:rPr>
  </w:style>
  <w:style w:type="character" w:customStyle="1" w:styleId="Style6">
    <w:name w:val="Style6"/>
    <w:basedOn w:val="DefaultParagraphFont"/>
    <w:uiPriority w:val="1"/>
    <w:rsid w:val="003E2C01"/>
    <w:rPr>
      <w:color w:val="auto"/>
    </w:rPr>
  </w:style>
  <w:style w:type="character" w:styleId="PlaceholderText">
    <w:name w:val="Placeholder Text"/>
    <w:basedOn w:val="DefaultParagraphFont"/>
    <w:uiPriority w:val="99"/>
    <w:semiHidden/>
    <w:locked/>
    <w:rsid w:val="003E2C01"/>
    <w:rPr>
      <w:color w:val="808080"/>
    </w:rPr>
  </w:style>
  <w:style w:type="character" w:styleId="Emphasis">
    <w:name w:val="Emphasis"/>
    <w:basedOn w:val="DefaultParagraphFont"/>
    <w:uiPriority w:val="20"/>
    <w:qFormat/>
    <w:locked/>
    <w:rsid w:val="00E74846"/>
    <w:rPr>
      <w:i/>
      <w:iCs/>
    </w:rPr>
  </w:style>
  <w:style w:type="paragraph" w:customStyle="1" w:styleId="BodyTextwithList">
    <w:name w:val="Body Text with List"/>
    <w:autoRedefine/>
    <w:rsid w:val="00FF43A3"/>
    <w:pPr>
      <w:numPr>
        <w:numId w:val="20"/>
      </w:numPr>
      <w:tabs>
        <w:tab w:val="clear" w:pos="360"/>
        <w:tab w:val="num" w:pos="720"/>
      </w:tabs>
      <w:ind w:left="720"/>
      <w:jc w:val="both"/>
    </w:pPr>
    <w:rPr>
      <w:rFonts w:eastAsia="SimSun"/>
      <w:noProof/>
      <w:sz w:val="24"/>
      <w:lang w:eastAsia="zh-CN"/>
    </w:rPr>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 w:id="1766995814">
      <w:bodyDiv w:val="1"/>
      <w:marLeft w:val="0"/>
      <w:marRight w:val="0"/>
      <w:marTop w:val="0"/>
      <w:marBottom w:val="0"/>
      <w:divBdr>
        <w:top w:val="none" w:sz="0" w:space="0" w:color="auto"/>
        <w:left w:val="none" w:sz="0" w:space="0" w:color="auto"/>
        <w:bottom w:val="none" w:sz="0" w:space="0" w:color="auto"/>
        <w:right w:val="none" w:sz="0" w:space="0" w:color="auto"/>
      </w:divBdr>
      <w:divsChild>
        <w:div w:id="919027993">
          <w:marLeft w:val="0"/>
          <w:marRight w:val="0"/>
          <w:marTop w:val="0"/>
          <w:marBottom w:val="0"/>
          <w:divBdr>
            <w:top w:val="none" w:sz="0" w:space="0" w:color="auto"/>
            <w:left w:val="none" w:sz="0" w:space="0" w:color="auto"/>
            <w:bottom w:val="none" w:sz="0" w:space="0" w:color="auto"/>
            <w:right w:val="none" w:sz="0" w:space="0" w:color="auto"/>
          </w:divBdr>
        </w:div>
      </w:divsChild>
    </w:div>
    <w:div w:id="19066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10" Type="http://schemas.openxmlformats.org/officeDocument/2006/relationships/hyperlink" Target="http://bgcoder.com/"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st.telerikacademy.com/Administration_Courses/CoursePracticalExams"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2C6031C3D46D69949099AE2906D70"/>
        <w:category>
          <w:name w:val="General"/>
          <w:gallery w:val="placeholder"/>
        </w:category>
        <w:types>
          <w:type w:val="bbPlcHdr"/>
        </w:types>
        <w:behaviors>
          <w:behavior w:val="content"/>
        </w:behaviors>
        <w:guid w:val="{54AFE565-6FC7-4C51-989B-ED017D6B8242}"/>
      </w:docPartPr>
      <w:docPartBody>
        <w:p w:rsidR="00620DFA" w:rsidRDefault="00620DFA" w:rsidP="00620DFA">
          <w:pPr>
            <w:pStyle w:val="6DA2C6031C3D46D69949099AE2906D70"/>
          </w:pPr>
          <w:r w:rsidRPr="00313144">
            <w:rPr>
              <w:rStyle w:val="PlaceholderText"/>
            </w:rPr>
            <w:t>Choose an item.</w:t>
          </w:r>
        </w:p>
      </w:docPartBody>
    </w:docPart>
    <w:docPart>
      <w:docPartPr>
        <w:name w:val="CA8DE13905C3465699CFFE7EBBF7B691"/>
        <w:category>
          <w:name w:val="General"/>
          <w:gallery w:val="placeholder"/>
        </w:category>
        <w:types>
          <w:type w:val="bbPlcHdr"/>
        </w:types>
        <w:behaviors>
          <w:behavior w:val="content"/>
        </w:behaviors>
        <w:guid w:val="{399B5236-C298-4FA8-8FAD-185E4C67810C}"/>
      </w:docPartPr>
      <w:docPartBody>
        <w:p w:rsidR="00620DFA" w:rsidRDefault="00620DFA" w:rsidP="00620DFA">
          <w:pPr>
            <w:pStyle w:val="CA8DE13905C3465699CFFE7EBBF7B691"/>
          </w:pPr>
          <w:r w:rsidRPr="00313144">
            <w:rPr>
              <w:rStyle w:val="PlaceholderText"/>
            </w:rPr>
            <w:t>Choose an item.</w:t>
          </w:r>
        </w:p>
      </w:docPartBody>
    </w:docPart>
    <w:docPart>
      <w:docPartPr>
        <w:name w:val="C5CE552D385449E4B2EB897CA09F4994"/>
        <w:category>
          <w:name w:val="General"/>
          <w:gallery w:val="placeholder"/>
        </w:category>
        <w:types>
          <w:type w:val="bbPlcHdr"/>
        </w:types>
        <w:behaviors>
          <w:behavior w:val="content"/>
        </w:behaviors>
        <w:guid w:val="{49A64379-D455-4720-8084-20DF88B6B432}"/>
      </w:docPartPr>
      <w:docPartBody>
        <w:p w:rsidR="00620DFA" w:rsidRDefault="00620DFA" w:rsidP="00620DFA">
          <w:pPr>
            <w:pStyle w:val="C5CE552D385449E4B2EB897CA09F4994"/>
          </w:pPr>
          <w:r w:rsidRPr="00313144">
            <w:rPr>
              <w:rStyle w:val="PlaceholderText"/>
            </w:rPr>
            <w:t>Choose an item.</w:t>
          </w:r>
        </w:p>
      </w:docPartBody>
    </w:docPart>
    <w:docPart>
      <w:docPartPr>
        <w:name w:val="BFFDF59DB5594DDE9DECA77685CA96BD"/>
        <w:category>
          <w:name w:val="General"/>
          <w:gallery w:val="placeholder"/>
        </w:category>
        <w:types>
          <w:type w:val="bbPlcHdr"/>
        </w:types>
        <w:behaviors>
          <w:behavior w:val="content"/>
        </w:behaviors>
        <w:guid w:val="{90D30FBD-15B3-465A-9EB9-FB6280C9134B}"/>
      </w:docPartPr>
      <w:docPartBody>
        <w:p w:rsidR="00620DFA" w:rsidRDefault="00620DFA" w:rsidP="00620DFA">
          <w:pPr>
            <w:pStyle w:val="BFFDF59DB5594DDE9DECA77685CA96BD"/>
          </w:pPr>
          <w:r w:rsidRPr="00313144">
            <w:rPr>
              <w:rStyle w:val="PlaceholderText"/>
            </w:rPr>
            <w:t>Choose an item.</w:t>
          </w:r>
        </w:p>
      </w:docPartBody>
    </w:docPart>
    <w:docPart>
      <w:docPartPr>
        <w:name w:val="45C0EF0E1EF54A93A398B2F65478B75D"/>
        <w:category>
          <w:name w:val="General"/>
          <w:gallery w:val="placeholder"/>
        </w:category>
        <w:types>
          <w:type w:val="bbPlcHdr"/>
        </w:types>
        <w:behaviors>
          <w:behavior w:val="content"/>
        </w:behaviors>
        <w:guid w:val="{3B04E679-9A26-4EB1-9FD5-6E6526BB838F}"/>
      </w:docPartPr>
      <w:docPartBody>
        <w:p w:rsidR="00D153B4" w:rsidRDefault="009365D2" w:rsidP="009365D2">
          <w:pPr>
            <w:pStyle w:val="45C0EF0E1EF54A93A398B2F65478B75D"/>
          </w:pPr>
          <w:r w:rsidRPr="00313144">
            <w:rPr>
              <w:rStyle w:val="PlaceholderText"/>
            </w:rPr>
            <w:t>Choose an item.</w:t>
          </w:r>
        </w:p>
      </w:docPartBody>
    </w:docPart>
    <w:docPart>
      <w:docPartPr>
        <w:name w:val="D837F8BC5A4F42C995147589FCBDEA23"/>
        <w:category>
          <w:name w:val="General"/>
          <w:gallery w:val="placeholder"/>
        </w:category>
        <w:types>
          <w:type w:val="bbPlcHdr"/>
        </w:types>
        <w:behaviors>
          <w:behavior w:val="content"/>
        </w:behaviors>
        <w:guid w:val="{5D954A45-E5C6-4219-B962-66BE032AC97B}"/>
      </w:docPartPr>
      <w:docPartBody>
        <w:p w:rsidR="00D153B4" w:rsidRDefault="009365D2" w:rsidP="009365D2">
          <w:pPr>
            <w:pStyle w:val="D837F8BC5A4F42C995147589FCBDEA23"/>
          </w:pPr>
          <w:r w:rsidRPr="00313144">
            <w:rPr>
              <w:rStyle w:val="PlaceholderText"/>
            </w:rPr>
            <w:t>Choose an item.</w:t>
          </w:r>
        </w:p>
      </w:docPartBody>
    </w:docPart>
    <w:docPart>
      <w:docPartPr>
        <w:name w:val="8899D80FE402445C880B469195B47D17"/>
        <w:category>
          <w:name w:val="General"/>
          <w:gallery w:val="placeholder"/>
        </w:category>
        <w:types>
          <w:type w:val="bbPlcHdr"/>
        </w:types>
        <w:behaviors>
          <w:behavior w:val="content"/>
        </w:behaviors>
        <w:guid w:val="{1CB9AAE5-1FBF-4159-98F7-BA2C1CA41C1B}"/>
      </w:docPartPr>
      <w:docPartBody>
        <w:p w:rsidR="00D153B4" w:rsidRDefault="009365D2" w:rsidP="009365D2">
          <w:pPr>
            <w:pStyle w:val="8899D80FE402445C880B469195B47D17"/>
          </w:pPr>
          <w:r w:rsidRPr="00313144">
            <w:rPr>
              <w:rStyle w:val="PlaceholderText"/>
            </w:rPr>
            <w:t>Choose an item.</w:t>
          </w:r>
        </w:p>
      </w:docPartBody>
    </w:docPart>
    <w:docPart>
      <w:docPartPr>
        <w:name w:val="1E9AD78013B44A6E9B2626E331932C41"/>
        <w:category>
          <w:name w:val="General"/>
          <w:gallery w:val="placeholder"/>
        </w:category>
        <w:types>
          <w:type w:val="bbPlcHdr"/>
        </w:types>
        <w:behaviors>
          <w:behavior w:val="content"/>
        </w:behaviors>
        <w:guid w:val="{3EB0D8A7-A193-46EA-B4D4-980484CB0EC2}"/>
      </w:docPartPr>
      <w:docPartBody>
        <w:p w:rsidR="00D153B4" w:rsidRDefault="009365D2" w:rsidP="009365D2">
          <w:pPr>
            <w:pStyle w:val="1E9AD78013B44A6E9B2626E331932C41"/>
          </w:pPr>
          <w:r w:rsidRPr="00313144">
            <w:rPr>
              <w:rStyle w:val="PlaceholderText"/>
            </w:rPr>
            <w:t>Choose an item.</w:t>
          </w:r>
        </w:p>
      </w:docPartBody>
    </w:docPart>
    <w:docPart>
      <w:docPartPr>
        <w:name w:val="57D675EB7F2E4D4091AAABA1C904765F"/>
        <w:category>
          <w:name w:val="General"/>
          <w:gallery w:val="placeholder"/>
        </w:category>
        <w:types>
          <w:type w:val="bbPlcHdr"/>
        </w:types>
        <w:behaviors>
          <w:behavior w:val="content"/>
        </w:behaviors>
        <w:guid w:val="{4CDB442E-5DF1-4657-81BA-088AB6F3195C}"/>
      </w:docPartPr>
      <w:docPartBody>
        <w:p w:rsidR="00D153B4" w:rsidRDefault="009365D2" w:rsidP="009365D2">
          <w:pPr>
            <w:pStyle w:val="57D675EB7F2E4D4091AAABA1C904765F"/>
          </w:pPr>
          <w:r w:rsidRPr="00313144">
            <w:rPr>
              <w:rStyle w:val="PlaceholderText"/>
            </w:rPr>
            <w:t>Choose an item.</w:t>
          </w:r>
        </w:p>
      </w:docPartBody>
    </w:docPart>
    <w:docPart>
      <w:docPartPr>
        <w:name w:val="2B65A4F397D24EFC8C685ECE22B603AD"/>
        <w:category>
          <w:name w:val="General"/>
          <w:gallery w:val="placeholder"/>
        </w:category>
        <w:types>
          <w:type w:val="bbPlcHdr"/>
        </w:types>
        <w:behaviors>
          <w:behavior w:val="content"/>
        </w:behaviors>
        <w:guid w:val="{87F65DAF-62EB-49CD-A04F-58F8003AB6B0}"/>
      </w:docPartPr>
      <w:docPartBody>
        <w:p w:rsidR="00D153B4" w:rsidRDefault="009365D2" w:rsidP="009365D2">
          <w:pPr>
            <w:pStyle w:val="2B65A4F397D24EFC8C685ECE22B603AD"/>
          </w:pPr>
          <w:r w:rsidRPr="00313144">
            <w:rPr>
              <w:rStyle w:val="PlaceholderText"/>
            </w:rPr>
            <w:t>Choose an item.</w:t>
          </w:r>
        </w:p>
      </w:docPartBody>
    </w:docPart>
    <w:docPart>
      <w:docPartPr>
        <w:name w:val="F0076404BD484843AA6566967E2F5C49"/>
        <w:category>
          <w:name w:val="General"/>
          <w:gallery w:val="placeholder"/>
        </w:category>
        <w:types>
          <w:type w:val="bbPlcHdr"/>
        </w:types>
        <w:behaviors>
          <w:behavior w:val="content"/>
        </w:behaviors>
        <w:guid w:val="{482511C4-19E7-4822-8059-D8B2FDB8D0A9}"/>
      </w:docPartPr>
      <w:docPartBody>
        <w:p w:rsidR="00D153B4" w:rsidRDefault="009365D2" w:rsidP="009365D2">
          <w:pPr>
            <w:pStyle w:val="F0076404BD484843AA6566967E2F5C49"/>
          </w:pPr>
          <w:r w:rsidRPr="00313144">
            <w:rPr>
              <w:rStyle w:val="PlaceholderText"/>
            </w:rPr>
            <w:t>Choose an item.</w:t>
          </w:r>
        </w:p>
      </w:docPartBody>
    </w:docPart>
    <w:docPart>
      <w:docPartPr>
        <w:name w:val="54E8BE694BAD46ACB36F932972DFA578"/>
        <w:category>
          <w:name w:val="General"/>
          <w:gallery w:val="placeholder"/>
        </w:category>
        <w:types>
          <w:type w:val="bbPlcHdr"/>
        </w:types>
        <w:behaviors>
          <w:behavior w:val="content"/>
        </w:behaviors>
        <w:guid w:val="{4B82CC24-BBC6-4E7C-A640-6C90EB298B8E}"/>
      </w:docPartPr>
      <w:docPartBody>
        <w:p w:rsidR="00D153B4" w:rsidRDefault="009365D2" w:rsidP="009365D2">
          <w:pPr>
            <w:pStyle w:val="54E8BE694BAD46ACB36F932972DFA578"/>
          </w:pPr>
          <w:r w:rsidRPr="00313144">
            <w:rPr>
              <w:rStyle w:val="PlaceholderText"/>
            </w:rPr>
            <w:t>Choose an item.</w:t>
          </w:r>
        </w:p>
      </w:docPartBody>
    </w:docPart>
    <w:docPart>
      <w:docPartPr>
        <w:name w:val="C0F42E03202D4B7DB84BF75BD918AA87"/>
        <w:category>
          <w:name w:val="General"/>
          <w:gallery w:val="placeholder"/>
        </w:category>
        <w:types>
          <w:type w:val="bbPlcHdr"/>
        </w:types>
        <w:behaviors>
          <w:behavior w:val="content"/>
        </w:behaviors>
        <w:guid w:val="{A7CA9F07-4000-4305-8254-021A101EE799}"/>
      </w:docPartPr>
      <w:docPartBody>
        <w:p w:rsidR="00D153B4" w:rsidRDefault="009365D2" w:rsidP="009365D2">
          <w:pPr>
            <w:pStyle w:val="C0F42E03202D4B7DB84BF75BD918AA87"/>
          </w:pPr>
          <w:r w:rsidRPr="00313144">
            <w:rPr>
              <w:rStyle w:val="PlaceholderText"/>
            </w:rPr>
            <w:t>Choose an item.</w:t>
          </w:r>
        </w:p>
      </w:docPartBody>
    </w:docPart>
    <w:docPart>
      <w:docPartPr>
        <w:name w:val="13341BAF2CF34FE88726B7FDF2B92B5B"/>
        <w:category>
          <w:name w:val="General"/>
          <w:gallery w:val="placeholder"/>
        </w:category>
        <w:types>
          <w:type w:val="bbPlcHdr"/>
        </w:types>
        <w:behaviors>
          <w:behavior w:val="content"/>
        </w:behaviors>
        <w:guid w:val="{B54EDC71-76AF-4DC4-87A4-C30CD0B16F75}"/>
      </w:docPartPr>
      <w:docPartBody>
        <w:p w:rsidR="00D153B4" w:rsidRDefault="009365D2" w:rsidP="009365D2">
          <w:pPr>
            <w:pStyle w:val="13341BAF2CF34FE88726B7FDF2B92B5B"/>
          </w:pPr>
          <w:r w:rsidRPr="00313144">
            <w:rPr>
              <w:rStyle w:val="PlaceholderText"/>
            </w:rPr>
            <w:t>Choose an item.</w:t>
          </w:r>
        </w:p>
      </w:docPartBody>
    </w:docPart>
    <w:docPart>
      <w:docPartPr>
        <w:name w:val="E78D3195BDBA4A128E0D21631EDA890F"/>
        <w:category>
          <w:name w:val="General"/>
          <w:gallery w:val="placeholder"/>
        </w:category>
        <w:types>
          <w:type w:val="bbPlcHdr"/>
        </w:types>
        <w:behaviors>
          <w:behavior w:val="content"/>
        </w:behaviors>
        <w:guid w:val="{74F184CD-6761-42E5-BCAE-CD5E57849D18}"/>
      </w:docPartPr>
      <w:docPartBody>
        <w:p w:rsidR="00D153B4" w:rsidRDefault="009365D2" w:rsidP="009365D2">
          <w:pPr>
            <w:pStyle w:val="E78D3195BDBA4A128E0D21631EDA890F"/>
          </w:pPr>
          <w:r w:rsidRPr="00313144">
            <w:rPr>
              <w:rStyle w:val="PlaceholderText"/>
            </w:rPr>
            <w:t>Choose an item.</w:t>
          </w:r>
        </w:p>
      </w:docPartBody>
    </w:docPart>
    <w:docPart>
      <w:docPartPr>
        <w:name w:val="FE40BE8320384069993A89F0AD1C400C"/>
        <w:category>
          <w:name w:val="General"/>
          <w:gallery w:val="placeholder"/>
        </w:category>
        <w:types>
          <w:type w:val="bbPlcHdr"/>
        </w:types>
        <w:behaviors>
          <w:behavior w:val="content"/>
        </w:behaviors>
        <w:guid w:val="{27C34268-B832-43AC-807E-FD8F8DD8C04A}"/>
      </w:docPartPr>
      <w:docPartBody>
        <w:p w:rsidR="00D153B4" w:rsidRDefault="009365D2" w:rsidP="009365D2">
          <w:pPr>
            <w:pStyle w:val="FE40BE8320384069993A89F0AD1C400C"/>
          </w:pPr>
          <w:r w:rsidRPr="00313144">
            <w:rPr>
              <w:rStyle w:val="PlaceholderText"/>
            </w:rPr>
            <w:t>Choose an item.</w:t>
          </w:r>
        </w:p>
      </w:docPartBody>
    </w:docPart>
    <w:docPart>
      <w:docPartPr>
        <w:name w:val="77C7FCC0A69E424DB97E51F432CF1389"/>
        <w:category>
          <w:name w:val="General"/>
          <w:gallery w:val="placeholder"/>
        </w:category>
        <w:types>
          <w:type w:val="bbPlcHdr"/>
        </w:types>
        <w:behaviors>
          <w:behavior w:val="content"/>
        </w:behaviors>
        <w:guid w:val="{84EAB58A-8F14-44D2-A21D-1104EA48D9EC}"/>
      </w:docPartPr>
      <w:docPartBody>
        <w:p w:rsidR="00D153B4" w:rsidRDefault="009365D2" w:rsidP="009365D2">
          <w:pPr>
            <w:pStyle w:val="77C7FCC0A69E424DB97E51F432CF1389"/>
          </w:pPr>
          <w:r w:rsidRPr="00313144">
            <w:rPr>
              <w:rStyle w:val="PlaceholderText"/>
            </w:rPr>
            <w:t>Choose an item.</w:t>
          </w:r>
        </w:p>
      </w:docPartBody>
    </w:docPart>
    <w:docPart>
      <w:docPartPr>
        <w:name w:val="BA98E4B5E85F463A9A4F64F64172AEA2"/>
        <w:category>
          <w:name w:val="General"/>
          <w:gallery w:val="placeholder"/>
        </w:category>
        <w:types>
          <w:type w:val="bbPlcHdr"/>
        </w:types>
        <w:behaviors>
          <w:behavior w:val="content"/>
        </w:behaviors>
        <w:guid w:val="{48B5FF2F-0C3C-4F6E-966C-124506A9099D}"/>
      </w:docPartPr>
      <w:docPartBody>
        <w:p w:rsidR="00D153B4" w:rsidRDefault="009365D2" w:rsidP="009365D2">
          <w:pPr>
            <w:pStyle w:val="BA98E4B5E85F463A9A4F64F64172AEA2"/>
          </w:pPr>
          <w:r w:rsidRPr="00313144">
            <w:rPr>
              <w:rStyle w:val="PlaceholderText"/>
            </w:rPr>
            <w:t>Choose an item.</w:t>
          </w:r>
        </w:p>
      </w:docPartBody>
    </w:docPart>
    <w:docPart>
      <w:docPartPr>
        <w:name w:val="CC2471A3540646F99FA00EDA7A523EDF"/>
        <w:category>
          <w:name w:val="General"/>
          <w:gallery w:val="placeholder"/>
        </w:category>
        <w:types>
          <w:type w:val="bbPlcHdr"/>
        </w:types>
        <w:behaviors>
          <w:behavior w:val="content"/>
        </w:behaviors>
        <w:guid w:val="{EFE867E0-7E3C-4860-8A48-E588FCDFC3C2}"/>
      </w:docPartPr>
      <w:docPartBody>
        <w:p w:rsidR="00D153B4" w:rsidRDefault="009365D2" w:rsidP="009365D2">
          <w:pPr>
            <w:pStyle w:val="CC2471A3540646F99FA00EDA7A523EDF"/>
          </w:pPr>
          <w:r w:rsidRPr="00313144">
            <w:rPr>
              <w:rStyle w:val="PlaceholderText"/>
            </w:rPr>
            <w:t>Choose an item.</w:t>
          </w:r>
        </w:p>
      </w:docPartBody>
    </w:docPart>
    <w:docPart>
      <w:docPartPr>
        <w:name w:val="FA872D38541A47BEBE3B92F4090AAE98"/>
        <w:category>
          <w:name w:val="General"/>
          <w:gallery w:val="placeholder"/>
        </w:category>
        <w:types>
          <w:type w:val="bbPlcHdr"/>
        </w:types>
        <w:behaviors>
          <w:behavior w:val="content"/>
        </w:behaviors>
        <w:guid w:val="{FD705EF9-1046-4F34-9181-9DBDE9FB7338}"/>
      </w:docPartPr>
      <w:docPartBody>
        <w:p w:rsidR="00D153B4" w:rsidRDefault="009365D2" w:rsidP="009365D2">
          <w:pPr>
            <w:pStyle w:val="FA872D38541A47BEBE3B92F4090AAE98"/>
          </w:pPr>
          <w:r w:rsidRPr="00313144">
            <w:rPr>
              <w:rStyle w:val="PlaceholderText"/>
            </w:rPr>
            <w:t>Choose an item.</w:t>
          </w:r>
        </w:p>
      </w:docPartBody>
    </w:docPart>
    <w:docPart>
      <w:docPartPr>
        <w:name w:val="8F1E2F917AAE4F2E98AB72948D30F9F6"/>
        <w:category>
          <w:name w:val="General"/>
          <w:gallery w:val="placeholder"/>
        </w:category>
        <w:types>
          <w:type w:val="bbPlcHdr"/>
        </w:types>
        <w:behaviors>
          <w:behavior w:val="content"/>
        </w:behaviors>
        <w:guid w:val="{BC309C5F-60FB-4DD5-AB77-5EF13A3726EE}"/>
      </w:docPartPr>
      <w:docPartBody>
        <w:p w:rsidR="00D153B4" w:rsidRDefault="009365D2" w:rsidP="009365D2">
          <w:pPr>
            <w:pStyle w:val="8F1E2F917AAE4F2E98AB72948D30F9F6"/>
          </w:pPr>
          <w:r w:rsidRPr="00313144">
            <w:rPr>
              <w:rStyle w:val="PlaceholderText"/>
            </w:rPr>
            <w:t>Choose an item.</w:t>
          </w:r>
        </w:p>
      </w:docPartBody>
    </w:docPart>
    <w:docPart>
      <w:docPartPr>
        <w:name w:val="53C8ED03E8E54ECFB13EDFD8E06B06E7"/>
        <w:category>
          <w:name w:val="General"/>
          <w:gallery w:val="placeholder"/>
        </w:category>
        <w:types>
          <w:type w:val="bbPlcHdr"/>
        </w:types>
        <w:behaviors>
          <w:behavior w:val="content"/>
        </w:behaviors>
        <w:guid w:val="{9CB7E338-4F98-4628-A9DA-65CE0EDA994B}"/>
      </w:docPartPr>
      <w:docPartBody>
        <w:p w:rsidR="00D153B4" w:rsidRDefault="009365D2" w:rsidP="009365D2">
          <w:pPr>
            <w:pStyle w:val="53C8ED03E8E54ECFB13EDFD8E06B06E7"/>
          </w:pPr>
          <w:r w:rsidRPr="00313144">
            <w:rPr>
              <w:rStyle w:val="PlaceholderText"/>
            </w:rPr>
            <w:t>Choose an item.</w:t>
          </w:r>
        </w:p>
      </w:docPartBody>
    </w:docPart>
    <w:docPart>
      <w:docPartPr>
        <w:name w:val="F48B92A29FA64A4D9175067ADFE4F510"/>
        <w:category>
          <w:name w:val="General"/>
          <w:gallery w:val="placeholder"/>
        </w:category>
        <w:types>
          <w:type w:val="bbPlcHdr"/>
        </w:types>
        <w:behaviors>
          <w:behavior w:val="content"/>
        </w:behaviors>
        <w:guid w:val="{9509F40F-FBFB-471F-BA0C-2B30AF989333}"/>
      </w:docPartPr>
      <w:docPartBody>
        <w:p w:rsidR="00D153B4" w:rsidRDefault="009365D2" w:rsidP="009365D2">
          <w:pPr>
            <w:pStyle w:val="F48B92A29FA64A4D9175067ADFE4F510"/>
          </w:pPr>
          <w:r w:rsidRPr="00313144">
            <w:rPr>
              <w:rStyle w:val="PlaceholderText"/>
            </w:rPr>
            <w:t>Choose an item.</w:t>
          </w:r>
        </w:p>
      </w:docPartBody>
    </w:docPart>
    <w:docPart>
      <w:docPartPr>
        <w:name w:val="E9B3961A146140FEA7239899585F82CC"/>
        <w:category>
          <w:name w:val="General"/>
          <w:gallery w:val="placeholder"/>
        </w:category>
        <w:types>
          <w:type w:val="bbPlcHdr"/>
        </w:types>
        <w:behaviors>
          <w:behavior w:val="content"/>
        </w:behaviors>
        <w:guid w:val="{534C7DAA-C33D-4D83-9538-A9F9979A794A}"/>
      </w:docPartPr>
      <w:docPartBody>
        <w:p w:rsidR="00D153B4" w:rsidRDefault="009365D2" w:rsidP="009365D2">
          <w:pPr>
            <w:pStyle w:val="E9B3961A146140FEA7239899585F82CC"/>
          </w:pPr>
          <w:r w:rsidRPr="00313144">
            <w:rPr>
              <w:rStyle w:val="PlaceholderText"/>
            </w:rPr>
            <w:t>Choose an item.</w:t>
          </w:r>
        </w:p>
      </w:docPartBody>
    </w:docPart>
    <w:docPart>
      <w:docPartPr>
        <w:name w:val="986DB1792689453BA82F40B658478B45"/>
        <w:category>
          <w:name w:val="General"/>
          <w:gallery w:val="placeholder"/>
        </w:category>
        <w:types>
          <w:type w:val="bbPlcHdr"/>
        </w:types>
        <w:behaviors>
          <w:behavior w:val="content"/>
        </w:behaviors>
        <w:guid w:val="{C219D898-07CE-4A05-8D80-91879AD52748}"/>
      </w:docPartPr>
      <w:docPartBody>
        <w:p w:rsidR="00D153B4" w:rsidRDefault="009365D2" w:rsidP="009365D2">
          <w:pPr>
            <w:pStyle w:val="986DB1792689453BA82F40B658478B45"/>
          </w:pPr>
          <w:r w:rsidRPr="00313144">
            <w:rPr>
              <w:rStyle w:val="PlaceholderText"/>
            </w:rPr>
            <w:t>Choose an item.</w:t>
          </w:r>
        </w:p>
      </w:docPartBody>
    </w:docPart>
    <w:docPart>
      <w:docPartPr>
        <w:name w:val="5ADBE0D7B3AB4CD8BEBCBB56FC5138A1"/>
        <w:category>
          <w:name w:val="General"/>
          <w:gallery w:val="placeholder"/>
        </w:category>
        <w:types>
          <w:type w:val="bbPlcHdr"/>
        </w:types>
        <w:behaviors>
          <w:behavior w:val="content"/>
        </w:behaviors>
        <w:guid w:val="{624D905A-319C-4B36-A78E-5C38EE8436AE}"/>
      </w:docPartPr>
      <w:docPartBody>
        <w:p w:rsidR="00D153B4" w:rsidRDefault="009365D2" w:rsidP="009365D2">
          <w:pPr>
            <w:pStyle w:val="5ADBE0D7B3AB4CD8BEBCBB56FC5138A1"/>
          </w:pPr>
          <w:r w:rsidRPr="00313144">
            <w:rPr>
              <w:rStyle w:val="PlaceholderText"/>
            </w:rPr>
            <w:t>Choose an item.</w:t>
          </w:r>
        </w:p>
      </w:docPartBody>
    </w:docPart>
    <w:docPart>
      <w:docPartPr>
        <w:name w:val="06326F8AB1E94AC18AA47685238AB877"/>
        <w:category>
          <w:name w:val="General"/>
          <w:gallery w:val="placeholder"/>
        </w:category>
        <w:types>
          <w:type w:val="bbPlcHdr"/>
        </w:types>
        <w:behaviors>
          <w:behavior w:val="content"/>
        </w:behaviors>
        <w:guid w:val="{8E0B1EB3-924C-4A6C-B3EC-8E70F8F224FB}"/>
      </w:docPartPr>
      <w:docPartBody>
        <w:p w:rsidR="00D153B4" w:rsidRDefault="009365D2" w:rsidP="009365D2">
          <w:pPr>
            <w:pStyle w:val="06326F8AB1E94AC18AA47685238AB877"/>
          </w:pPr>
          <w:r w:rsidRPr="00313144">
            <w:rPr>
              <w:rStyle w:val="PlaceholderText"/>
            </w:rPr>
            <w:t>Choose an item.</w:t>
          </w:r>
        </w:p>
      </w:docPartBody>
    </w:docPart>
    <w:docPart>
      <w:docPartPr>
        <w:name w:val="6DBCDFE15CC243B594BB4ABBC49A9AF7"/>
        <w:category>
          <w:name w:val="General"/>
          <w:gallery w:val="placeholder"/>
        </w:category>
        <w:types>
          <w:type w:val="bbPlcHdr"/>
        </w:types>
        <w:behaviors>
          <w:behavior w:val="content"/>
        </w:behaviors>
        <w:guid w:val="{31AB8418-EC6A-4F6A-93E8-12ABDA921D44}"/>
      </w:docPartPr>
      <w:docPartBody>
        <w:p w:rsidR="00D153B4" w:rsidRDefault="009365D2" w:rsidP="009365D2">
          <w:pPr>
            <w:pStyle w:val="6DBCDFE15CC243B594BB4ABBC49A9AF7"/>
          </w:pPr>
          <w:r w:rsidRPr="00313144">
            <w:rPr>
              <w:rStyle w:val="PlaceholderText"/>
            </w:rPr>
            <w:t>Choose an item.</w:t>
          </w:r>
        </w:p>
      </w:docPartBody>
    </w:docPart>
    <w:docPart>
      <w:docPartPr>
        <w:name w:val="25C9953A21194375B43C9B0A27A2E1FE"/>
        <w:category>
          <w:name w:val="General"/>
          <w:gallery w:val="placeholder"/>
        </w:category>
        <w:types>
          <w:type w:val="bbPlcHdr"/>
        </w:types>
        <w:behaviors>
          <w:behavior w:val="content"/>
        </w:behaviors>
        <w:guid w:val="{56582869-1907-41DE-A1AA-DFAA4D19C7F7}"/>
      </w:docPartPr>
      <w:docPartBody>
        <w:p w:rsidR="00D153B4" w:rsidRDefault="009365D2" w:rsidP="009365D2">
          <w:pPr>
            <w:pStyle w:val="25C9953A21194375B43C9B0A27A2E1FE"/>
          </w:pPr>
          <w:r w:rsidRPr="00313144">
            <w:rPr>
              <w:rStyle w:val="PlaceholderText"/>
            </w:rPr>
            <w:t>Choose an item.</w:t>
          </w:r>
        </w:p>
      </w:docPartBody>
    </w:docPart>
    <w:docPart>
      <w:docPartPr>
        <w:name w:val="7644FA47279B4A61B0CF4CA2E249FD17"/>
        <w:category>
          <w:name w:val="General"/>
          <w:gallery w:val="placeholder"/>
        </w:category>
        <w:types>
          <w:type w:val="bbPlcHdr"/>
        </w:types>
        <w:behaviors>
          <w:behavior w:val="content"/>
        </w:behaviors>
        <w:guid w:val="{20F61C11-C464-4FA3-97EE-C98BA569AFF4}"/>
      </w:docPartPr>
      <w:docPartBody>
        <w:p w:rsidR="00D153B4" w:rsidRDefault="009365D2" w:rsidP="009365D2">
          <w:pPr>
            <w:pStyle w:val="7644FA47279B4A61B0CF4CA2E249FD17"/>
          </w:pPr>
          <w:r w:rsidRPr="00313144">
            <w:rPr>
              <w:rStyle w:val="PlaceholderText"/>
            </w:rPr>
            <w:t>Choose an item.</w:t>
          </w:r>
        </w:p>
      </w:docPartBody>
    </w:docPart>
    <w:docPart>
      <w:docPartPr>
        <w:name w:val="1ECF14CE878F4307833CB1C0EF5D9E7F"/>
        <w:category>
          <w:name w:val="General"/>
          <w:gallery w:val="placeholder"/>
        </w:category>
        <w:types>
          <w:type w:val="bbPlcHdr"/>
        </w:types>
        <w:behaviors>
          <w:behavior w:val="content"/>
        </w:behaviors>
        <w:guid w:val="{A4765CFA-916F-4631-B41F-B3A5590B1A54}"/>
      </w:docPartPr>
      <w:docPartBody>
        <w:p w:rsidR="00D153B4" w:rsidRDefault="009365D2" w:rsidP="009365D2">
          <w:pPr>
            <w:pStyle w:val="1ECF14CE878F4307833CB1C0EF5D9E7F"/>
          </w:pPr>
          <w:r w:rsidRPr="00313144">
            <w:rPr>
              <w:rStyle w:val="PlaceholderText"/>
            </w:rPr>
            <w:t>Choose an item.</w:t>
          </w:r>
        </w:p>
      </w:docPartBody>
    </w:docPart>
    <w:docPart>
      <w:docPartPr>
        <w:name w:val="64AC819BA6C54927A67D0C051D3B43FC"/>
        <w:category>
          <w:name w:val="General"/>
          <w:gallery w:val="placeholder"/>
        </w:category>
        <w:types>
          <w:type w:val="bbPlcHdr"/>
        </w:types>
        <w:behaviors>
          <w:behavior w:val="content"/>
        </w:behaviors>
        <w:guid w:val="{83C3B799-561A-47A6-8037-93A75AE66183}"/>
      </w:docPartPr>
      <w:docPartBody>
        <w:p w:rsidR="00D153B4" w:rsidRDefault="009365D2" w:rsidP="009365D2">
          <w:pPr>
            <w:pStyle w:val="64AC819BA6C54927A67D0C051D3B43FC"/>
          </w:pPr>
          <w:r w:rsidRPr="00313144">
            <w:rPr>
              <w:rStyle w:val="PlaceholderText"/>
            </w:rPr>
            <w:t>Choose an item.</w:t>
          </w:r>
        </w:p>
      </w:docPartBody>
    </w:docPart>
    <w:docPart>
      <w:docPartPr>
        <w:name w:val="6BD5B7E6C667458FB90D6AABD1D1EF2A"/>
        <w:category>
          <w:name w:val="General"/>
          <w:gallery w:val="placeholder"/>
        </w:category>
        <w:types>
          <w:type w:val="bbPlcHdr"/>
        </w:types>
        <w:behaviors>
          <w:behavior w:val="content"/>
        </w:behaviors>
        <w:guid w:val="{CFB4281D-8932-401F-A7E0-B939C511C638}"/>
      </w:docPartPr>
      <w:docPartBody>
        <w:p w:rsidR="00D153B4" w:rsidRDefault="009365D2" w:rsidP="009365D2">
          <w:pPr>
            <w:pStyle w:val="6BD5B7E6C667458FB90D6AABD1D1EF2A"/>
          </w:pPr>
          <w:r w:rsidRPr="00313144">
            <w:rPr>
              <w:rStyle w:val="PlaceholderText"/>
            </w:rPr>
            <w:t>Choose an item.</w:t>
          </w:r>
        </w:p>
      </w:docPartBody>
    </w:docPart>
    <w:docPart>
      <w:docPartPr>
        <w:name w:val="3D9AB974EBB44C828891EF51AEE78BE7"/>
        <w:category>
          <w:name w:val="General"/>
          <w:gallery w:val="placeholder"/>
        </w:category>
        <w:types>
          <w:type w:val="bbPlcHdr"/>
        </w:types>
        <w:behaviors>
          <w:behavior w:val="content"/>
        </w:behaviors>
        <w:guid w:val="{2166D75F-F821-46AF-8FA1-6EEA8E2BBA48}"/>
      </w:docPartPr>
      <w:docPartBody>
        <w:p w:rsidR="00D153B4" w:rsidRDefault="009365D2" w:rsidP="009365D2">
          <w:pPr>
            <w:pStyle w:val="3D9AB974EBB44C828891EF51AEE78BE7"/>
          </w:pPr>
          <w:r w:rsidRPr="00313144">
            <w:rPr>
              <w:rStyle w:val="PlaceholderText"/>
            </w:rPr>
            <w:t>Choose an item.</w:t>
          </w:r>
        </w:p>
      </w:docPartBody>
    </w:docPart>
    <w:docPart>
      <w:docPartPr>
        <w:name w:val="E4932C66BAFD439DAE6F8526F57B3AC3"/>
        <w:category>
          <w:name w:val="General"/>
          <w:gallery w:val="placeholder"/>
        </w:category>
        <w:types>
          <w:type w:val="bbPlcHdr"/>
        </w:types>
        <w:behaviors>
          <w:behavior w:val="content"/>
        </w:behaviors>
        <w:guid w:val="{1C5A56B1-DF17-4243-9067-6EC608893932}"/>
      </w:docPartPr>
      <w:docPartBody>
        <w:p w:rsidR="00D153B4" w:rsidRDefault="009365D2" w:rsidP="009365D2">
          <w:pPr>
            <w:pStyle w:val="E4932C66BAFD439DAE6F8526F57B3AC3"/>
          </w:pPr>
          <w:r w:rsidRPr="00313144">
            <w:rPr>
              <w:rStyle w:val="PlaceholderText"/>
            </w:rPr>
            <w:t>Choose an item.</w:t>
          </w:r>
        </w:p>
      </w:docPartBody>
    </w:docPart>
    <w:docPart>
      <w:docPartPr>
        <w:name w:val="B0B44E6EA0BA49B888773DFD76EABD98"/>
        <w:category>
          <w:name w:val="General"/>
          <w:gallery w:val="placeholder"/>
        </w:category>
        <w:types>
          <w:type w:val="bbPlcHdr"/>
        </w:types>
        <w:behaviors>
          <w:behavior w:val="content"/>
        </w:behaviors>
        <w:guid w:val="{4B05975D-7F97-4EB6-9C6F-E495ED228429}"/>
      </w:docPartPr>
      <w:docPartBody>
        <w:p w:rsidR="00D153B4" w:rsidRDefault="009365D2" w:rsidP="009365D2">
          <w:pPr>
            <w:pStyle w:val="B0B44E6EA0BA49B888773DFD76EABD98"/>
          </w:pPr>
          <w:r w:rsidRPr="00313144">
            <w:rPr>
              <w:rStyle w:val="PlaceholderText"/>
            </w:rPr>
            <w:t>Choose an item.</w:t>
          </w:r>
        </w:p>
      </w:docPartBody>
    </w:docPart>
    <w:docPart>
      <w:docPartPr>
        <w:name w:val="B1C70644429C4DFE936A9E8B3369EA71"/>
        <w:category>
          <w:name w:val="General"/>
          <w:gallery w:val="placeholder"/>
        </w:category>
        <w:types>
          <w:type w:val="bbPlcHdr"/>
        </w:types>
        <w:behaviors>
          <w:behavior w:val="content"/>
        </w:behaviors>
        <w:guid w:val="{B464AD1E-93D2-4AB5-A38D-85C739673510}"/>
      </w:docPartPr>
      <w:docPartBody>
        <w:p w:rsidR="00D153B4" w:rsidRDefault="009365D2" w:rsidP="009365D2">
          <w:pPr>
            <w:pStyle w:val="B1C70644429C4DFE936A9E8B3369EA71"/>
          </w:pPr>
          <w:r w:rsidRPr="00313144">
            <w:rPr>
              <w:rStyle w:val="PlaceholderText"/>
            </w:rPr>
            <w:t>Choose an item.</w:t>
          </w:r>
        </w:p>
      </w:docPartBody>
    </w:docPart>
    <w:docPart>
      <w:docPartPr>
        <w:name w:val="F0F2AC55A3264FD4A67769E33F3C9F42"/>
        <w:category>
          <w:name w:val="General"/>
          <w:gallery w:val="placeholder"/>
        </w:category>
        <w:types>
          <w:type w:val="bbPlcHdr"/>
        </w:types>
        <w:behaviors>
          <w:behavior w:val="content"/>
        </w:behaviors>
        <w:guid w:val="{FD13D947-6322-4E66-BF5E-102D206CC1AC}"/>
      </w:docPartPr>
      <w:docPartBody>
        <w:p w:rsidR="00D153B4" w:rsidRDefault="009365D2" w:rsidP="009365D2">
          <w:pPr>
            <w:pStyle w:val="F0F2AC55A3264FD4A67769E33F3C9F42"/>
          </w:pPr>
          <w:r w:rsidRPr="00313144">
            <w:rPr>
              <w:rStyle w:val="PlaceholderText"/>
            </w:rPr>
            <w:t>Choose an item.</w:t>
          </w:r>
        </w:p>
      </w:docPartBody>
    </w:docPart>
    <w:docPart>
      <w:docPartPr>
        <w:name w:val="D91D38213A834DBD85CFE7405C5F44AE"/>
        <w:category>
          <w:name w:val="General"/>
          <w:gallery w:val="placeholder"/>
        </w:category>
        <w:types>
          <w:type w:val="bbPlcHdr"/>
        </w:types>
        <w:behaviors>
          <w:behavior w:val="content"/>
        </w:behaviors>
        <w:guid w:val="{0ACE2B36-0A0A-4CFF-A165-C0FF24F076E9}"/>
      </w:docPartPr>
      <w:docPartBody>
        <w:p w:rsidR="00D153B4" w:rsidRDefault="009365D2" w:rsidP="009365D2">
          <w:pPr>
            <w:pStyle w:val="D91D38213A834DBD85CFE7405C5F44AE"/>
          </w:pPr>
          <w:r w:rsidRPr="00313144">
            <w:rPr>
              <w:rStyle w:val="PlaceholderText"/>
            </w:rPr>
            <w:t>Choose an item.</w:t>
          </w:r>
        </w:p>
      </w:docPartBody>
    </w:docPart>
    <w:docPart>
      <w:docPartPr>
        <w:name w:val="1AE445E25EAD43F2B790E53F98E7952D"/>
        <w:category>
          <w:name w:val="General"/>
          <w:gallery w:val="placeholder"/>
        </w:category>
        <w:types>
          <w:type w:val="bbPlcHdr"/>
        </w:types>
        <w:behaviors>
          <w:behavior w:val="content"/>
        </w:behaviors>
        <w:guid w:val="{C32D6D05-113A-43B5-9F39-2262F663677B}"/>
      </w:docPartPr>
      <w:docPartBody>
        <w:p w:rsidR="00D153B4" w:rsidRDefault="009365D2" w:rsidP="009365D2">
          <w:pPr>
            <w:pStyle w:val="1AE445E25EAD43F2B790E53F98E7952D"/>
          </w:pPr>
          <w:r w:rsidRPr="00313144">
            <w:rPr>
              <w:rStyle w:val="PlaceholderText"/>
            </w:rPr>
            <w:t>Choose an item.</w:t>
          </w:r>
        </w:p>
      </w:docPartBody>
    </w:docPart>
    <w:docPart>
      <w:docPartPr>
        <w:name w:val="2E145A4C2D2E4A8AB95C41BEBFD21670"/>
        <w:category>
          <w:name w:val="General"/>
          <w:gallery w:val="placeholder"/>
        </w:category>
        <w:types>
          <w:type w:val="bbPlcHdr"/>
        </w:types>
        <w:behaviors>
          <w:behavior w:val="content"/>
        </w:behaviors>
        <w:guid w:val="{92CF6C76-A69F-4C62-B9A2-E57A7C073567}"/>
      </w:docPartPr>
      <w:docPartBody>
        <w:p w:rsidR="00D153B4" w:rsidRDefault="009365D2" w:rsidP="009365D2">
          <w:pPr>
            <w:pStyle w:val="2E145A4C2D2E4A8AB95C41BEBFD21670"/>
          </w:pPr>
          <w:r w:rsidRPr="00313144">
            <w:rPr>
              <w:rStyle w:val="PlaceholderText"/>
            </w:rPr>
            <w:t>Choose an item.</w:t>
          </w:r>
        </w:p>
      </w:docPartBody>
    </w:docPart>
    <w:docPart>
      <w:docPartPr>
        <w:name w:val="5B989E7A93D7412F9B67529CF16333A5"/>
        <w:category>
          <w:name w:val="General"/>
          <w:gallery w:val="placeholder"/>
        </w:category>
        <w:types>
          <w:type w:val="bbPlcHdr"/>
        </w:types>
        <w:behaviors>
          <w:behavior w:val="content"/>
        </w:behaviors>
        <w:guid w:val="{1F5274F2-64B1-4450-8FC0-9083A5FBF9A7}"/>
      </w:docPartPr>
      <w:docPartBody>
        <w:p w:rsidR="00D153B4" w:rsidRDefault="009365D2" w:rsidP="009365D2">
          <w:pPr>
            <w:pStyle w:val="5B989E7A93D7412F9B67529CF16333A5"/>
          </w:pPr>
          <w:r w:rsidRPr="00313144">
            <w:rPr>
              <w:rStyle w:val="PlaceholderText"/>
            </w:rPr>
            <w:t>Choose an item.</w:t>
          </w:r>
        </w:p>
      </w:docPartBody>
    </w:docPart>
    <w:docPart>
      <w:docPartPr>
        <w:name w:val="7B6260D5B72541EFA2556486F0AE6293"/>
        <w:category>
          <w:name w:val="General"/>
          <w:gallery w:val="placeholder"/>
        </w:category>
        <w:types>
          <w:type w:val="bbPlcHdr"/>
        </w:types>
        <w:behaviors>
          <w:behavior w:val="content"/>
        </w:behaviors>
        <w:guid w:val="{80F39C18-7E20-4C3B-8E82-58696B5697B4}"/>
      </w:docPartPr>
      <w:docPartBody>
        <w:p w:rsidR="00D153B4" w:rsidRDefault="009365D2" w:rsidP="009365D2">
          <w:pPr>
            <w:pStyle w:val="7B6260D5B72541EFA2556486F0AE6293"/>
          </w:pPr>
          <w:r w:rsidRPr="00313144">
            <w:rPr>
              <w:rStyle w:val="PlaceholderText"/>
            </w:rPr>
            <w:t>Choose an item.</w:t>
          </w:r>
        </w:p>
      </w:docPartBody>
    </w:docPart>
    <w:docPart>
      <w:docPartPr>
        <w:name w:val="79CC5480C0224D068842510232010958"/>
        <w:category>
          <w:name w:val="General"/>
          <w:gallery w:val="placeholder"/>
        </w:category>
        <w:types>
          <w:type w:val="bbPlcHdr"/>
        </w:types>
        <w:behaviors>
          <w:behavior w:val="content"/>
        </w:behaviors>
        <w:guid w:val="{DEFAF3B1-8ADF-4EAA-8017-9C785479686C}"/>
      </w:docPartPr>
      <w:docPartBody>
        <w:p w:rsidR="00D153B4" w:rsidRDefault="009365D2" w:rsidP="009365D2">
          <w:pPr>
            <w:pStyle w:val="79CC5480C0224D068842510232010958"/>
          </w:pPr>
          <w:r w:rsidRPr="00313144">
            <w:rPr>
              <w:rStyle w:val="PlaceholderText"/>
            </w:rPr>
            <w:t>Choose an item.</w:t>
          </w:r>
        </w:p>
      </w:docPartBody>
    </w:docPart>
    <w:docPart>
      <w:docPartPr>
        <w:name w:val="531BAFAAFFA04D70B53126F65645B7A3"/>
        <w:category>
          <w:name w:val="General"/>
          <w:gallery w:val="placeholder"/>
        </w:category>
        <w:types>
          <w:type w:val="bbPlcHdr"/>
        </w:types>
        <w:behaviors>
          <w:behavior w:val="content"/>
        </w:behaviors>
        <w:guid w:val="{95840BC6-9D0F-4ECD-B7FA-DB3BCF60E3E3}"/>
      </w:docPartPr>
      <w:docPartBody>
        <w:p w:rsidR="00D153B4" w:rsidRDefault="009365D2" w:rsidP="009365D2">
          <w:pPr>
            <w:pStyle w:val="531BAFAAFFA04D70B53126F65645B7A3"/>
          </w:pPr>
          <w:r w:rsidRPr="00313144">
            <w:rPr>
              <w:rStyle w:val="PlaceholderText"/>
            </w:rPr>
            <w:t>Choose an item.</w:t>
          </w:r>
        </w:p>
      </w:docPartBody>
    </w:docPart>
    <w:docPart>
      <w:docPartPr>
        <w:name w:val="1D1546ADD48042538E9ACD604335F6DD"/>
        <w:category>
          <w:name w:val="General"/>
          <w:gallery w:val="placeholder"/>
        </w:category>
        <w:types>
          <w:type w:val="bbPlcHdr"/>
        </w:types>
        <w:behaviors>
          <w:behavior w:val="content"/>
        </w:behaviors>
        <w:guid w:val="{A9C10169-086F-45B9-804B-0E07E30DF5EE}"/>
      </w:docPartPr>
      <w:docPartBody>
        <w:p w:rsidR="00D153B4" w:rsidRDefault="009365D2" w:rsidP="009365D2">
          <w:pPr>
            <w:pStyle w:val="1D1546ADD48042538E9ACD604335F6DD"/>
          </w:pPr>
          <w:r w:rsidRPr="00313144">
            <w:rPr>
              <w:rStyle w:val="PlaceholderText"/>
            </w:rPr>
            <w:t>Choose an item.</w:t>
          </w:r>
        </w:p>
      </w:docPartBody>
    </w:docPart>
    <w:docPart>
      <w:docPartPr>
        <w:name w:val="FB0F4D774CCE45B585901F83385AD41B"/>
        <w:category>
          <w:name w:val="General"/>
          <w:gallery w:val="placeholder"/>
        </w:category>
        <w:types>
          <w:type w:val="bbPlcHdr"/>
        </w:types>
        <w:behaviors>
          <w:behavior w:val="content"/>
        </w:behaviors>
        <w:guid w:val="{23E500EC-6FBF-4F71-8C1B-E158DFF5516F}"/>
      </w:docPartPr>
      <w:docPartBody>
        <w:p w:rsidR="00D153B4" w:rsidRDefault="009365D2" w:rsidP="009365D2">
          <w:pPr>
            <w:pStyle w:val="FB0F4D774CCE45B585901F83385AD41B"/>
          </w:pPr>
          <w:r w:rsidRPr="00313144">
            <w:rPr>
              <w:rStyle w:val="PlaceholderText"/>
            </w:rPr>
            <w:t>Choose an item.</w:t>
          </w:r>
        </w:p>
      </w:docPartBody>
    </w:docPart>
    <w:docPart>
      <w:docPartPr>
        <w:name w:val="814D288C6AC54BBAA7B0013CC2512D5E"/>
        <w:category>
          <w:name w:val="General"/>
          <w:gallery w:val="placeholder"/>
        </w:category>
        <w:types>
          <w:type w:val="bbPlcHdr"/>
        </w:types>
        <w:behaviors>
          <w:behavior w:val="content"/>
        </w:behaviors>
        <w:guid w:val="{E518C496-49FE-46B6-B673-1C98E9203870}"/>
      </w:docPartPr>
      <w:docPartBody>
        <w:p w:rsidR="00D153B4" w:rsidRDefault="009365D2" w:rsidP="009365D2">
          <w:pPr>
            <w:pStyle w:val="814D288C6AC54BBAA7B0013CC2512D5E"/>
          </w:pPr>
          <w:r w:rsidRPr="00313144">
            <w:rPr>
              <w:rStyle w:val="PlaceholderText"/>
            </w:rPr>
            <w:t>Choose an item.</w:t>
          </w:r>
        </w:p>
      </w:docPartBody>
    </w:docPart>
    <w:docPart>
      <w:docPartPr>
        <w:name w:val="BFD0B5709A704370BEC127DDA9084920"/>
        <w:category>
          <w:name w:val="General"/>
          <w:gallery w:val="placeholder"/>
        </w:category>
        <w:types>
          <w:type w:val="bbPlcHdr"/>
        </w:types>
        <w:behaviors>
          <w:behavior w:val="content"/>
        </w:behaviors>
        <w:guid w:val="{7EA187B0-7129-4F14-AA42-4F490ACB0A95}"/>
      </w:docPartPr>
      <w:docPartBody>
        <w:p w:rsidR="00D153B4" w:rsidRDefault="009365D2" w:rsidP="009365D2">
          <w:pPr>
            <w:pStyle w:val="BFD0B5709A704370BEC127DDA9084920"/>
          </w:pPr>
          <w:r w:rsidRPr="00313144">
            <w:rPr>
              <w:rStyle w:val="PlaceholderText"/>
            </w:rPr>
            <w:t>Choose an item.</w:t>
          </w:r>
        </w:p>
      </w:docPartBody>
    </w:docPart>
    <w:docPart>
      <w:docPartPr>
        <w:name w:val="6E5B281083CD45558A6E567A67AABEA5"/>
        <w:category>
          <w:name w:val="General"/>
          <w:gallery w:val="placeholder"/>
        </w:category>
        <w:types>
          <w:type w:val="bbPlcHdr"/>
        </w:types>
        <w:behaviors>
          <w:behavior w:val="content"/>
        </w:behaviors>
        <w:guid w:val="{387ED599-F42E-4A62-AE2F-4852F0CFC1B6}"/>
      </w:docPartPr>
      <w:docPartBody>
        <w:p w:rsidR="00D153B4" w:rsidRDefault="009365D2" w:rsidP="009365D2">
          <w:pPr>
            <w:pStyle w:val="6E5B281083CD45558A6E567A67AABEA5"/>
          </w:pPr>
          <w:r w:rsidRPr="00313144">
            <w:rPr>
              <w:rStyle w:val="PlaceholderText"/>
            </w:rPr>
            <w:t>Choose an item.</w:t>
          </w:r>
        </w:p>
      </w:docPartBody>
    </w:docPart>
    <w:docPart>
      <w:docPartPr>
        <w:name w:val="0627C4B2E01C498997BD971244AE1F9C"/>
        <w:category>
          <w:name w:val="General"/>
          <w:gallery w:val="placeholder"/>
        </w:category>
        <w:types>
          <w:type w:val="bbPlcHdr"/>
        </w:types>
        <w:behaviors>
          <w:behavior w:val="content"/>
        </w:behaviors>
        <w:guid w:val="{15FAF59C-6CA7-4E1F-BADF-FB34C7A4AAE8}"/>
      </w:docPartPr>
      <w:docPartBody>
        <w:p w:rsidR="00D153B4" w:rsidRDefault="009365D2" w:rsidP="009365D2">
          <w:pPr>
            <w:pStyle w:val="0627C4B2E01C498997BD971244AE1F9C"/>
          </w:pPr>
          <w:r w:rsidRPr="00313144">
            <w:rPr>
              <w:rStyle w:val="PlaceholderText"/>
            </w:rPr>
            <w:t>Choose an item.</w:t>
          </w:r>
        </w:p>
      </w:docPartBody>
    </w:docPart>
    <w:docPart>
      <w:docPartPr>
        <w:name w:val="B7FC74801F0E4454B2C50F25F65FB126"/>
        <w:category>
          <w:name w:val="General"/>
          <w:gallery w:val="placeholder"/>
        </w:category>
        <w:types>
          <w:type w:val="bbPlcHdr"/>
        </w:types>
        <w:behaviors>
          <w:behavior w:val="content"/>
        </w:behaviors>
        <w:guid w:val="{F8E9EDDA-E31F-47C2-BBF7-7237711FC4A5}"/>
      </w:docPartPr>
      <w:docPartBody>
        <w:p w:rsidR="00D153B4" w:rsidRDefault="009365D2" w:rsidP="009365D2">
          <w:pPr>
            <w:pStyle w:val="B7FC74801F0E4454B2C50F25F65FB126"/>
          </w:pPr>
          <w:r w:rsidRPr="00313144">
            <w:rPr>
              <w:rStyle w:val="PlaceholderText"/>
            </w:rPr>
            <w:t>Choose an item.</w:t>
          </w:r>
        </w:p>
      </w:docPartBody>
    </w:docPart>
    <w:docPart>
      <w:docPartPr>
        <w:name w:val="236E8FBE3B3B46998018EE762D9E49FC"/>
        <w:category>
          <w:name w:val="General"/>
          <w:gallery w:val="placeholder"/>
        </w:category>
        <w:types>
          <w:type w:val="bbPlcHdr"/>
        </w:types>
        <w:behaviors>
          <w:behavior w:val="content"/>
        </w:behaviors>
        <w:guid w:val="{7FF4C73A-C4BB-4BD0-B15F-012B8E618B19}"/>
      </w:docPartPr>
      <w:docPartBody>
        <w:p w:rsidR="00D153B4" w:rsidRDefault="009365D2" w:rsidP="009365D2">
          <w:pPr>
            <w:pStyle w:val="236E8FBE3B3B46998018EE762D9E49FC"/>
          </w:pPr>
          <w:r w:rsidRPr="00313144">
            <w:rPr>
              <w:rStyle w:val="PlaceholderText"/>
            </w:rPr>
            <w:t>Choose an item.</w:t>
          </w:r>
        </w:p>
      </w:docPartBody>
    </w:docPart>
    <w:docPart>
      <w:docPartPr>
        <w:name w:val="9ADD3A9392A040719D389921D8298DAC"/>
        <w:category>
          <w:name w:val="General"/>
          <w:gallery w:val="placeholder"/>
        </w:category>
        <w:types>
          <w:type w:val="bbPlcHdr"/>
        </w:types>
        <w:behaviors>
          <w:behavior w:val="content"/>
        </w:behaviors>
        <w:guid w:val="{5E8282B8-5679-41EE-8DF0-7D9C9FFC6F12}"/>
      </w:docPartPr>
      <w:docPartBody>
        <w:p w:rsidR="00CC13AD" w:rsidRDefault="00D153B4" w:rsidP="00D153B4">
          <w:pPr>
            <w:pStyle w:val="9ADD3A9392A040719D389921D8298DAC"/>
          </w:pPr>
          <w:r w:rsidRPr="00313144">
            <w:rPr>
              <w:rStyle w:val="PlaceholderText"/>
            </w:rPr>
            <w:t>Choose an item.</w:t>
          </w:r>
        </w:p>
      </w:docPartBody>
    </w:docPart>
    <w:docPart>
      <w:docPartPr>
        <w:name w:val="954B05FAF14A459AB440308962BE6B50"/>
        <w:category>
          <w:name w:val="General"/>
          <w:gallery w:val="placeholder"/>
        </w:category>
        <w:types>
          <w:type w:val="bbPlcHdr"/>
        </w:types>
        <w:behaviors>
          <w:behavior w:val="content"/>
        </w:behaviors>
        <w:guid w:val="{3F5DCA6A-C57E-492F-B474-97FB6BA6AD80}"/>
      </w:docPartPr>
      <w:docPartBody>
        <w:p w:rsidR="00CC13AD" w:rsidRDefault="00D153B4" w:rsidP="00D153B4">
          <w:pPr>
            <w:pStyle w:val="954B05FAF14A459AB440308962BE6B50"/>
          </w:pPr>
          <w:r w:rsidRPr="00313144">
            <w:rPr>
              <w:rStyle w:val="PlaceholderText"/>
            </w:rPr>
            <w:t>Choose an item.</w:t>
          </w:r>
        </w:p>
      </w:docPartBody>
    </w:docPart>
    <w:docPart>
      <w:docPartPr>
        <w:name w:val="5EF208BB6FC145408345529D0F8C0BE9"/>
        <w:category>
          <w:name w:val="General"/>
          <w:gallery w:val="placeholder"/>
        </w:category>
        <w:types>
          <w:type w:val="bbPlcHdr"/>
        </w:types>
        <w:behaviors>
          <w:behavior w:val="content"/>
        </w:behaviors>
        <w:guid w:val="{BDCC44EE-D093-4ECC-9355-E529F2B7FF84}"/>
      </w:docPartPr>
      <w:docPartBody>
        <w:p w:rsidR="00CC13AD" w:rsidRDefault="00D153B4" w:rsidP="00D153B4">
          <w:pPr>
            <w:pStyle w:val="5EF208BB6FC145408345529D0F8C0BE9"/>
          </w:pPr>
          <w:r w:rsidRPr="00313144">
            <w:rPr>
              <w:rStyle w:val="PlaceholderText"/>
            </w:rPr>
            <w:t>Choose an item.</w:t>
          </w:r>
        </w:p>
      </w:docPartBody>
    </w:docPart>
    <w:docPart>
      <w:docPartPr>
        <w:name w:val="DF3CEF1DABE440CE944FF2ECAAC322EB"/>
        <w:category>
          <w:name w:val="General"/>
          <w:gallery w:val="placeholder"/>
        </w:category>
        <w:types>
          <w:type w:val="bbPlcHdr"/>
        </w:types>
        <w:behaviors>
          <w:behavior w:val="content"/>
        </w:behaviors>
        <w:guid w:val="{4E7D0F1B-1916-49C6-94BD-084FA2317E33}"/>
      </w:docPartPr>
      <w:docPartBody>
        <w:p w:rsidR="00CC13AD" w:rsidRDefault="00D153B4" w:rsidP="00D153B4">
          <w:pPr>
            <w:pStyle w:val="DF3CEF1DABE440CE944FF2ECAAC322EB"/>
          </w:pPr>
          <w:r w:rsidRPr="00313144">
            <w:rPr>
              <w:rStyle w:val="PlaceholderText"/>
            </w:rPr>
            <w:t>Choose an item.</w:t>
          </w:r>
        </w:p>
      </w:docPartBody>
    </w:docPart>
    <w:docPart>
      <w:docPartPr>
        <w:name w:val="2B1E4AE47C9C4B00B1D4C7CB66976E48"/>
        <w:category>
          <w:name w:val="General"/>
          <w:gallery w:val="placeholder"/>
        </w:category>
        <w:types>
          <w:type w:val="bbPlcHdr"/>
        </w:types>
        <w:behaviors>
          <w:behavior w:val="content"/>
        </w:behaviors>
        <w:guid w:val="{4FCB5EE5-1ECA-4A73-98E2-954D8FDF6BAB}"/>
      </w:docPartPr>
      <w:docPartBody>
        <w:p w:rsidR="00CC13AD" w:rsidRDefault="00CC13AD" w:rsidP="00CC13AD">
          <w:pPr>
            <w:pStyle w:val="2B1E4AE47C9C4B00B1D4C7CB66976E48"/>
          </w:pPr>
          <w:r w:rsidRPr="00313144">
            <w:rPr>
              <w:rStyle w:val="PlaceholderText"/>
            </w:rPr>
            <w:t>Choose an item.</w:t>
          </w:r>
        </w:p>
      </w:docPartBody>
    </w:docPart>
    <w:docPart>
      <w:docPartPr>
        <w:name w:val="A6EBA5A35C45489DBF78D4E8F0865D3B"/>
        <w:category>
          <w:name w:val="General"/>
          <w:gallery w:val="placeholder"/>
        </w:category>
        <w:types>
          <w:type w:val="bbPlcHdr"/>
        </w:types>
        <w:behaviors>
          <w:behavior w:val="content"/>
        </w:behaviors>
        <w:guid w:val="{8F4720B6-943E-4135-883E-997E0FB931F3}"/>
      </w:docPartPr>
      <w:docPartBody>
        <w:p w:rsidR="00CC13AD" w:rsidRDefault="00CC13AD" w:rsidP="00CC13AD">
          <w:pPr>
            <w:pStyle w:val="A6EBA5A35C45489DBF78D4E8F0865D3B"/>
          </w:pPr>
          <w:r w:rsidRPr="00313144">
            <w:rPr>
              <w:rStyle w:val="PlaceholderText"/>
            </w:rPr>
            <w:t>Choose an item.</w:t>
          </w:r>
        </w:p>
      </w:docPartBody>
    </w:docPart>
    <w:docPart>
      <w:docPartPr>
        <w:name w:val="754A29D48D2C4E76AE72501FEDC2BD25"/>
        <w:category>
          <w:name w:val="General"/>
          <w:gallery w:val="placeholder"/>
        </w:category>
        <w:types>
          <w:type w:val="bbPlcHdr"/>
        </w:types>
        <w:behaviors>
          <w:behavior w:val="content"/>
        </w:behaviors>
        <w:guid w:val="{A0105B75-4B06-42EE-9339-3FAB05A5854F}"/>
      </w:docPartPr>
      <w:docPartBody>
        <w:p w:rsidR="00CC13AD" w:rsidRDefault="00CC13AD" w:rsidP="00CC13AD">
          <w:pPr>
            <w:pStyle w:val="754A29D48D2C4E76AE72501FEDC2BD25"/>
          </w:pPr>
          <w:r w:rsidRPr="00313144">
            <w:rPr>
              <w:rStyle w:val="PlaceholderText"/>
            </w:rPr>
            <w:t>Choose an item.</w:t>
          </w:r>
        </w:p>
      </w:docPartBody>
    </w:docPart>
    <w:docPart>
      <w:docPartPr>
        <w:name w:val="DA8A91E90FF14DDE8E67AEC13FB20F3A"/>
        <w:category>
          <w:name w:val="General"/>
          <w:gallery w:val="placeholder"/>
        </w:category>
        <w:types>
          <w:type w:val="bbPlcHdr"/>
        </w:types>
        <w:behaviors>
          <w:behavior w:val="content"/>
        </w:behaviors>
        <w:guid w:val="{E8761457-782A-47DF-A633-4A45280A22C6}"/>
      </w:docPartPr>
      <w:docPartBody>
        <w:p w:rsidR="00CC13AD" w:rsidRDefault="00CC13AD" w:rsidP="00CC13AD">
          <w:pPr>
            <w:pStyle w:val="DA8A91E90FF14DDE8E67AEC13FB20F3A"/>
          </w:pPr>
          <w:r w:rsidRPr="00313144">
            <w:rPr>
              <w:rStyle w:val="PlaceholderText"/>
            </w:rPr>
            <w:t>Choose an item.</w:t>
          </w:r>
        </w:p>
      </w:docPartBody>
    </w:docPart>
    <w:docPart>
      <w:docPartPr>
        <w:name w:val="662F54C067D34C8B869E836B777360E3"/>
        <w:category>
          <w:name w:val="General"/>
          <w:gallery w:val="placeholder"/>
        </w:category>
        <w:types>
          <w:type w:val="bbPlcHdr"/>
        </w:types>
        <w:behaviors>
          <w:behavior w:val="content"/>
        </w:behaviors>
        <w:guid w:val="{0ACC13F5-1D82-4DD1-8CEA-07230CA2DF11}"/>
      </w:docPartPr>
      <w:docPartBody>
        <w:p w:rsidR="00000000" w:rsidRDefault="00CC13AD" w:rsidP="00CC13AD">
          <w:pPr>
            <w:pStyle w:val="662F54C067D34C8B869E836B777360E3"/>
          </w:pPr>
          <w:r w:rsidRPr="00313144">
            <w:rPr>
              <w:rStyle w:val="PlaceholderText"/>
            </w:rPr>
            <w:t>Choose an item.</w:t>
          </w:r>
        </w:p>
      </w:docPartBody>
    </w:docPart>
    <w:docPart>
      <w:docPartPr>
        <w:name w:val="666D5B6D850647C187B354ED465828E0"/>
        <w:category>
          <w:name w:val="General"/>
          <w:gallery w:val="placeholder"/>
        </w:category>
        <w:types>
          <w:type w:val="bbPlcHdr"/>
        </w:types>
        <w:behaviors>
          <w:behavior w:val="content"/>
        </w:behaviors>
        <w:guid w:val="{7A70E39A-3D1E-40AB-9158-CA2F433A1C8B}"/>
      </w:docPartPr>
      <w:docPartBody>
        <w:p w:rsidR="00000000" w:rsidRDefault="00CC13AD" w:rsidP="00CC13AD">
          <w:pPr>
            <w:pStyle w:val="666D5B6D850647C187B354ED465828E0"/>
          </w:pPr>
          <w:r w:rsidRPr="00313144">
            <w:rPr>
              <w:rStyle w:val="PlaceholderText"/>
            </w:rPr>
            <w:t>Choose an item.</w:t>
          </w:r>
        </w:p>
      </w:docPartBody>
    </w:docPart>
    <w:docPart>
      <w:docPartPr>
        <w:name w:val="3C8B9BFCB82A49CABFCB34E91EE4E25A"/>
        <w:category>
          <w:name w:val="General"/>
          <w:gallery w:val="placeholder"/>
        </w:category>
        <w:types>
          <w:type w:val="bbPlcHdr"/>
        </w:types>
        <w:behaviors>
          <w:behavior w:val="content"/>
        </w:behaviors>
        <w:guid w:val="{0D39C049-EBE0-4C5D-8225-BE4EC98EDCAB}"/>
      </w:docPartPr>
      <w:docPartBody>
        <w:p w:rsidR="00000000" w:rsidRDefault="00CC13AD" w:rsidP="00CC13AD">
          <w:pPr>
            <w:pStyle w:val="3C8B9BFCB82A49CABFCB34E91EE4E25A"/>
          </w:pPr>
          <w:r w:rsidRPr="00313144">
            <w:rPr>
              <w:rStyle w:val="PlaceholderText"/>
            </w:rPr>
            <w:t>Choose an item.</w:t>
          </w:r>
        </w:p>
      </w:docPartBody>
    </w:docPart>
    <w:docPart>
      <w:docPartPr>
        <w:name w:val="4EF1D36DA1BA4E89858B988B1D2C2B0A"/>
        <w:category>
          <w:name w:val="General"/>
          <w:gallery w:val="placeholder"/>
        </w:category>
        <w:types>
          <w:type w:val="bbPlcHdr"/>
        </w:types>
        <w:behaviors>
          <w:behavior w:val="content"/>
        </w:behaviors>
        <w:guid w:val="{8E75351A-ECD2-442D-8622-997A0D31AA31}"/>
      </w:docPartPr>
      <w:docPartBody>
        <w:p w:rsidR="00000000" w:rsidRDefault="00CC13AD" w:rsidP="00CC13AD">
          <w:pPr>
            <w:pStyle w:val="4EF1D36DA1BA4E89858B988B1D2C2B0A"/>
          </w:pPr>
          <w:r w:rsidRPr="00313144">
            <w:rPr>
              <w:rStyle w:val="PlaceholderText"/>
            </w:rPr>
            <w:t>Choose an item.</w:t>
          </w:r>
        </w:p>
      </w:docPartBody>
    </w:docPart>
    <w:docPart>
      <w:docPartPr>
        <w:name w:val="E9E49DB2EDD74014A57AE1E054B6CBE7"/>
        <w:category>
          <w:name w:val="General"/>
          <w:gallery w:val="placeholder"/>
        </w:category>
        <w:types>
          <w:type w:val="bbPlcHdr"/>
        </w:types>
        <w:behaviors>
          <w:behavior w:val="content"/>
        </w:behaviors>
        <w:guid w:val="{40AFDD02-4BB5-495C-A553-A2939D642E94}"/>
      </w:docPartPr>
      <w:docPartBody>
        <w:p w:rsidR="00000000" w:rsidRDefault="00CC13AD" w:rsidP="00CC13AD">
          <w:pPr>
            <w:pStyle w:val="E9E49DB2EDD74014A57AE1E054B6CBE7"/>
          </w:pPr>
          <w:r w:rsidRPr="00313144">
            <w:rPr>
              <w:rStyle w:val="PlaceholderText"/>
            </w:rPr>
            <w:t>Choose an item.</w:t>
          </w:r>
        </w:p>
      </w:docPartBody>
    </w:docPart>
    <w:docPart>
      <w:docPartPr>
        <w:name w:val="AB99974C9A6345F98DECBAC88F2EEBFF"/>
        <w:category>
          <w:name w:val="General"/>
          <w:gallery w:val="placeholder"/>
        </w:category>
        <w:types>
          <w:type w:val="bbPlcHdr"/>
        </w:types>
        <w:behaviors>
          <w:behavior w:val="content"/>
        </w:behaviors>
        <w:guid w:val="{25402014-AA44-47C8-BBDE-491A283EEF1A}"/>
      </w:docPartPr>
      <w:docPartBody>
        <w:p w:rsidR="00000000" w:rsidRDefault="00CC13AD" w:rsidP="00CC13AD">
          <w:pPr>
            <w:pStyle w:val="AB99974C9A6345F98DECBAC88F2EEBFF"/>
          </w:pPr>
          <w:r w:rsidRPr="00313144">
            <w:rPr>
              <w:rStyle w:val="PlaceholderText"/>
            </w:rPr>
            <w:t>Choose an item.</w:t>
          </w:r>
        </w:p>
      </w:docPartBody>
    </w:docPart>
    <w:docPart>
      <w:docPartPr>
        <w:name w:val="F9683D201EDD4AD5B9497B5A7BC4DF45"/>
        <w:category>
          <w:name w:val="General"/>
          <w:gallery w:val="placeholder"/>
        </w:category>
        <w:types>
          <w:type w:val="bbPlcHdr"/>
        </w:types>
        <w:behaviors>
          <w:behavior w:val="content"/>
        </w:behaviors>
        <w:guid w:val="{26B9D4C6-038D-47C3-9845-F6F302312337}"/>
      </w:docPartPr>
      <w:docPartBody>
        <w:p w:rsidR="00000000" w:rsidRDefault="00CC13AD" w:rsidP="00CC13AD">
          <w:pPr>
            <w:pStyle w:val="F9683D201EDD4AD5B9497B5A7BC4DF45"/>
          </w:pPr>
          <w:r w:rsidRPr="00313144">
            <w:rPr>
              <w:rStyle w:val="PlaceholderText"/>
            </w:rPr>
            <w:t>Choose an item.</w:t>
          </w:r>
        </w:p>
      </w:docPartBody>
    </w:docPart>
    <w:docPart>
      <w:docPartPr>
        <w:name w:val="5B45DD8CEA46414DBB983EC19D4C88E4"/>
        <w:category>
          <w:name w:val="General"/>
          <w:gallery w:val="placeholder"/>
        </w:category>
        <w:types>
          <w:type w:val="bbPlcHdr"/>
        </w:types>
        <w:behaviors>
          <w:behavior w:val="content"/>
        </w:behaviors>
        <w:guid w:val="{6913C7B3-B658-4D6A-86C7-0F261EBB5038}"/>
      </w:docPartPr>
      <w:docPartBody>
        <w:p w:rsidR="00000000" w:rsidRDefault="00CC13AD" w:rsidP="00CC13AD">
          <w:pPr>
            <w:pStyle w:val="5B45DD8CEA46414DBB983EC19D4C88E4"/>
          </w:pPr>
          <w:r w:rsidRPr="00313144">
            <w:rPr>
              <w:rStyle w:val="PlaceholderText"/>
            </w:rPr>
            <w:t>Choose an item.</w:t>
          </w:r>
        </w:p>
      </w:docPartBody>
    </w:docPart>
    <w:docPart>
      <w:docPartPr>
        <w:name w:val="FABE36B5FDF448208649D6F92946FEAB"/>
        <w:category>
          <w:name w:val="General"/>
          <w:gallery w:val="placeholder"/>
        </w:category>
        <w:types>
          <w:type w:val="bbPlcHdr"/>
        </w:types>
        <w:behaviors>
          <w:behavior w:val="content"/>
        </w:behaviors>
        <w:guid w:val="{1494A4CB-AE73-4D42-BCD7-5FBF938C8AAD}"/>
      </w:docPartPr>
      <w:docPartBody>
        <w:p w:rsidR="00000000" w:rsidRDefault="00CC13AD" w:rsidP="00CC13AD">
          <w:pPr>
            <w:pStyle w:val="FABE36B5FDF448208649D6F92946FEAB"/>
          </w:pPr>
          <w:r w:rsidRPr="00313144">
            <w:rPr>
              <w:rStyle w:val="PlaceholderText"/>
            </w:rPr>
            <w:t>Choose an item.</w:t>
          </w:r>
        </w:p>
      </w:docPartBody>
    </w:docPart>
    <w:docPart>
      <w:docPartPr>
        <w:name w:val="23E97ABFBC63461E8C582868C0111BC9"/>
        <w:category>
          <w:name w:val="General"/>
          <w:gallery w:val="placeholder"/>
        </w:category>
        <w:types>
          <w:type w:val="bbPlcHdr"/>
        </w:types>
        <w:behaviors>
          <w:behavior w:val="content"/>
        </w:behaviors>
        <w:guid w:val="{D56E4D47-0A8C-47E3-9CDA-E85EC57F7772}"/>
      </w:docPartPr>
      <w:docPartBody>
        <w:p w:rsidR="00000000" w:rsidRDefault="00CC13AD" w:rsidP="00CC13AD">
          <w:pPr>
            <w:pStyle w:val="23E97ABFBC63461E8C582868C0111BC9"/>
          </w:pPr>
          <w:r w:rsidRPr="00313144">
            <w:rPr>
              <w:rStyle w:val="PlaceholderText"/>
            </w:rPr>
            <w:t>Choose an item.</w:t>
          </w:r>
        </w:p>
      </w:docPartBody>
    </w:docPart>
    <w:docPart>
      <w:docPartPr>
        <w:name w:val="B2C2B7A07F8547FEB63488EC78EE76F8"/>
        <w:category>
          <w:name w:val="General"/>
          <w:gallery w:val="placeholder"/>
        </w:category>
        <w:types>
          <w:type w:val="bbPlcHdr"/>
        </w:types>
        <w:behaviors>
          <w:behavior w:val="content"/>
        </w:behaviors>
        <w:guid w:val="{56EDEED3-F7D2-4EE4-8E6C-D372E60DF376}"/>
      </w:docPartPr>
      <w:docPartBody>
        <w:p w:rsidR="00000000" w:rsidRDefault="00CC13AD" w:rsidP="00CC13AD">
          <w:pPr>
            <w:pStyle w:val="B2C2B7A07F8547FEB63488EC78EE76F8"/>
          </w:pPr>
          <w:r w:rsidRPr="00313144">
            <w:rPr>
              <w:rStyle w:val="PlaceholderText"/>
            </w:rPr>
            <w:t>Choose an item.</w:t>
          </w:r>
        </w:p>
      </w:docPartBody>
    </w:docPart>
    <w:docPart>
      <w:docPartPr>
        <w:name w:val="B321D9FE82C54E5899861475237980FF"/>
        <w:category>
          <w:name w:val="General"/>
          <w:gallery w:val="placeholder"/>
        </w:category>
        <w:types>
          <w:type w:val="bbPlcHdr"/>
        </w:types>
        <w:behaviors>
          <w:behavior w:val="content"/>
        </w:behaviors>
        <w:guid w:val="{06B0F256-B30D-4584-AD81-E98D871ED28F}"/>
      </w:docPartPr>
      <w:docPartBody>
        <w:p w:rsidR="00000000" w:rsidRDefault="00CC13AD" w:rsidP="00CC13AD">
          <w:pPr>
            <w:pStyle w:val="B321D9FE82C54E5899861475237980FF"/>
          </w:pPr>
          <w:r w:rsidRPr="00313144">
            <w:rPr>
              <w:rStyle w:val="PlaceholderText"/>
            </w:rPr>
            <w:t>Choose an item.</w:t>
          </w:r>
        </w:p>
      </w:docPartBody>
    </w:docPart>
    <w:docPart>
      <w:docPartPr>
        <w:name w:val="E0D37A045BE94F079D9F6353E6FBC579"/>
        <w:category>
          <w:name w:val="General"/>
          <w:gallery w:val="placeholder"/>
        </w:category>
        <w:types>
          <w:type w:val="bbPlcHdr"/>
        </w:types>
        <w:behaviors>
          <w:behavior w:val="content"/>
        </w:behaviors>
        <w:guid w:val="{3EA643BE-301F-44B2-85B7-0E13E68233E4}"/>
      </w:docPartPr>
      <w:docPartBody>
        <w:p w:rsidR="00000000" w:rsidRDefault="00CC13AD" w:rsidP="00CC13AD">
          <w:pPr>
            <w:pStyle w:val="E0D37A045BE94F079D9F6353E6FBC579"/>
          </w:pPr>
          <w:r w:rsidRPr="00313144">
            <w:rPr>
              <w:rStyle w:val="PlaceholderText"/>
            </w:rPr>
            <w:t>Choose an item.</w:t>
          </w:r>
        </w:p>
      </w:docPartBody>
    </w:docPart>
    <w:docPart>
      <w:docPartPr>
        <w:name w:val="ADAD46EE1B144C1A92B4034888D7C3F8"/>
        <w:category>
          <w:name w:val="General"/>
          <w:gallery w:val="placeholder"/>
        </w:category>
        <w:types>
          <w:type w:val="bbPlcHdr"/>
        </w:types>
        <w:behaviors>
          <w:behavior w:val="content"/>
        </w:behaviors>
        <w:guid w:val="{58FB9BE8-960C-4C8C-BF98-C7291E12CFAD}"/>
      </w:docPartPr>
      <w:docPartBody>
        <w:p w:rsidR="00000000" w:rsidRDefault="00CC13AD" w:rsidP="00CC13AD">
          <w:pPr>
            <w:pStyle w:val="ADAD46EE1B144C1A92B4034888D7C3F8"/>
          </w:pPr>
          <w:r w:rsidRPr="00313144">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F52"/>
    <w:rsid w:val="002E4FF8"/>
    <w:rsid w:val="00620DFA"/>
    <w:rsid w:val="00630B7A"/>
    <w:rsid w:val="006F3F52"/>
    <w:rsid w:val="0080051F"/>
    <w:rsid w:val="009365D2"/>
    <w:rsid w:val="00CC13AD"/>
    <w:rsid w:val="00D153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752359687417E9C24DFA583D614A8">
    <w:name w:val="0BA752359687417E9C24DFA583D614A8"/>
    <w:rsid w:val="006F3F52"/>
  </w:style>
  <w:style w:type="paragraph" w:customStyle="1" w:styleId="43DA4B291708448AAD28A77B4C134C0D">
    <w:name w:val="43DA4B291708448AAD28A77B4C134C0D"/>
    <w:rsid w:val="006F3F52"/>
  </w:style>
  <w:style w:type="paragraph" w:customStyle="1" w:styleId="52FCCFCFEC9B46B0BD0F0E0FA39AF42C">
    <w:name w:val="52FCCFCFEC9B46B0BD0F0E0FA39AF42C"/>
    <w:rsid w:val="006F3F52"/>
  </w:style>
  <w:style w:type="paragraph" w:customStyle="1" w:styleId="FF0300D9AF6644A9A2177B2AF85C25A5">
    <w:name w:val="FF0300D9AF6644A9A2177B2AF85C25A5"/>
    <w:rsid w:val="006F3F52"/>
  </w:style>
  <w:style w:type="paragraph" w:customStyle="1" w:styleId="DA9C97555FE24616A1B1481CE0AAC1F7">
    <w:name w:val="DA9C97555FE24616A1B1481CE0AAC1F7"/>
    <w:rsid w:val="006F3F52"/>
  </w:style>
  <w:style w:type="paragraph" w:customStyle="1" w:styleId="36919F587DEC44AEAD813676FA21DBB9">
    <w:name w:val="36919F587DEC44AEAD813676FA21DBB9"/>
    <w:rsid w:val="006F3F52"/>
  </w:style>
  <w:style w:type="character" w:styleId="PlaceholderText">
    <w:name w:val="Placeholder Text"/>
    <w:basedOn w:val="DefaultParagraphFont"/>
    <w:uiPriority w:val="99"/>
    <w:semiHidden/>
    <w:rsid w:val="00CC13AD"/>
    <w:rPr>
      <w:color w:val="808080"/>
    </w:rPr>
  </w:style>
  <w:style w:type="paragraph" w:customStyle="1" w:styleId="905A74C4E1984B559A94024CBFA74C7F">
    <w:name w:val="905A74C4E1984B559A94024CBFA74C7F"/>
    <w:rsid w:val="006F3F52"/>
  </w:style>
  <w:style w:type="paragraph" w:customStyle="1" w:styleId="7B759150605E4132AE8381E90E302B31">
    <w:name w:val="7B759150605E4132AE8381E90E302B31"/>
    <w:rsid w:val="006F3F52"/>
  </w:style>
  <w:style w:type="paragraph" w:customStyle="1" w:styleId="FF7099F6BB00411CAA33FD96487C8C8C">
    <w:name w:val="FF7099F6BB00411CAA33FD96487C8C8C"/>
    <w:rsid w:val="006F3F52"/>
  </w:style>
  <w:style w:type="paragraph" w:customStyle="1" w:styleId="D9E5FFAEC6E64DD9A4B626915B09173A">
    <w:name w:val="D9E5FFAEC6E64DD9A4B626915B09173A"/>
    <w:rsid w:val="006F3F52"/>
  </w:style>
  <w:style w:type="paragraph" w:customStyle="1" w:styleId="519B6B0516AC4AE7BDC51C3F30BD11E2">
    <w:name w:val="519B6B0516AC4AE7BDC51C3F30BD11E2"/>
    <w:rsid w:val="006F3F52"/>
  </w:style>
  <w:style w:type="paragraph" w:customStyle="1" w:styleId="51F979A9989949C2AE16B93D6ED70E85">
    <w:name w:val="51F979A9989949C2AE16B93D6ED70E85"/>
    <w:rsid w:val="006F3F52"/>
  </w:style>
  <w:style w:type="paragraph" w:customStyle="1" w:styleId="A258C98DA7B04998948818E90720DBAD">
    <w:name w:val="A258C98DA7B04998948818E90720DBAD"/>
    <w:rsid w:val="006F3F52"/>
  </w:style>
  <w:style w:type="paragraph" w:customStyle="1" w:styleId="0F6260EDD3E64CE8974CC8A3F7F4EDD2">
    <w:name w:val="0F6260EDD3E64CE8974CC8A3F7F4EDD2"/>
    <w:rsid w:val="006F3F52"/>
  </w:style>
  <w:style w:type="paragraph" w:customStyle="1" w:styleId="941A2D8C0F4D42B5AED0DBDD7CFE99F8">
    <w:name w:val="941A2D8C0F4D42B5AED0DBDD7CFE99F8"/>
    <w:rsid w:val="006F3F52"/>
  </w:style>
  <w:style w:type="paragraph" w:customStyle="1" w:styleId="A494CBC630394246929CF8A215451090">
    <w:name w:val="A494CBC630394246929CF8A215451090"/>
    <w:rsid w:val="006F3F52"/>
  </w:style>
  <w:style w:type="paragraph" w:customStyle="1" w:styleId="89707C42C1B947CCAE19D1A523305C72">
    <w:name w:val="89707C42C1B947CCAE19D1A523305C72"/>
    <w:rsid w:val="006F3F52"/>
  </w:style>
  <w:style w:type="paragraph" w:customStyle="1" w:styleId="166E891B9FF0481FAC2C10B8372DA712">
    <w:name w:val="166E891B9FF0481FAC2C10B8372DA712"/>
    <w:rsid w:val="006F3F52"/>
  </w:style>
  <w:style w:type="paragraph" w:customStyle="1" w:styleId="0891E1561A4E4112AF69074BC51C3A93">
    <w:name w:val="0891E1561A4E4112AF69074BC51C3A93"/>
    <w:rsid w:val="006F3F52"/>
  </w:style>
  <w:style w:type="paragraph" w:customStyle="1" w:styleId="6DA4585D1AF345BFA88341B40492BBA9">
    <w:name w:val="6DA4585D1AF345BFA88341B40492BBA9"/>
    <w:rsid w:val="006F3F52"/>
  </w:style>
  <w:style w:type="paragraph" w:customStyle="1" w:styleId="5054304460DE4D009C0AD5DCAE905C3C">
    <w:name w:val="5054304460DE4D009C0AD5DCAE905C3C"/>
    <w:rsid w:val="006F3F52"/>
  </w:style>
  <w:style w:type="paragraph" w:customStyle="1" w:styleId="82F33120E3664E12A6E6BEFFF48932B6">
    <w:name w:val="82F33120E3664E12A6E6BEFFF48932B6"/>
    <w:rsid w:val="006F3F52"/>
  </w:style>
  <w:style w:type="paragraph" w:customStyle="1" w:styleId="0452A66087D3461484E5A10452334B2C">
    <w:name w:val="0452A66087D3461484E5A10452334B2C"/>
    <w:rsid w:val="006F3F52"/>
  </w:style>
  <w:style w:type="paragraph" w:customStyle="1" w:styleId="636696E526514EF0856B74E9908CBDD2">
    <w:name w:val="636696E526514EF0856B74E9908CBDD2"/>
    <w:rsid w:val="006F3F52"/>
  </w:style>
  <w:style w:type="paragraph" w:customStyle="1" w:styleId="547067DE64FA497A88EB8AAFCCFA9130">
    <w:name w:val="547067DE64FA497A88EB8AAFCCFA9130"/>
    <w:rsid w:val="006F3F52"/>
  </w:style>
  <w:style w:type="paragraph" w:customStyle="1" w:styleId="9174742A4DDF4FB6A8FD9CEB1DC8EB3E">
    <w:name w:val="9174742A4DDF4FB6A8FD9CEB1DC8EB3E"/>
    <w:rsid w:val="006F3F52"/>
  </w:style>
  <w:style w:type="paragraph" w:customStyle="1" w:styleId="B63C6FBB83CC472394BE3DD31DE5C333">
    <w:name w:val="B63C6FBB83CC472394BE3DD31DE5C333"/>
    <w:rsid w:val="006F3F52"/>
  </w:style>
  <w:style w:type="paragraph" w:customStyle="1" w:styleId="CE298AD56088437CB3D976E340AE5062">
    <w:name w:val="CE298AD56088437CB3D976E340AE5062"/>
    <w:rsid w:val="006F3F52"/>
  </w:style>
  <w:style w:type="paragraph" w:customStyle="1" w:styleId="F9384861404C4710BFE7911AE96B07C9">
    <w:name w:val="F9384861404C4710BFE7911AE96B07C9"/>
    <w:rsid w:val="006F3F52"/>
  </w:style>
  <w:style w:type="paragraph" w:customStyle="1" w:styleId="5551255C08C548B387F5812753D50109">
    <w:name w:val="5551255C08C548B387F5812753D50109"/>
    <w:rsid w:val="006F3F52"/>
  </w:style>
  <w:style w:type="paragraph" w:customStyle="1" w:styleId="373ABF8ADC8B4863906A677A321935F4">
    <w:name w:val="373ABF8ADC8B4863906A677A321935F4"/>
    <w:rsid w:val="006F3F52"/>
  </w:style>
  <w:style w:type="paragraph" w:customStyle="1" w:styleId="DE3ECFCF56824CFEA70A875BD758E6AC">
    <w:name w:val="DE3ECFCF56824CFEA70A875BD758E6AC"/>
    <w:rsid w:val="006F3F52"/>
  </w:style>
  <w:style w:type="paragraph" w:customStyle="1" w:styleId="7BFEEC0D370241528295277CDEEFBC15">
    <w:name w:val="7BFEEC0D370241528295277CDEEFBC15"/>
    <w:rsid w:val="006F3F52"/>
  </w:style>
  <w:style w:type="paragraph" w:customStyle="1" w:styleId="D5604E4CA8354069B90F235A0FA8703F">
    <w:name w:val="D5604E4CA8354069B90F235A0FA8703F"/>
    <w:rsid w:val="00620DFA"/>
  </w:style>
  <w:style w:type="paragraph" w:customStyle="1" w:styleId="EA0CDED329EA4B7098DC96073EA18817">
    <w:name w:val="EA0CDED329EA4B7098DC96073EA18817"/>
    <w:rsid w:val="00620DFA"/>
  </w:style>
  <w:style w:type="paragraph" w:customStyle="1" w:styleId="078458EBA97340BD959C5CC5E88E77AE">
    <w:name w:val="078458EBA97340BD959C5CC5E88E77AE"/>
    <w:rsid w:val="00620DFA"/>
  </w:style>
  <w:style w:type="paragraph" w:customStyle="1" w:styleId="9EDC1958830048178EDCA3C8EB685BF5">
    <w:name w:val="9EDC1958830048178EDCA3C8EB685BF5"/>
    <w:rsid w:val="00620DFA"/>
  </w:style>
  <w:style w:type="paragraph" w:customStyle="1" w:styleId="FB4EFBE63AB04B3182371716785B9F56">
    <w:name w:val="FB4EFBE63AB04B3182371716785B9F56"/>
    <w:rsid w:val="00620DFA"/>
  </w:style>
  <w:style w:type="paragraph" w:customStyle="1" w:styleId="A81CD50F8F2A47E484019AE6D1D80AE5">
    <w:name w:val="A81CD50F8F2A47E484019AE6D1D80AE5"/>
    <w:rsid w:val="00620DFA"/>
  </w:style>
  <w:style w:type="paragraph" w:customStyle="1" w:styleId="78A07B6D47FA466DAE002407E5F8CA4A">
    <w:name w:val="78A07B6D47FA466DAE002407E5F8CA4A"/>
    <w:rsid w:val="00620DFA"/>
  </w:style>
  <w:style w:type="paragraph" w:customStyle="1" w:styleId="72C8027415A94899895EEAEE1AB7845E">
    <w:name w:val="72C8027415A94899895EEAEE1AB7845E"/>
    <w:rsid w:val="00620DFA"/>
  </w:style>
  <w:style w:type="paragraph" w:customStyle="1" w:styleId="FD497FD7C2C44EA8B29AA88F1EE3E3FA">
    <w:name w:val="FD497FD7C2C44EA8B29AA88F1EE3E3FA"/>
    <w:rsid w:val="00620DFA"/>
  </w:style>
  <w:style w:type="paragraph" w:customStyle="1" w:styleId="955A2DB92C3840CBB0D53B0D46597861">
    <w:name w:val="955A2DB92C3840CBB0D53B0D46597861"/>
    <w:rsid w:val="00620DFA"/>
  </w:style>
  <w:style w:type="paragraph" w:customStyle="1" w:styleId="136F44BFAB5F4F3B9A6584979C21ED8F">
    <w:name w:val="136F44BFAB5F4F3B9A6584979C21ED8F"/>
    <w:rsid w:val="00620DFA"/>
  </w:style>
  <w:style w:type="paragraph" w:customStyle="1" w:styleId="1FD03D4C7AE44615BB3690A74181CDFC">
    <w:name w:val="1FD03D4C7AE44615BB3690A74181CDFC"/>
    <w:rsid w:val="00620DFA"/>
  </w:style>
  <w:style w:type="paragraph" w:customStyle="1" w:styleId="AAA5A60C10D74C91AF567B9DD21EF15F">
    <w:name w:val="AAA5A60C10D74C91AF567B9DD21EF15F"/>
    <w:rsid w:val="00620DFA"/>
  </w:style>
  <w:style w:type="paragraph" w:customStyle="1" w:styleId="35BF53CAF57E4C48AD9F82EFC80D122B">
    <w:name w:val="35BF53CAF57E4C48AD9F82EFC80D122B"/>
    <w:rsid w:val="00620DFA"/>
  </w:style>
  <w:style w:type="paragraph" w:customStyle="1" w:styleId="25E112F4B0C74CDF98C0D66B47C1E884">
    <w:name w:val="25E112F4B0C74CDF98C0D66B47C1E884"/>
    <w:rsid w:val="00620DFA"/>
  </w:style>
  <w:style w:type="paragraph" w:customStyle="1" w:styleId="5A8EA3A8140E4F6981FBDD65A7884A53">
    <w:name w:val="5A8EA3A8140E4F6981FBDD65A7884A53"/>
    <w:rsid w:val="00620DFA"/>
  </w:style>
  <w:style w:type="paragraph" w:customStyle="1" w:styleId="A10582692B6943758FBB942279BD3FCC">
    <w:name w:val="A10582692B6943758FBB942279BD3FCC"/>
    <w:rsid w:val="00620DFA"/>
  </w:style>
  <w:style w:type="paragraph" w:customStyle="1" w:styleId="34BAB4F3FCCE4E93A6B177927B64C78A">
    <w:name w:val="34BAB4F3FCCE4E93A6B177927B64C78A"/>
    <w:rsid w:val="00620DFA"/>
  </w:style>
  <w:style w:type="paragraph" w:customStyle="1" w:styleId="8E07A04CCCA441CC94C738D723340733">
    <w:name w:val="8E07A04CCCA441CC94C738D723340733"/>
    <w:rsid w:val="00620DFA"/>
  </w:style>
  <w:style w:type="paragraph" w:customStyle="1" w:styleId="8C58728E02654D0A8B612C3BFFA1D8DB">
    <w:name w:val="8C58728E02654D0A8B612C3BFFA1D8DB"/>
    <w:rsid w:val="00620DFA"/>
  </w:style>
  <w:style w:type="paragraph" w:customStyle="1" w:styleId="DE8B658633544681AD13C864BC80474A">
    <w:name w:val="DE8B658633544681AD13C864BC80474A"/>
    <w:rsid w:val="00620DFA"/>
  </w:style>
  <w:style w:type="paragraph" w:customStyle="1" w:styleId="4839F27BDA124160806B86C4563713E4">
    <w:name w:val="4839F27BDA124160806B86C4563713E4"/>
    <w:rsid w:val="00620DFA"/>
  </w:style>
  <w:style w:type="paragraph" w:customStyle="1" w:styleId="16FEFD7F24BE435E91EE339FCB905A56">
    <w:name w:val="16FEFD7F24BE435E91EE339FCB905A56"/>
    <w:rsid w:val="00620DFA"/>
  </w:style>
  <w:style w:type="paragraph" w:customStyle="1" w:styleId="3FA1689F0027496A951987304AB831BE">
    <w:name w:val="3FA1689F0027496A951987304AB831BE"/>
    <w:rsid w:val="00620DFA"/>
  </w:style>
  <w:style w:type="paragraph" w:customStyle="1" w:styleId="56F9C5F152994877B0A534617FF61F86">
    <w:name w:val="56F9C5F152994877B0A534617FF61F86"/>
    <w:rsid w:val="00620DFA"/>
  </w:style>
  <w:style w:type="paragraph" w:customStyle="1" w:styleId="6276640B5C85474EAF7FC00B7AC1E12B">
    <w:name w:val="6276640B5C85474EAF7FC00B7AC1E12B"/>
    <w:rsid w:val="00620DFA"/>
  </w:style>
  <w:style w:type="paragraph" w:customStyle="1" w:styleId="FBC06525183343E1908DFFBDDB3D9433">
    <w:name w:val="FBC06525183343E1908DFFBDDB3D9433"/>
    <w:rsid w:val="00620DFA"/>
  </w:style>
  <w:style w:type="paragraph" w:customStyle="1" w:styleId="1D9A22F5808C4BCCAC1A0285078A21FE">
    <w:name w:val="1D9A22F5808C4BCCAC1A0285078A21FE"/>
    <w:rsid w:val="00620DFA"/>
  </w:style>
  <w:style w:type="paragraph" w:customStyle="1" w:styleId="B36E7302C4874B73B6515DF95FB55AF3">
    <w:name w:val="B36E7302C4874B73B6515DF95FB55AF3"/>
    <w:rsid w:val="00620DFA"/>
  </w:style>
  <w:style w:type="paragraph" w:customStyle="1" w:styleId="2EBF53099FE2433C9D495D20AE5EEB28">
    <w:name w:val="2EBF53099FE2433C9D495D20AE5EEB28"/>
    <w:rsid w:val="00620DFA"/>
  </w:style>
  <w:style w:type="paragraph" w:customStyle="1" w:styleId="003A506FDAF04CB5ADCA76DC7D6CB95B">
    <w:name w:val="003A506FDAF04CB5ADCA76DC7D6CB95B"/>
    <w:rsid w:val="00620DFA"/>
  </w:style>
  <w:style w:type="paragraph" w:customStyle="1" w:styleId="A21865ED4EE14794B2BAC915DEFA4A70">
    <w:name w:val="A21865ED4EE14794B2BAC915DEFA4A70"/>
    <w:rsid w:val="00620DFA"/>
  </w:style>
  <w:style w:type="paragraph" w:customStyle="1" w:styleId="CDB8F7BBF231422F98E5D92EA31B9ABF">
    <w:name w:val="CDB8F7BBF231422F98E5D92EA31B9ABF"/>
    <w:rsid w:val="00620DFA"/>
  </w:style>
  <w:style w:type="paragraph" w:customStyle="1" w:styleId="A9BC88379D8248BD8688F9795E2F6C2A">
    <w:name w:val="A9BC88379D8248BD8688F9795E2F6C2A"/>
    <w:rsid w:val="00620DFA"/>
  </w:style>
  <w:style w:type="paragraph" w:customStyle="1" w:styleId="AE8F565D23D14BBD87B6CCA2F4730870">
    <w:name w:val="AE8F565D23D14BBD87B6CCA2F4730870"/>
    <w:rsid w:val="00620DFA"/>
  </w:style>
  <w:style w:type="paragraph" w:customStyle="1" w:styleId="0A647AA4AEB54A0DA75FC09CDB9981D7">
    <w:name w:val="0A647AA4AEB54A0DA75FC09CDB9981D7"/>
    <w:rsid w:val="00620DFA"/>
  </w:style>
  <w:style w:type="paragraph" w:customStyle="1" w:styleId="D6F9AB0891EB4550BE8B6FF61213F6B3">
    <w:name w:val="D6F9AB0891EB4550BE8B6FF61213F6B3"/>
    <w:rsid w:val="00620DFA"/>
  </w:style>
  <w:style w:type="paragraph" w:customStyle="1" w:styleId="F1EBD1FAFAD74CDC95C04A7D4CD5352A">
    <w:name w:val="F1EBD1FAFAD74CDC95C04A7D4CD5352A"/>
    <w:rsid w:val="00620DFA"/>
  </w:style>
  <w:style w:type="paragraph" w:customStyle="1" w:styleId="D7F7AE381173431CBCAF6CF2E79E2078">
    <w:name w:val="D7F7AE381173431CBCAF6CF2E79E2078"/>
    <w:rsid w:val="00620DFA"/>
  </w:style>
  <w:style w:type="paragraph" w:customStyle="1" w:styleId="914615760CE2419C9B703CB23BA3A2DE">
    <w:name w:val="914615760CE2419C9B703CB23BA3A2DE"/>
    <w:rsid w:val="00620DFA"/>
  </w:style>
  <w:style w:type="paragraph" w:customStyle="1" w:styleId="2B22904B9F99431393C85B5EDDA88EB2">
    <w:name w:val="2B22904B9F99431393C85B5EDDA88EB2"/>
    <w:rsid w:val="00620DFA"/>
  </w:style>
  <w:style w:type="paragraph" w:customStyle="1" w:styleId="3AA66411C49E4F74B0BAE3D589C96D4B">
    <w:name w:val="3AA66411C49E4F74B0BAE3D589C96D4B"/>
    <w:rsid w:val="00620DFA"/>
  </w:style>
  <w:style w:type="paragraph" w:customStyle="1" w:styleId="2D214A9C2AC944AD9A581D18EC93E06C">
    <w:name w:val="2D214A9C2AC944AD9A581D18EC93E06C"/>
    <w:rsid w:val="00620DFA"/>
  </w:style>
  <w:style w:type="paragraph" w:customStyle="1" w:styleId="07FA2F2DDDC749BFBA7BA9765DB0BE1A">
    <w:name w:val="07FA2F2DDDC749BFBA7BA9765DB0BE1A"/>
    <w:rsid w:val="00620DFA"/>
  </w:style>
  <w:style w:type="paragraph" w:customStyle="1" w:styleId="C4EE391966CD470BAA0EDA29B23FA898">
    <w:name w:val="C4EE391966CD470BAA0EDA29B23FA898"/>
    <w:rsid w:val="00620DFA"/>
  </w:style>
  <w:style w:type="paragraph" w:customStyle="1" w:styleId="6DC5D03691CF4652BDAB55D6E6DD57A4">
    <w:name w:val="6DC5D03691CF4652BDAB55D6E6DD57A4"/>
    <w:rsid w:val="00620DFA"/>
  </w:style>
  <w:style w:type="paragraph" w:customStyle="1" w:styleId="04EC6D7D34274075A2B1F17DE3AF559C">
    <w:name w:val="04EC6D7D34274075A2B1F17DE3AF559C"/>
    <w:rsid w:val="00620DFA"/>
  </w:style>
  <w:style w:type="paragraph" w:customStyle="1" w:styleId="859460A85EB94CAD9A8BFA4790487B7F">
    <w:name w:val="859460A85EB94CAD9A8BFA4790487B7F"/>
    <w:rsid w:val="00620DFA"/>
  </w:style>
  <w:style w:type="paragraph" w:customStyle="1" w:styleId="108403F479994C1EB8A86EACE6229F14">
    <w:name w:val="108403F479994C1EB8A86EACE6229F14"/>
    <w:rsid w:val="00620DFA"/>
  </w:style>
  <w:style w:type="paragraph" w:customStyle="1" w:styleId="2F0CDE4FB9474A2DADA3ED826D86BBDA">
    <w:name w:val="2F0CDE4FB9474A2DADA3ED826D86BBDA"/>
    <w:rsid w:val="00620DFA"/>
  </w:style>
  <w:style w:type="paragraph" w:customStyle="1" w:styleId="CFD8056B2494452AA15B30A808C6E7F2">
    <w:name w:val="CFD8056B2494452AA15B30A808C6E7F2"/>
    <w:rsid w:val="00620DFA"/>
  </w:style>
  <w:style w:type="paragraph" w:customStyle="1" w:styleId="FA550C5E3E594017839032D0C981B334">
    <w:name w:val="FA550C5E3E594017839032D0C981B334"/>
    <w:rsid w:val="00620DFA"/>
  </w:style>
  <w:style w:type="paragraph" w:customStyle="1" w:styleId="A59F1409DF754FB2AF558E36D32ABF4E">
    <w:name w:val="A59F1409DF754FB2AF558E36D32ABF4E"/>
    <w:rsid w:val="00620DFA"/>
  </w:style>
  <w:style w:type="paragraph" w:customStyle="1" w:styleId="FC928E86B8DC4FF38B0814A0D70117DF">
    <w:name w:val="FC928E86B8DC4FF38B0814A0D70117DF"/>
    <w:rsid w:val="00620DFA"/>
  </w:style>
  <w:style w:type="paragraph" w:customStyle="1" w:styleId="46701216776A4259AD07BB9A8ECC53A1">
    <w:name w:val="46701216776A4259AD07BB9A8ECC53A1"/>
    <w:rsid w:val="00620DFA"/>
  </w:style>
  <w:style w:type="paragraph" w:customStyle="1" w:styleId="A889EF526D4D490FBEE0D61F278117B6">
    <w:name w:val="A889EF526D4D490FBEE0D61F278117B6"/>
    <w:rsid w:val="00620DFA"/>
  </w:style>
  <w:style w:type="paragraph" w:customStyle="1" w:styleId="5E65535174D54272986B94017AD3959D">
    <w:name w:val="5E65535174D54272986B94017AD3959D"/>
    <w:rsid w:val="00620DFA"/>
  </w:style>
  <w:style w:type="paragraph" w:customStyle="1" w:styleId="5E7B483EFFCC4F98B9B36F760B109040">
    <w:name w:val="5E7B483EFFCC4F98B9B36F760B109040"/>
    <w:rsid w:val="00620DFA"/>
  </w:style>
  <w:style w:type="paragraph" w:customStyle="1" w:styleId="B848D0D2974749088F52EDF93524141F">
    <w:name w:val="B848D0D2974749088F52EDF93524141F"/>
    <w:rsid w:val="00620DFA"/>
  </w:style>
  <w:style w:type="paragraph" w:customStyle="1" w:styleId="4B01468E1B284598952D123D83522747">
    <w:name w:val="4B01468E1B284598952D123D83522747"/>
    <w:rsid w:val="00620DFA"/>
  </w:style>
  <w:style w:type="paragraph" w:customStyle="1" w:styleId="C842670B9BFF4E35B35D5FD3F8335A6A">
    <w:name w:val="C842670B9BFF4E35B35D5FD3F8335A6A"/>
    <w:rsid w:val="00620DFA"/>
  </w:style>
  <w:style w:type="paragraph" w:customStyle="1" w:styleId="F586F95146E847A58B254D31A2864347">
    <w:name w:val="F586F95146E847A58B254D31A2864347"/>
    <w:rsid w:val="00620DFA"/>
  </w:style>
  <w:style w:type="paragraph" w:customStyle="1" w:styleId="188D6B667F2B418BA4F03488C7617FE4">
    <w:name w:val="188D6B667F2B418BA4F03488C7617FE4"/>
    <w:rsid w:val="00620DFA"/>
  </w:style>
  <w:style w:type="paragraph" w:customStyle="1" w:styleId="A4BE58F1E2474572BB7A08F12B346957">
    <w:name w:val="A4BE58F1E2474572BB7A08F12B346957"/>
    <w:rsid w:val="00620DFA"/>
  </w:style>
  <w:style w:type="paragraph" w:customStyle="1" w:styleId="62873DE65C1B41628C913D2CD938B83F">
    <w:name w:val="62873DE65C1B41628C913D2CD938B83F"/>
    <w:rsid w:val="00620DFA"/>
  </w:style>
  <w:style w:type="paragraph" w:customStyle="1" w:styleId="3DA63953B70E47E39B7C63FC88E06130">
    <w:name w:val="3DA63953B70E47E39B7C63FC88E06130"/>
    <w:rsid w:val="00620DFA"/>
  </w:style>
  <w:style w:type="paragraph" w:customStyle="1" w:styleId="1746CD83DF4B45C5902EBD5B63852250">
    <w:name w:val="1746CD83DF4B45C5902EBD5B63852250"/>
    <w:rsid w:val="00620DFA"/>
  </w:style>
  <w:style w:type="paragraph" w:customStyle="1" w:styleId="02F7A094C6D1427A87A533F7D6B6AD4F">
    <w:name w:val="02F7A094C6D1427A87A533F7D6B6AD4F"/>
    <w:rsid w:val="00620DFA"/>
  </w:style>
  <w:style w:type="paragraph" w:customStyle="1" w:styleId="4F029973EACF4B1C9CFEDDC016D177D8">
    <w:name w:val="4F029973EACF4B1C9CFEDDC016D177D8"/>
    <w:rsid w:val="00620DFA"/>
  </w:style>
  <w:style w:type="paragraph" w:customStyle="1" w:styleId="7EA39F66DABA46EF92B96FBC4C84597B">
    <w:name w:val="7EA39F66DABA46EF92B96FBC4C84597B"/>
    <w:rsid w:val="00620DFA"/>
  </w:style>
  <w:style w:type="paragraph" w:customStyle="1" w:styleId="5C1D1B6338B1496CB16DA322F97474AE">
    <w:name w:val="5C1D1B6338B1496CB16DA322F97474AE"/>
    <w:rsid w:val="00620DFA"/>
  </w:style>
  <w:style w:type="paragraph" w:customStyle="1" w:styleId="7296839CDACC4EA0825B08D621E489F5">
    <w:name w:val="7296839CDACC4EA0825B08D621E489F5"/>
    <w:rsid w:val="00620DFA"/>
  </w:style>
  <w:style w:type="paragraph" w:customStyle="1" w:styleId="7EEBC7D69B1F4A5BA4306153DF518EE5">
    <w:name w:val="7EEBC7D69B1F4A5BA4306153DF518EE5"/>
    <w:rsid w:val="00620DFA"/>
  </w:style>
  <w:style w:type="paragraph" w:customStyle="1" w:styleId="ED5DA7ED1CE04FA49A4F11B4221D6685">
    <w:name w:val="ED5DA7ED1CE04FA49A4F11B4221D6685"/>
    <w:rsid w:val="00620DFA"/>
  </w:style>
  <w:style w:type="paragraph" w:customStyle="1" w:styleId="F6D7F4670A1B4E29A5660EC307F1BF36">
    <w:name w:val="F6D7F4670A1B4E29A5660EC307F1BF36"/>
    <w:rsid w:val="00620DFA"/>
  </w:style>
  <w:style w:type="paragraph" w:customStyle="1" w:styleId="2E36840C69BD47D2AA3F436A8439FF43">
    <w:name w:val="2E36840C69BD47D2AA3F436A8439FF43"/>
    <w:rsid w:val="00620DFA"/>
  </w:style>
  <w:style w:type="paragraph" w:customStyle="1" w:styleId="EAB0F128B5CA4C8BA8454B4B1B903C35">
    <w:name w:val="EAB0F128B5CA4C8BA8454B4B1B903C35"/>
    <w:rsid w:val="00620DFA"/>
  </w:style>
  <w:style w:type="paragraph" w:customStyle="1" w:styleId="5F03E3983FCE4AC4882F653BFA188A4E">
    <w:name w:val="5F03E3983FCE4AC4882F653BFA188A4E"/>
    <w:rsid w:val="00620DFA"/>
  </w:style>
  <w:style w:type="paragraph" w:customStyle="1" w:styleId="5F7BA75B88CD49F495B93CA5AB10EDFA">
    <w:name w:val="5F7BA75B88CD49F495B93CA5AB10EDFA"/>
    <w:rsid w:val="00620DFA"/>
  </w:style>
  <w:style w:type="paragraph" w:customStyle="1" w:styleId="9D079DCDAFE14B9FBCD20337F30A82C8">
    <w:name w:val="9D079DCDAFE14B9FBCD20337F30A82C8"/>
    <w:rsid w:val="00620DFA"/>
  </w:style>
  <w:style w:type="paragraph" w:customStyle="1" w:styleId="552751896E0C404A8466BE4118B25C03">
    <w:name w:val="552751896E0C404A8466BE4118B25C03"/>
    <w:rsid w:val="00620DFA"/>
  </w:style>
  <w:style w:type="paragraph" w:customStyle="1" w:styleId="EFD1D678DD9F44EE92732EB6E2998ECC">
    <w:name w:val="EFD1D678DD9F44EE92732EB6E2998ECC"/>
    <w:rsid w:val="00620DFA"/>
  </w:style>
  <w:style w:type="paragraph" w:customStyle="1" w:styleId="A2D00976EE214D089B8936B7454BDE7B">
    <w:name w:val="A2D00976EE214D089B8936B7454BDE7B"/>
    <w:rsid w:val="00620DFA"/>
  </w:style>
  <w:style w:type="paragraph" w:customStyle="1" w:styleId="D4BF5658C07D4D74AAD4FED0B80D8FA5">
    <w:name w:val="D4BF5658C07D4D74AAD4FED0B80D8FA5"/>
    <w:rsid w:val="00620DFA"/>
  </w:style>
  <w:style w:type="paragraph" w:customStyle="1" w:styleId="AE321626D50C4B1DB526B8B0FE3E0F53">
    <w:name w:val="AE321626D50C4B1DB526B8B0FE3E0F53"/>
    <w:rsid w:val="00620DFA"/>
  </w:style>
  <w:style w:type="paragraph" w:customStyle="1" w:styleId="0E5C9B5DCEF74084A0D39C3E9B200771">
    <w:name w:val="0E5C9B5DCEF74084A0D39C3E9B200771"/>
    <w:rsid w:val="00620DFA"/>
  </w:style>
  <w:style w:type="paragraph" w:customStyle="1" w:styleId="183637AE114C4190B098F0DE54A7E714">
    <w:name w:val="183637AE114C4190B098F0DE54A7E714"/>
    <w:rsid w:val="00620DFA"/>
  </w:style>
  <w:style w:type="paragraph" w:customStyle="1" w:styleId="DB43B9C1323D4048A733FFA2484FB62D">
    <w:name w:val="DB43B9C1323D4048A733FFA2484FB62D"/>
    <w:rsid w:val="00620DFA"/>
  </w:style>
  <w:style w:type="paragraph" w:customStyle="1" w:styleId="5E2F6E03C49240869C87D914BD6FA54D">
    <w:name w:val="5E2F6E03C49240869C87D914BD6FA54D"/>
    <w:rsid w:val="00620DFA"/>
  </w:style>
  <w:style w:type="paragraph" w:customStyle="1" w:styleId="24667F49AF1C48F9A49A0D0317F0DC32">
    <w:name w:val="24667F49AF1C48F9A49A0D0317F0DC32"/>
    <w:rsid w:val="00620DFA"/>
  </w:style>
  <w:style w:type="paragraph" w:customStyle="1" w:styleId="C9DFE9C4D04C46A39044A7F00A721BAB">
    <w:name w:val="C9DFE9C4D04C46A39044A7F00A721BAB"/>
    <w:rsid w:val="00620DFA"/>
  </w:style>
  <w:style w:type="paragraph" w:customStyle="1" w:styleId="04B8AEE19A674986989BABFCCCB4DF6B">
    <w:name w:val="04B8AEE19A674986989BABFCCCB4DF6B"/>
    <w:rsid w:val="00620DFA"/>
  </w:style>
  <w:style w:type="paragraph" w:customStyle="1" w:styleId="AB6A04774E724BDDAA13012E44D95AA2">
    <w:name w:val="AB6A04774E724BDDAA13012E44D95AA2"/>
    <w:rsid w:val="00620DFA"/>
  </w:style>
  <w:style w:type="paragraph" w:customStyle="1" w:styleId="25BDC3C6DFFE492FB8CB19DBFF8A4F80">
    <w:name w:val="25BDC3C6DFFE492FB8CB19DBFF8A4F80"/>
    <w:rsid w:val="00620DFA"/>
  </w:style>
  <w:style w:type="paragraph" w:customStyle="1" w:styleId="EDBF34AF287B4E77842E7BC0630E0D98">
    <w:name w:val="EDBF34AF287B4E77842E7BC0630E0D98"/>
    <w:rsid w:val="00620DFA"/>
  </w:style>
  <w:style w:type="paragraph" w:customStyle="1" w:styleId="E72E0859574846EB9761921269CF2B02">
    <w:name w:val="E72E0859574846EB9761921269CF2B02"/>
    <w:rsid w:val="00620DFA"/>
  </w:style>
  <w:style w:type="paragraph" w:customStyle="1" w:styleId="BCFFD2CD1AA34135BD69EFC3ABF4EB13">
    <w:name w:val="BCFFD2CD1AA34135BD69EFC3ABF4EB13"/>
    <w:rsid w:val="00620DFA"/>
  </w:style>
  <w:style w:type="paragraph" w:customStyle="1" w:styleId="F5D6BAB8ADB54E4DA8A2A17ACD7B590E">
    <w:name w:val="F5D6BAB8ADB54E4DA8A2A17ACD7B590E"/>
    <w:rsid w:val="00620DFA"/>
  </w:style>
  <w:style w:type="paragraph" w:customStyle="1" w:styleId="451CBC6D57CD4D20BE1292FB73729733">
    <w:name w:val="451CBC6D57CD4D20BE1292FB73729733"/>
    <w:rsid w:val="00620DFA"/>
  </w:style>
  <w:style w:type="paragraph" w:customStyle="1" w:styleId="CC625CFD94D54BFC9FC2F40E66D2FCB5">
    <w:name w:val="CC625CFD94D54BFC9FC2F40E66D2FCB5"/>
    <w:rsid w:val="00620DFA"/>
  </w:style>
  <w:style w:type="paragraph" w:customStyle="1" w:styleId="B923E9CAB17847B5A899008E023B9E36">
    <w:name w:val="B923E9CAB17847B5A899008E023B9E36"/>
    <w:rsid w:val="00620DFA"/>
  </w:style>
  <w:style w:type="paragraph" w:customStyle="1" w:styleId="E628AC8E61DD477E867B67F1D2AB2AC4">
    <w:name w:val="E628AC8E61DD477E867B67F1D2AB2AC4"/>
    <w:rsid w:val="00620DFA"/>
  </w:style>
  <w:style w:type="paragraph" w:customStyle="1" w:styleId="D1318B239B8A4B6FBBA33B2EEB43B60E">
    <w:name w:val="D1318B239B8A4B6FBBA33B2EEB43B60E"/>
    <w:rsid w:val="00620DFA"/>
  </w:style>
  <w:style w:type="paragraph" w:customStyle="1" w:styleId="168512E9EFB541549A81919DB9B60B2B">
    <w:name w:val="168512E9EFB541549A81919DB9B60B2B"/>
    <w:rsid w:val="00620DFA"/>
  </w:style>
  <w:style w:type="paragraph" w:customStyle="1" w:styleId="9982F83035D64531A7B839A40F182BC4">
    <w:name w:val="9982F83035D64531A7B839A40F182BC4"/>
    <w:rsid w:val="00620DFA"/>
  </w:style>
  <w:style w:type="paragraph" w:customStyle="1" w:styleId="7FD4C4F5FC3B49E7BDD2BD46ACAAF7FF">
    <w:name w:val="7FD4C4F5FC3B49E7BDD2BD46ACAAF7FF"/>
    <w:rsid w:val="00620DFA"/>
  </w:style>
  <w:style w:type="paragraph" w:customStyle="1" w:styleId="AEB0A6D4D3C249239F07B8D56F2DB83E">
    <w:name w:val="AEB0A6D4D3C249239F07B8D56F2DB83E"/>
    <w:rsid w:val="00620DFA"/>
  </w:style>
  <w:style w:type="paragraph" w:customStyle="1" w:styleId="C15A9A26B75C43CE9B5C343E54E2A565">
    <w:name w:val="C15A9A26B75C43CE9B5C343E54E2A565"/>
    <w:rsid w:val="00620DFA"/>
  </w:style>
  <w:style w:type="paragraph" w:customStyle="1" w:styleId="7A2F16B4E33F4EEA9BACD4C765E34C3F">
    <w:name w:val="7A2F16B4E33F4EEA9BACD4C765E34C3F"/>
    <w:rsid w:val="00620DFA"/>
  </w:style>
  <w:style w:type="paragraph" w:customStyle="1" w:styleId="C6D6D469A9E044179B2A6FB3F43B2EFD">
    <w:name w:val="C6D6D469A9E044179B2A6FB3F43B2EFD"/>
    <w:rsid w:val="00620DFA"/>
  </w:style>
  <w:style w:type="paragraph" w:customStyle="1" w:styleId="A031EBB1641E4613A2736A78581D536E">
    <w:name w:val="A031EBB1641E4613A2736A78581D536E"/>
    <w:rsid w:val="00620DFA"/>
  </w:style>
  <w:style w:type="paragraph" w:customStyle="1" w:styleId="679F0A1415E8407EAE4BDB32BCF51BA9">
    <w:name w:val="679F0A1415E8407EAE4BDB32BCF51BA9"/>
    <w:rsid w:val="00620DFA"/>
  </w:style>
  <w:style w:type="paragraph" w:customStyle="1" w:styleId="4A6C0F6C03214ABE8C1FF3CC84AFBA0A">
    <w:name w:val="4A6C0F6C03214ABE8C1FF3CC84AFBA0A"/>
    <w:rsid w:val="00620DFA"/>
  </w:style>
  <w:style w:type="paragraph" w:customStyle="1" w:styleId="1726515A1E0C4378B6086E024C78BF20">
    <w:name w:val="1726515A1E0C4378B6086E024C78BF20"/>
    <w:rsid w:val="00620DFA"/>
  </w:style>
  <w:style w:type="paragraph" w:customStyle="1" w:styleId="A65977E6CA2F44DD9609A9FF8510D953">
    <w:name w:val="A65977E6CA2F44DD9609A9FF8510D953"/>
    <w:rsid w:val="00620DFA"/>
  </w:style>
  <w:style w:type="paragraph" w:customStyle="1" w:styleId="E69A776352864963858F926737E19AC4">
    <w:name w:val="E69A776352864963858F926737E19AC4"/>
    <w:rsid w:val="00620DFA"/>
  </w:style>
  <w:style w:type="paragraph" w:customStyle="1" w:styleId="2A341A12730E4D59A5F064E4880EC40F">
    <w:name w:val="2A341A12730E4D59A5F064E4880EC40F"/>
    <w:rsid w:val="00620DFA"/>
  </w:style>
  <w:style w:type="paragraph" w:customStyle="1" w:styleId="4E1A0DA83457456E8343680019C63B80">
    <w:name w:val="4E1A0DA83457456E8343680019C63B80"/>
    <w:rsid w:val="00620DFA"/>
  </w:style>
  <w:style w:type="paragraph" w:customStyle="1" w:styleId="F6BCE42F75E94652BFA6F359E199EF30">
    <w:name w:val="F6BCE42F75E94652BFA6F359E199EF30"/>
    <w:rsid w:val="00620DFA"/>
  </w:style>
  <w:style w:type="paragraph" w:customStyle="1" w:styleId="67BC7B5745434795B4BE87B132B551A7">
    <w:name w:val="67BC7B5745434795B4BE87B132B551A7"/>
    <w:rsid w:val="00620DFA"/>
  </w:style>
  <w:style w:type="paragraph" w:customStyle="1" w:styleId="7BC223DB88D8417CB5E982E3F88D8238">
    <w:name w:val="7BC223DB88D8417CB5E982E3F88D8238"/>
    <w:rsid w:val="00620DFA"/>
  </w:style>
  <w:style w:type="paragraph" w:customStyle="1" w:styleId="15CA38FB4A724FFAB25295C07D45F4E7">
    <w:name w:val="15CA38FB4A724FFAB25295C07D45F4E7"/>
    <w:rsid w:val="00620DFA"/>
  </w:style>
  <w:style w:type="paragraph" w:customStyle="1" w:styleId="B65D996D4DAB4506B77B4553ABF2FF26">
    <w:name w:val="B65D996D4DAB4506B77B4553ABF2FF26"/>
    <w:rsid w:val="00620DFA"/>
  </w:style>
  <w:style w:type="paragraph" w:customStyle="1" w:styleId="78405A372EEE427EB496213FA4920E65">
    <w:name w:val="78405A372EEE427EB496213FA4920E65"/>
    <w:rsid w:val="00620DFA"/>
  </w:style>
  <w:style w:type="paragraph" w:customStyle="1" w:styleId="9A1350D22EB840E0871B2F3978F976A7">
    <w:name w:val="9A1350D22EB840E0871B2F3978F976A7"/>
    <w:rsid w:val="00620DFA"/>
  </w:style>
  <w:style w:type="paragraph" w:customStyle="1" w:styleId="D87EF0B7F0FC45A58F47981506011719">
    <w:name w:val="D87EF0B7F0FC45A58F47981506011719"/>
    <w:rsid w:val="00620DFA"/>
  </w:style>
  <w:style w:type="paragraph" w:customStyle="1" w:styleId="06EA03AEC35243F99F82CA0B92C76898">
    <w:name w:val="06EA03AEC35243F99F82CA0B92C76898"/>
    <w:rsid w:val="00620DFA"/>
  </w:style>
  <w:style w:type="paragraph" w:customStyle="1" w:styleId="722B883A05D946FD887A04C21A1C3EA6">
    <w:name w:val="722B883A05D946FD887A04C21A1C3EA6"/>
    <w:rsid w:val="00620DFA"/>
  </w:style>
  <w:style w:type="paragraph" w:customStyle="1" w:styleId="C6B3580B8E104644AD19DECCD0CE723E">
    <w:name w:val="C6B3580B8E104644AD19DECCD0CE723E"/>
    <w:rsid w:val="00620DFA"/>
  </w:style>
  <w:style w:type="paragraph" w:customStyle="1" w:styleId="709BE2551F1E488A9CE22D17AA51E4D9">
    <w:name w:val="709BE2551F1E488A9CE22D17AA51E4D9"/>
    <w:rsid w:val="00620DFA"/>
  </w:style>
  <w:style w:type="paragraph" w:customStyle="1" w:styleId="CB0A0FC4D0874884BF3C248855CB31D7">
    <w:name w:val="CB0A0FC4D0874884BF3C248855CB31D7"/>
    <w:rsid w:val="00620DFA"/>
  </w:style>
  <w:style w:type="paragraph" w:customStyle="1" w:styleId="A4F65572CCCA4519A7F046170287E2EF">
    <w:name w:val="A4F65572CCCA4519A7F046170287E2EF"/>
    <w:rsid w:val="00620DFA"/>
  </w:style>
  <w:style w:type="paragraph" w:customStyle="1" w:styleId="D470530A077443808881D454DD96FFCE">
    <w:name w:val="D470530A077443808881D454DD96FFCE"/>
    <w:rsid w:val="00620DFA"/>
  </w:style>
  <w:style w:type="paragraph" w:customStyle="1" w:styleId="5D2EE4D5A4234ADEB69C54AF8CAB9E4E">
    <w:name w:val="5D2EE4D5A4234ADEB69C54AF8CAB9E4E"/>
    <w:rsid w:val="00620DFA"/>
  </w:style>
  <w:style w:type="paragraph" w:customStyle="1" w:styleId="97C570547F6E41EBA98604595E47AB28">
    <w:name w:val="97C570547F6E41EBA98604595E47AB28"/>
    <w:rsid w:val="00620DFA"/>
  </w:style>
  <w:style w:type="paragraph" w:customStyle="1" w:styleId="7A9385C5BF4C483DA1D0A848FAF5A28B">
    <w:name w:val="7A9385C5BF4C483DA1D0A848FAF5A28B"/>
    <w:rsid w:val="00620DFA"/>
  </w:style>
  <w:style w:type="paragraph" w:customStyle="1" w:styleId="F10D7F0DE4E641A0A897D028A418A3B7">
    <w:name w:val="F10D7F0DE4E641A0A897D028A418A3B7"/>
    <w:rsid w:val="00620DFA"/>
  </w:style>
  <w:style w:type="paragraph" w:customStyle="1" w:styleId="0023BAF9C7674F55B9502F8FB9BD5DD2">
    <w:name w:val="0023BAF9C7674F55B9502F8FB9BD5DD2"/>
    <w:rsid w:val="00620DFA"/>
  </w:style>
  <w:style w:type="paragraph" w:customStyle="1" w:styleId="A5A9FED6C00F4317B04AD2BA41BC50A9">
    <w:name w:val="A5A9FED6C00F4317B04AD2BA41BC50A9"/>
    <w:rsid w:val="00620DFA"/>
  </w:style>
  <w:style w:type="paragraph" w:customStyle="1" w:styleId="FE3FF0C5E7254D7796AC94F88C2A2085">
    <w:name w:val="FE3FF0C5E7254D7796AC94F88C2A2085"/>
    <w:rsid w:val="00620DFA"/>
  </w:style>
  <w:style w:type="paragraph" w:customStyle="1" w:styleId="670EAE595E0340B195D4A5F1D03DFE97">
    <w:name w:val="670EAE595E0340B195D4A5F1D03DFE97"/>
    <w:rsid w:val="00620DFA"/>
  </w:style>
  <w:style w:type="paragraph" w:customStyle="1" w:styleId="91A9620C7CBA4A3EA68802A0F1A35010">
    <w:name w:val="91A9620C7CBA4A3EA68802A0F1A35010"/>
    <w:rsid w:val="00620DFA"/>
  </w:style>
  <w:style w:type="paragraph" w:customStyle="1" w:styleId="BFCD2A911115494A90CB04108F317672">
    <w:name w:val="BFCD2A911115494A90CB04108F317672"/>
    <w:rsid w:val="00620DFA"/>
  </w:style>
  <w:style w:type="paragraph" w:customStyle="1" w:styleId="DA3084F88C044EF494A376C9ADDCE35E">
    <w:name w:val="DA3084F88C044EF494A376C9ADDCE35E"/>
    <w:rsid w:val="00620DFA"/>
  </w:style>
  <w:style w:type="paragraph" w:customStyle="1" w:styleId="7B0B25537D184342AA0CA4300B3BB5C4">
    <w:name w:val="7B0B25537D184342AA0CA4300B3BB5C4"/>
    <w:rsid w:val="00620DFA"/>
  </w:style>
  <w:style w:type="paragraph" w:customStyle="1" w:styleId="7D3B37ECEC564C169A83FA018BB5F6CE">
    <w:name w:val="7D3B37ECEC564C169A83FA018BB5F6CE"/>
    <w:rsid w:val="00620DFA"/>
  </w:style>
  <w:style w:type="paragraph" w:customStyle="1" w:styleId="856E9CC292AB40BA91FC9F8976C0B141">
    <w:name w:val="856E9CC292AB40BA91FC9F8976C0B141"/>
    <w:rsid w:val="00620DFA"/>
  </w:style>
  <w:style w:type="paragraph" w:customStyle="1" w:styleId="E2CD0A6CE44F4B71B1ADEB01847D5F13">
    <w:name w:val="E2CD0A6CE44F4B71B1ADEB01847D5F13"/>
    <w:rsid w:val="00620DFA"/>
  </w:style>
  <w:style w:type="paragraph" w:customStyle="1" w:styleId="B70D52939CC64910ACE45043E2C6C352">
    <w:name w:val="B70D52939CC64910ACE45043E2C6C352"/>
    <w:rsid w:val="00620DFA"/>
  </w:style>
  <w:style w:type="paragraph" w:customStyle="1" w:styleId="4C7A54E2BCB24F3D804824E1DCFB8740">
    <w:name w:val="4C7A54E2BCB24F3D804824E1DCFB8740"/>
    <w:rsid w:val="00620DFA"/>
  </w:style>
  <w:style w:type="paragraph" w:customStyle="1" w:styleId="2190F2296EF044978564495CB8F1F5C8">
    <w:name w:val="2190F2296EF044978564495CB8F1F5C8"/>
    <w:rsid w:val="00620DFA"/>
  </w:style>
  <w:style w:type="paragraph" w:customStyle="1" w:styleId="01405D0E67D44EF79C9B06600B3F9B13">
    <w:name w:val="01405D0E67D44EF79C9B06600B3F9B13"/>
    <w:rsid w:val="00620DFA"/>
  </w:style>
  <w:style w:type="paragraph" w:customStyle="1" w:styleId="BB65957B9DB34258B78B5185957ABAD9">
    <w:name w:val="BB65957B9DB34258B78B5185957ABAD9"/>
    <w:rsid w:val="00620DFA"/>
  </w:style>
  <w:style w:type="paragraph" w:customStyle="1" w:styleId="D1F9CDBE04B14A4E8B0519FF322D95B8">
    <w:name w:val="D1F9CDBE04B14A4E8B0519FF322D95B8"/>
    <w:rsid w:val="00620DFA"/>
  </w:style>
  <w:style w:type="paragraph" w:customStyle="1" w:styleId="05B8D5D874684C068C55346362D5BB18">
    <w:name w:val="05B8D5D874684C068C55346362D5BB18"/>
    <w:rsid w:val="00620DFA"/>
  </w:style>
  <w:style w:type="paragraph" w:customStyle="1" w:styleId="C0DF94611B2D41BAA44C426B3493CAA0">
    <w:name w:val="C0DF94611B2D41BAA44C426B3493CAA0"/>
    <w:rsid w:val="00620DFA"/>
  </w:style>
  <w:style w:type="paragraph" w:customStyle="1" w:styleId="7F724EE033F44F7F8FE1ACDA4D5DD22D">
    <w:name w:val="7F724EE033F44F7F8FE1ACDA4D5DD22D"/>
    <w:rsid w:val="00620DFA"/>
  </w:style>
  <w:style w:type="paragraph" w:customStyle="1" w:styleId="4FA2A4A38588410292531E5D50A8C7A9">
    <w:name w:val="4FA2A4A38588410292531E5D50A8C7A9"/>
    <w:rsid w:val="00620DFA"/>
  </w:style>
  <w:style w:type="paragraph" w:customStyle="1" w:styleId="6A10E76F5DAE48639C399A490682649D">
    <w:name w:val="6A10E76F5DAE48639C399A490682649D"/>
    <w:rsid w:val="00620DFA"/>
  </w:style>
  <w:style w:type="paragraph" w:customStyle="1" w:styleId="3AF55AF9D8184DC48BE20BC7AD29A57D">
    <w:name w:val="3AF55AF9D8184DC48BE20BC7AD29A57D"/>
    <w:rsid w:val="00620DFA"/>
  </w:style>
  <w:style w:type="paragraph" w:customStyle="1" w:styleId="E319976FCD8B4C16BB95276B5269AA03">
    <w:name w:val="E319976FCD8B4C16BB95276B5269AA03"/>
    <w:rsid w:val="00620DFA"/>
  </w:style>
  <w:style w:type="paragraph" w:customStyle="1" w:styleId="4DBCDAB698EE409FAA98838616290FF7">
    <w:name w:val="4DBCDAB698EE409FAA98838616290FF7"/>
    <w:rsid w:val="00620DFA"/>
  </w:style>
  <w:style w:type="paragraph" w:customStyle="1" w:styleId="A8C4F5E648854676982BE34804173022">
    <w:name w:val="A8C4F5E648854676982BE34804173022"/>
    <w:rsid w:val="00620DFA"/>
  </w:style>
  <w:style w:type="paragraph" w:customStyle="1" w:styleId="DAA2CCF832B847F2B6AF66B3D5063EEB">
    <w:name w:val="DAA2CCF832B847F2B6AF66B3D5063EEB"/>
    <w:rsid w:val="00620DFA"/>
  </w:style>
  <w:style w:type="paragraph" w:customStyle="1" w:styleId="8DC67B116FA9416F9DECC9AF6BE9639B">
    <w:name w:val="8DC67B116FA9416F9DECC9AF6BE9639B"/>
    <w:rsid w:val="00620DFA"/>
  </w:style>
  <w:style w:type="paragraph" w:customStyle="1" w:styleId="E9F39857957D4631BB2C75802E9E91A8">
    <w:name w:val="E9F39857957D4631BB2C75802E9E91A8"/>
    <w:rsid w:val="00620DFA"/>
  </w:style>
  <w:style w:type="paragraph" w:customStyle="1" w:styleId="CCEA2B39B4B9454686259C8432D3E996">
    <w:name w:val="CCEA2B39B4B9454686259C8432D3E996"/>
    <w:rsid w:val="00620DFA"/>
  </w:style>
  <w:style w:type="paragraph" w:customStyle="1" w:styleId="42B5E397FB804CE6B7795F012B368802">
    <w:name w:val="42B5E397FB804CE6B7795F012B368802"/>
    <w:rsid w:val="00620DFA"/>
  </w:style>
  <w:style w:type="paragraph" w:customStyle="1" w:styleId="F6213E7F53794662974DD6B79858E168">
    <w:name w:val="F6213E7F53794662974DD6B79858E168"/>
    <w:rsid w:val="00620DFA"/>
  </w:style>
  <w:style w:type="paragraph" w:customStyle="1" w:styleId="DB7E22D486364A78AC56AF780FFDDEF2">
    <w:name w:val="DB7E22D486364A78AC56AF780FFDDEF2"/>
    <w:rsid w:val="00620DFA"/>
  </w:style>
  <w:style w:type="paragraph" w:customStyle="1" w:styleId="8625075CA95B425B8F7A51C83075972B">
    <w:name w:val="8625075CA95B425B8F7A51C83075972B"/>
    <w:rsid w:val="00620DFA"/>
  </w:style>
  <w:style w:type="paragraph" w:customStyle="1" w:styleId="11430E6FF76D4FD6A19FE59AF7E21272">
    <w:name w:val="11430E6FF76D4FD6A19FE59AF7E21272"/>
    <w:rsid w:val="00620DFA"/>
  </w:style>
  <w:style w:type="paragraph" w:customStyle="1" w:styleId="4C95092153324EEBB3B8B8E5CE913083">
    <w:name w:val="4C95092153324EEBB3B8B8E5CE913083"/>
    <w:rsid w:val="00620DFA"/>
  </w:style>
  <w:style w:type="paragraph" w:customStyle="1" w:styleId="B9BA0BF2607A40A5BB3A4505F0F59755">
    <w:name w:val="B9BA0BF2607A40A5BB3A4505F0F59755"/>
    <w:rsid w:val="00620DFA"/>
  </w:style>
  <w:style w:type="paragraph" w:customStyle="1" w:styleId="F954E006B8C14CD7B7001E05D4F163A8">
    <w:name w:val="F954E006B8C14CD7B7001E05D4F163A8"/>
    <w:rsid w:val="00620DFA"/>
  </w:style>
  <w:style w:type="paragraph" w:customStyle="1" w:styleId="5E288358E583403B8670D130A2D3C824">
    <w:name w:val="5E288358E583403B8670D130A2D3C824"/>
    <w:rsid w:val="00620DFA"/>
  </w:style>
  <w:style w:type="paragraph" w:customStyle="1" w:styleId="0A293F6A4A344BBBA0DA7AC229696FE0">
    <w:name w:val="0A293F6A4A344BBBA0DA7AC229696FE0"/>
    <w:rsid w:val="00620DFA"/>
  </w:style>
  <w:style w:type="paragraph" w:customStyle="1" w:styleId="C7A07FD17DD6455A90A981C3A83CF6FD">
    <w:name w:val="C7A07FD17DD6455A90A981C3A83CF6FD"/>
    <w:rsid w:val="00620DFA"/>
  </w:style>
  <w:style w:type="paragraph" w:customStyle="1" w:styleId="E00AEE780DAD430FB5C4E0AEC1B001CA">
    <w:name w:val="E00AEE780DAD430FB5C4E0AEC1B001CA"/>
    <w:rsid w:val="00620DFA"/>
  </w:style>
  <w:style w:type="paragraph" w:customStyle="1" w:styleId="D1E9EDE971554273B17C0F1C3B2C55B9">
    <w:name w:val="D1E9EDE971554273B17C0F1C3B2C55B9"/>
    <w:rsid w:val="00620DFA"/>
  </w:style>
  <w:style w:type="paragraph" w:customStyle="1" w:styleId="D528379E39314435983213082C17171F">
    <w:name w:val="D528379E39314435983213082C17171F"/>
    <w:rsid w:val="00620DFA"/>
  </w:style>
  <w:style w:type="paragraph" w:customStyle="1" w:styleId="171B0E99BB794AF1883CCE239E871B57">
    <w:name w:val="171B0E99BB794AF1883CCE239E871B57"/>
    <w:rsid w:val="00620DFA"/>
  </w:style>
  <w:style w:type="paragraph" w:customStyle="1" w:styleId="F9668AA29B4144C3A05523731979DE85">
    <w:name w:val="F9668AA29B4144C3A05523731979DE85"/>
    <w:rsid w:val="00620DFA"/>
  </w:style>
  <w:style w:type="paragraph" w:customStyle="1" w:styleId="4F66564616B54586BC17BE70ECC5636B">
    <w:name w:val="4F66564616B54586BC17BE70ECC5636B"/>
    <w:rsid w:val="00620DFA"/>
  </w:style>
  <w:style w:type="paragraph" w:customStyle="1" w:styleId="73CE25DB04974B5D8028D99BFFAD9E9E">
    <w:name w:val="73CE25DB04974B5D8028D99BFFAD9E9E"/>
    <w:rsid w:val="00620DFA"/>
  </w:style>
  <w:style w:type="paragraph" w:customStyle="1" w:styleId="1F6BB2637CBB495C9ACBA5727C7416E8">
    <w:name w:val="1F6BB2637CBB495C9ACBA5727C7416E8"/>
    <w:rsid w:val="00620DFA"/>
  </w:style>
  <w:style w:type="paragraph" w:customStyle="1" w:styleId="3DB9059160CC49AD804B91437C44BEDE">
    <w:name w:val="3DB9059160CC49AD804B91437C44BEDE"/>
    <w:rsid w:val="00620DFA"/>
  </w:style>
  <w:style w:type="paragraph" w:customStyle="1" w:styleId="F4BAA4495AD44CA0903E9B1AC8F9BCE2">
    <w:name w:val="F4BAA4495AD44CA0903E9B1AC8F9BCE2"/>
    <w:rsid w:val="00620DFA"/>
  </w:style>
  <w:style w:type="paragraph" w:customStyle="1" w:styleId="C13762FF1084447AB83B6F6E05341389">
    <w:name w:val="C13762FF1084447AB83B6F6E05341389"/>
    <w:rsid w:val="00620DFA"/>
  </w:style>
  <w:style w:type="paragraph" w:customStyle="1" w:styleId="808E87BCD800444590EEF79885B7E45F">
    <w:name w:val="808E87BCD800444590EEF79885B7E45F"/>
    <w:rsid w:val="00620DFA"/>
  </w:style>
  <w:style w:type="paragraph" w:customStyle="1" w:styleId="310F6A5E8FB64AEC9F1DDF2E8D8BD8D2">
    <w:name w:val="310F6A5E8FB64AEC9F1DDF2E8D8BD8D2"/>
    <w:rsid w:val="00620DFA"/>
  </w:style>
  <w:style w:type="paragraph" w:customStyle="1" w:styleId="F697DB41177D45F2BC4D6B1867EADA73">
    <w:name w:val="F697DB41177D45F2BC4D6B1867EADA73"/>
    <w:rsid w:val="00620DFA"/>
  </w:style>
  <w:style w:type="paragraph" w:customStyle="1" w:styleId="F839F1EF131A4D4598D64EC144F4FB6C">
    <w:name w:val="F839F1EF131A4D4598D64EC144F4FB6C"/>
    <w:rsid w:val="00620DFA"/>
  </w:style>
  <w:style w:type="paragraph" w:customStyle="1" w:styleId="D5A899DA088145AEB6E1CCE2304841F0">
    <w:name w:val="D5A899DA088145AEB6E1CCE2304841F0"/>
    <w:rsid w:val="00620DFA"/>
  </w:style>
  <w:style w:type="paragraph" w:customStyle="1" w:styleId="242988C9BF5D4BE98925AD6287F3A79A">
    <w:name w:val="242988C9BF5D4BE98925AD6287F3A79A"/>
    <w:rsid w:val="00620DFA"/>
  </w:style>
  <w:style w:type="paragraph" w:customStyle="1" w:styleId="4D5A0E6EF1A84D45ACCD62DDEA223D29">
    <w:name w:val="4D5A0E6EF1A84D45ACCD62DDEA223D29"/>
    <w:rsid w:val="00620DFA"/>
  </w:style>
  <w:style w:type="paragraph" w:customStyle="1" w:styleId="FE785E5DE07F4A28A3146907197D7D70">
    <w:name w:val="FE785E5DE07F4A28A3146907197D7D70"/>
    <w:rsid w:val="00620DFA"/>
  </w:style>
  <w:style w:type="paragraph" w:customStyle="1" w:styleId="2456F22A07DA490E89A76EC231273399">
    <w:name w:val="2456F22A07DA490E89A76EC231273399"/>
    <w:rsid w:val="00620DFA"/>
  </w:style>
  <w:style w:type="paragraph" w:customStyle="1" w:styleId="8D7D0B49A2AD4CA58AA7B64C316C2B9D">
    <w:name w:val="8D7D0B49A2AD4CA58AA7B64C316C2B9D"/>
    <w:rsid w:val="00620DFA"/>
  </w:style>
  <w:style w:type="paragraph" w:customStyle="1" w:styleId="B9723D77F0F64ABA891A1E32DD41811B">
    <w:name w:val="B9723D77F0F64ABA891A1E32DD41811B"/>
    <w:rsid w:val="00620DFA"/>
  </w:style>
  <w:style w:type="paragraph" w:customStyle="1" w:styleId="9C69AA42359A428F8954F0EDC898BAAB">
    <w:name w:val="9C69AA42359A428F8954F0EDC898BAAB"/>
    <w:rsid w:val="00620DFA"/>
  </w:style>
  <w:style w:type="paragraph" w:customStyle="1" w:styleId="E6D86AF331684F41BA0A615673FA5512">
    <w:name w:val="E6D86AF331684F41BA0A615673FA5512"/>
    <w:rsid w:val="00620DFA"/>
  </w:style>
  <w:style w:type="paragraph" w:customStyle="1" w:styleId="D03C5FDDE2FE4380A3B4D352713F2BCA">
    <w:name w:val="D03C5FDDE2FE4380A3B4D352713F2BCA"/>
    <w:rsid w:val="00620DFA"/>
  </w:style>
  <w:style w:type="paragraph" w:customStyle="1" w:styleId="ED36B7CBD0AF42338A461C53DB915D8D">
    <w:name w:val="ED36B7CBD0AF42338A461C53DB915D8D"/>
    <w:rsid w:val="00620DFA"/>
  </w:style>
  <w:style w:type="paragraph" w:customStyle="1" w:styleId="13715A21E2254CC6BD901889283AA208">
    <w:name w:val="13715A21E2254CC6BD901889283AA208"/>
    <w:rsid w:val="00620DFA"/>
  </w:style>
  <w:style w:type="paragraph" w:customStyle="1" w:styleId="32806B4744E147269935E01CA82B2B0F">
    <w:name w:val="32806B4744E147269935E01CA82B2B0F"/>
    <w:rsid w:val="00620DFA"/>
  </w:style>
  <w:style w:type="paragraph" w:customStyle="1" w:styleId="EDE364128DC54D09B94FBD67A87D5E49">
    <w:name w:val="EDE364128DC54D09B94FBD67A87D5E49"/>
    <w:rsid w:val="00620DFA"/>
  </w:style>
  <w:style w:type="paragraph" w:customStyle="1" w:styleId="7E7CAE6134BD464993689F0B1AC26F58">
    <w:name w:val="7E7CAE6134BD464993689F0B1AC26F58"/>
    <w:rsid w:val="00620DFA"/>
  </w:style>
  <w:style w:type="paragraph" w:customStyle="1" w:styleId="69448D8F3F6A4108B564DB13D180484C">
    <w:name w:val="69448D8F3F6A4108B564DB13D180484C"/>
    <w:rsid w:val="00620DFA"/>
  </w:style>
  <w:style w:type="paragraph" w:customStyle="1" w:styleId="425783A0E8F24363A146D7ACD851709C">
    <w:name w:val="425783A0E8F24363A146D7ACD851709C"/>
    <w:rsid w:val="00620DFA"/>
  </w:style>
  <w:style w:type="paragraph" w:customStyle="1" w:styleId="FD36A0EE5DA44D50B0F328F0225D72DD">
    <w:name w:val="FD36A0EE5DA44D50B0F328F0225D72DD"/>
    <w:rsid w:val="00620DFA"/>
  </w:style>
  <w:style w:type="paragraph" w:customStyle="1" w:styleId="EAFD67839D0E4087AE082933F1FFCF2A">
    <w:name w:val="EAFD67839D0E4087AE082933F1FFCF2A"/>
    <w:rsid w:val="00620DFA"/>
  </w:style>
  <w:style w:type="paragraph" w:customStyle="1" w:styleId="9C5F4981C37E4C4498FA914F1AFC483F">
    <w:name w:val="9C5F4981C37E4C4498FA914F1AFC483F"/>
    <w:rsid w:val="00620DFA"/>
  </w:style>
  <w:style w:type="paragraph" w:customStyle="1" w:styleId="48F2AB792F36454684127FD353621E2A">
    <w:name w:val="48F2AB792F36454684127FD353621E2A"/>
    <w:rsid w:val="00620DFA"/>
  </w:style>
  <w:style w:type="paragraph" w:customStyle="1" w:styleId="8A05814E5C4B407A9EF255E38A23088A">
    <w:name w:val="8A05814E5C4B407A9EF255E38A23088A"/>
    <w:rsid w:val="00620DFA"/>
  </w:style>
  <w:style w:type="paragraph" w:customStyle="1" w:styleId="FBBA4462B1564165AA4AAA7CD08D1084">
    <w:name w:val="FBBA4462B1564165AA4AAA7CD08D1084"/>
    <w:rsid w:val="00620DFA"/>
  </w:style>
  <w:style w:type="paragraph" w:customStyle="1" w:styleId="0F346DCABFBD4C288EA78DE2A2754B71">
    <w:name w:val="0F346DCABFBD4C288EA78DE2A2754B71"/>
    <w:rsid w:val="00620DFA"/>
  </w:style>
  <w:style w:type="paragraph" w:customStyle="1" w:styleId="B06BC73D641B487B81A9973F52517670">
    <w:name w:val="B06BC73D641B487B81A9973F52517670"/>
    <w:rsid w:val="00620DFA"/>
  </w:style>
  <w:style w:type="paragraph" w:customStyle="1" w:styleId="F88C9754A1684B5995E72B51CED5013E">
    <w:name w:val="F88C9754A1684B5995E72B51CED5013E"/>
    <w:rsid w:val="00620DFA"/>
  </w:style>
  <w:style w:type="paragraph" w:customStyle="1" w:styleId="3608888629484FD680496298E86FBD23">
    <w:name w:val="3608888629484FD680496298E86FBD23"/>
    <w:rsid w:val="00620DFA"/>
  </w:style>
  <w:style w:type="paragraph" w:customStyle="1" w:styleId="3B6326CABEAA42B99D1C42C94AC3114D">
    <w:name w:val="3B6326CABEAA42B99D1C42C94AC3114D"/>
    <w:rsid w:val="00620DFA"/>
  </w:style>
  <w:style w:type="paragraph" w:customStyle="1" w:styleId="3F9898B5CAEE42EA974BC192DF3855DC">
    <w:name w:val="3F9898B5CAEE42EA974BC192DF3855DC"/>
    <w:rsid w:val="00620DFA"/>
  </w:style>
  <w:style w:type="paragraph" w:customStyle="1" w:styleId="21AFD9A0B1BE4D268858F216598F74B8">
    <w:name w:val="21AFD9A0B1BE4D268858F216598F74B8"/>
    <w:rsid w:val="00620DFA"/>
  </w:style>
  <w:style w:type="paragraph" w:customStyle="1" w:styleId="493F13C728E94854B81B7C756D1D3DBD">
    <w:name w:val="493F13C728E94854B81B7C756D1D3DBD"/>
    <w:rsid w:val="00620DFA"/>
  </w:style>
  <w:style w:type="paragraph" w:customStyle="1" w:styleId="7E1C1C91F6EB4DDAA4FC0F5851C6CE43">
    <w:name w:val="7E1C1C91F6EB4DDAA4FC0F5851C6CE43"/>
    <w:rsid w:val="00620DFA"/>
  </w:style>
  <w:style w:type="paragraph" w:customStyle="1" w:styleId="0558A083F108496A9B8CD6FCB2D9176B">
    <w:name w:val="0558A083F108496A9B8CD6FCB2D9176B"/>
    <w:rsid w:val="00620DFA"/>
  </w:style>
  <w:style w:type="paragraph" w:customStyle="1" w:styleId="1560935694EE4C7B91729A4FDED5314C">
    <w:name w:val="1560935694EE4C7B91729A4FDED5314C"/>
    <w:rsid w:val="00620DFA"/>
  </w:style>
  <w:style w:type="paragraph" w:customStyle="1" w:styleId="583F1734219049069D78547B319F6C7F">
    <w:name w:val="583F1734219049069D78547B319F6C7F"/>
    <w:rsid w:val="00620DFA"/>
  </w:style>
  <w:style w:type="paragraph" w:customStyle="1" w:styleId="248D0CE9DD834220B972A3142A3838E0">
    <w:name w:val="248D0CE9DD834220B972A3142A3838E0"/>
    <w:rsid w:val="00620DFA"/>
  </w:style>
  <w:style w:type="paragraph" w:customStyle="1" w:styleId="96C6190DE46748F3884632A2A8AF4E15">
    <w:name w:val="96C6190DE46748F3884632A2A8AF4E15"/>
    <w:rsid w:val="00620DFA"/>
  </w:style>
  <w:style w:type="paragraph" w:customStyle="1" w:styleId="85225B53322349A09FCC4B18449BA198">
    <w:name w:val="85225B53322349A09FCC4B18449BA198"/>
    <w:rsid w:val="00620DFA"/>
  </w:style>
  <w:style w:type="paragraph" w:customStyle="1" w:styleId="3B5D46C3DD5740BE9DCEDE04C3419540">
    <w:name w:val="3B5D46C3DD5740BE9DCEDE04C3419540"/>
    <w:rsid w:val="00620DFA"/>
  </w:style>
  <w:style w:type="paragraph" w:customStyle="1" w:styleId="E6D3421BB0234D54ABFE4467AB4EDE54">
    <w:name w:val="E6D3421BB0234D54ABFE4467AB4EDE54"/>
    <w:rsid w:val="00620DFA"/>
  </w:style>
  <w:style w:type="paragraph" w:customStyle="1" w:styleId="0CA37F95805D4DFD9080813CA5A56FC2">
    <w:name w:val="0CA37F95805D4DFD9080813CA5A56FC2"/>
    <w:rsid w:val="00620DFA"/>
  </w:style>
  <w:style w:type="paragraph" w:customStyle="1" w:styleId="61753B4176F240F3BC712028EF94B3B8">
    <w:name w:val="61753B4176F240F3BC712028EF94B3B8"/>
    <w:rsid w:val="00620DFA"/>
  </w:style>
  <w:style w:type="paragraph" w:customStyle="1" w:styleId="E413F7ACEFCF44BF9DEBF1556187491A">
    <w:name w:val="E413F7ACEFCF44BF9DEBF1556187491A"/>
    <w:rsid w:val="00620DFA"/>
  </w:style>
  <w:style w:type="paragraph" w:customStyle="1" w:styleId="92020E1C601F49A08E65CD190155B02A">
    <w:name w:val="92020E1C601F49A08E65CD190155B02A"/>
    <w:rsid w:val="00620DFA"/>
  </w:style>
  <w:style w:type="paragraph" w:customStyle="1" w:styleId="478F0E2F9F684746B25D92CE5D120EF7">
    <w:name w:val="478F0E2F9F684746B25D92CE5D120EF7"/>
    <w:rsid w:val="00620DFA"/>
  </w:style>
  <w:style w:type="paragraph" w:customStyle="1" w:styleId="DCD35567440C4454B13EAB3E8C579E41">
    <w:name w:val="DCD35567440C4454B13EAB3E8C579E41"/>
    <w:rsid w:val="00620DFA"/>
  </w:style>
  <w:style w:type="paragraph" w:customStyle="1" w:styleId="9A058966B6E64C00A25F031C6DD95C4A">
    <w:name w:val="9A058966B6E64C00A25F031C6DD95C4A"/>
    <w:rsid w:val="00620DFA"/>
  </w:style>
  <w:style w:type="paragraph" w:customStyle="1" w:styleId="0C8AFD67A3F7420DB34E98EEC8BD5630">
    <w:name w:val="0C8AFD67A3F7420DB34E98EEC8BD5630"/>
    <w:rsid w:val="00620DFA"/>
  </w:style>
  <w:style w:type="paragraph" w:customStyle="1" w:styleId="3325939D6BC44D3E85491ED3588A5425">
    <w:name w:val="3325939D6BC44D3E85491ED3588A5425"/>
    <w:rsid w:val="00620DFA"/>
  </w:style>
  <w:style w:type="paragraph" w:customStyle="1" w:styleId="52C7318CDB364D0DBC7188E0DFDEEDE4">
    <w:name w:val="52C7318CDB364D0DBC7188E0DFDEEDE4"/>
    <w:rsid w:val="00620DFA"/>
  </w:style>
  <w:style w:type="paragraph" w:customStyle="1" w:styleId="5139AC9BF5964493B56CD1D1B4809107">
    <w:name w:val="5139AC9BF5964493B56CD1D1B4809107"/>
    <w:rsid w:val="00620DFA"/>
  </w:style>
  <w:style w:type="paragraph" w:customStyle="1" w:styleId="CD7E42FC6E324AD79784611B5BFDD2A3">
    <w:name w:val="CD7E42FC6E324AD79784611B5BFDD2A3"/>
    <w:rsid w:val="00620DFA"/>
  </w:style>
  <w:style w:type="paragraph" w:customStyle="1" w:styleId="D1DFF3ED4416418CBDAAE3BEAA953F35">
    <w:name w:val="D1DFF3ED4416418CBDAAE3BEAA953F35"/>
    <w:rsid w:val="00620DFA"/>
  </w:style>
  <w:style w:type="paragraph" w:customStyle="1" w:styleId="E571297A5E78424DA04BBECA71E7C721">
    <w:name w:val="E571297A5E78424DA04BBECA71E7C721"/>
    <w:rsid w:val="00620DFA"/>
  </w:style>
  <w:style w:type="paragraph" w:customStyle="1" w:styleId="7719B39AFF0947B4821309B1D5B7EB93">
    <w:name w:val="7719B39AFF0947B4821309B1D5B7EB93"/>
    <w:rsid w:val="00620DFA"/>
  </w:style>
  <w:style w:type="paragraph" w:customStyle="1" w:styleId="238C0837C8034C9A89B916733AE7FB03">
    <w:name w:val="238C0837C8034C9A89B916733AE7FB03"/>
    <w:rsid w:val="00620DFA"/>
  </w:style>
  <w:style w:type="paragraph" w:customStyle="1" w:styleId="CE8157758ECF47F790E7AA60717ED6EF">
    <w:name w:val="CE8157758ECF47F790E7AA60717ED6EF"/>
    <w:rsid w:val="00620DFA"/>
  </w:style>
  <w:style w:type="paragraph" w:customStyle="1" w:styleId="875A1F2DCFF5451786114490434E1F0D">
    <w:name w:val="875A1F2DCFF5451786114490434E1F0D"/>
    <w:rsid w:val="00620DFA"/>
  </w:style>
  <w:style w:type="paragraph" w:customStyle="1" w:styleId="C4A0C3ACBF6C476BB5F8D069319957C2">
    <w:name w:val="C4A0C3ACBF6C476BB5F8D069319957C2"/>
    <w:rsid w:val="00620DFA"/>
  </w:style>
  <w:style w:type="paragraph" w:customStyle="1" w:styleId="9C2861E15A9E472EA1CCDC855ED3307D">
    <w:name w:val="9C2861E15A9E472EA1CCDC855ED3307D"/>
    <w:rsid w:val="00620DFA"/>
  </w:style>
  <w:style w:type="paragraph" w:customStyle="1" w:styleId="A34D1C728CC4480E9F713C17077E026C">
    <w:name w:val="A34D1C728CC4480E9F713C17077E026C"/>
    <w:rsid w:val="00620DFA"/>
  </w:style>
  <w:style w:type="paragraph" w:customStyle="1" w:styleId="D4A28277275A4CD09A39D18342B2EC37">
    <w:name w:val="D4A28277275A4CD09A39D18342B2EC37"/>
    <w:rsid w:val="00620DFA"/>
  </w:style>
  <w:style w:type="paragraph" w:customStyle="1" w:styleId="97ADDE177E6E452F89C1338EC8AA92C3">
    <w:name w:val="97ADDE177E6E452F89C1338EC8AA92C3"/>
    <w:rsid w:val="00620DFA"/>
  </w:style>
  <w:style w:type="paragraph" w:customStyle="1" w:styleId="C8E9A25939A7439598B16EDE565B69AD">
    <w:name w:val="C8E9A25939A7439598B16EDE565B69AD"/>
    <w:rsid w:val="00620DFA"/>
  </w:style>
  <w:style w:type="paragraph" w:customStyle="1" w:styleId="6DA2C6031C3D46D69949099AE2906D70">
    <w:name w:val="6DA2C6031C3D46D69949099AE2906D70"/>
    <w:rsid w:val="00620DFA"/>
  </w:style>
  <w:style w:type="paragraph" w:customStyle="1" w:styleId="CA8DE13905C3465699CFFE7EBBF7B691">
    <w:name w:val="CA8DE13905C3465699CFFE7EBBF7B691"/>
    <w:rsid w:val="00620DFA"/>
  </w:style>
  <w:style w:type="paragraph" w:customStyle="1" w:styleId="C5CE552D385449E4B2EB897CA09F4994">
    <w:name w:val="C5CE552D385449E4B2EB897CA09F4994"/>
    <w:rsid w:val="00620DFA"/>
  </w:style>
  <w:style w:type="paragraph" w:customStyle="1" w:styleId="BFFDF59DB5594DDE9DECA77685CA96BD">
    <w:name w:val="BFFDF59DB5594DDE9DECA77685CA96BD"/>
    <w:rsid w:val="00620DFA"/>
  </w:style>
  <w:style w:type="paragraph" w:customStyle="1" w:styleId="2C078D3E6AC8489D8ECB7E2EBD248EC4">
    <w:name w:val="2C078D3E6AC8489D8ECB7E2EBD248EC4"/>
    <w:rsid w:val="00620DFA"/>
  </w:style>
  <w:style w:type="paragraph" w:customStyle="1" w:styleId="36907FAB6AFC4DFD9BAF59173630E42A">
    <w:name w:val="36907FAB6AFC4DFD9BAF59173630E42A"/>
    <w:rsid w:val="00620DFA"/>
  </w:style>
  <w:style w:type="paragraph" w:customStyle="1" w:styleId="1E63BAA09BBA4A939AE8E8321E96EE1D">
    <w:name w:val="1E63BAA09BBA4A939AE8E8321E96EE1D"/>
    <w:rsid w:val="00620DFA"/>
  </w:style>
  <w:style w:type="paragraph" w:customStyle="1" w:styleId="A53CD6ED3C0D47E4BA698BFEF0990C5A">
    <w:name w:val="A53CD6ED3C0D47E4BA698BFEF0990C5A"/>
    <w:rsid w:val="00620DFA"/>
  </w:style>
  <w:style w:type="paragraph" w:customStyle="1" w:styleId="540CCD33A5DA44D79F10E089534F47D6">
    <w:name w:val="540CCD33A5DA44D79F10E089534F47D6"/>
    <w:rsid w:val="00620DFA"/>
  </w:style>
  <w:style w:type="paragraph" w:customStyle="1" w:styleId="D3A8140A89BA4D758642C8306A9D5BE2">
    <w:name w:val="D3A8140A89BA4D758642C8306A9D5BE2"/>
    <w:rsid w:val="00620DFA"/>
  </w:style>
  <w:style w:type="paragraph" w:customStyle="1" w:styleId="2F82DABDDAB2450A9B34B617656996BE">
    <w:name w:val="2F82DABDDAB2450A9B34B617656996BE"/>
    <w:rsid w:val="00620DFA"/>
  </w:style>
  <w:style w:type="paragraph" w:customStyle="1" w:styleId="F8BA55358EA649E0964FBAAE056878D0">
    <w:name w:val="F8BA55358EA649E0964FBAAE056878D0"/>
    <w:rsid w:val="00620DFA"/>
  </w:style>
  <w:style w:type="paragraph" w:customStyle="1" w:styleId="E1ADA94D64504E37A22FDDC61944498F">
    <w:name w:val="E1ADA94D64504E37A22FDDC61944498F"/>
    <w:rsid w:val="00620DFA"/>
  </w:style>
  <w:style w:type="paragraph" w:customStyle="1" w:styleId="5089E5E454734FDD913B98A71EC81104">
    <w:name w:val="5089E5E454734FDD913B98A71EC81104"/>
    <w:rsid w:val="00620DFA"/>
  </w:style>
  <w:style w:type="paragraph" w:customStyle="1" w:styleId="2E1BB67AB1F54670963515F13160E39E">
    <w:name w:val="2E1BB67AB1F54670963515F13160E39E"/>
    <w:rsid w:val="00620DFA"/>
  </w:style>
  <w:style w:type="paragraph" w:customStyle="1" w:styleId="7293D0CE81F841C297CFAE119A1E1F15">
    <w:name w:val="7293D0CE81F841C297CFAE119A1E1F15"/>
    <w:rsid w:val="00620DFA"/>
  </w:style>
  <w:style w:type="paragraph" w:customStyle="1" w:styleId="59990483F4054A8BB0BE48E2FF351602">
    <w:name w:val="59990483F4054A8BB0BE48E2FF351602"/>
    <w:rsid w:val="00620DFA"/>
  </w:style>
  <w:style w:type="paragraph" w:customStyle="1" w:styleId="56BC02DE3CD249A1BB7ED2F247210695">
    <w:name w:val="56BC02DE3CD249A1BB7ED2F247210695"/>
    <w:rsid w:val="00620DFA"/>
  </w:style>
  <w:style w:type="paragraph" w:customStyle="1" w:styleId="7EBBFB066CD440A0A882D0F1B89EAD7C">
    <w:name w:val="7EBBFB066CD440A0A882D0F1B89EAD7C"/>
    <w:rsid w:val="00620DFA"/>
  </w:style>
  <w:style w:type="paragraph" w:customStyle="1" w:styleId="2867B8D0D8F74E688FCFDB0AA33D1A5A">
    <w:name w:val="2867B8D0D8F74E688FCFDB0AA33D1A5A"/>
    <w:rsid w:val="00620DFA"/>
  </w:style>
  <w:style w:type="paragraph" w:customStyle="1" w:styleId="4118CB1D6AF047CA8AA3D0F7D8A7DC77">
    <w:name w:val="4118CB1D6AF047CA8AA3D0F7D8A7DC77"/>
    <w:rsid w:val="00620DFA"/>
  </w:style>
  <w:style w:type="paragraph" w:customStyle="1" w:styleId="A93D41263DBD4788A2BDED40F5581453">
    <w:name w:val="A93D41263DBD4788A2BDED40F5581453"/>
    <w:rsid w:val="00620DFA"/>
  </w:style>
  <w:style w:type="paragraph" w:customStyle="1" w:styleId="E325E9861A1E416FB960966241757DD0">
    <w:name w:val="E325E9861A1E416FB960966241757DD0"/>
    <w:rsid w:val="00620DFA"/>
  </w:style>
  <w:style w:type="paragraph" w:customStyle="1" w:styleId="642CD3713BF2462E941659F7E00DEC48">
    <w:name w:val="642CD3713BF2462E941659F7E00DEC48"/>
    <w:rsid w:val="00620DFA"/>
  </w:style>
  <w:style w:type="paragraph" w:customStyle="1" w:styleId="CCCF1EE1FC164C1B82A50D7527E86E27">
    <w:name w:val="CCCF1EE1FC164C1B82A50D7527E86E27"/>
    <w:rsid w:val="00620DFA"/>
  </w:style>
  <w:style w:type="paragraph" w:customStyle="1" w:styleId="E8BA7F1D49BD4CD49BDDFA7221A22CB4">
    <w:name w:val="E8BA7F1D49BD4CD49BDDFA7221A22CB4"/>
    <w:rsid w:val="00620DFA"/>
  </w:style>
  <w:style w:type="paragraph" w:customStyle="1" w:styleId="CB0CBE5A2A6449E4A7F85BFB7A91C148">
    <w:name w:val="CB0CBE5A2A6449E4A7F85BFB7A91C148"/>
    <w:rsid w:val="00620DFA"/>
  </w:style>
  <w:style w:type="paragraph" w:customStyle="1" w:styleId="8E6AC59D45AF4127AC4D7F3FA1BE10C0">
    <w:name w:val="8E6AC59D45AF4127AC4D7F3FA1BE10C0"/>
    <w:rsid w:val="00620DFA"/>
  </w:style>
  <w:style w:type="paragraph" w:customStyle="1" w:styleId="80865E5F2619427CB2403F0C2E1A0A12">
    <w:name w:val="80865E5F2619427CB2403F0C2E1A0A12"/>
    <w:rsid w:val="00620DFA"/>
  </w:style>
  <w:style w:type="paragraph" w:customStyle="1" w:styleId="547FE0C208984873BDC1787EB3D12C58">
    <w:name w:val="547FE0C208984873BDC1787EB3D12C58"/>
    <w:rsid w:val="00620DFA"/>
  </w:style>
  <w:style w:type="paragraph" w:customStyle="1" w:styleId="DEC9D1552ECE45DB808E1EBD5502823B">
    <w:name w:val="DEC9D1552ECE45DB808E1EBD5502823B"/>
    <w:rsid w:val="00620DFA"/>
  </w:style>
  <w:style w:type="paragraph" w:customStyle="1" w:styleId="0BE9B05555BB4340BDC1F34FCE412995">
    <w:name w:val="0BE9B05555BB4340BDC1F34FCE412995"/>
    <w:rsid w:val="00620DFA"/>
  </w:style>
  <w:style w:type="paragraph" w:customStyle="1" w:styleId="C58528B1882B4170A3B9EA0760F2F3CD">
    <w:name w:val="C58528B1882B4170A3B9EA0760F2F3CD"/>
    <w:rsid w:val="00620DFA"/>
  </w:style>
  <w:style w:type="paragraph" w:customStyle="1" w:styleId="FB030251347C400696F480A9CDE09A40">
    <w:name w:val="FB030251347C400696F480A9CDE09A40"/>
    <w:rsid w:val="00620DFA"/>
  </w:style>
  <w:style w:type="paragraph" w:customStyle="1" w:styleId="663D7CCC538945D68AE08BD81CD5424F">
    <w:name w:val="663D7CCC538945D68AE08BD81CD5424F"/>
    <w:rsid w:val="00620DFA"/>
  </w:style>
  <w:style w:type="paragraph" w:customStyle="1" w:styleId="90F4B1DDFBBA4EA29ED583A47D3A8D40">
    <w:name w:val="90F4B1DDFBBA4EA29ED583A47D3A8D40"/>
    <w:rsid w:val="00620DFA"/>
  </w:style>
  <w:style w:type="paragraph" w:customStyle="1" w:styleId="60D28E890DC348FBA0E3B7C36863B3C4">
    <w:name w:val="60D28E890DC348FBA0E3B7C36863B3C4"/>
    <w:rsid w:val="00620DFA"/>
  </w:style>
  <w:style w:type="paragraph" w:customStyle="1" w:styleId="70B0730770084B15AF8BB7F67577FF38">
    <w:name w:val="70B0730770084B15AF8BB7F67577FF38"/>
    <w:rsid w:val="00620DFA"/>
  </w:style>
  <w:style w:type="paragraph" w:customStyle="1" w:styleId="C7B6F53CCCCA49E29E6E0FB7EB1668A0">
    <w:name w:val="C7B6F53CCCCA49E29E6E0FB7EB1668A0"/>
    <w:rsid w:val="00620DFA"/>
  </w:style>
  <w:style w:type="paragraph" w:customStyle="1" w:styleId="3C23AA095F134C7EBFFF435C54E4B19A">
    <w:name w:val="3C23AA095F134C7EBFFF435C54E4B19A"/>
    <w:rsid w:val="00620DFA"/>
  </w:style>
  <w:style w:type="paragraph" w:customStyle="1" w:styleId="D94A384B9CB54E6DAF4C692A0DAD1015">
    <w:name w:val="D94A384B9CB54E6DAF4C692A0DAD1015"/>
    <w:rsid w:val="00620DFA"/>
  </w:style>
  <w:style w:type="paragraph" w:customStyle="1" w:styleId="05E5A79A39154F3EAA07028721CB82CD">
    <w:name w:val="05E5A79A39154F3EAA07028721CB82CD"/>
    <w:rsid w:val="00620DFA"/>
  </w:style>
  <w:style w:type="paragraph" w:customStyle="1" w:styleId="81F7F077A9D047109736149F2D330F99">
    <w:name w:val="81F7F077A9D047109736149F2D330F99"/>
    <w:rsid w:val="00620DFA"/>
  </w:style>
  <w:style w:type="paragraph" w:customStyle="1" w:styleId="28FDE640E1CE44BE9F4C3FBF17BAC8DF">
    <w:name w:val="28FDE640E1CE44BE9F4C3FBF17BAC8DF"/>
    <w:rsid w:val="00620DFA"/>
  </w:style>
  <w:style w:type="paragraph" w:customStyle="1" w:styleId="B46AE4BBF39B4F6394244B43B09190EE">
    <w:name w:val="B46AE4BBF39B4F6394244B43B09190EE"/>
    <w:rsid w:val="00620DFA"/>
  </w:style>
  <w:style w:type="paragraph" w:customStyle="1" w:styleId="51A5CD361EDD443ABA81B5A67242D01C">
    <w:name w:val="51A5CD361EDD443ABA81B5A67242D01C"/>
    <w:rsid w:val="00620DFA"/>
  </w:style>
  <w:style w:type="paragraph" w:customStyle="1" w:styleId="E3E9E2B7F47743A38EF72069E2B456AA">
    <w:name w:val="E3E9E2B7F47743A38EF72069E2B456AA"/>
    <w:rsid w:val="00620DFA"/>
  </w:style>
  <w:style w:type="paragraph" w:customStyle="1" w:styleId="DDF0E0D8A917477F9FF39B0142454B2C">
    <w:name w:val="DDF0E0D8A917477F9FF39B0142454B2C"/>
    <w:rsid w:val="00620DFA"/>
  </w:style>
  <w:style w:type="paragraph" w:customStyle="1" w:styleId="5EE08EFFB2D044E3BBD4EA022E74EE58">
    <w:name w:val="5EE08EFFB2D044E3BBD4EA022E74EE58"/>
    <w:rsid w:val="00620DFA"/>
  </w:style>
  <w:style w:type="paragraph" w:customStyle="1" w:styleId="C6CB0D8705BE4EC1979D7736401F275D">
    <w:name w:val="C6CB0D8705BE4EC1979D7736401F275D"/>
    <w:rsid w:val="00620DFA"/>
  </w:style>
  <w:style w:type="paragraph" w:customStyle="1" w:styleId="A7E45AE5F3844F23A26203A0BF6960AE">
    <w:name w:val="A7E45AE5F3844F23A26203A0BF6960AE"/>
    <w:rsid w:val="00620DFA"/>
  </w:style>
  <w:style w:type="paragraph" w:customStyle="1" w:styleId="41B073C8E52449E19D1E8005DE1787C2">
    <w:name w:val="41B073C8E52449E19D1E8005DE1787C2"/>
    <w:rsid w:val="00620DFA"/>
  </w:style>
  <w:style w:type="paragraph" w:customStyle="1" w:styleId="DD5BC754A77E458DA7B084C5CA24134A">
    <w:name w:val="DD5BC754A77E458DA7B084C5CA24134A"/>
    <w:rsid w:val="00620DFA"/>
  </w:style>
  <w:style w:type="paragraph" w:customStyle="1" w:styleId="B5D2468D93DB40AF9F6F57591C28966A">
    <w:name w:val="B5D2468D93DB40AF9F6F57591C28966A"/>
    <w:rsid w:val="00620DFA"/>
  </w:style>
  <w:style w:type="paragraph" w:customStyle="1" w:styleId="F25CA9C25A324F259A89AC092389B9AE">
    <w:name w:val="F25CA9C25A324F259A89AC092389B9AE"/>
    <w:rsid w:val="00620DFA"/>
  </w:style>
  <w:style w:type="paragraph" w:customStyle="1" w:styleId="E16FF520A085430A8075A8263957C933">
    <w:name w:val="E16FF520A085430A8075A8263957C933"/>
    <w:rsid w:val="00620DFA"/>
  </w:style>
  <w:style w:type="paragraph" w:customStyle="1" w:styleId="AB67DC5713A34142845A4F8C5A724551">
    <w:name w:val="AB67DC5713A34142845A4F8C5A724551"/>
    <w:rsid w:val="00620DFA"/>
  </w:style>
  <w:style w:type="paragraph" w:customStyle="1" w:styleId="39719C7BA84E4E548C2968797983B8DB">
    <w:name w:val="39719C7BA84E4E548C2968797983B8DB"/>
    <w:rsid w:val="00620DFA"/>
  </w:style>
  <w:style w:type="paragraph" w:customStyle="1" w:styleId="2BD5A56ADA3547F5A4DDD8C092D65B65">
    <w:name w:val="2BD5A56ADA3547F5A4DDD8C092D65B65"/>
    <w:rsid w:val="00620DFA"/>
  </w:style>
  <w:style w:type="paragraph" w:customStyle="1" w:styleId="C22536F9571343298F371BF7533E6A6B">
    <w:name w:val="C22536F9571343298F371BF7533E6A6B"/>
    <w:rsid w:val="00620DFA"/>
  </w:style>
  <w:style w:type="paragraph" w:customStyle="1" w:styleId="70036719AA2C43409E6E9DDB39BB8C7B">
    <w:name w:val="70036719AA2C43409E6E9DDB39BB8C7B"/>
    <w:rsid w:val="00620DFA"/>
  </w:style>
  <w:style w:type="paragraph" w:customStyle="1" w:styleId="931D487D1FDA4CEDA4394C44AA752932">
    <w:name w:val="931D487D1FDA4CEDA4394C44AA752932"/>
    <w:rsid w:val="00620DFA"/>
  </w:style>
  <w:style w:type="paragraph" w:customStyle="1" w:styleId="9A7E35773FAE4BEC8203B6CA1D729EBB">
    <w:name w:val="9A7E35773FAE4BEC8203B6CA1D729EBB"/>
    <w:rsid w:val="00620DFA"/>
  </w:style>
  <w:style w:type="paragraph" w:customStyle="1" w:styleId="002EF4DB983C4C678ED3D73EB8F72676">
    <w:name w:val="002EF4DB983C4C678ED3D73EB8F72676"/>
    <w:rsid w:val="00620DFA"/>
  </w:style>
  <w:style w:type="paragraph" w:customStyle="1" w:styleId="16789009ACC0472BA481DC90AA4CE637">
    <w:name w:val="16789009ACC0472BA481DC90AA4CE637"/>
    <w:rsid w:val="00620DFA"/>
  </w:style>
  <w:style w:type="paragraph" w:customStyle="1" w:styleId="5D9A0392B23843EF95845EDA4596B6AB">
    <w:name w:val="5D9A0392B23843EF95845EDA4596B6AB"/>
    <w:rsid w:val="00620DFA"/>
  </w:style>
  <w:style w:type="paragraph" w:customStyle="1" w:styleId="8C422B3A7FFD46B1ADC5FDBBEED91CDE">
    <w:name w:val="8C422B3A7FFD46B1ADC5FDBBEED91CDE"/>
    <w:rsid w:val="00620DFA"/>
  </w:style>
  <w:style w:type="paragraph" w:customStyle="1" w:styleId="C15EBC06AEBE4F00A482F711B4425398">
    <w:name w:val="C15EBC06AEBE4F00A482F711B4425398"/>
    <w:rsid w:val="00620DFA"/>
  </w:style>
  <w:style w:type="paragraph" w:customStyle="1" w:styleId="ABDC5A371A934965A5BE0B1FA939E287">
    <w:name w:val="ABDC5A371A934965A5BE0B1FA939E287"/>
    <w:rsid w:val="00620DFA"/>
  </w:style>
  <w:style w:type="paragraph" w:customStyle="1" w:styleId="BDEC4EADE47C422CB0A977CC6E6ED173">
    <w:name w:val="BDEC4EADE47C422CB0A977CC6E6ED173"/>
    <w:rsid w:val="00620DFA"/>
  </w:style>
  <w:style w:type="paragraph" w:customStyle="1" w:styleId="D11B7994E9F0411C94D3EEF9520EFF86">
    <w:name w:val="D11B7994E9F0411C94D3EEF9520EFF86"/>
    <w:rsid w:val="00620DFA"/>
  </w:style>
  <w:style w:type="paragraph" w:customStyle="1" w:styleId="1C6928CEEEC24F0AB899BBA816C06BCC">
    <w:name w:val="1C6928CEEEC24F0AB899BBA816C06BCC"/>
    <w:rsid w:val="00620DFA"/>
  </w:style>
  <w:style w:type="paragraph" w:customStyle="1" w:styleId="156E2A91C97C4C539E198E69D45BB14F">
    <w:name w:val="156E2A91C97C4C539E198E69D45BB14F"/>
    <w:rsid w:val="00620DFA"/>
  </w:style>
  <w:style w:type="paragraph" w:customStyle="1" w:styleId="0F1AF2FA4A884E93B73DA1A3270FEED9">
    <w:name w:val="0F1AF2FA4A884E93B73DA1A3270FEED9"/>
    <w:rsid w:val="00620DFA"/>
  </w:style>
  <w:style w:type="paragraph" w:customStyle="1" w:styleId="6E53D4CF84E3412A8A894DEE16E8F445">
    <w:name w:val="6E53D4CF84E3412A8A894DEE16E8F445"/>
    <w:rsid w:val="00620DFA"/>
  </w:style>
  <w:style w:type="paragraph" w:customStyle="1" w:styleId="CE74E5AB69E6480D83F6EE29FAA522F2">
    <w:name w:val="CE74E5AB69E6480D83F6EE29FAA522F2"/>
    <w:rsid w:val="00620DFA"/>
  </w:style>
  <w:style w:type="paragraph" w:customStyle="1" w:styleId="CBB1D1AB2DD841E7B03D9C0AF9DCD08B">
    <w:name w:val="CBB1D1AB2DD841E7B03D9C0AF9DCD08B"/>
    <w:rsid w:val="00620DFA"/>
  </w:style>
  <w:style w:type="paragraph" w:customStyle="1" w:styleId="A0336DA14FC842278144311D4F0403FD">
    <w:name w:val="A0336DA14FC842278144311D4F0403FD"/>
    <w:rsid w:val="00620DFA"/>
  </w:style>
  <w:style w:type="paragraph" w:customStyle="1" w:styleId="DE18E3DCE1194B5DBDCFA9350A49E1F6">
    <w:name w:val="DE18E3DCE1194B5DBDCFA9350A49E1F6"/>
    <w:rsid w:val="00620DFA"/>
  </w:style>
  <w:style w:type="paragraph" w:customStyle="1" w:styleId="C49C7D0712FF4ACAAC3BBF6625268022">
    <w:name w:val="C49C7D0712FF4ACAAC3BBF6625268022"/>
    <w:rsid w:val="00620DFA"/>
  </w:style>
  <w:style w:type="paragraph" w:customStyle="1" w:styleId="DB112F1AD9EB49B98D857969EDC7BA5B">
    <w:name w:val="DB112F1AD9EB49B98D857969EDC7BA5B"/>
    <w:rsid w:val="00620DFA"/>
  </w:style>
  <w:style w:type="paragraph" w:customStyle="1" w:styleId="0C13BFF55FE945779946D48B0EDBC2A9">
    <w:name w:val="0C13BFF55FE945779946D48B0EDBC2A9"/>
    <w:rsid w:val="00620DFA"/>
  </w:style>
  <w:style w:type="paragraph" w:customStyle="1" w:styleId="EC6E355F5C4D4C7A83DC24FD60557A07">
    <w:name w:val="EC6E355F5C4D4C7A83DC24FD60557A07"/>
    <w:rsid w:val="00620DFA"/>
  </w:style>
  <w:style w:type="paragraph" w:customStyle="1" w:styleId="767EB3691B3943DF845E94F49196188B">
    <w:name w:val="767EB3691B3943DF845E94F49196188B"/>
    <w:rsid w:val="00620DFA"/>
  </w:style>
  <w:style w:type="paragraph" w:customStyle="1" w:styleId="62B589594A244C69A41D02CC588A6F9F">
    <w:name w:val="62B589594A244C69A41D02CC588A6F9F"/>
    <w:rsid w:val="00620DFA"/>
  </w:style>
  <w:style w:type="paragraph" w:customStyle="1" w:styleId="2714578F269F4D2FA2449A341C0A14B7">
    <w:name w:val="2714578F269F4D2FA2449A341C0A14B7"/>
    <w:rsid w:val="00620DFA"/>
  </w:style>
  <w:style w:type="paragraph" w:customStyle="1" w:styleId="F80595A77F33475AB01E7469A0ED5FC6">
    <w:name w:val="F80595A77F33475AB01E7469A0ED5FC6"/>
    <w:rsid w:val="00620DFA"/>
  </w:style>
  <w:style w:type="paragraph" w:customStyle="1" w:styleId="8CE74004B25749D8BD6FF9F1850BE0CA">
    <w:name w:val="8CE74004B25749D8BD6FF9F1850BE0CA"/>
    <w:rsid w:val="00620DFA"/>
  </w:style>
  <w:style w:type="paragraph" w:customStyle="1" w:styleId="7997D3AA5AA34A8FBD7492187428CCD8">
    <w:name w:val="7997D3AA5AA34A8FBD7492187428CCD8"/>
    <w:rsid w:val="00620DFA"/>
  </w:style>
  <w:style w:type="paragraph" w:customStyle="1" w:styleId="726EBFA0DE7845CF91840B1BB59F4EA3">
    <w:name w:val="726EBFA0DE7845CF91840B1BB59F4EA3"/>
    <w:rsid w:val="00620DFA"/>
  </w:style>
  <w:style w:type="paragraph" w:customStyle="1" w:styleId="7535182224DD41F9814AE086590B0E5A">
    <w:name w:val="7535182224DD41F9814AE086590B0E5A"/>
    <w:rsid w:val="00620DFA"/>
  </w:style>
  <w:style w:type="paragraph" w:customStyle="1" w:styleId="39316A1C23734F1EA711886AB56998F7">
    <w:name w:val="39316A1C23734F1EA711886AB56998F7"/>
    <w:rsid w:val="00620DFA"/>
  </w:style>
  <w:style w:type="paragraph" w:customStyle="1" w:styleId="8777DEC821F24367BDA1E7654558D7E7">
    <w:name w:val="8777DEC821F24367BDA1E7654558D7E7"/>
    <w:rsid w:val="00620DFA"/>
  </w:style>
  <w:style w:type="paragraph" w:customStyle="1" w:styleId="DBBAECF7EDB144D080772DC6ED1F94EE">
    <w:name w:val="DBBAECF7EDB144D080772DC6ED1F94EE"/>
    <w:rsid w:val="00620DFA"/>
  </w:style>
  <w:style w:type="paragraph" w:customStyle="1" w:styleId="12EFA4FE285C40F2BAA81B1C82066F36">
    <w:name w:val="12EFA4FE285C40F2BAA81B1C82066F36"/>
    <w:rsid w:val="00620DFA"/>
  </w:style>
  <w:style w:type="paragraph" w:customStyle="1" w:styleId="FDC22C37CFD5468990F13C17AF363519">
    <w:name w:val="FDC22C37CFD5468990F13C17AF363519"/>
    <w:rsid w:val="00620DFA"/>
  </w:style>
  <w:style w:type="paragraph" w:customStyle="1" w:styleId="A7AAE809DCCF41B3803C48B29E579359">
    <w:name w:val="A7AAE809DCCF41B3803C48B29E579359"/>
    <w:rsid w:val="00620DFA"/>
  </w:style>
  <w:style w:type="paragraph" w:customStyle="1" w:styleId="FA267C30E56A4EE286042E953569B106">
    <w:name w:val="FA267C30E56A4EE286042E953569B106"/>
    <w:rsid w:val="00620DFA"/>
  </w:style>
  <w:style w:type="paragraph" w:customStyle="1" w:styleId="D761423948124B6D92AC308F71BE1EEF">
    <w:name w:val="D761423948124B6D92AC308F71BE1EEF"/>
    <w:rsid w:val="00620DFA"/>
  </w:style>
  <w:style w:type="paragraph" w:customStyle="1" w:styleId="EFB68ED6F3614AC090BBC7924B2CEC29">
    <w:name w:val="EFB68ED6F3614AC090BBC7924B2CEC29"/>
    <w:rsid w:val="00620DFA"/>
  </w:style>
  <w:style w:type="paragraph" w:customStyle="1" w:styleId="938F58C495B74112A7F49B2BFABA9A24">
    <w:name w:val="938F58C495B74112A7F49B2BFABA9A24"/>
    <w:rsid w:val="00620DFA"/>
  </w:style>
  <w:style w:type="paragraph" w:customStyle="1" w:styleId="68F9F0D8288446A6ADC1FF3929BAFB68">
    <w:name w:val="68F9F0D8288446A6ADC1FF3929BAFB68"/>
    <w:rsid w:val="00620DFA"/>
  </w:style>
  <w:style w:type="paragraph" w:customStyle="1" w:styleId="92E032039F954CE394B8EC92DDBB3DB5">
    <w:name w:val="92E032039F954CE394B8EC92DDBB3DB5"/>
    <w:rsid w:val="00620DFA"/>
  </w:style>
  <w:style w:type="paragraph" w:customStyle="1" w:styleId="5DC90B326A344559A426C56318E7F095">
    <w:name w:val="5DC90B326A344559A426C56318E7F095"/>
    <w:rsid w:val="00620DFA"/>
  </w:style>
  <w:style w:type="paragraph" w:customStyle="1" w:styleId="7AC5C58354B549B5BCC08FE13139E55C">
    <w:name w:val="7AC5C58354B549B5BCC08FE13139E55C"/>
    <w:rsid w:val="00620DFA"/>
  </w:style>
  <w:style w:type="paragraph" w:customStyle="1" w:styleId="FF033E3CCB7F4CBCA0CE78D07771AA7D">
    <w:name w:val="FF033E3CCB7F4CBCA0CE78D07771AA7D"/>
    <w:rsid w:val="00620DFA"/>
  </w:style>
  <w:style w:type="paragraph" w:customStyle="1" w:styleId="E2C1B38B3D994AAE859E5B0CEBCD9795">
    <w:name w:val="E2C1B38B3D994AAE859E5B0CEBCD9795"/>
    <w:rsid w:val="00620DFA"/>
  </w:style>
  <w:style w:type="paragraph" w:customStyle="1" w:styleId="6C5F9C2E2A8D49D6B77FB9AF59551212">
    <w:name w:val="6C5F9C2E2A8D49D6B77FB9AF59551212"/>
    <w:rsid w:val="00620DFA"/>
  </w:style>
  <w:style w:type="paragraph" w:customStyle="1" w:styleId="199B2A3B0E484FCA9152B78BC886E456">
    <w:name w:val="199B2A3B0E484FCA9152B78BC886E456"/>
    <w:rsid w:val="00620DFA"/>
  </w:style>
  <w:style w:type="paragraph" w:customStyle="1" w:styleId="182FE49043604FF899650AC05DD9735B">
    <w:name w:val="182FE49043604FF899650AC05DD9735B"/>
    <w:rsid w:val="00620DFA"/>
  </w:style>
  <w:style w:type="paragraph" w:customStyle="1" w:styleId="887792E1F330489EA71318F0B92D891C">
    <w:name w:val="887792E1F330489EA71318F0B92D891C"/>
    <w:rsid w:val="00620DFA"/>
  </w:style>
  <w:style w:type="paragraph" w:customStyle="1" w:styleId="16B6F1EC39B840B1A949378476059581">
    <w:name w:val="16B6F1EC39B840B1A949378476059581"/>
    <w:rsid w:val="00620DFA"/>
  </w:style>
  <w:style w:type="paragraph" w:customStyle="1" w:styleId="A1242D6D151D46F880959EE00B356B98">
    <w:name w:val="A1242D6D151D46F880959EE00B356B98"/>
    <w:rsid w:val="00620DFA"/>
  </w:style>
  <w:style w:type="paragraph" w:customStyle="1" w:styleId="6B0E78C273404A01A898C78B9F02255F">
    <w:name w:val="6B0E78C273404A01A898C78B9F02255F"/>
    <w:rsid w:val="00620DFA"/>
  </w:style>
  <w:style w:type="paragraph" w:customStyle="1" w:styleId="8F7740C31244422AA7860A1DD6ECC5F6">
    <w:name w:val="8F7740C31244422AA7860A1DD6ECC5F6"/>
    <w:rsid w:val="00620DFA"/>
  </w:style>
  <w:style w:type="paragraph" w:customStyle="1" w:styleId="F7DCE064E11E41FA9BF774C206979120">
    <w:name w:val="F7DCE064E11E41FA9BF774C206979120"/>
    <w:rsid w:val="00620DFA"/>
  </w:style>
  <w:style w:type="paragraph" w:customStyle="1" w:styleId="10BC9B3337894D71B7854A7F30664613">
    <w:name w:val="10BC9B3337894D71B7854A7F30664613"/>
    <w:rsid w:val="00620DFA"/>
  </w:style>
  <w:style w:type="paragraph" w:customStyle="1" w:styleId="8F513901F6E84D5F841EAD281C02A808">
    <w:name w:val="8F513901F6E84D5F841EAD281C02A808"/>
    <w:rsid w:val="00620DFA"/>
  </w:style>
  <w:style w:type="paragraph" w:customStyle="1" w:styleId="91D42C3CBD924C1B80A370438F0BCE42">
    <w:name w:val="91D42C3CBD924C1B80A370438F0BCE42"/>
    <w:rsid w:val="00620DFA"/>
  </w:style>
  <w:style w:type="paragraph" w:customStyle="1" w:styleId="1CB4A7B5FB9A44438E4748576745FE1B">
    <w:name w:val="1CB4A7B5FB9A44438E4748576745FE1B"/>
    <w:rsid w:val="00620DFA"/>
  </w:style>
  <w:style w:type="paragraph" w:customStyle="1" w:styleId="6D398F52EB1D46EB90DADD8FE23166E4">
    <w:name w:val="6D398F52EB1D46EB90DADD8FE23166E4"/>
    <w:rsid w:val="00620DFA"/>
  </w:style>
  <w:style w:type="paragraph" w:customStyle="1" w:styleId="E615876281B64E40BA2C2166242EB282">
    <w:name w:val="E615876281B64E40BA2C2166242EB282"/>
    <w:rsid w:val="00620DFA"/>
  </w:style>
  <w:style w:type="paragraph" w:customStyle="1" w:styleId="DBC753FB85AE4C0DADFC87617B419D19">
    <w:name w:val="DBC753FB85AE4C0DADFC87617B419D19"/>
    <w:rsid w:val="00620DFA"/>
  </w:style>
  <w:style w:type="paragraph" w:customStyle="1" w:styleId="3C8934DCFED84D548019DFB80743A79D">
    <w:name w:val="3C8934DCFED84D548019DFB80743A79D"/>
    <w:rsid w:val="00620DFA"/>
  </w:style>
  <w:style w:type="paragraph" w:customStyle="1" w:styleId="581AF3A0C3B74A07BF5BD39A3FC74CC7">
    <w:name w:val="581AF3A0C3B74A07BF5BD39A3FC74CC7"/>
    <w:rsid w:val="00620DFA"/>
  </w:style>
  <w:style w:type="paragraph" w:customStyle="1" w:styleId="5C10041D87CB43549CA7F0FE0C500E94">
    <w:name w:val="5C10041D87CB43549CA7F0FE0C500E94"/>
    <w:rsid w:val="00620DFA"/>
  </w:style>
  <w:style w:type="paragraph" w:customStyle="1" w:styleId="0F6FF256CBEB4AB0B3B4B204A72AB778">
    <w:name w:val="0F6FF256CBEB4AB0B3B4B204A72AB778"/>
    <w:rsid w:val="00620DFA"/>
  </w:style>
  <w:style w:type="paragraph" w:customStyle="1" w:styleId="4E26F9137A5045509D4EDDAD54C0C4FC">
    <w:name w:val="4E26F9137A5045509D4EDDAD54C0C4FC"/>
    <w:rsid w:val="00620DFA"/>
  </w:style>
  <w:style w:type="paragraph" w:customStyle="1" w:styleId="2FC250DCCFD044BDBFFF1E7293C36A69">
    <w:name w:val="2FC250DCCFD044BDBFFF1E7293C36A69"/>
    <w:rsid w:val="00620DFA"/>
  </w:style>
  <w:style w:type="paragraph" w:customStyle="1" w:styleId="CDC04C0687D147F6BDA1D32B0C3531CE">
    <w:name w:val="CDC04C0687D147F6BDA1D32B0C3531CE"/>
    <w:rsid w:val="00620DFA"/>
  </w:style>
  <w:style w:type="paragraph" w:customStyle="1" w:styleId="C2EEADC8D09049F89876183843383646">
    <w:name w:val="C2EEADC8D09049F89876183843383646"/>
    <w:rsid w:val="00620DFA"/>
  </w:style>
  <w:style w:type="paragraph" w:customStyle="1" w:styleId="0DA1E2F78F2B4B419BB2993A9ABF39B3">
    <w:name w:val="0DA1E2F78F2B4B419BB2993A9ABF39B3"/>
    <w:rsid w:val="00620DFA"/>
  </w:style>
  <w:style w:type="paragraph" w:customStyle="1" w:styleId="478BF204D1F445F3B30F25B5C14FDF08">
    <w:name w:val="478BF204D1F445F3B30F25B5C14FDF08"/>
    <w:rsid w:val="00620DFA"/>
  </w:style>
  <w:style w:type="paragraph" w:customStyle="1" w:styleId="FC8B40C24F274DD0889AE32CE3C45D5B">
    <w:name w:val="FC8B40C24F274DD0889AE32CE3C45D5B"/>
    <w:rsid w:val="00620DFA"/>
  </w:style>
  <w:style w:type="paragraph" w:customStyle="1" w:styleId="5B3565C0117E4BE59022D4C00E1A89F2">
    <w:name w:val="5B3565C0117E4BE59022D4C00E1A89F2"/>
    <w:rsid w:val="00620DFA"/>
  </w:style>
  <w:style w:type="paragraph" w:customStyle="1" w:styleId="85BD211324044D69A57DAFA64283B29C">
    <w:name w:val="85BD211324044D69A57DAFA64283B29C"/>
    <w:rsid w:val="00620DFA"/>
  </w:style>
  <w:style w:type="paragraph" w:customStyle="1" w:styleId="CC3C8CF93F474446814217C34C5B85FE">
    <w:name w:val="CC3C8CF93F474446814217C34C5B85FE"/>
    <w:rsid w:val="00620DFA"/>
  </w:style>
  <w:style w:type="paragraph" w:customStyle="1" w:styleId="6029E927209B4FFA94D1570186E1162E">
    <w:name w:val="6029E927209B4FFA94D1570186E1162E"/>
    <w:rsid w:val="00620DFA"/>
  </w:style>
  <w:style w:type="paragraph" w:customStyle="1" w:styleId="FCF379B5F63047948C2090B26B4AA330">
    <w:name w:val="FCF379B5F63047948C2090B26B4AA330"/>
    <w:rsid w:val="00620DFA"/>
  </w:style>
  <w:style w:type="paragraph" w:customStyle="1" w:styleId="0C00A4B354CF45C6AC34097A4F0AA01A">
    <w:name w:val="0C00A4B354CF45C6AC34097A4F0AA01A"/>
    <w:rsid w:val="00620DFA"/>
  </w:style>
  <w:style w:type="paragraph" w:customStyle="1" w:styleId="B132867FCA92418AAB31701F117BE57A">
    <w:name w:val="B132867FCA92418AAB31701F117BE57A"/>
    <w:rsid w:val="00620DFA"/>
  </w:style>
  <w:style w:type="paragraph" w:customStyle="1" w:styleId="82282DF74C0B40ACA82BE4D64F7B43FF">
    <w:name w:val="82282DF74C0B40ACA82BE4D64F7B43FF"/>
    <w:rsid w:val="00620DFA"/>
  </w:style>
  <w:style w:type="paragraph" w:customStyle="1" w:styleId="85D0B529A704427ABB407C0A62F88D7C">
    <w:name w:val="85D0B529A704427ABB407C0A62F88D7C"/>
    <w:rsid w:val="00620DFA"/>
  </w:style>
  <w:style w:type="paragraph" w:customStyle="1" w:styleId="78D41F57719A440CA57C2A40958A7D1E">
    <w:name w:val="78D41F57719A440CA57C2A40958A7D1E"/>
    <w:rsid w:val="00620DFA"/>
  </w:style>
  <w:style w:type="paragraph" w:customStyle="1" w:styleId="5BF2E1347016428692B081CD7E0E3D13">
    <w:name w:val="5BF2E1347016428692B081CD7E0E3D13"/>
    <w:rsid w:val="00620DFA"/>
  </w:style>
  <w:style w:type="paragraph" w:customStyle="1" w:styleId="2D9E42414053459A9D35264E986DB0A6">
    <w:name w:val="2D9E42414053459A9D35264E986DB0A6"/>
    <w:rsid w:val="00620DFA"/>
  </w:style>
  <w:style w:type="paragraph" w:customStyle="1" w:styleId="79A2644341CF4D639EF4314FAF4A5201">
    <w:name w:val="79A2644341CF4D639EF4314FAF4A5201"/>
    <w:rsid w:val="00620DFA"/>
  </w:style>
  <w:style w:type="paragraph" w:customStyle="1" w:styleId="46D90D34BEF0447892A1AC45B2C76CCB">
    <w:name w:val="46D90D34BEF0447892A1AC45B2C76CCB"/>
    <w:rsid w:val="00620DFA"/>
  </w:style>
  <w:style w:type="paragraph" w:customStyle="1" w:styleId="D2C2510E12F44C0DB7485060DD514FA7">
    <w:name w:val="D2C2510E12F44C0DB7485060DD514FA7"/>
    <w:rsid w:val="00620DFA"/>
  </w:style>
  <w:style w:type="paragraph" w:customStyle="1" w:styleId="30B2E96FF731411DB8FDACD15896D906">
    <w:name w:val="30B2E96FF731411DB8FDACD15896D906"/>
    <w:rsid w:val="00620DFA"/>
  </w:style>
  <w:style w:type="paragraph" w:customStyle="1" w:styleId="7FBDC2AB62A7468B9F736B00C211BF4F">
    <w:name w:val="7FBDC2AB62A7468B9F736B00C211BF4F"/>
    <w:rsid w:val="00620DFA"/>
  </w:style>
  <w:style w:type="paragraph" w:customStyle="1" w:styleId="53A376F3CDB348CFB8C31E9DCED929F5">
    <w:name w:val="53A376F3CDB348CFB8C31E9DCED929F5"/>
    <w:rsid w:val="00620DFA"/>
  </w:style>
  <w:style w:type="paragraph" w:customStyle="1" w:styleId="C5B2C851EF074C8EA4EF24CFD002B08B">
    <w:name w:val="C5B2C851EF074C8EA4EF24CFD002B08B"/>
    <w:rsid w:val="00620DFA"/>
  </w:style>
  <w:style w:type="paragraph" w:customStyle="1" w:styleId="1081858C81984FBA8B259AAF36568556">
    <w:name w:val="1081858C81984FBA8B259AAF36568556"/>
    <w:rsid w:val="00620DFA"/>
  </w:style>
  <w:style w:type="paragraph" w:customStyle="1" w:styleId="57258279760445A48C0B23EBB7EAD2B0">
    <w:name w:val="57258279760445A48C0B23EBB7EAD2B0"/>
    <w:rsid w:val="00620DFA"/>
  </w:style>
  <w:style w:type="paragraph" w:customStyle="1" w:styleId="1104C364F18E4193A44F6939364C7A13">
    <w:name w:val="1104C364F18E4193A44F6939364C7A13"/>
    <w:rsid w:val="00620DFA"/>
  </w:style>
  <w:style w:type="paragraph" w:customStyle="1" w:styleId="2283C8CD092A40C680262E544037DB02">
    <w:name w:val="2283C8CD092A40C680262E544037DB02"/>
    <w:rsid w:val="00620DFA"/>
  </w:style>
  <w:style w:type="paragraph" w:customStyle="1" w:styleId="6FD6449232CA43AAA0BFC4ABB2E48B6D">
    <w:name w:val="6FD6449232CA43AAA0BFC4ABB2E48B6D"/>
    <w:rsid w:val="00620DFA"/>
  </w:style>
  <w:style w:type="paragraph" w:customStyle="1" w:styleId="5162EE4C498F4737A225BB3A7175EC96">
    <w:name w:val="5162EE4C498F4737A225BB3A7175EC96"/>
    <w:rsid w:val="00620DFA"/>
  </w:style>
  <w:style w:type="paragraph" w:customStyle="1" w:styleId="CD993DD5A30B41EAA5F058346292039F">
    <w:name w:val="CD993DD5A30B41EAA5F058346292039F"/>
    <w:rsid w:val="00620DFA"/>
  </w:style>
  <w:style w:type="paragraph" w:customStyle="1" w:styleId="1C1BC6F2C9FD4E0485E8D3DE288F7094">
    <w:name w:val="1C1BC6F2C9FD4E0485E8D3DE288F7094"/>
    <w:rsid w:val="00620DFA"/>
  </w:style>
  <w:style w:type="paragraph" w:customStyle="1" w:styleId="7339E7D1120C4E79988FB750661FFD00">
    <w:name w:val="7339E7D1120C4E79988FB750661FFD00"/>
    <w:rsid w:val="00620DFA"/>
  </w:style>
  <w:style w:type="paragraph" w:customStyle="1" w:styleId="FA04B5848E8644ADAF2929CC4CED7A2D">
    <w:name w:val="FA04B5848E8644ADAF2929CC4CED7A2D"/>
    <w:rsid w:val="00620DFA"/>
  </w:style>
  <w:style w:type="paragraph" w:customStyle="1" w:styleId="72D378215A364FD993FD966B73DF61AE">
    <w:name w:val="72D378215A364FD993FD966B73DF61AE"/>
    <w:rsid w:val="00620DFA"/>
  </w:style>
  <w:style w:type="paragraph" w:customStyle="1" w:styleId="F07096156EFA43F6BE86E8F1247869A7">
    <w:name w:val="F07096156EFA43F6BE86E8F1247869A7"/>
    <w:rsid w:val="00620DFA"/>
  </w:style>
  <w:style w:type="paragraph" w:customStyle="1" w:styleId="8F5200C8AF1B405E9ED0DCBB5A6E12F2">
    <w:name w:val="8F5200C8AF1B405E9ED0DCBB5A6E12F2"/>
    <w:rsid w:val="00620DFA"/>
  </w:style>
  <w:style w:type="paragraph" w:customStyle="1" w:styleId="7F8D4088B1434CA79549564227CE9102">
    <w:name w:val="7F8D4088B1434CA79549564227CE9102"/>
    <w:rsid w:val="00620DFA"/>
  </w:style>
  <w:style w:type="paragraph" w:customStyle="1" w:styleId="DA0AB1781ECF4D76803A6B21945AE836">
    <w:name w:val="DA0AB1781ECF4D76803A6B21945AE836"/>
    <w:rsid w:val="00620DFA"/>
  </w:style>
  <w:style w:type="paragraph" w:customStyle="1" w:styleId="FA38E1233E2445F2AEDA73B4947C79AF">
    <w:name w:val="FA38E1233E2445F2AEDA73B4947C79AF"/>
    <w:rsid w:val="00620DFA"/>
  </w:style>
  <w:style w:type="paragraph" w:customStyle="1" w:styleId="914DCE82C0874B0D85EAD91FFCDD30B6">
    <w:name w:val="914DCE82C0874B0D85EAD91FFCDD30B6"/>
    <w:rsid w:val="00620DFA"/>
  </w:style>
  <w:style w:type="paragraph" w:customStyle="1" w:styleId="B3E78B6D6A194E8AAC0B0882E71F0620">
    <w:name w:val="B3E78B6D6A194E8AAC0B0882E71F0620"/>
    <w:rsid w:val="00620DFA"/>
  </w:style>
  <w:style w:type="paragraph" w:customStyle="1" w:styleId="437A0046AC114819B393F6C60E4D277F">
    <w:name w:val="437A0046AC114819B393F6C60E4D277F"/>
    <w:rsid w:val="00620DFA"/>
  </w:style>
  <w:style w:type="paragraph" w:customStyle="1" w:styleId="4EC97C360F434DBBBCEDC5B4FDA4B5A3">
    <w:name w:val="4EC97C360F434DBBBCEDC5B4FDA4B5A3"/>
    <w:rsid w:val="00620DFA"/>
  </w:style>
  <w:style w:type="paragraph" w:customStyle="1" w:styleId="5B6C2AA697EF4598AF6658F0A38EA01E">
    <w:name w:val="5B6C2AA697EF4598AF6658F0A38EA01E"/>
    <w:rsid w:val="00620DFA"/>
  </w:style>
  <w:style w:type="paragraph" w:customStyle="1" w:styleId="B34AE9FAFDD543C68B36CB746ED54B73">
    <w:name w:val="B34AE9FAFDD543C68B36CB746ED54B73"/>
    <w:rsid w:val="00620DFA"/>
  </w:style>
  <w:style w:type="paragraph" w:customStyle="1" w:styleId="CBFBC78929E6458CA35BBD1D41981615">
    <w:name w:val="CBFBC78929E6458CA35BBD1D41981615"/>
    <w:rsid w:val="00620DFA"/>
  </w:style>
  <w:style w:type="paragraph" w:customStyle="1" w:styleId="69C5089E191241769F126FCD5832E444">
    <w:name w:val="69C5089E191241769F126FCD5832E444"/>
    <w:rsid w:val="00620DFA"/>
  </w:style>
  <w:style w:type="paragraph" w:customStyle="1" w:styleId="4ABE6953AD7B40138A8A9D9E45585B3A">
    <w:name w:val="4ABE6953AD7B40138A8A9D9E45585B3A"/>
    <w:rsid w:val="00620DFA"/>
  </w:style>
  <w:style w:type="paragraph" w:customStyle="1" w:styleId="2406CB20AA324E268294DAFDD418A05E">
    <w:name w:val="2406CB20AA324E268294DAFDD418A05E"/>
    <w:rsid w:val="00620DFA"/>
  </w:style>
  <w:style w:type="paragraph" w:customStyle="1" w:styleId="076DAEB5B42F4B7C93A745C4ADFDAC44">
    <w:name w:val="076DAEB5B42F4B7C93A745C4ADFDAC44"/>
    <w:rsid w:val="00620DFA"/>
  </w:style>
  <w:style w:type="paragraph" w:customStyle="1" w:styleId="1A32469052FE4F54A358001626D34A54">
    <w:name w:val="1A32469052FE4F54A358001626D34A54"/>
    <w:rsid w:val="00620DFA"/>
  </w:style>
  <w:style w:type="paragraph" w:customStyle="1" w:styleId="72D4E6FA05A543EA916379CF4C90CBC4">
    <w:name w:val="72D4E6FA05A543EA916379CF4C90CBC4"/>
    <w:rsid w:val="00620DFA"/>
  </w:style>
  <w:style w:type="paragraph" w:customStyle="1" w:styleId="E1BC4926726448BB91502FD7BCD75712">
    <w:name w:val="E1BC4926726448BB91502FD7BCD75712"/>
    <w:rsid w:val="00620DFA"/>
  </w:style>
  <w:style w:type="paragraph" w:customStyle="1" w:styleId="B95DA294ABF447A9AB8211B3F162A2B6">
    <w:name w:val="B95DA294ABF447A9AB8211B3F162A2B6"/>
    <w:rsid w:val="00620DFA"/>
  </w:style>
  <w:style w:type="paragraph" w:customStyle="1" w:styleId="FAD89C0007BD49948DB66BDD9941C490">
    <w:name w:val="FAD89C0007BD49948DB66BDD9941C490"/>
    <w:rsid w:val="00620DFA"/>
  </w:style>
  <w:style w:type="paragraph" w:customStyle="1" w:styleId="C9EBFE82A8284943811ABDB9B318D5A2">
    <w:name w:val="C9EBFE82A8284943811ABDB9B318D5A2"/>
    <w:rsid w:val="00620DFA"/>
  </w:style>
  <w:style w:type="paragraph" w:customStyle="1" w:styleId="083EF05C46EB47328D7E040F1E9C4668">
    <w:name w:val="083EF05C46EB47328D7E040F1E9C4668"/>
    <w:rsid w:val="00620DFA"/>
  </w:style>
  <w:style w:type="paragraph" w:customStyle="1" w:styleId="965CACDAFC4745A0BA3F1C5EA1C286BD">
    <w:name w:val="965CACDAFC4745A0BA3F1C5EA1C286BD"/>
    <w:rsid w:val="00620DFA"/>
  </w:style>
  <w:style w:type="paragraph" w:customStyle="1" w:styleId="D023C61B15734EC89CEFD7695369E6FC">
    <w:name w:val="D023C61B15734EC89CEFD7695369E6FC"/>
    <w:rsid w:val="00620DFA"/>
  </w:style>
  <w:style w:type="paragraph" w:customStyle="1" w:styleId="B6DAE311150A4AE3838CB6A153B2F238">
    <w:name w:val="B6DAE311150A4AE3838CB6A153B2F238"/>
    <w:rsid w:val="00620DFA"/>
  </w:style>
  <w:style w:type="paragraph" w:customStyle="1" w:styleId="E8E8A8D210174D1195D0E90AD7439C80">
    <w:name w:val="E8E8A8D210174D1195D0E90AD7439C80"/>
    <w:rsid w:val="00620DFA"/>
  </w:style>
  <w:style w:type="paragraph" w:customStyle="1" w:styleId="023748E7C025411A96AAAAA2F5AD297D">
    <w:name w:val="023748E7C025411A96AAAAA2F5AD297D"/>
    <w:rsid w:val="00620DFA"/>
  </w:style>
  <w:style w:type="paragraph" w:customStyle="1" w:styleId="6ED5BD93E1314020BF034F29BA4C5DFA">
    <w:name w:val="6ED5BD93E1314020BF034F29BA4C5DFA"/>
    <w:rsid w:val="00620DFA"/>
  </w:style>
  <w:style w:type="paragraph" w:customStyle="1" w:styleId="DD1537D1EDAE4BC390029D4E251F7147">
    <w:name w:val="DD1537D1EDAE4BC390029D4E251F7147"/>
    <w:rsid w:val="00620DFA"/>
  </w:style>
  <w:style w:type="paragraph" w:customStyle="1" w:styleId="906C143BAB5D442A892724D00956728C">
    <w:name w:val="906C143BAB5D442A892724D00956728C"/>
    <w:rsid w:val="00620DFA"/>
  </w:style>
  <w:style w:type="paragraph" w:customStyle="1" w:styleId="84FB49D8744D4C5C9829FEBA8669F969">
    <w:name w:val="84FB49D8744D4C5C9829FEBA8669F969"/>
    <w:rsid w:val="00620DFA"/>
  </w:style>
  <w:style w:type="paragraph" w:customStyle="1" w:styleId="13D1B25E1FAF4D78BE26D8F6714D88EB">
    <w:name w:val="13D1B25E1FAF4D78BE26D8F6714D88EB"/>
    <w:rsid w:val="00620DFA"/>
  </w:style>
  <w:style w:type="paragraph" w:customStyle="1" w:styleId="6E149A25AE19451BA0E930C785780B15">
    <w:name w:val="6E149A25AE19451BA0E930C785780B15"/>
    <w:rsid w:val="00620DFA"/>
  </w:style>
  <w:style w:type="paragraph" w:customStyle="1" w:styleId="8E87FB35291E4B42A72CEE190688FC0B">
    <w:name w:val="8E87FB35291E4B42A72CEE190688FC0B"/>
    <w:rsid w:val="00620DFA"/>
  </w:style>
  <w:style w:type="paragraph" w:customStyle="1" w:styleId="9C2D46D00CE04DFB8441F7D85036C5D9">
    <w:name w:val="9C2D46D00CE04DFB8441F7D85036C5D9"/>
    <w:rsid w:val="00620DFA"/>
  </w:style>
  <w:style w:type="paragraph" w:customStyle="1" w:styleId="20E61675899E4A019BBBBADF480FD372">
    <w:name w:val="20E61675899E4A019BBBBADF480FD372"/>
    <w:rsid w:val="00620DFA"/>
  </w:style>
  <w:style w:type="paragraph" w:customStyle="1" w:styleId="065F2989B1B74B44890758B9B424CA57">
    <w:name w:val="065F2989B1B74B44890758B9B424CA57"/>
    <w:rsid w:val="00620DFA"/>
  </w:style>
  <w:style w:type="paragraph" w:customStyle="1" w:styleId="3FC6289059CE462CA10FDDC053C4930E">
    <w:name w:val="3FC6289059CE462CA10FDDC053C4930E"/>
    <w:rsid w:val="00620DFA"/>
  </w:style>
  <w:style w:type="paragraph" w:customStyle="1" w:styleId="68D3A2DF82604174BDD4335007287DF0">
    <w:name w:val="68D3A2DF82604174BDD4335007287DF0"/>
    <w:rsid w:val="00620DFA"/>
  </w:style>
  <w:style w:type="paragraph" w:customStyle="1" w:styleId="073BCC738162471297909F3E7B4637B8">
    <w:name w:val="073BCC738162471297909F3E7B4637B8"/>
    <w:rsid w:val="00620DFA"/>
  </w:style>
  <w:style w:type="paragraph" w:customStyle="1" w:styleId="4B615040DE39457B8CD59F57C3D206A4">
    <w:name w:val="4B615040DE39457B8CD59F57C3D206A4"/>
    <w:rsid w:val="00620DFA"/>
  </w:style>
  <w:style w:type="paragraph" w:customStyle="1" w:styleId="35C962A51C044BA88AC9FA168F95D1A0">
    <w:name w:val="35C962A51C044BA88AC9FA168F95D1A0"/>
    <w:rsid w:val="00620DFA"/>
  </w:style>
  <w:style w:type="paragraph" w:customStyle="1" w:styleId="2074D8D1159045DD984D7463E6147113">
    <w:name w:val="2074D8D1159045DD984D7463E6147113"/>
    <w:rsid w:val="00620DFA"/>
  </w:style>
  <w:style w:type="paragraph" w:customStyle="1" w:styleId="EAA5432A329448C19BD0E1757D0ABE95">
    <w:name w:val="EAA5432A329448C19BD0E1757D0ABE95"/>
    <w:rsid w:val="00620DFA"/>
  </w:style>
  <w:style w:type="paragraph" w:customStyle="1" w:styleId="2F160CB7B6BF4BE896B9D012B8AE8BBA">
    <w:name w:val="2F160CB7B6BF4BE896B9D012B8AE8BBA"/>
    <w:rsid w:val="00620DFA"/>
  </w:style>
  <w:style w:type="paragraph" w:customStyle="1" w:styleId="810EFAA360A34EDA8F79DDE093B902D7">
    <w:name w:val="810EFAA360A34EDA8F79DDE093B902D7"/>
    <w:rsid w:val="00620DFA"/>
  </w:style>
  <w:style w:type="paragraph" w:customStyle="1" w:styleId="0BBF50B422994CA9AE014FD25FDB3A91">
    <w:name w:val="0BBF50B422994CA9AE014FD25FDB3A91"/>
    <w:rsid w:val="00620DFA"/>
  </w:style>
  <w:style w:type="paragraph" w:customStyle="1" w:styleId="0E6D9B6B318149179E403746E2291596">
    <w:name w:val="0E6D9B6B318149179E403746E2291596"/>
    <w:rsid w:val="00620DFA"/>
  </w:style>
  <w:style w:type="paragraph" w:customStyle="1" w:styleId="ECAB8A3131844E55B8AB8983AE4629B4">
    <w:name w:val="ECAB8A3131844E55B8AB8983AE4629B4"/>
    <w:rsid w:val="00620DFA"/>
  </w:style>
  <w:style w:type="paragraph" w:customStyle="1" w:styleId="6475AEFC2F7B468A8C45B2D614639828">
    <w:name w:val="6475AEFC2F7B468A8C45B2D614639828"/>
    <w:rsid w:val="00620DFA"/>
  </w:style>
  <w:style w:type="paragraph" w:customStyle="1" w:styleId="4A395E55047146D682E07480B0090D04">
    <w:name w:val="4A395E55047146D682E07480B0090D04"/>
    <w:rsid w:val="00620DFA"/>
  </w:style>
  <w:style w:type="paragraph" w:customStyle="1" w:styleId="75EFF10D83C5468E9AE34B3819252927">
    <w:name w:val="75EFF10D83C5468E9AE34B3819252927"/>
    <w:rsid w:val="00620DFA"/>
  </w:style>
  <w:style w:type="paragraph" w:customStyle="1" w:styleId="563A40D6EA02445CBFE4DD180FEDECA1">
    <w:name w:val="563A40D6EA02445CBFE4DD180FEDECA1"/>
    <w:rsid w:val="00620DFA"/>
  </w:style>
  <w:style w:type="paragraph" w:customStyle="1" w:styleId="8E336B0D7E144A6DACB13A805CF449C2">
    <w:name w:val="8E336B0D7E144A6DACB13A805CF449C2"/>
    <w:rsid w:val="00620DFA"/>
  </w:style>
  <w:style w:type="paragraph" w:customStyle="1" w:styleId="575968487FE441369491808A5E6BB73B">
    <w:name w:val="575968487FE441369491808A5E6BB73B"/>
    <w:rsid w:val="00620DFA"/>
  </w:style>
  <w:style w:type="paragraph" w:customStyle="1" w:styleId="38755A84D6674503B39C116146ECEB90">
    <w:name w:val="38755A84D6674503B39C116146ECEB90"/>
    <w:rsid w:val="00620DFA"/>
  </w:style>
  <w:style w:type="paragraph" w:customStyle="1" w:styleId="4D4AECA8DD314866B4E9AD96388B0E29">
    <w:name w:val="4D4AECA8DD314866B4E9AD96388B0E29"/>
    <w:rsid w:val="00620DFA"/>
  </w:style>
  <w:style w:type="paragraph" w:customStyle="1" w:styleId="31C3A42F10F54C34B90E2ADBA4D6D2A8">
    <w:name w:val="31C3A42F10F54C34B90E2ADBA4D6D2A8"/>
    <w:rsid w:val="00620DFA"/>
  </w:style>
  <w:style w:type="paragraph" w:customStyle="1" w:styleId="983DBD753D0042359B5F7FEA3A281561">
    <w:name w:val="983DBD753D0042359B5F7FEA3A281561"/>
    <w:rsid w:val="00620DFA"/>
  </w:style>
  <w:style w:type="paragraph" w:customStyle="1" w:styleId="1DC6B1B320E44F7EB250BECA6C4E5F32">
    <w:name w:val="1DC6B1B320E44F7EB250BECA6C4E5F32"/>
    <w:rsid w:val="00620DFA"/>
  </w:style>
  <w:style w:type="paragraph" w:customStyle="1" w:styleId="3E710CDD9BEF4C41AE43872BE6E9B896">
    <w:name w:val="3E710CDD9BEF4C41AE43872BE6E9B896"/>
    <w:rsid w:val="00620DFA"/>
  </w:style>
  <w:style w:type="paragraph" w:customStyle="1" w:styleId="ED5ED9BCC40E4514A965899608DDCC7E">
    <w:name w:val="ED5ED9BCC40E4514A965899608DDCC7E"/>
    <w:rsid w:val="00620DFA"/>
  </w:style>
  <w:style w:type="paragraph" w:customStyle="1" w:styleId="8107D4FCB96E48FEB6DCB986E2D1DED4">
    <w:name w:val="8107D4FCB96E48FEB6DCB986E2D1DED4"/>
    <w:rsid w:val="00620DFA"/>
  </w:style>
  <w:style w:type="paragraph" w:customStyle="1" w:styleId="6D0B4A9A7813445A8851DDC208EA6841">
    <w:name w:val="6D0B4A9A7813445A8851DDC208EA6841"/>
    <w:rsid w:val="00620DFA"/>
  </w:style>
  <w:style w:type="paragraph" w:customStyle="1" w:styleId="074766203F8A4758B0D2F23744F18C7A">
    <w:name w:val="074766203F8A4758B0D2F23744F18C7A"/>
    <w:rsid w:val="00620DFA"/>
  </w:style>
  <w:style w:type="paragraph" w:customStyle="1" w:styleId="F8A465043FFF4805AB6ACC8CF900D71F">
    <w:name w:val="F8A465043FFF4805AB6ACC8CF900D71F"/>
    <w:rsid w:val="00620DFA"/>
  </w:style>
  <w:style w:type="paragraph" w:customStyle="1" w:styleId="3F34CCCAA94247E6BE891883510AB2F1">
    <w:name w:val="3F34CCCAA94247E6BE891883510AB2F1"/>
    <w:rsid w:val="00620DFA"/>
  </w:style>
  <w:style w:type="paragraph" w:customStyle="1" w:styleId="FF1703E8BA1D4AC09026F857A025060C">
    <w:name w:val="FF1703E8BA1D4AC09026F857A025060C"/>
    <w:rsid w:val="00620DFA"/>
  </w:style>
  <w:style w:type="paragraph" w:customStyle="1" w:styleId="4B3DC41138504CA0BFF20960B15A23CD">
    <w:name w:val="4B3DC41138504CA0BFF20960B15A23CD"/>
    <w:rsid w:val="00620DFA"/>
  </w:style>
  <w:style w:type="paragraph" w:customStyle="1" w:styleId="738EFA6979404F59ABF2BC6F91A1CAEC">
    <w:name w:val="738EFA6979404F59ABF2BC6F91A1CAEC"/>
    <w:rsid w:val="00620DFA"/>
  </w:style>
  <w:style w:type="paragraph" w:customStyle="1" w:styleId="A4475843C12E4B61925854D4A2F726B2">
    <w:name w:val="A4475843C12E4B61925854D4A2F726B2"/>
    <w:rsid w:val="00620DFA"/>
  </w:style>
  <w:style w:type="paragraph" w:customStyle="1" w:styleId="9A1CA36EA0A346D4AA1D5B704D9E6A7D">
    <w:name w:val="9A1CA36EA0A346D4AA1D5B704D9E6A7D"/>
    <w:rsid w:val="00620DFA"/>
  </w:style>
  <w:style w:type="paragraph" w:customStyle="1" w:styleId="2AA5DBCFF35646EDAA780DF6A0DB84BD">
    <w:name w:val="2AA5DBCFF35646EDAA780DF6A0DB84BD"/>
    <w:rsid w:val="00620DFA"/>
  </w:style>
  <w:style w:type="paragraph" w:customStyle="1" w:styleId="BF5BAD30562049908F78B9BBFF462F05">
    <w:name w:val="BF5BAD30562049908F78B9BBFF462F05"/>
    <w:rsid w:val="00620DFA"/>
  </w:style>
  <w:style w:type="paragraph" w:customStyle="1" w:styleId="F20361B1B86842B1874CB63D2579FD3F">
    <w:name w:val="F20361B1B86842B1874CB63D2579FD3F"/>
    <w:rsid w:val="00620DFA"/>
  </w:style>
  <w:style w:type="paragraph" w:customStyle="1" w:styleId="F2D0CC344FB047DA9629AC503FC559B5">
    <w:name w:val="F2D0CC344FB047DA9629AC503FC559B5"/>
    <w:rsid w:val="00620DFA"/>
  </w:style>
  <w:style w:type="paragraph" w:customStyle="1" w:styleId="EF3F05E4ED75498389857001F2CF6530">
    <w:name w:val="EF3F05E4ED75498389857001F2CF6530"/>
    <w:rsid w:val="00620DFA"/>
  </w:style>
  <w:style w:type="paragraph" w:customStyle="1" w:styleId="E0E96DB44BF2439297151218E147F1AC">
    <w:name w:val="E0E96DB44BF2439297151218E147F1AC"/>
    <w:rsid w:val="00620DFA"/>
  </w:style>
  <w:style w:type="paragraph" w:customStyle="1" w:styleId="147C2220DDAC4AB8912114C9582C9872">
    <w:name w:val="147C2220DDAC4AB8912114C9582C9872"/>
    <w:rsid w:val="00620DFA"/>
  </w:style>
  <w:style w:type="paragraph" w:customStyle="1" w:styleId="E669AE512F97460592ADAB345588C365">
    <w:name w:val="E669AE512F97460592ADAB345588C365"/>
    <w:rsid w:val="00620DFA"/>
  </w:style>
  <w:style w:type="paragraph" w:customStyle="1" w:styleId="560B7384730A4ED6B6B53E75D837E065">
    <w:name w:val="560B7384730A4ED6B6B53E75D837E065"/>
    <w:rsid w:val="00620DFA"/>
  </w:style>
  <w:style w:type="paragraph" w:customStyle="1" w:styleId="C4ABF049A9914C5095006D875FD1D0EC">
    <w:name w:val="C4ABF049A9914C5095006D875FD1D0EC"/>
    <w:rsid w:val="00620DFA"/>
  </w:style>
  <w:style w:type="paragraph" w:customStyle="1" w:styleId="B64DC272AB4E4380ACCAB5659E5E2A8B">
    <w:name w:val="B64DC272AB4E4380ACCAB5659E5E2A8B"/>
    <w:rsid w:val="00620DFA"/>
  </w:style>
  <w:style w:type="paragraph" w:customStyle="1" w:styleId="80626CEE38454837BCB5DEE971178D02">
    <w:name w:val="80626CEE38454837BCB5DEE971178D02"/>
    <w:rsid w:val="00620DFA"/>
  </w:style>
  <w:style w:type="paragraph" w:customStyle="1" w:styleId="1A36CAFC00C34E39A6F1120F18C57207">
    <w:name w:val="1A36CAFC00C34E39A6F1120F18C57207"/>
    <w:rsid w:val="00620DFA"/>
  </w:style>
  <w:style w:type="paragraph" w:customStyle="1" w:styleId="465B283F7B244CB9A6BCD325C585DE18">
    <w:name w:val="465B283F7B244CB9A6BCD325C585DE18"/>
    <w:rsid w:val="00620DFA"/>
  </w:style>
  <w:style w:type="paragraph" w:customStyle="1" w:styleId="5F6C287B3C194566BE13443C6BB7269E">
    <w:name w:val="5F6C287B3C194566BE13443C6BB7269E"/>
    <w:rsid w:val="00620DFA"/>
  </w:style>
  <w:style w:type="paragraph" w:customStyle="1" w:styleId="02C5673CD5EC4241B350D2E0571A0236">
    <w:name w:val="02C5673CD5EC4241B350D2E0571A0236"/>
    <w:rsid w:val="00620DFA"/>
  </w:style>
  <w:style w:type="paragraph" w:customStyle="1" w:styleId="A1250CC9B2614E0BA85A4D480A88F208">
    <w:name w:val="A1250CC9B2614E0BA85A4D480A88F208"/>
    <w:rsid w:val="00620DFA"/>
  </w:style>
  <w:style w:type="paragraph" w:customStyle="1" w:styleId="51AFDAD397A64815B56C8D8607FE40E5">
    <w:name w:val="51AFDAD397A64815B56C8D8607FE40E5"/>
    <w:rsid w:val="00620DFA"/>
  </w:style>
  <w:style w:type="paragraph" w:customStyle="1" w:styleId="E4C519CD5D374BBE95F952501B47BD7B">
    <w:name w:val="E4C519CD5D374BBE95F952501B47BD7B"/>
    <w:rsid w:val="00620DFA"/>
  </w:style>
  <w:style w:type="paragraph" w:customStyle="1" w:styleId="3487DB38AE1F4A7F85927148769123C1">
    <w:name w:val="3487DB38AE1F4A7F85927148769123C1"/>
    <w:rsid w:val="00620DFA"/>
  </w:style>
  <w:style w:type="paragraph" w:customStyle="1" w:styleId="F1B3E75A677E4E37B2647A7A871E0FDC">
    <w:name w:val="F1B3E75A677E4E37B2647A7A871E0FDC"/>
    <w:rsid w:val="00620DFA"/>
  </w:style>
  <w:style w:type="paragraph" w:customStyle="1" w:styleId="51AD7CEB661441E5A1CB5FF7521DD1DC">
    <w:name w:val="51AD7CEB661441E5A1CB5FF7521DD1DC"/>
    <w:rsid w:val="00620DFA"/>
  </w:style>
  <w:style w:type="paragraph" w:customStyle="1" w:styleId="F5D08BF206C7451E9F569AAB77F49D2D">
    <w:name w:val="F5D08BF206C7451E9F569AAB77F49D2D"/>
    <w:rsid w:val="00620DFA"/>
  </w:style>
  <w:style w:type="paragraph" w:customStyle="1" w:styleId="9AA3B5A9676A493ABA4865DCC4E81A97">
    <w:name w:val="9AA3B5A9676A493ABA4865DCC4E81A97"/>
    <w:rsid w:val="00620DFA"/>
  </w:style>
  <w:style w:type="paragraph" w:customStyle="1" w:styleId="AA5936A3CD5842A8B1E61D92D25EF59D">
    <w:name w:val="AA5936A3CD5842A8B1E61D92D25EF59D"/>
    <w:rsid w:val="00620DFA"/>
  </w:style>
  <w:style w:type="paragraph" w:customStyle="1" w:styleId="3A9EBD6C82F142789F3D4C5B1CA3CABB">
    <w:name w:val="3A9EBD6C82F142789F3D4C5B1CA3CABB"/>
    <w:rsid w:val="00620DFA"/>
  </w:style>
  <w:style w:type="paragraph" w:customStyle="1" w:styleId="299CDD664625432EB9399F8F06EBA141">
    <w:name w:val="299CDD664625432EB9399F8F06EBA141"/>
    <w:rsid w:val="00620DFA"/>
  </w:style>
  <w:style w:type="paragraph" w:customStyle="1" w:styleId="85FC5AD1521044CB987BF558D0163CEC">
    <w:name w:val="85FC5AD1521044CB987BF558D0163CEC"/>
    <w:rsid w:val="00620DFA"/>
  </w:style>
  <w:style w:type="paragraph" w:customStyle="1" w:styleId="AE28D3B7781841FBBD11B2E663528894">
    <w:name w:val="AE28D3B7781841FBBD11B2E663528894"/>
    <w:rsid w:val="00620DFA"/>
  </w:style>
  <w:style w:type="paragraph" w:customStyle="1" w:styleId="87B134411F71444CA022A2579CB9768E">
    <w:name w:val="87B134411F71444CA022A2579CB9768E"/>
    <w:rsid w:val="00620DFA"/>
  </w:style>
  <w:style w:type="paragraph" w:customStyle="1" w:styleId="3486450D75A64B9E91385AE068A28F2C">
    <w:name w:val="3486450D75A64B9E91385AE068A28F2C"/>
    <w:rsid w:val="00620DFA"/>
  </w:style>
  <w:style w:type="paragraph" w:customStyle="1" w:styleId="E3632A59DE254C97A346E0817A1DC0CD">
    <w:name w:val="E3632A59DE254C97A346E0817A1DC0CD"/>
    <w:rsid w:val="00620DFA"/>
  </w:style>
  <w:style w:type="paragraph" w:customStyle="1" w:styleId="7B463B79F2EE4E0586B166A24AE66070">
    <w:name w:val="7B463B79F2EE4E0586B166A24AE66070"/>
    <w:rsid w:val="00620DFA"/>
  </w:style>
  <w:style w:type="paragraph" w:customStyle="1" w:styleId="2CD1B12F171D41B7A46DE3DEB3E0108F">
    <w:name w:val="2CD1B12F171D41B7A46DE3DEB3E0108F"/>
    <w:rsid w:val="00620DFA"/>
  </w:style>
  <w:style w:type="paragraph" w:customStyle="1" w:styleId="D52B39B8DF054FDDA2A9412B9C80DC85">
    <w:name w:val="D52B39B8DF054FDDA2A9412B9C80DC85"/>
    <w:rsid w:val="00620DFA"/>
  </w:style>
  <w:style w:type="paragraph" w:customStyle="1" w:styleId="49A66F2C17054CF09B0BB86F1A92E831">
    <w:name w:val="49A66F2C17054CF09B0BB86F1A92E831"/>
    <w:rsid w:val="00620DFA"/>
  </w:style>
  <w:style w:type="paragraph" w:customStyle="1" w:styleId="959634F50F1341B7AE4DCE89642C1C75">
    <w:name w:val="959634F50F1341B7AE4DCE89642C1C75"/>
    <w:rsid w:val="00620DFA"/>
  </w:style>
  <w:style w:type="paragraph" w:customStyle="1" w:styleId="16AED553A5C44B46AA43B546127A2E85">
    <w:name w:val="16AED553A5C44B46AA43B546127A2E85"/>
    <w:rsid w:val="00620DFA"/>
  </w:style>
  <w:style w:type="paragraph" w:customStyle="1" w:styleId="AD9E3E53A99B4390BD7506638D4A1D9F">
    <w:name w:val="AD9E3E53A99B4390BD7506638D4A1D9F"/>
    <w:rsid w:val="00620DFA"/>
  </w:style>
  <w:style w:type="paragraph" w:customStyle="1" w:styleId="3AE183C3AA8346608B6F624F4F734AA9">
    <w:name w:val="3AE183C3AA8346608B6F624F4F734AA9"/>
    <w:rsid w:val="00620DFA"/>
  </w:style>
  <w:style w:type="paragraph" w:customStyle="1" w:styleId="38350760D71947B8A1546BAA52BED716">
    <w:name w:val="38350760D71947B8A1546BAA52BED716"/>
    <w:rsid w:val="00620DFA"/>
  </w:style>
  <w:style w:type="paragraph" w:customStyle="1" w:styleId="57749BD4BBFC4D03BC5FF53B3DE889CA">
    <w:name w:val="57749BD4BBFC4D03BC5FF53B3DE889CA"/>
    <w:rsid w:val="009365D2"/>
  </w:style>
  <w:style w:type="paragraph" w:customStyle="1" w:styleId="DDB4DF20B61949A4B2D7508C3285D8B7">
    <w:name w:val="DDB4DF20B61949A4B2D7508C3285D8B7"/>
    <w:rsid w:val="009365D2"/>
  </w:style>
  <w:style w:type="paragraph" w:customStyle="1" w:styleId="6434114A61D3439EBDBD8CD0F06F26A2">
    <w:name w:val="6434114A61D3439EBDBD8CD0F06F26A2"/>
    <w:rsid w:val="009365D2"/>
  </w:style>
  <w:style w:type="paragraph" w:customStyle="1" w:styleId="F37B2BD7B5C34AC9BF1B387F67F01045">
    <w:name w:val="F37B2BD7B5C34AC9BF1B387F67F01045"/>
    <w:rsid w:val="009365D2"/>
  </w:style>
  <w:style w:type="paragraph" w:customStyle="1" w:styleId="E9C91A4B02B741BD9AB95C1363DED48A">
    <w:name w:val="E9C91A4B02B741BD9AB95C1363DED48A"/>
    <w:rsid w:val="009365D2"/>
  </w:style>
  <w:style w:type="paragraph" w:customStyle="1" w:styleId="6D89702A28444B33A6DAA0FCA56885B9">
    <w:name w:val="6D89702A28444B33A6DAA0FCA56885B9"/>
    <w:rsid w:val="009365D2"/>
  </w:style>
  <w:style w:type="paragraph" w:customStyle="1" w:styleId="D4AFA9BBC3694980AE98D322354B6A04">
    <w:name w:val="D4AFA9BBC3694980AE98D322354B6A04"/>
    <w:rsid w:val="009365D2"/>
  </w:style>
  <w:style w:type="paragraph" w:customStyle="1" w:styleId="4830696FAB974E62B0995D20A5D2EE33">
    <w:name w:val="4830696FAB974E62B0995D20A5D2EE33"/>
    <w:rsid w:val="009365D2"/>
  </w:style>
  <w:style w:type="paragraph" w:customStyle="1" w:styleId="954067BF925C4BFFBA451CECEDC29A24">
    <w:name w:val="954067BF925C4BFFBA451CECEDC29A24"/>
    <w:rsid w:val="009365D2"/>
  </w:style>
  <w:style w:type="paragraph" w:customStyle="1" w:styleId="B16709C540014E1AB86971D3463E3E92">
    <w:name w:val="B16709C540014E1AB86971D3463E3E92"/>
    <w:rsid w:val="009365D2"/>
  </w:style>
  <w:style w:type="paragraph" w:customStyle="1" w:styleId="D72B38CF5CC34BFCA4BAD9D5DA39E42E">
    <w:name w:val="D72B38CF5CC34BFCA4BAD9D5DA39E42E"/>
    <w:rsid w:val="009365D2"/>
  </w:style>
  <w:style w:type="paragraph" w:customStyle="1" w:styleId="147A2A4A9DC14B3BA7F2AB4C368EA35B">
    <w:name w:val="147A2A4A9DC14B3BA7F2AB4C368EA35B"/>
    <w:rsid w:val="009365D2"/>
  </w:style>
  <w:style w:type="paragraph" w:customStyle="1" w:styleId="CE02D7800310406B810C56478ABB5B0C">
    <w:name w:val="CE02D7800310406B810C56478ABB5B0C"/>
    <w:rsid w:val="009365D2"/>
  </w:style>
  <w:style w:type="paragraph" w:customStyle="1" w:styleId="5D15D88FCB874566B773DDCCE8C7DC9E">
    <w:name w:val="5D15D88FCB874566B773DDCCE8C7DC9E"/>
    <w:rsid w:val="009365D2"/>
  </w:style>
  <w:style w:type="paragraph" w:customStyle="1" w:styleId="FD029E3688EF4EAE8296BD53DE864FF2">
    <w:name w:val="FD029E3688EF4EAE8296BD53DE864FF2"/>
    <w:rsid w:val="009365D2"/>
  </w:style>
  <w:style w:type="paragraph" w:customStyle="1" w:styleId="54A4235C0B17460DABED7FD23B77E185">
    <w:name w:val="54A4235C0B17460DABED7FD23B77E185"/>
    <w:rsid w:val="009365D2"/>
  </w:style>
  <w:style w:type="paragraph" w:customStyle="1" w:styleId="24E8B1DAF3904B49A5555C3F53C1C14B">
    <w:name w:val="24E8B1DAF3904B49A5555C3F53C1C14B"/>
    <w:rsid w:val="009365D2"/>
  </w:style>
  <w:style w:type="paragraph" w:customStyle="1" w:styleId="806325825635408C85148291D2C8727A">
    <w:name w:val="806325825635408C85148291D2C8727A"/>
    <w:rsid w:val="009365D2"/>
  </w:style>
  <w:style w:type="paragraph" w:customStyle="1" w:styleId="425B069D81AD4C1097D84D7DB63D3953">
    <w:name w:val="425B069D81AD4C1097D84D7DB63D3953"/>
    <w:rsid w:val="009365D2"/>
  </w:style>
  <w:style w:type="paragraph" w:customStyle="1" w:styleId="A5978684A6314AECBD424B8371BF8463">
    <w:name w:val="A5978684A6314AECBD424B8371BF8463"/>
    <w:rsid w:val="009365D2"/>
  </w:style>
  <w:style w:type="paragraph" w:customStyle="1" w:styleId="A16F7879FD174C55905FB6D144D2C12C">
    <w:name w:val="A16F7879FD174C55905FB6D144D2C12C"/>
    <w:rsid w:val="009365D2"/>
  </w:style>
  <w:style w:type="paragraph" w:customStyle="1" w:styleId="DA851639DBEC460FB8C616C4E3ADD19C">
    <w:name w:val="DA851639DBEC460FB8C616C4E3ADD19C"/>
    <w:rsid w:val="009365D2"/>
  </w:style>
  <w:style w:type="paragraph" w:customStyle="1" w:styleId="4BD08E6A5B7A4899BA452F045C9DEF8F">
    <w:name w:val="4BD08E6A5B7A4899BA452F045C9DEF8F"/>
    <w:rsid w:val="009365D2"/>
  </w:style>
  <w:style w:type="paragraph" w:customStyle="1" w:styleId="93CC40BAA3B54B40BAA1B97D58CB679B">
    <w:name w:val="93CC40BAA3B54B40BAA1B97D58CB679B"/>
    <w:rsid w:val="009365D2"/>
  </w:style>
  <w:style w:type="paragraph" w:customStyle="1" w:styleId="BECC88070D0044B3B5B5CA02E9CF2633">
    <w:name w:val="BECC88070D0044B3B5B5CA02E9CF2633"/>
    <w:rsid w:val="009365D2"/>
  </w:style>
  <w:style w:type="paragraph" w:customStyle="1" w:styleId="1CAFC48C8F33413E9D1EDC0E7C97C7CC">
    <w:name w:val="1CAFC48C8F33413E9D1EDC0E7C97C7CC"/>
    <w:rsid w:val="009365D2"/>
  </w:style>
  <w:style w:type="paragraph" w:customStyle="1" w:styleId="0EE59062E4D64566BEB7411D4CF9B6C8">
    <w:name w:val="0EE59062E4D64566BEB7411D4CF9B6C8"/>
    <w:rsid w:val="009365D2"/>
  </w:style>
  <w:style w:type="paragraph" w:customStyle="1" w:styleId="16BBC61961CE4D309A1D64F7392F9C08">
    <w:name w:val="16BBC61961CE4D309A1D64F7392F9C08"/>
    <w:rsid w:val="009365D2"/>
  </w:style>
  <w:style w:type="paragraph" w:customStyle="1" w:styleId="E67F5E24DCF143CAA8FCECCFB7667823">
    <w:name w:val="E67F5E24DCF143CAA8FCECCFB7667823"/>
    <w:rsid w:val="009365D2"/>
  </w:style>
  <w:style w:type="paragraph" w:customStyle="1" w:styleId="F5CEE7A742BE476A820C30BBB5CB1F17">
    <w:name w:val="F5CEE7A742BE476A820C30BBB5CB1F17"/>
    <w:rsid w:val="009365D2"/>
  </w:style>
  <w:style w:type="paragraph" w:customStyle="1" w:styleId="3E3EDEF2F5E14B0D8B6F7C5D09F07C3C">
    <w:name w:val="3E3EDEF2F5E14B0D8B6F7C5D09F07C3C"/>
    <w:rsid w:val="009365D2"/>
  </w:style>
  <w:style w:type="paragraph" w:customStyle="1" w:styleId="2E815391BBED4BB5AF1C5E8FB5D7E578">
    <w:name w:val="2E815391BBED4BB5AF1C5E8FB5D7E578"/>
    <w:rsid w:val="009365D2"/>
  </w:style>
  <w:style w:type="paragraph" w:customStyle="1" w:styleId="9F6DBDB5AAD84C149E75B2E2FADE3310">
    <w:name w:val="9F6DBDB5AAD84C149E75B2E2FADE3310"/>
    <w:rsid w:val="009365D2"/>
  </w:style>
  <w:style w:type="paragraph" w:customStyle="1" w:styleId="46039EA4DDA34BDBB4286A353C8B306B">
    <w:name w:val="46039EA4DDA34BDBB4286A353C8B306B"/>
    <w:rsid w:val="009365D2"/>
  </w:style>
  <w:style w:type="paragraph" w:customStyle="1" w:styleId="AC4DB259F6954E1F8B326F704342C8EA">
    <w:name w:val="AC4DB259F6954E1F8B326F704342C8EA"/>
    <w:rsid w:val="009365D2"/>
  </w:style>
  <w:style w:type="paragraph" w:customStyle="1" w:styleId="F3FA36354C744B4D9355F8638D5CD7C9">
    <w:name w:val="F3FA36354C744B4D9355F8638D5CD7C9"/>
    <w:rsid w:val="009365D2"/>
  </w:style>
  <w:style w:type="paragraph" w:customStyle="1" w:styleId="C76DA1ADE3274C50830436F66A3C36F6">
    <w:name w:val="C76DA1ADE3274C50830436F66A3C36F6"/>
    <w:rsid w:val="009365D2"/>
  </w:style>
  <w:style w:type="paragraph" w:customStyle="1" w:styleId="67D28C9D52A34BEFBC401152C0420F53">
    <w:name w:val="67D28C9D52A34BEFBC401152C0420F53"/>
    <w:rsid w:val="009365D2"/>
  </w:style>
  <w:style w:type="paragraph" w:customStyle="1" w:styleId="B27802EA58634728BA8077E462100DFC">
    <w:name w:val="B27802EA58634728BA8077E462100DFC"/>
    <w:rsid w:val="009365D2"/>
  </w:style>
  <w:style w:type="paragraph" w:customStyle="1" w:styleId="6E4F1D3407B14D67AD197E1287EB09DC">
    <w:name w:val="6E4F1D3407B14D67AD197E1287EB09DC"/>
    <w:rsid w:val="009365D2"/>
  </w:style>
  <w:style w:type="paragraph" w:customStyle="1" w:styleId="586C9174D5834D8B97A6CB33CEDC3C2A">
    <w:name w:val="586C9174D5834D8B97A6CB33CEDC3C2A"/>
    <w:rsid w:val="009365D2"/>
  </w:style>
  <w:style w:type="paragraph" w:customStyle="1" w:styleId="E8A59805C2C349C991FBF5E7FE23A3E7">
    <w:name w:val="E8A59805C2C349C991FBF5E7FE23A3E7"/>
    <w:rsid w:val="009365D2"/>
  </w:style>
  <w:style w:type="paragraph" w:customStyle="1" w:styleId="4645818FA3074DCBB6EA64D50EACA1E8">
    <w:name w:val="4645818FA3074DCBB6EA64D50EACA1E8"/>
    <w:rsid w:val="009365D2"/>
  </w:style>
  <w:style w:type="paragraph" w:customStyle="1" w:styleId="4FB3CA3AC9CE486990C8E176CEDD5E23">
    <w:name w:val="4FB3CA3AC9CE486990C8E176CEDD5E23"/>
    <w:rsid w:val="009365D2"/>
  </w:style>
  <w:style w:type="paragraph" w:customStyle="1" w:styleId="47C8C5EC767C467DBC8EACF0B60DB52B">
    <w:name w:val="47C8C5EC767C467DBC8EACF0B60DB52B"/>
    <w:rsid w:val="009365D2"/>
  </w:style>
  <w:style w:type="paragraph" w:customStyle="1" w:styleId="302CF32B4FBC4A72A0ADD02CF0B08FE7">
    <w:name w:val="302CF32B4FBC4A72A0ADD02CF0B08FE7"/>
    <w:rsid w:val="009365D2"/>
  </w:style>
  <w:style w:type="paragraph" w:customStyle="1" w:styleId="C9523BAE599A459A9E74B6C174CDC10B">
    <w:name w:val="C9523BAE599A459A9E74B6C174CDC10B"/>
    <w:rsid w:val="009365D2"/>
  </w:style>
  <w:style w:type="paragraph" w:customStyle="1" w:styleId="016884FD1C4D4F7185404BBABB7ED81C">
    <w:name w:val="016884FD1C4D4F7185404BBABB7ED81C"/>
    <w:rsid w:val="009365D2"/>
  </w:style>
  <w:style w:type="paragraph" w:customStyle="1" w:styleId="FDA4F814105844F783F23D805531B5AF">
    <w:name w:val="FDA4F814105844F783F23D805531B5AF"/>
    <w:rsid w:val="009365D2"/>
  </w:style>
  <w:style w:type="paragraph" w:customStyle="1" w:styleId="54D03D1878EE404F85A8CBB2DDA4CFA5">
    <w:name w:val="54D03D1878EE404F85A8CBB2DDA4CFA5"/>
    <w:rsid w:val="009365D2"/>
  </w:style>
  <w:style w:type="paragraph" w:customStyle="1" w:styleId="CA0B38DECC864C8C99EA4402D812C0DA">
    <w:name w:val="CA0B38DECC864C8C99EA4402D812C0DA"/>
    <w:rsid w:val="009365D2"/>
  </w:style>
  <w:style w:type="paragraph" w:customStyle="1" w:styleId="A4C73D69EE6B4FFDBF91DD2038AAB5C6">
    <w:name w:val="A4C73D69EE6B4FFDBF91DD2038AAB5C6"/>
    <w:rsid w:val="009365D2"/>
  </w:style>
  <w:style w:type="paragraph" w:customStyle="1" w:styleId="681615FDE16B4CCD9A246C91E0A3979A">
    <w:name w:val="681615FDE16B4CCD9A246C91E0A3979A"/>
    <w:rsid w:val="009365D2"/>
  </w:style>
  <w:style w:type="paragraph" w:customStyle="1" w:styleId="D293B9E6712E4067838CA9881B7373D4">
    <w:name w:val="D293B9E6712E4067838CA9881B7373D4"/>
    <w:rsid w:val="009365D2"/>
  </w:style>
  <w:style w:type="paragraph" w:customStyle="1" w:styleId="A0066CD9EA6947DB94C358142BF64880">
    <w:name w:val="A0066CD9EA6947DB94C358142BF64880"/>
    <w:rsid w:val="009365D2"/>
  </w:style>
  <w:style w:type="paragraph" w:customStyle="1" w:styleId="F91837164A774FC780F46091EA461EA9">
    <w:name w:val="F91837164A774FC780F46091EA461EA9"/>
    <w:rsid w:val="009365D2"/>
  </w:style>
  <w:style w:type="paragraph" w:customStyle="1" w:styleId="F17B5EB2EACC4CC4BDA5653E51C78B74">
    <w:name w:val="F17B5EB2EACC4CC4BDA5653E51C78B74"/>
    <w:rsid w:val="009365D2"/>
  </w:style>
  <w:style w:type="paragraph" w:customStyle="1" w:styleId="7DFD3D19A3174174A558D362A15B8683">
    <w:name w:val="7DFD3D19A3174174A558D362A15B8683"/>
    <w:rsid w:val="009365D2"/>
  </w:style>
  <w:style w:type="paragraph" w:customStyle="1" w:styleId="4C738E3942C2498BA3DA0D61D54A598D">
    <w:name w:val="4C738E3942C2498BA3DA0D61D54A598D"/>
    <w:rsid w:val="009365D2"/>
  </w:style>
  <w:style w:type="paragraph" w:customStyle="1" w:styleId="3D6D1E6AAC0B48728AA9A5C818AF0027">
    <w:name w:val="3D6D1E6AAC0B48728AA9A5C818AF0027"/>
    <w:rsid w:val="009365D2"/>
  </w:style>
  <w:style w:type="paragraph" w:customStyle="1" w:styleId="5C6C5D7CC69049878851BF105F593314">
    <w:name w:val="5C6C5D7CC69049878851BF105F593314"/>
    <w:rsid w:val="009365D2"/>
  </w:style>
  <w:style w:type="paragraph" w:customStyle="1" w:styleId="B9A6E578CB624AB78E4F0FDA72F87044">
    <w:name w:val="B9A6E578CB624AB78E4F0FDA72F87044"/>
    <w:rsid w:val="009365D2"/>
  </w:style>
  <w:style w:type="paragraph" w:customStyle="1" w:styleId="EF15FEE3B52A4821B3E797425DA81802">
    <w:name w:val="EF15FEE3B52A4821B3E797425DA81802"/>
    <w:rsid w:val="009365D2"/>
  </w:style>
  <w:style w:type="paragraph" w:customStyle="1" w:styleId="51C1FB110B7F4810A07C826EBD90B94C">
    <w:name w:val="51C1FB110B7F4810A07C826EBD90B94C"/>
    <w:rsid w:val="009365D2"/>
  </w:style>
  <w:style w:type="paragraph" w:customStyle="1" w:styleId="A650452542DA4B7EAF9C7C0DCA413458">
    <w:name w:val="A650452542DA4B7EAF9C7C0DCA413458"/>
    <w:rsid w:val="009365D2"/>
  </w:style>
  <w:style w:type="paragraph" w:customStyle="1" w:styleId="C672188A1D324E10858AD60A5ADBD1B3">
    <w:name w:val="C672188A1D324E10858AD60A5ADBD1B3"/>
    <w:rsid w:val="009365D2"/>
  </w:style>
  <w:style w:type="paragraph" w:customStyle="1" w:styleId="BB1644FCFF1A4238842FA2258F1497C2">
    <w:name w:val="BB1644FCFF1A4238842FA2258F1497C2"/>
    <w:rsid w:val="009365D2"/>
  </w:style>
  <w:style w:type="paragraph" w:customStyle="1" w:styleId="825C8A239CA44B2DB82EBC559B7283B5">
    <w:name w:val="825C8A239CA44B2DB82EBC559B7283B5"/>
    <w:rsid w:val="009365D2"/>
  </w:style>
  <w:style w:type="paragraph" w:customStyle="1" w:styleId="DEA1DF2063564A69B301DFD9AB42AFCD">
    <w:name w:val="DEA1DF2063564A69B301DFD9AB42AFCD"/>
    <w:rsid w:val="009365D2"/>
  </w:style>
  <w:style w:type="paragraph" w:customStyle="1" w:styleId="AD9207CE3B844A8B9D6120C501F6BFD6">
    <w:name w:val="AD9207CE3B844A8B9D6120C501F6BFD6"/>
    <w:rsid w:val="009365D2"/>
  </w:style>
  <w:style w:type="paragraph" w:customStyle="1" w:styleId="7EA6C14E12EE46FA880586A437A08FDD">
    <w:name w:val="7EA6C14E12EE46FA880586A437A08FDD"/>
    <w:rsid w:val="009365D2"/>
  </w:style>
  <w:style w:type="paragraph" w:customStyle="1" w:styleId="494512703F5C434AA668C89F3694C052">
    <w:name w:val="494512703F5C434AA668C89F3694C052"/>
    <w:rsid w:val="009365D2"/>
  </w:style>
  <w:style w:type="paragraph" w:customStyle="1" w:styleId="228446721E164A59B1567E8D5AB1F101">
    <w:name w:val="228446721E164A59B1567E8D5AB1F101"/>
    <w:rsid w:val="009365D2"/>
  </w:style>
  <w:style w:type="paragraph" w:customStyle="1" w:styleId="2AD8748086944BF594F298A2A18496D4">
    <w:name w:val="2AD8748086944BF594F298A2A18496D4"/>
    <w:rsid w:val="009365D2"/>
  </w:style>
  <w:style w:type="paragraph" w:customStyle="1" w:styleId="E3476BE798734DB29B5BD02AC94FC002">
    <w:name w:val="E3476BE798734DB29B5BD02AC94FC002"/>
    <w:rsid w:val="009365D2"/>
  </w:style>
  <w:style w:type="paragraph" w:customStyle="1" w:styleId="0E23E3551FC242A4806A9B38BB39EAB0">
    <w:name w:val="0E23E3551FC242A4806A9B38BB39EAB0"/>
    <w:rsid w:val="009365D2"/>
  </w:style>
  <w:style w:type="paragraph" w:customStyle="1" w:styleId="40AB5499132848499E1CE44A88816015">
    <w:name w:val="40AB5499132848499E1CE44A88816015"/>
    <w:rsid w:val="009365D2"/>
  </w:style>
  <w:style w:type="paragraph" w:customStyle="1" w:styleId="83793835CCF2437E89217E9113D88C51">
    <w:name w:val="83793835CCF2437E89217E9113D88C51"/>
    <w:rsid w:val="009365D2"/>
  </w:style>
  <w:style w:type="paragraph" w:customStyle="1" w:styleId="FC2E80FE70C14735A46B3107E118A8C6">
    <w:name w:val="FC2E80FE70C14735A46B3107E118A8C6"/>
    <w:rsid w:val="009365D2"/>
  </w:style>
  <w:style w:type="paragraph" w:customStyle="1" w:styleId="2AC7DCA1D29D41A6A2A5EA10CF81A723">
    <w:name w:val="2AC7DCA1D29D41A6A2A5EA10CF81A723"/>
    <w:rsid w:val="009365D2"/>
  </w:style>
  <w:style w:type="paragraph" w:customStyle="1" w:styleId="F9A1D665FD20462FB957AC1EE2600445">
    <w:name w:val="F9A1D665FD20462FB957AC1EE2600445"/>
    <w:rsid w:val="009365D2"/>
  </w:style>
  <w:style w:type="paragraph" w:customStyle="1" w:styleId="BF9726894FC44D94B1BB8D669FD02AD2">
    <w:name w:val="BF9726894FC44D94B1BB8D669FD02AD2"/>
    <w:rsid w:val="009365D2"/>
  </w:style>
  <w:style w:type="paragraph" w:customStyle="1" w:styleId="FAA5F0DA348042199B75B46474661B4E">
    <w:name w:val="FAA5F0DA348042199B75B46474661B4E"/>
    <w:rsid w:val="009365D2"/>
  </w:style>
  <w:style w:type="paragraph" w:customStyle="1" w:styleId="03D85878CE3F4378BCED056D88A1993A">
    <w:name w:val="03D85878CE3F4378BCED056D88A1993A"/>
    <w:rsid w:val="009365D2"/>
  </w:style>
  <w:style w:type="paragraph" w:customStyle="1" w:styleId="91BB0C212D48448CB8BA742799D4C53B">
    <w:name w:val="91BB0C212D48448CB8BA742799D4C53B"/>
    <w:rsid w:val="009365D2"/>
  </w:style>
  <w:style w:type="paragraph" w:customStyle="1" w:styleId="5427641C87EC45A69E59C4060DD1C8D6">
    <w:name w:val="5427641C87EC45A69E59C4060DD1C8D6"/>
    <w:rsid w:val="009365D2"/>
  </w:style>
  <w:style w:type="paragraph" w:customStyle="1" w:styleId="90B8780071D84CFF9E322325BB6DCFD7">
    <w:name w:val="90B8780071D84CFF9E322325BB6DCFD7"/>
    <w:rsid w:val="009365D2"/>
  </w:style>
  <w:style w:type="paragraph" w:customStyle="1" w:styleId="6551F77099CF45679747F6F646DD33C9">
    <w:name w:val="6551F77099CF45679747F6F646DD33C9"/>
    <w:rsid w:val="009365D2"/>
  </w:style>
  <w:style w:type="paragraph" w:customStyle="1" w:styleId="20EC260BD91D4C278DCE5A0E7D7EF39C">
    <w:name w:val="20EC260BD91D4C278DCE5A0E7D7EF39C"/>
    <w:rsid w:val="009365D2"/>
  </w:style>
  <w:style w:type="paragraph" w:customStyle="1" w:styleId="D6FC4AB7D1CD47519D9A4D64C87BA407">
    <w:name w:val="D6FC4AB7D1CD47519D9A4D64C87BA407"/>
    <w:rsid w:val="009365D2"/>
  </w:style>
  <w:style w:type="paragraph" w:customStyle="1" w:styleId="6A17EDC98285479395163A5A2C85D488">
    <w:name w:val="6A17EDC98285479395163A5A2C85D488"/>
    <w:rsid w:val="009365D2"/>
  </w:style>
  <w:style w:type="paragraph" w:customStyle="1" w:styleId="3D5A688C35974DB19099096585471812">
    <w:name w:val="3D5A688C35974DB19099096585471812"/>
    <w:rsid w:val="009365D2"/>
  </w:style>
  <w:style w:type="paragraph" w:customStyle="1" w:styleId="C4441AB036C24A80A3F65047EDE96802">
    <w:name w:val="C4441AB036C24A80A3F65047EDE96802"/>
    <w:rsid w:val="009365D2"/>
  </w:style>
  <w:style w:type="paragraph" w:customStyle="1" w:styleId="D2BF671FE4A74CA8A4FCDAE26234BE94">
    <w:name w:val="D2BF671FE4A74CA8A4FCDAE26234BE94"/>
    <w:rsid w:val="009365D2"/>
  </w:style>
  <w:style w:type="paragraph" w:customStyle="1" w:styleId="86CD02B26CDB4E44B80745DCDFC00E50">
    <w:name w:val="86CD02B26CDB4E44B80745DCDFC00E50"/>
    <w:rsid w:val="009365D2"/>
  </w:style>
  <w:style w:type="paragraph" w:customStyle="1" w:styleId="FFE144BA4A864FE1B4CA9044C9669E35">
    <w:name w:val="FFE144BA4A864FE1B4CA9044C9669E35"/>
    <w:rsid w:val="009365D2"/>
  </w:style>
  <w:style w:type="paragraph" w:customStyle="1" w:styleId="FF8C03D7755E43209BB6F86371B6D017">
    <w:name w:val="FF8C03D7755E43209BB6F86371B6D017"/>
    <w:rsid w:val="009365D2"/>
  </w:style>
  <w:style w:type="paragraph" w:customStyle="1" w:styleId="6E424876B148485EA7E283E83CA2AB51">
    <w:name w:val="6E424876B148485EA7E283E83CA2AB51"/>
    <w:rsid w:val="009365D2"/>
  </w:style>
  <w:style w:type="paragraph" w:customStyle="1" w:styleId="72E538FF781C4EDF855EA6E4BE93DC94">
    <w:name w:val="72E538FF781C4EDF855EA6E4BE93DC94"/>
    <w:rsid w:val="009365D2"/>
  </w:style>
  <w:style w:type="paragraph" w:customStyle="1" w:styleId="9EC11540529F4FE4B4BBC5A1586B66C0">
    <w:name w:val="9EC11540529F4FE4B4BBC5A1586B66C0"/>
    <w:rsid w:val="009365D2"/>
  </w:style>
  <w:style w:type="paragraph" w:customStyle="1" w:styleId="A5C597AED1C149BDADA5FC0D69F5170F">
    <w:name w:val="A5C597AED1C149BDADA5FC0D69F5170F"/>
    <w:rsid w:val="009365D2"/>
  </w:style>
  <w:style w:type="paragraph" w:customStyle="1" w:styleId="3452FD131BA54AD3A0867A811636E36C">
    <w:name w:val="3452FD131BA54AD3A0867A811636E36C"/>
    <w:rsid w:val="009365D2"/>
  </w:style>
  <w:style w:type="paragraph" w:customStyle="1" w:styleId="8A8145A5821F40FB90622DFDB460D85E">
    <w:name w:val="8A8145A5821F40FB90622DFDB460D85E"/>
    <w:rsid w:val="009365D2"/>
  </w:style>
  <w:style w:type="paragraph" w:customStyle="1" w:styleId="91063F33CDCD418DAA53DC79792D6897">
    <w:name w:val="91063F33CDCD418DAA53DC79792D6897"/>
    <w:rsid w:val="009365D2"/>
  </w:style>
  <w:style w:type="paragraph" w:customStyle="1" w:styleId="3CE046CC66AA429B809514D93F5BD6DC">
    <w:name w:val="3CE046CC66AA429B809514D93F5BD6DC"/>
    <w:rsid w:val="009365D2"/>
  </w:style>
  <w:style w:type="paragraph" w:customStyle="1" w:styleId="02699D518C8447879356AA30C25E8A15">
    <w:name w:val="02699D518C8447879356AA30C25E8A15"/>
    <w:rsid w:val="009365D2"/>
  </w:style>
  <w:style w:type="paragraph" w:customStyle="1" w:styleId="57AA5F902A9A4D099992D2A318F6EA99">
    <w:name w:val="57AA5F902A9A4D099992D2A318F6EA99"/>
    <w:rsid w:val="009365D2"/>
  </w:style>
  <w:style w:type="paragraph" w:customStyle="1" w:styleId="526D84CD97CA4256B37C55D40D67DA27">
    <w:name w:val="526D84CD97CA4256B37C55D40D67DA27"/>
    <w:rsid w:val="009365D2"/>
  </w:style>
  <w:style w:type="paragraph" w:customStyle="1" w:styleId="5029E0949D0143EF9D808D167D8B6266">
    <w:name w:val="5029E0949D0143EF9D808D167D8B6266"/>
    <w:rsid w:val="009365D2"/>
  </w:style>
  <w:style w:type="paragraph" w:customStyle="1" w:styleId="CA6ECEF7914B4F42BD74E5EDBECDB833">
    <w:name w:val="CA6ECEF7914B4F42BD74E5EDBECDB833"/>
    <w:rsid w:val="009365D2"/>
  </w:style>
  <w:style w:type="paragraph" w:customStyle="1" w:styleId="732A84370B09404DAC9F4F3E8B4CF6AD">
    <w:name w:val="732A84370B09404DAC9F4F3E8B4CF6AD"/>
    <w:rsid w:val="009365D2"/>
  </w:style>
  <w:style w:type="paragraph" w:customStyle="1" w:styleId="6078E1437DB9458D87D75D001E37EE73">
    <w:name w:val="6078E1437DB9458D87D75D001E37EE73"/>
    <w:rsid w:val="009365D2"/>
  </w:style>
  <w:style w:type="paragraph" w:customStyle="1" w:styleId="747BD9843CC9485FAC77381C5A04E7B5">
    <w:name w:val="747BD9843CC9485FAC77381C5A04E7B5"/>
    <w:rsid w:val="009365D2"/>
  </w:style>
  <w:style w:type="paragraph" w:customStyle="1" w:styleId="C0CA6DBCAE1446A08688BCEFE5EC59A2">
    <w:name w:val="C0CA6DBCAE1446A08688BCEFE5EC59A2"/>
    <w:rsid w:val="009365D2"/>
  </w:style>
  <w:style w:type="paragraph" w:customStyle="1" w:styleId="CF45B3B350264B22BF7598B130D390C7">
    <w:name w:val="CF45B3B350264B22BF7598B130D390C7"/>
    <w:rsid w:val="009365D2"/>
  </w:style>
  <w:style w:type="paragraph" w:customStyle="1" w:styleId="F73947F08B4445D8820DD06B50C99649">
    <w:name w:val="F73947F08B4445D8820DD06B50C99649"/>
    <w:rsid w:val="009365D2"/>
  </w:style>
  <w:style w:type="paragraph" w:customStyle="1" w:styleId="EC6D65C327F4488F974AF65F0B731F90">
    <w:name w:val="EC6D65C327F4488F974AF65F0B731F90"/>
    <w:rsid w:val="009365D2"/>
  </w:style>
  <w:style w:type="paragraph" w:customStyle="1" w:styleId="73272D3665264F09B337B971988EAE7D">
    <w:name w:val="73272D3665264F09B337B971988EAE7D"/>
    <w:rsid w:val="009365D2"/>
  </w:style>
  <w:style w:type="paragraph" w:customStyle="1" w:styleId="F3A06D55A3FB46E1B7122C7B5EADF326">
    <w:name w:val="F3A06D55A3FB46E1B7122C7B5EADF326"/>
    <w:rsid w:val="009365D2"/>
  </w:style>
  <w:style w:type="paragraph" w:customStyle="1" w:styleId="AE073906AA7442D0A6C0B2D1E6B156AB">
    <w:name w:val="AE073906AA7442D0A6C0B2D1E6B156AB"/>
    <w:rsid w:val="009365D2"/>
  </w:style>
  <w:style w:type="paragraph" w:customStyle="1" w:styleId="7BFF9129DE31440BA5424608C4947507">
    <w:name w:val="7BFF9129DE31440BA5424608C4947507"/>
    <w:rsid w:val="009365D2"/>
  </w:style>
  <w:style w:type="paragraph" w:customStyle="1" w:styleId="08D98C2B98B74ECFBC62DDD9756BB566">
    <w:name w:val="08D98C2B98B74ECFBC62DDD9756BB566"/>
    <w:rsid w:val="009365D2"/>
  </w:style>
  <w:style w:type="paragraph" w:customStyle="1" w:styleId="7CE3F0A3C02D420B9A296B9AF92F4871">
    <w:name w:val="7CE3F0A3C02D420B9A296B9AF92F4871"/>
    <w:rsid w:val="009365D2"/>
  </w:style>
  <w:style w:type="paragraph" w:customStyle="1" w:styleId="ED2AE93116F14F00BE17384E12B43F30">
    <w:name w:val="ED2AE93116F14F00BE17384E12B43F30"/>
    <w:rsid w:val="009365D2"/>
  </w:style>
  <w:style w:type="paragraph" w:customStyle="1" w:styleId="2CB4E971DDB44BB494FCB0610357CE15">
    <w:name w:val="2CB4E971DDB44BB494FCB0610357CE15"/>
    <w:rsid w:val="009365D2"/>
  </w:style>
  <w:style w:type="paragraph" w:customStyle="1" w:styleId="740E96DDA71048BB9FBF858D6E1140AB">
    <w:name w:val="740E96DDA71048BB9FBF858D6E1140AB"/>
    <w:rsid w:val="009365D2"/>
  </w:style>
  <w:style w:type="paragraph" w:customStyle="1" w:styleId="AF368D38583D48748B168769E656E91A">
    <w:name w:val="AF368D38583D48748B168769E656E91A"/>
    <w:rsid w:val="009365D2"/>
  </w:style>
  <w:style w:type="paragraph" w:customStyle="1" w:styleId="C6B77F4D78D244A79C838F8DF89AB315">
    <w:name w:val="C6B77F4D78D244A79C838F8DF89AB315"/>
    <w:rsid w:val="009365D2"/>
  </w:style>
  <w:style w:type="paragraph" w:customStyle="1" w:styleId="CD58E72586604191BF67AD257D0BB6FB">
    <w:name w:val="CD58E72586604191BF67AD257D0BB6FB"/>
    <w:rsid w:val="009365D2"/>
  </w:style>
  <w:style w:type="paragraph" w:customStyle="1" w:styleId="9B08F868AB7649D4A6A8120A71BF2397">
    <w:name w:val="9B08F868AB7649D4A6A8120A71BF2397"/>
    <w:rsid w:val="009365D2"/>
  </w:style>
  <w:style w:type="paragraph" w:customStyle="1" w:styleId="440A076F925D450996614BDFB3C2FF3B">
    <w:name w:val="440A076F925D450996614BDFB3C2FF3B"/>
    <w:rsid w:val="009365D2"/>
  </w:style>
  <w:style w:type="paragraph" w:customStyle="1" w:styleId="78BC268A97F94055B8FF698D311770E5">
    <w:name w:val="78BC268A97F94055B8FF698D311770E5"/>
    <w:rsid w:val="009365D2"/>
  </w:style>
  <w:style w:type="paragraph" w:customStyle="1" w:styleId="408D447B49314872894554BDE96F047A">
    <w:name w:val="408D447B49314872894554BDE96F047A"/>
    <w:rsid w:val="009365D2"/>
  </w:style>
  <w:style w:type="paragraph" w:customStyle="1" w:styleId="169622BB42024C8A9A8A97ED243A2E92">
    <w:name w:val="169622BB42024C8A9A8A97ED243A2E92"/>
    <w:rsid w:val="009365D2"/>
  </w:style>
  <w:style w:type="paragraph" w:customStyle="1" w:styleId="2791C2A641BB4CC985A593104198FDBF">
    <w:name w:val="2791C2A641BB4CC985A593104198FDBF"/>
    <w:rsid w:val="009365D2"/>
  </w:style>
  <w:style w:type="paragraph" w:customStyle="1" w:styleId="688066D97EB2469EB8EA2AC872E812CC">
    <w:name w:val="688066D97EB2469EB8EA2AC872E812CC"/>
    <w:rsid w:val="009365D2"/>
  </w:style>
  <w:style w:type="paragraph" w:customStyle="1" w:styleId="C8DF1F6D65B54A87A8C23FC68CC3E1E0">
    <w:name w:val="C8DF1F6D65B54A87A8C23FC68CC3E1E0"/>
    <w:rsid w:val="009365D2"/>
  </w:style>
  <w:style w:type="paragraph" w:customStyle="1" w:styleId="0A9EA4C0BE034973852DC87625A16EBD">
    <w:name w:val="0A9EA4C0BE034973852DC87625A16EBD"/>
    <w:rsid w:val="009365D2"/>
  </w:style>
  <w:style w:type="paragraph" w:customStyle="1" w:styleId="8EDCFC37950D4ACDB2BEC995616EE384">
    <w:name w:val="8EDCFC37950D4ACDB2BEC995616EE384"/>
    <w:rsid w:val="009365D2"/>
  </w:style>
  <w:style w:type="paragraph" w:customStyle="1" w:styleId="BBC39FA0FC1547AD9D42FF552845841D">
    <w:name w:val="BBC39FA0FC1547AD9D42FF552845841D"/>
    <w:rsid w:val="009365D2"/>
  </w:style>
  <w:style w:type="paragraph" w:customStyle="1" w:styleId="02BC54ABDEFD45E9BB62334FA7D261CA">
    <w:name w:val="02BC54ABDEFD45E9BB62334FA7D261CA"/>
    <w:rsid w:val="009365D2"/>
  </w:style>
  <w:style w:type="paragraph" w:customStyle="1" w:styleId="2E698C8750474D7EBF20E9EBAFEFD65C">
    <w:name w:val="2E698C8750474D7EBF20E9EBAFEFD65C"/>
    <w:rsid w:val="009365D2"/>
  </w:style>
  <w:style w:type="paragraph" w:customStyle="1" w:styleId="1365B6A9D40341FCB9B42575017899ED">
    <w:name w:val="1365B6A9D40341FCB9B42575017899ED"/>
    <w:rsid w:val="009365D2"/>
  </w:style>
  <w:style w:type="paragraph" w:customStyle="1" w:styleId="BE9EBF4B0F5B470EA337CA22D97D6867">
    <w:name w:val="BE9EBF4B0F5B470EA337CA22D97D6867"/>
    <w:rsid w:val="009365D2"/>
  </w:style>
  <w:style w:type="paragraph" w:customStyle="1" w:styleId="535D4BE55BB94D89AED92F73638FD9B8">
    <w:name w:val="535D4BE55BB94D89AED92F73638FD9B8"/>
    <w:rsid w:val="009365D2"/>
  </w:style>
  <w:style w:type="paragraph" w:customStyle="1" w:styleId="8A1733B0569E4BEDA4707AD03D36900C">
    <w:name w:val="8A1733B0569E4BEDA4707AD03D36900C"/>
    <w:rsid w:val="009365D2"/>
  </w:style>
  <w:style w:type="paragraph" w:customStyle="1" w:styleId="DF10CE1EB2D941EDAAFEA6A7F42D37CE">
    <w:name w:val="DF10CE1EB2D941EDAAFEA6A7F42D37CE"/>
    <w:rsid w:val="009365D2"/>
  </w:style>
  <w:style w:type="paragraph" w:customStyle="1" w:styleId="C2B20C86FED04FDF925857729736EBBA">
    <w:name w:val="C2B20C86FED04FDF925857729736EBBA"/>
    <w:rsid w:val="009365D2"/>
  </w:style>
  <w:style w:type="paragraph" w:customStyle="1" w:styleId="2A2CE54E8DCE4A059A430375D04FDA20">
    <w:name w:val="2A2CE54E8DCE4A059A430375D04FDA20"/>
    <w:rsid w:val="009365D2"/>
  </w:style>
  <w:style w:type="paragraph" w:customStyle="1" w:styleId="C70D3E9516D44E808BF7913433570EA8">
    <w:name w:val="C70D3E9516D44E808BF7913433570EA8"/>
    <w:rsid w:val="009365D2"/>
  </w:style>
  <w:style w:type="paragraph" w:customStyle="1" w:styleId="95B2A95D25AF4CF4BC4D9D73B5119BDD">
    <w:name w:val="95B2A95D25AF4CF4BC4D9D73B5119BDD"/>
    <w:rsid w:val="009365D2"/>
  </w:style>
  <w:style w:type="paragraph" w:customStyle="1" w:styleId="FA19EFD08C1A4DDCB6F919137FAF203E">
    <w:name w:val="FA19EFD08C1A4DDCB6F919137FAF203E"/>
    <w:rsid w:val="009365D2"/>
  </w:style>
  <w:style w:type="paragraph" w:customStyle="1" w:styleId="21DFBF7713FD4E79BE245528160C2448">
    <w:name w:val="21DFBF7713FD4E79BE245528160C2448"/>
    <w:rsid w:val="009365D2"/>
  </w:style>
  <w:style w:type="paragraph" w:customStyle="1" w:styleId="F5F57E88245343BC80397D990DA443AB">
    <w:name w:val="F5F57E88245343BC80397D990DA443AB"/>
    <w:rsid w:val="009365D2"/>
  </w:style>
  <w:style w:type="paragraph" w:customStyle="1" w:styleId="29C0C6EEF5BA445FB1F9339BBF5EE13D">
    <w:name w:val="29C0C6EEF5BA445FB1F9339BBF5EE13D"/>
    <w:rsid w:val="009365D2"/>
  </w:style>
  <w:style w:type="paragraph" w:customStyle="1" w:styleId="C5D545DFB04F4974ACA6915829D65A77">
    <w:name w:val="C5D545DFB04F4974ACA6915829D65A77"/>
    <w:rsid w:val="009365D2"/>
  </w:style>
  <w:style w:type="paragraph" w:customStyle="1" w:styleId="B6EC9FD7C01C4F0C9A263636F6D41702">
    <w:name w:val="B6EC9FD7C01C4F0C9A263636F6D41702"/>
    <w:rsid w:val="009365D2"/>
  </w:style>
  <w:style w:type="paragraph" w:customStyle="1" w:styleId="742A8280B5D6423C9B50B8E6E5DD9CBE">
    <w:name w:val="742A8280B5D6423C9B50B8E6E5DD9CBE"/>
    <w:rsid w:val="009365D2"/>
  </w:style>
  <w:style w:type="paragraph" w:customStyle="1" w:styleId="1B2DC63C183A496F86F997ABBD9EBA10">
    <w:name w:val="1B2DC63C183A496F86F997ABBD9EBA10"/>
    <w:rsid w:val="009365D2"/>
  </w:style>
  <w:style w:type="paragraph" w:customStyle="1" w:styleId="62AA1FEECF244011B5FDD0B37FB0217B">
    <w:name w:val="62AA1FEECF244011B5FDD0B37FB0217B"/>
    <w:rsid w:val="009365D2"/>
  </w:style>
  <w:style w:type="paragraph" w:customStyle="1" w:styleId="2E6B240963184721984ACE734E309F39">
    <w:name w:val="2E6B240963184721984ACE734E309F39"/>
    <w:rsid w:val="009365D2"/>
  </w:style>
  <w:style w:type="paragraph" w:customStyle="1" w:styleId="0B859DDE023849C3A9DF1B8D19E289CE">
    <w:name w:val="0B859DDE023849C3A9DF1B8D19E289CE"/>
    <w:rsid w:val="009365D2"/>
  </w:style>
  <w:style w:type="paragraph" w:customStyle="1" w:styleId="2337B066CA2041A7B806B573252C2EC3">
    <w:name w:val="2337B066CA2041A7B806B573252C2EC3"/>
    <w:rsid w:val="009365D2"/>
  </w:style>
  <w:style w:type="paragraph" w:customStyle="1" w:styleId="4B66EF65AC2045C4887A5B018EC2574C">
    <w:name w:val="4B66EF65AC2045C4887A5B018EC2574C"/>
    <w:rsid w:val="009365D2"/>
  </w:style>
  <w:style w:type="paragraph" w:customStyle="1" w:styleId="0B8BAB55467D4D5BAE3E195B7A94B0E6">
    <w:name w:val="0B8BAB55467D4D5BAE3E195B7A94B0E6"/>
    <w:rsid w:val="009365D2"/>
  </w:style>
  <w:style w:type="paragraph" w:customStyle="1" w:styleId="4A29F472A44E4B3996D1284C0A54975F">
    <w:name w:val="4A29F472A44E4B3996D1284C0A54975F"/>
    <w:rsid w:val="009365D2"/>
  </w:style>
  <w:style w:type="paragraph" w:customStyle="1" w:styleId="32B8573E5D394789B03D9FFDC0589D04">
    <w:name w:val="32B8573E5D394789B03D9FFDC0589D04"/>
    <w:rsid w:val="009365D2"/>
  </w:style>
  <w:style w:type="paragraph" w:customStyle="1" w:styleId="4721A1A3F6E44FB2818585BF623D75F1">
    <w:name w:val="4721A1A3F6E44FB2818585BF623D75F1"/>
    <w:rsid w:val="009365D2"/>
  </w:style>
  <w:style w:type="paragraph" w:customStyle="1" w:styleId="F7487E033EB6461E8B09C13F7F83FBAB">
    <w:name w:val="F7487E033EB6461E8B09C13F7F83FBAB"/>
    <w:rsid w:val="009365D2"/>
  </w:style>
  <w:style w:type="paragraph" w:customStyle="1" w:styleId="62E3A2ED789941989D8E121DF67F84BE">
    <w:name w:val="62E3A2ED789941989D8E121DF67F84BE"/>
    <w:rsid w:val="009365D2"/>
  </w:style>
  <w:style w:type="paragraph" w:customStyle="1" w:styleId="BD1FCCB73CC940BB814DCD9F03ABBD7B">
    <w:name w:val="BD1FCCB73CC940BB814DCD9F03ABBD7B"/>
    <w:rsid w:val="009365D2"/>
  </w:style>
  <w:style w:type="paragraph" w:customStyle="1" w:styleId="CD03932717744FA08FFEBACD0D7081A5">
    <w:name w:val="CD03932717744FA08FFEBACD0D7081A5"/>
    <w:rsid w:val="009365D2"/>
  </w:style>
  <w:style w:type="paragraph" w:customStyle="1" w:styleId="00433F26C8A94342BAEFCF11FDB87BE2">
    <w:name w:val="00433F26C8A94342BAEFCF11FDB87BE2"/>
    <w:rsid w:val="009365D2"/>
  </w:style>
  <w:style w:type="paragraph" w:customStyle="1" w:styleId="71A2732C177F4E78BDF32781584F67C4">
    <w:name w:val="71A2732C177F4E78BDF32781584F67C4"/>
    <w:rsid w:val="009365D2"/>
  </w:style>
  <w:style w:type="paragraph" w:customStyle="1" w:styleId="07FC17B71D4B44768F78310BF85149D2">
    <w:name w:val="07FC17B71D4B44768F78310BF85149D2"/>
    <w:rsid w:val="009365D2"/>
  </w:style>
  <w:style w:type="paragraph" w:customStyle="1" w:styleId="E96A5F63FB28457DAA12893FEB7D9E19">
    <w:name w:val="E96A5F63FB28457DAA12893FEB7D9E19"/>
    <w:rsid w:val="009365D2"/>
  </w:style>
  <w:style w:type="paragraph" w:customStyle="1" w:styleId="1A02B222AD1C49F7B615819E0D5AFB0F">
    <w:name w:val="1A02B222AD1C49F7B615819E0D5AFB0F"/>
    <w:rsid w:val="009365D2"/>
  </w:style>
  <w:style w:type="paragraph" w:customStyle="1" w:styleId="030D57682ACC49F6A8B8EB2A9CAD5E05">
    <w:name w:val="030D57682ACC49F6A8B8EB2A9CAD5E05"/>
    <w:rsid w:val="009365D2"/>
  </w:style>
  <w:style w:type="paragraph" w:customStyle="1" w:styleId="806D53984C8A4B239FC4A68976EA8A85">
    <w:name w:val="806D53984C8A4B239FC4A68976EA8A85"/>
    <w:rsid w:val="009365D2"/>
  </w:style>
  <w:style w:type="paragraph" w:customStyle="1" w:styleId="556AFFEEE9A44F179AAE5EEC5DCE7D71">
    <w:name w:val="556AFFEEE9A44F179AAE5EEC5DCE7D71"/>
    <w:rsid w:val="009365D2"/>
  </w:style>
  <w:style w:type="paragraph" w:customStyle="1" w:styleId="4A6D49C3EA464FD59C59D01C1DC1E5D5">
    <w:name w:val="4A6D49C3EA464FD59C59D01C1DC1E5D5"/>
    <w:rsid w:val="009365D2"/>
  </w:style>
  <w:style w:type="paragraph" w:customStyle="1" w:styleId="8B311179869B4D279B0E3F7BCE3C5CEF">
    <w:name w:val="8B311179869B4D279B0E3F7BCE3C5CEF"/>
    <w:rsid w:val="009365D2"/>
  </w:style>
  <w:style w:type="paragraph" w:customStyle="1" w:styleId="530884232ED447348E5FA3FE9F7FA370">
    <w:name w:val="530884232ED447348E5FA3FE9F7FA370"/>
    <w:rsid w:val="009365D2"/>
  </w:style>
  <w:style w:type="paragraph" w:customStyle="1" w:styleId="06C941BA62DF4DF5807E6BA35D9BCE5A">
    <w:name w:val="06C941BA62DF4DF5807E6BA35D9BCE5A"/>
    <w:rsid w:val="009365D2"/>
  </w:style>
  <w:style w:type="paragraph" w:customStyle="1" w:styleId="0CA9862B9EA44DB09CB7223BC5FB3CAA">
    <w:name w:val="0CA9862B9EA44DB09CB7223BC5FB3CAA"/>
    <w:rsid w:val="009365D2"/>
  </w:style>
  <w:style w:type="paragraph" w:customStyle="1" w:styleId="A7FBF3131FDD4E48A3ADD9F7116DD1D2">
    <w:name w:val="A7FBF3131FDD4E48A3ADD9F7116DD1D2"/>
    <w:rsid w:val="009365D2"/>
  </w:style>
  <w:style w:type="paragraph" w:customStyle="1" w:styleId="6F2FB5DDE0E84BDC9F3ACE947606E218">
    <w:name w:val="6F2FB5DDE0E84BDC9F3ACE947606E218"/>
    <w:rsid w:val="009365D2"/>
  </w:style>
  <w:style w:type="paragraph" w:customStyle="1" w:styleId="EECA1F740DF44D86B30BE33CB48F8292">
    <w:name w:val="EECA1F740DF44D86B30BE33CB48F8292"/>
    <w:rsid w:val="009365D2"/>
  </w:style>
  <w:style w:type="paragraph" w:customStyle="1" w:styleId="9A7C928648864B619C308FEFEB8B3C04">
    <w:name w:val="9A7C928648864B619C308FEFEB8B3C04"/>
    <w:rsid w:val="009365D2"/>
  </w:style>
  <w:style w:type="paragraph" w:customStyle="1" w:styleId="A315D23634BD48ADAF6C438D96341938">
    <w:name w:val="A315D23634BD48ADAF6C438D96341938"/>
    <w:rsid w:val="009365D2"/>
  </w:style>
  <w:style w:type="paragraph" w:customStyle="1" w:styleId="1FCFBD61A2604C369A738664D6010D32">
    <w:name w:val="1FCFBD61A2604C369A738664D6010D32"/>
    <w:rsid w:val="009365D2"/>
  </w:style>
  <w:style w:type="paragraph" w:customStyle="1" w:styleId="E35E15DF806E49B3BFCBC70F9309E000">
    <w:name w:val="E35E15DF806E49B3BFCBC70F9309E000"/>
    <w:rsid w:val="009365D2"/>
  </w:style>
  <w:style w:type="paragraph" w:customStyle="1" w:styleId="7D20B4999CE34344916FFB9E7BD56518">
    <w:name w:val="7D20B4999CE34344916FFB9E7BD56518"/>
    <w:rsid w:val="009365D2"/>
  </w:style>
  <w:style w:type="paragraph" w:customStyle="1" w:styleId="2891864899934747994133A60644F26E">
    <w:name w:val="2891864899934747994133A60644F26E"/>
    <w:rsid w:val="009365D2"/>
  </w:style>
  <w:style w:type="paragraph" w:customStyle="1" w:styleId="F4C2B1768D6E4DED8C5B08BC421D1CE8">
    <w:name w:val="F4C2B1768D6E4DED8C5B08BC421D1CE8"/>
    <w:rsid w:val="009365D2"/>
  </w:style>
  <w:style w:type="paragraph" w:customStyle="1" w:styleId="DC000EC827DF4D10B1EFDCA815BB3F4D">
    <w:name w:val="DC000EC827DF4D10B1EFDCA815BB3F4D"/>
    <w:rsid w:val="009365D2"/>
  </w:style>
  <w:style w:type="paragraph" w:customStyle="1" w:styleId="3C483B345DE64DC1932298DBA5CA3AF2">
    <w:name w:val="3C483B345DE64DC1932298DBA5CA3AF2"/>
    <w:rsid w:val="009365D2"/>
  </w:style>
  <w:style w:type="paragraph" w:customStyle="1" w:styleId="1C238F4F59C0412D8E1ED0B36682125E">
    <w:name w:val="1C238F4F59C0412D8E1ED0B36682125E"/>
    <w:rsid w:val="009365D2"/>
  </w:style>
  <w:style w:type="paragraph" w:customStyle="1" w:styleId="25A727B1334F4BB1BFEFD651C4F2EC2C">
    <w:name w:val="25A727B1334F4BB1BFEFD651C4F2EC2C"/>
    <w:rsid w:val="009365D2"/>
  </w:style>
  <w:style w:type="paragraph" w:customStyle="1" w:styleId="22302CE6FF154FEA99E3EEA09E2C1A8C">
    <w:name w:val="22302CE6FF154FEA99E3EEA09E2C1A8C"/>
    <w:rsid w:val="009365D2"/>
  </w:style>
  <w:style w:type="paragraph" w:customStyle="1" w:styleId="BC1848B9347546758105BF5E1C57FFDC">
    <w:name w:val="BC1848B9347546758105BF5E1C57FFDC"/>
    <w:rsid w:val="009365D2"/>
  </w:style>
  <w:style w:type="paragraph" w:customStyle="1" w:styleId="D707B34537464534B122B2FB540DFFF3">
    <w:name w:val="D707B34537464534B122B2FB540DFFF3"/>
    <w:rsid w:val="009365D2"/>
  </w:style>
  <w:style w:type="paragraph" w:customStyle="1" w:styleId="892A06F7681E4B018BE4BACB34F0E48B">
    <w:name w:val="892A06F7681E4B018BE4BACB34F0E48B"/>
    <w:rsid w:val="009365D2"/>
  </w:style>
  <w:style w:type="paragraph" w:customStyle="1" w:styleId="00AA040327654371B559A09A2FB8A8BB">
    <w:name w:val="00AA040327654371B559A09A2FB8A8BB"/>
    <w:rsid w:val="009365D2"/>
  </w:style>
  <w:style w:type="paragraph" w:customStyle="1" w:styleId="C7B9C4EEBD824A08AFD464659C676403">
    <w:name w:val="C7B9C4EEBD824A08AFD464659C676403"/>
    <w:rsid w:val="009365D2"/>
  </w:style>
  <w:style w:type="paragraph" w:customStyle="1" w:styleId="6D7BB5BE7F3B4065A320D7E935C03853">
    <w:name w:val="6D7BB5BE7F3B4065A320D7E935C03853"/>
    <w:rsid w:val="009365D2"/>
  </w:style>
  <w:style w:type="paragraph" w:customStyle="1" w:styleId="FE9A7B8DDFA24EFE931EF832F8572648">
    <w:name w:val="FE9A7B8DDFA24EFE931EF832F8572648"/>
    <w:rsid w:val="009365D2"/>
  </w:style>
  <w:style w:type="paragraph" w:customStyle="1" w:styleId="F825792F80A2424C8F8DF70B40BCF7C5">
    <w:name w:val="F825792F80A2424C8F8DF70B40BCF7C5"/>
    <w:rsid w:val="009365D2"/>
  </w:style>
  <w:style w:type="paragraph" w:customStyle="1" w:styleId="1E267818E6434CE7880691E220AB4C37">
    <w:name w:val="1E267818E6434CE7880691E220AB4C37"/>
    <w:rsid w:val="009365D2"/>
  </w:style>
  <w:style w:type="paragraph" w:customStyle="1" w:styleId="79B719FB7C534E4C99F6FA237B46EB61">
    <w:name w:val="79B719FB7C534E4C99F6FA237B46EB61"/>
    <w:rsid w:val="009365D2"/>
  </w:style>
  <w:style w:type="paragraph" w:customStyle="1" w:styleId="F70137AE939F43C4AC80B826C74CFF32">
    <w:name w:val="F70137AE939F43C4AC80B826C74CFF32"/>
    <w:rsid w:val="009365D2"/>
  </w:style>
  <w:style w:type="paragraph" w:customStyle="1" w:styleId="B8DE770BD8A44A81950E7389AAA267EB">
    <w:name w:val="B8DE770BD8A44A81950E7389AAA267EB"/>
    <w:rsid w:val="009365D2"/>
  </w:style>
  <w:style w:type="paragraph" w:customStyle="1" w:styleId="042302CBCD8F45A1BFDFB12967ED3A86">
    <w:name w:val="042302CBCD8F45A1BFDFB12967ED3A86"/>
    <w:rsid w:val="009365D2"/>
  </w:style>
  <w:style w:type="paragraph" w:customStyle="1" w:styleId="AA05255E7E224F01BB8C40CC5AA629EF">
    <w:name w:val="AA05255E7E224F01BB8C40CC5AA629EF"/>
    <w:rsid w:val="009365D2"/>
  </w:style>
  <w:style w:type="paragraph" w:customStyle="1" w:styleId="AD37F6B82F87491D94E7B55963182ADA">
    <w:name w:val="AD37F6B82F87491D94E7B55963182ADA"/>
    <w:rsid w:val="009365D2"/>
  </w:style>
  <w:style w:type="paragraph" w:customStyle="1" w:styleId="13FCFE4E32314EB9906D4EBD15EFBBFC">
    <w:name w:val="13FCFE4E32314EB9906D4EBD15EFBBFC"/>
    <w:rsid w:val="009365D2"/>
  </w:style>
  <w:style w:type="paragraph" w:customStyle="1" w:styleId="94B24283B3C74174801C5EA1F59092A0">
    <w:name w:val="94B24283B3C74174801C5EA1F59092A0"/>
    <w:rsid w:val="009365D2"/>
  </w:style>
  <w:style w:type="paragraph" w:customStyle="1" w:styleId="D713595C1EBF46648574587D071587C1">
    <w:name w:val="D713595C1EBF46648574587D071587C1"/>
    <w:rsid w:val="009365D2"/>
  </w:style>
  <w:style w:type="paragraph" w:customStyle="1" w:styleId="AB107B8CD8384127AD98C39296374F87">
    <w:name w:val="AB107B8CD8384127AD98C39296374F87"/>
    <w:rsid w:val="009365D2"/>
  </w:style>
  <w:style w:type="paragraph" w:customStyle="1" w:styleId="CD39789F9CE54D59821C1E3DDE0D0EEB">
    <w:name w:val="CD39789F9CE54D59821C1E3DDE0D0EEB"/>
    <w:rsid w:val="009365D2"/>
  </w:style>
  <w:style w:type="paragraph" w:customStyle="1" w:styleId="E6C98010B0C7413C9F478A62CEE0F72F">
    <w:name w:val="E6C98010B0C7413C9F478A62CEE0F72F"/>
    <w:rsid w:val="009365D2"/>
  </w:style>
  <w:style w:type="paragraph" w:customStyle="1" w:styleId="FBD39C71194A423991F0D530E91EF3C2">
    <w:name w:val="FBD39C71194A423991F0D530E91EF3C2"/>
    <w:rsid w:val="009365D2"/>
  </w:style>
  <w:style w:type="paragraph" w:customStyle="1" w:styleId="77C8257DAD154497851901B96AB2528B">
    <w:name w:val="77C8257DAD154497851901B96AB2528B"/>
    <w:rsid w:val="009365D2"/>
  </w:style>
  <w:style w:type="paragraph" w:customStyle="1" w:styleId="930740CE838C47C3A02D776677790758">
    <w:name w:val="930740CE838C47C3A02D776677790758"/>
    <w:rsid w:val="009365D2"/>
  </w:style>
  <w:style w:type="paragraph" w:customStyle="1" w:styleId="AE8F1F3408EA4F8B9855BC57037A7AB6">
    <w:name w:val="AE8F1F3408EA4F8B9855BC57037A7AB6"/>
    <w:rsid w:val="009365D2"/>
  </w:style>
  <w:style w:type="paragraph" w:customStyle="1" w:styleId="A89CDEC73B1E4F958E7D315AB854FB33">
    <w:name w:val="A89CDEC73B1E4F958E7D315AB854FB33"/>
    <w:rsid w:val="009365D2"/>
  </w:style>
  <w:style w:type="paragraph" w:customStyle="1" w:styleId="5E666876D79E47A3848ACDD7A5C2603F">
    <w:name w:val="5E666876D79E47A3848ACDD7A5C2603F"/>
    <w:rsid w:val="009365D2"/>
  </w:style>
  <w:style w:type="paragraph" w:customStyle="1" w:styleId="24E210C1B03346BFB1C28DF9C090B620">
    <w:name w:val="24E210C1B03346BFB1C28DF9C090B620"/>
    <w:rsid w:val="009365D2"/>
  </w:style>
  <w:style w:type="paragraph" w:customStyle="1" w:styleId="6A86D2EEC09443358926B0D1E581377D">
    <w:name w:val="6A86D2EEC09443358926B0D1E581377D"/>
    <w:rsid w:val="009365D2"/>
  </w:style>
  <w:style w:type="paragraph" w:customStyle="1" w:styleId="396A4819791843EAAB131CD1FDC5D9B0">
    <w:name w:val="396A4819791843EAAB131CD1FDC5D9B0"/>
    <w:rsid w:val="009365D2"/>
  </w:style>
  <w:style w:type="paragraph" w:customStyle="1" w:styleId="844573600E554833BCD116AA4A0BA851">
    <w:name w:val="844573600E554833BCD116AA4A0BA851"/>
    <w:rsid w:val="009365D2"/>
  </w:style>
  <w:style w:type="paragraph" w:customStyle="1" w:styleId="2F148581B0744ADA921F76E7BFCD93B4">
    <w:name w:val="2F148581B0744ADA921F76E7BFCD93B4"/>
    <w:rsid w:val="009365D2"/>
  </w:style>
  <w:style w:type="paragraph" w:customStyle="1" w:styleId="26B52F72A8B44C90BC508E971C735487">
    <w:name w:val="26B52F72A8B44C90BC508E971C735487"/>
    <w:rsid w:val="009365D2"/>
  </w:style>
  <w:style w:type="paragraph" w:customStyle="1" w:styleId="93DDD53B6A5643EFB924342B5D2FBEB4">
    <w:name w:val="93DDD53B6A5643EFB924342B5D2FBEB4"/>
    <w:rsid w:val="009365D2"/>
  </w:style>
  <w:style w:type="paragraph" w:customStyle="1" w:styleId="43C1999B24874E05953294756A4A27C4">
    <w:name w:val="43C1999B24874E05953294756A4A27C4"/>
    <w:rsid w:val="009365D2"/>
  </w:style>
  <w:style w:type="paragraph" w:customStyle="1" w:styleId="22D1F19263C44FF8960932C897DF9E91">
    <w:name w:val="22D1F19263C44FF8960932C897DF9E91"/>
    <w:rsid w:val="009365D2"/>
  </w:style>
  <w:style w:type="paragraph" w:customStyle="1" w:styleId="EE5F88F920934F968BF893A4CB6C6A5C">
    <w:name w:val="EE5F88F920934F968BF893A4CB6C6A5C"/>
    <w:rsid w:val="009365D2"/>
  </w:style>
  <w:style w:type="paragraph" w:customStyle="1" w:styleId="EE5744E39B53459E9B15F0E27E22B75D">
    <w:name w:val="EE5744E39B53459E9B15F0E27E22B75D"/>
    <w:rsid w:val="009365D2"/>
  </w:style>
  <w:style w:type="paragraph" w:customStyle="1" w:styleId="8CE8821B889146C186ED17FADECAE53F">
    <w:name w:val="8CE8821B889146C186ED17FADECAE53F"/>
    <w:rsid w:val="009365D2"/>
  </w:style>
  <w:style w:type="paragraph" w:customStyle="1" w:styleId="2A3062EFAE654E2D89B64CCBFDE8A413">
    <w:name w:val="2A3062EFAE654E2D89B64CCBFDE8A413"/>
    <w:rsid w:val="009365D2"/>
  </w:style>
  <w:style w:type="paragraph" w:customStyle="1" w:styleId="1C384279637D4637B7A34365A1E2D0AE">
    <w:name w:val="1C384279637D4637B7A34365A1E2D0AE"/>
    <w:rsid w:val="009365D2"/>
  </w:style>
  <w:style w:type="paragraph" w:customStyle="1" w:styleId="6F5E891F402F443D9098331E01C666BB">
    <w:name w:val="6F5E891F402F443D9098331E01C666BB"/>
    <w:rsid w:val="009365D2"/>
  </w:style>
  <w:style w:type="paragraph" w:customStyle="1" w:styleId="22CAD66DCA8A417E995C3B8636B29900">
    <w:name w:val="22CAD66DCA8A417E995C3B8636B29900"/>
    <w:rsid w:val="009365D2"/>
  </w:style>
  <w:style w:type="paragraph" w:customStyle="1" w:styleId="D9F9ED8D0EEC492BB1276EA577DE7B94">
    <w:name w:val="D9F9ED8D0EEC492BB1276EA577DE7B94"/>
    <w:rsid w:val="009365D2"/>
  </w:style>
  <w:style w:type="paragraph" w:customStyle="1" w:styleId="74CA5A60E8004A319604549A96059049">
    <w:name w:val="74CA5A60E8004A319604549A96059049"/>
    <w:rsid w:val="009365D2"/>
  </w:style>
  <w:style w:type="paragraph" w:customStyle="1" w:styleId="93C4FD1B428D4F028AD8C1D9C7B6E951">
    <w:name w:val="93C4FD1B428D4F028AD8C1D9C7B6E951"/>
    <w:rsid w:val="009365D2"/>
  </w:style>
  <w:style w:type="paragraph" w:customStyle="1" w:styleId="2B02ECAB15F64997B9308CAA7DEF8524">
    <w:name w:val="2B02ECAB15F64997B9308CAA7DEF8524"/>
    <w:rsid w:val="009365D2"/>
  </w:style>
  <w:style w:type="paragraph" w:customStyle="1" w:styleId="C4A7CD3199B54D3DA16715D5A232445C">
    <w:name w:val="C4A7CD3199B54D3DA16715D5A232445C"/>
    <w:rsid w:val="009365D2"/>
  </w:style>
  <w:style w:type="paragraph" w:customStyle="1" w:styleId="C900F765754F4326849ADCE2EBE41C4A">
    <w:name w:val="C900F765754F4326849ADCE2EBE41C4A"/>
    <w:rsid w:val="009365D2"/>
  </w:style>
  <w:style w:type="paragraph" w:customStyle="1" w:styleId="0AF0105A4392439FB34C6C2EEFE1B6E3">
    <w:name w:val="0AF0105A4392439FB34C6C2EEFE1B6E3"/>
    <w:rsid w:val="009365D2"/>
  </w:style>
  <w:style w:type="paragraph" w:customStyle="1" w:styleId="FEC3F127934F4CD7A4D491B59CFFFD9E">
    <w:name w:val="FEC3F127934F4CD7A4D491B59CFFFD9E"/>
    <w:rsid w:val="009365D2"/>
  </w:style>
  <w:style w:type="paragraph" w:customStyle="1" w:styleId="468AD8E6D418459C902DE974DC3B8157">
    <w:name w:val="468AD8E6D418459C902DE974DC3B8157"/>
    <w:rsid w:val="009365D2"/>
  </w:style>
  <w:style w:type="paragraph" w:customStyle="1" w:styleId="0EDDBB4FA19D438B8840FFB473C48029">
    <w:name w:val="0EDDBB4FA19D438B8840FFB473C48029"/>
    <w:rsid w:val="009365D2"/>
  </w:style>
  <w:style w:type="paragraph" w:customStyle="1" w:styleId="3D7BE3D405884BDA9100AB157722430A">
    <w:name w:val="3D7BE3D405884BDA9100AB157722430A"/>
    <w:rsid w:val="009365D2"/>
  </w:style>
  <w:style w:type="paragraph" w:customStyle="1" w:styleId="BEED476688D247B698AFA7802BE8710C">
    <w:name w:val="BEED476688D247B698AFA7802BE8710C"/>
    <w:rsid w:val="009365D2"/>
  </w:style>
  <w:style w:type="paragraph" w:customStyle="1" w:styleId="AAC9C801D62C4C7781B2F02BB8AEABB0">
    <w:name w:val="AAC9C801D62C4C7781B2F02BB8AEABB0"/>
    <w:rsid w:val="009365D2"/>
  </w:style>
  <w:style w:type="paragraph" w:customStyle="1" w:styleId="A75939D387504BBAA00139F7F87CF5AF">
    <w:name w:val="A75939D387504BBAA00139F7F87CF5AF"/>
    <w:rsid w:val="009365D2"/>
  </w:style>
  <w:style w:type="paragraph" w:customStyle="1" w:styleId="6989BBA8F5C046D6A1D85841021068E7">
    <w:name w:val="6989BBA8F5C046D6A1D85841021068E7"/>
    <w:rsid w:val="009365D2"/>
  </w:style>
  <w:style w:type="paragraph" w:customStyle="1" w:styleId="0055C603167E4B8FBC57A56B052FE07E">
    <w:name w:val="0055C603167E4B8FBC57A56B052FE07E"/>
    <w:rsid w:val="009365D2"/>
  </w:style>
  <w:style w:type="paragraph" w:customStyle="1" w:styleId="FC9C49F7C6654E14B8B6348C310F778E">
    <w:name w:val="FC9C49F7C6654E14B8B6348C310F778E"/>
    <w:rsid w:val="009365D2"/>
  </w:style>
  <w:style w:type="paragraph" w:customStyle="1" w:styleId="C37A193335D34C0F8D6EC031F671ABCC">
    <w:name w:val="C37A193335D34C0F8D6EC031F671ABCC"/>
    <w:rsid w:val="009365D2"/>
  </w:style>
  <w:style w:type="paragraph" w:customStyle="1" w:styleId="89FF6ACA64B245189AB10B0D7E3D6595">
    <w:name w:val="89FF6ACA64B245189AB10B0D7E3D6595"/>
    <w:rsid w:val="009365D2"/>
  </w:style>
  <w:style w:type="paragraph" w:customStyle="1" w:styleId="F0DA4BC675ED4DEBBD8C4792B3952FC8">
    <w:name w:val="F0DA4BC675ED4DEBBD8C4792B3952FC8"/>
    <w:rsid w:val="009365D2"/>
  </w:style>
  <w:style w:type="paragraph" w:customStyle="1" w:styleId="FDA4D16DE18E4C92B7AF112ED59E3FE5">
    <w:name w:val="FDA4D16DE18E4C92B7AF112ED59E3FE5"/>
    <w:rsid w:val="009365D2"/>
  </w:style>
  <w:style w:type="paragraph" w:customStyle="1" w:styleId="E80890EA64194EE4AECFBF5D6D8BB09D">
    <w:name w:val="E80890EA64194EE4AECFBF5D6D8BB09D"/>
    <w:rsid w:val="009365D2"/>
  </w:style>
  <w:style w:type="paragraph" w:customStyle="1" w:styleId="6FF56C598CE54E79A8FC4B23656455D5">
    <w:name w:val="6FF56C598CE54E79A8FC4B23656455D5"/>
    <w:rsid w:val="009365D2"/>
  </w:style>
  <w:style w:type="paragraph" w:customStyle="1" w:styleId="9359693F9353486590FA018CF6435A74">
    <w:name w:val="9359693F9353486590FA018CF6435A74"/>
    <w:rsid w:val="009365D2"/>
  </w:style>
  <w:style w:type="paragraph" w:customStyle="1" w:styleId="62D369ED78844F72B9EFCB90083FF18B">
    <w:name w:val="62D369ED78844F72B9EFCB90083FF18B"/>
    <w:rsid w:val="009365D2"/>
  </w:style>
  <w:style w:type="paragraph" w:customStyle="1" w:styleId="106DC20132B14D679D6FD018A0F9EA5A">
    <w:name w:val="106DC20132B14D679D6FD018A0F9EA5A"/>
    <w:rsid w:val="009365D2"/>
  </w:style>
  <w:style w:type="paragraph" w:customStyle="1" w:styleId="145194E2442445EAB237BEEE76164AEC">
    <w:name w:val="145194E2442445EAB237BEEE76164AEC"/>
    <w:rsid w:val="009365D2"/>
  </w:style>
  <w:style w:type="paragraph" w:customStyle="1" w:styleId="E79A635E8A994F8990CAA4C0AD4D992E">
    <w:name w:val="E79A635E8A994F8990CAA4C0AD4D992E"/>
    <w:rsid w:val="009365D2"/>
  </w:style>
  <w:style w:type="paragraph" w:customStyle="1" w:styleId="C70919B7E60B47F5BB75F3AEF7581CF1">
    <w:name w:val="C70919B7E60B47F5BB75F3AEF7581CF1"/>
    <w:rsid w:val="009365D2"/>
  </w:style>
  <w:style w:type="paragraph" w:customStyle="1" w:styleId="C45A673E96184621B41DA54E40DDE02A">
    <w:name w:val="C45A673E96184621B41DA54E40DDE02A"/>
    <w:rsid w:val="009365D2"/>
  </w:style>
  <w:style w:type="paragraph" w:customStyle="1" w:styleId="C1CBDEF1331A4A37BC5796CFF7FC15D5">
    <w:name w:val="C1CBDEF1331A4A37BC5796CFF7FC15D5"/>
    <w:rsid w:val="009365D2"/>
  </w:style>
  <w:style w:type="paragraph" w:customStyle="1" w:styleId="2F0E0D891B11465BAACBAC6FB273F167">
    <w:name w:val="2F0E0D891B11465BAACBAC6FB273F167"/>
    <w:rsid w:val="009365D2"/>
  </w:style>
  <w:style w:type="paragraph" w:customStyle="1" w:styleId="2E2CE8F72DBC410784C0E0895C65A8F0">
    <w:name w:val="2E2CE8F72DBC410784C0E0895C65A8F0"/>
    <w:rsid w:val="009365D2"/>
  </w:style>
  <w:style w:type="paragraph" w:customStyle="1" w:styleId="ECDC8FA908C542B18F5903A20DCF3655">
    <w:name w:val="ECDC8FA908C542B18F5903A20DCF3655"/>
    <w:rsid w:val="009365D2"/>
  </w:style>
  <w:style w:type="paragraph" w:customStyle="1" w:styleId="420CFCFB63314658AA1CDE2409A270B3">
    <w:name w:val="420CFCFB63314658AA1CDE2409A270B3"/>
    <w:rsid w:val="009365D2"/>
  </w:style>
  <w:style w:type="paragraph" w:customStyle="1" w:styleId="4DB29796AEE3470181D57BB84DA20904">
    <w:name w:val="4DB29796AEE3470181D57BB84DA20904"/>
    <w:rsid w:val="009365D2"/>
  </w:style>
  <w:style w:type="paragraph" w:customStyle="1" w:styleId="E63B6C52914E4DB68C576E656B289FBA">
    <w:name w:val="E63B6C52914E4DB68C576E656B289FBA"/>
    <w:rsid w:val="009365D2"/>
  </w:style>
  <w:style w:type="paragraph" w:customStyle="1" w:styleId="0043CC62A0854230BDDB6C99EED1000B">
    <w:name w:val="0043CC62A0854230BDDB6C99EED1000B"/>
    <w:rsid w:val="009365D2"/>
  </w:style>
  <w:style w:type="paragraph" w:customStyle="1" w:styleId="6D7BD82B688941A782F2DD36141B4185">
    <w:name w:val="6D7BD82B688941A782F2DD36141B4185"/>
    <w:rsid w:val="009365D2"/>
  </w:style>
  <w:style w:type="paragraph" w:customStyle="1" w:styleId="C4DF0073D7E1479B9A5E6B8A036C3D6E">
    <w:name w:val="C4DF0073D7E1479B9A5E6B8A036C3D6E"/>
    <w:rsid w:val="009365D2"/>
  </w:style>
  <w:style w:type="paragraph" w:customStyle="1" w:styleId="6D23C2B4F09A40089133C7E7E7000658">
    <w:name w:val="6D23C2B4F09A40089133C7E7E7000658"/>
    <w:rsid w:val="009365D2"/>
  </w:style>
  <w:style w:type="paragraph" w:customStyle="1" w:styleId="1668757AB0CA41559028AA6C39DC1E96">
    <w:name w:val="1668757AB0CA41559028AA6C39DC1E96"/>
    <w:rsid w:val="009365D2"/>
  </w:style>
  <w:style w:type="paragraph" w:customStyle="1" w:styleId="78F217B629D74616846078B51044DCB6">
    <w:name w:val="78F217B629D74616846078B51044DCB6"/>
    <w:rsid w:val="009365D2"/>
  </w:style>
  <w:style w:type="paragraph" w:customStyle="1" w:styleId="F7D73952961E472B8AA17702A5B2F899">
    <w:name w:val="F7D73952961E472B8AA17702A5B2F899"/>
    <w:rsid w:val="009365D2"/>
  </w:style>
  <w:style w:type="paragraph" w:customStyle="1" w:styleId="AFC5D2513A664070BF27E47CB1B84B1D">
    <w:name w:val="AFC5D2513A664070BF27E47CB1B84B1D"/>
    <w:rsid w:val="009365D2"/>
  </w:style>
  <w:style w:type="paragraph" w:customStyle="1" w:styleId="9D453D9F60BF476C9141FA5D34AAFE1E">
    <w:name w:val="9D453D9F60BF476C9141FA5D34AAFE1E"/>
    <w:rsid w:val="009365D2"/>
  </w:style>
  <w:style w:type="paragraph" w:customStyle="1" w:styleId="BF012F99564C45199259A04164B450D6">
    <w:name w:val="BF012F99564C45199259A04164B450D6"/>
    <w:rsid w:val="009365D2"/>
  </w:style>
  <w:style w:type="paragraph" w:customStyle="1" w:styleId="4CA19C3460FD4B8391897ABEEC6C49AC">
    <w:name w:val="4CA19C3460FD4B8391897ABEEC6C49AC"/>
    <w:rsid w:val="009365D2"/>
  </w:style>
  <w:style w:type="paragraph" w:customStyle="1" w:styleId="27774E4C34A043ACB302B7EB350614E4">
    <w:name w:val="27774E4C34A043ACB302B7EB350614E4"/>
    <w:rsid w:val="009365D2"/>
  </w:style>
  <w:style w:type="paragraph" w:customStyle="1" w:styleId="786DA8FDC23D41F2A6D03CFC435F43A8">
    <w:name w:val="786DA8FDC23D41F2A6D03CFC435F43A8"/>
    <w:rsid w:val="009365D2"/>
  </w:style>
  <w:style w:type="paragraph" w:customStyle="1" w:styleId="9CE072673ACF441A9C0566FF9B90BBCB">
    <w:name w:val="9CE072673ACF441A9C0566FF9B90BBCB"/>
    <w:rsid w:val="009365D2"/>
  </w:style>
  <w:style w:type="paragraph" w:customStyle="1" w:styleId="BA372F77D6954BF78399273ADC3000ED">
    <w:name w:val="BA372F77D6954BF78399273ADC3000ED"/>
    <w:rsid w:val="009365D2"/>
  </w:style>
  <w:style w:type="paragraph" w:customStyle="1" w:styleId="D568A9C2283348379E859FA072DB27C2">
    <w:name w:val="D568A9C2283348379E859FA072DB27C2"/>
    <w:rsid w:val="009365D2"/>
  </w:style>
  <w:style w:type="paragraph" w:customStyle="1" w:styleId="0135F8DF25EF4DA992F1C03C9FFD0035">
    <w:name w:val="0135F8DF25EF4DA992F1C03C9FFD0035"/>
    <w:rsid w:val="009365D2"/>
  </w:style>
  <w:style w:type="paragraph" w:customStyle="1" w:styleId="20C585707C434300AB9393703FE4251F">
    <w:name w:val="20C585707C434300AB9393703FE4251F"/>
    <w:rsid w:val="009365D2"/>
  </w:style>
  <w:style w:type="paragraph" w:customStyle="1" w:styleId="2C7C6ED5EC884C9D8C5B7B04B058353E">
    <w:name w:val="2C7C6ED5EC884C9D8C5B7B04B058353E"/>
    <w:rsid w:val="009365D2"/>
  </w:style>
  <w:style w:type="paragraph" w:customStyle="1" w:styleId="D8E42F8F6D594594BA899D369F0DAE63">
    <w:name w:val="D8E42F8F6D594594BA899D369F0DAE63"/>
    <w:rsid w:val="009365D2"/>
  </w:style>
  <w:style w:type="paragraph" w:customStyle="1" w:styleId="867F480235A8463D8AE6E24842EAD33F">
    <w:name w:val="867F480235A8463D8AE6E24842EAD33F"/>
    <w:rsid w:val="009365D2"/>
  </w:style>
  <w:style w:type="paragraph" w:customStyle="1" w:styleId="E7A952912CA7479BB8785DEA7058C362">
    <w:name w:val="E7A952912CA7479BB8785DEA7058C362"/>
    <w:rsid w:val="009365D2"/>
  </w:style>
  <w:style w:type="paragraph" w:customStyle="1" w:styleId="B7ADBD1D37274771B77D1BAC949B0352">
    <w:name w:val="B7ADBD1D37274771B77D1BAC949B0352"/>
    <w:rsid w:val="009365D2"/>
  </w:style>
  <w:style w:type="paragraph" w:customStyle="1" w:styleId="5A1D8396319C4AA4AAAAC7C2C1B0AC73">
    <w:name w:val="5A1D8396319C4AA4AAAAC7C2C1B0AC73"/>
    <w:rsid w:val="009365D2"/>
  </w:style>
  <w:style w:type="paragraph" w:customStyle="1" w:styleId="25FF1BA35AC94B84BC579A3B16384194">
    <w:name w:val="25FF1BA35AC94B84BC579A3B16384194"/>
    <w:rsid w:val="009365D2"/>
  </w:style>
  <w:style w:type="paragraph" w:customStyle="1" w:styleId="A8919739275D4B39993B585C90F6351F">
    <w:name w:val="A8919739275D4B39993B585C90F6351F"/>
    <w:rsid w:val="009365D2"/>
  </w:style>
  <w:style w:type="paragraph" w:customStyle="1" w:styleId="65517654C1BC49F7A25892BFF98A5A80">
    <w:name w:val="65517654C1BC49F7A25892BFF98A5A80"/>
    <w:rsid w:val="009365D2"/>
  </w:style>
  <w:style w:type="paragraph" w:customStyle="1" w:styleId="2F4F1E4906FF460AA72B93816DB34EF9">
    <w:name w:val="2F4F1E4906FF460AA72B93816DB34EF9"/>
    <w:rsid w:val="009365D2"/>
  </w:style>
  <w:style w:type="paragraph" w:customStyle="1" w:styleId="3AB3D7587FBD4988AA4B38C49E17B0A4">
    <w:name w:val="3AB3D7587FBD4988AA4B38C49E17B0A4"/>
    <w:rsid w:val="009365D2"/>
  </w:style>
  <w:style w:type="paragraph" w:customStyle="1" w:styleId="988368C7812C4AEAA9BBD40A4A424044">
    <w:name w:val="988368C7812C4AEAA9BBD40A4A424044"/>
    <w:rsid w:val="009365D2"/>
  </w:style>
  <w:style w:type="paragraph" w:customStyle="1" w:styleId="5DCC988EEB7A430299403A31B081B15C">
    <w:name w:val="5DCC988EEB7A430299403A31B081B15C"/>
    <w:rsid w:val="009365D2"/>
  </w:style>
  <w:style w:type="paragraph" w:customStyle="1" w:styleId="7712DA47D2D245F39315C791AF8F3FBF">
    <w:name w:val="7712DA47D2D245F39315C791AF8F3FBF"/>
    <w:rsid w:val="009365D2"/>
  </w:style>
  <w:style w:type="paragraph" w:customStyle="1" w:styleId="9945F1C9F2884AABBDD2C69F5DE7E74C">
    <w:name w:val="9945F1C9F2884AABBDD2C69F5DE7E74C"/>
    <w:rsid w:val="009365D2"/>
  </w:style>
  <w:style w:type="paragraph" w:customStyle="1" w:styleId="C0F2C3C1BA4C470AB138FFD380E8370B">
    <w:name w:val="C0F2C3C1BA4C470AB138FFD380E8370B"/>
    <w:rsid w:val="009365D2"/>
  </w:style>
  <w:style w:type="paragraph" w:customStyle="1" w:styleId="11DCC659C84942B4B0F0A1175083A6C2">
    <w:name w:val="11DCC659C84942B4B0F0A1175083A6C2"/>
    <w:rsid w:val="009365D2"/>
  </w:style>
  <w:style w:type="paragraph" w:customStyle="1" w:styleId="CB8CC192CABB486A92098914C22DC7F3">
    <w:name w:val="CB8CC192CABB486A92098914C22DC7F3"/>
    <w:rsid w:val="009365D2"/>
  </w:style>
  <w:style w:type="paragraph" w:customStyle="1" w:styleId="0FB554DF7ABE40A298DF7189EDF11EF1">
    <w:name w:val="0FB554DF7ABE40A298DF7189EDF11EF1"/>
    <w:rsid w:val="009365D2"/>
  </w:style>
  <w:style w:type="paragraph" w:customStyle="1" w:styleId="0E27559A6823463A9A62C8B95F80851C">
    <w:name w:val="0E27559A6823463A9A62C8B95F80851C"/>
    <w:rsid w:val="009365D2"/>
  </w:style>
  <w:style w:type="paragraph" w:customStyle="1" w:styleId="92CA0BF02DC54B1186A09946BD2694E2">
    <w:name w:val="92CA0BF02DC54B1186A09946BD2694E2"/>
    <w:rsid w:val="009365D2"/>
  </w:style>
  <w:style w:type="paragraph" w:customStyle="1" w:styleId="8BE956B9D29749019CFE9A1F58164AAA">
    <w:name w:val="8BE956B9D29749019CFE9A1F58164AAA"/>
    <w:rsid w:val="009365D2"/>
  </w:style>
  <w:style w:type="paragraph" w:customStyle="1" w:styleId="ECC2F533873B47129358DE322DCBF338">
    <w:name w:val="ECC2F533873B47129358DE322DCBF338"/>
    <w:rsid w:val="009365D2"/>
  </w:style>
  <w:style w:type="paragraph" w:customStyle="1" w:styleId="10825650189241A5962E39ECF8920F76">
    <w:name w:val="10825650189241A5962E39ECF8920F76"/>
    <w:rsid w:val="009365D2"/>
  </w:style>
  <w:style w:type="paragraph" w:customStyle="1" w:styleId="4A7B3871721E4DA399F6CF743F3B0734">
    <w:name w:val="4A7B3871721E4DA399F6CF743F3B0734"/>
    <w:rsid w:val="009365D2"/>
  </w:style>
  <w:style w:type="paragraph" w:customStyle="1" w:styleId="68126A1F465F49F9B82A02688D5C4E86">
    <w:name w:val="68126A1F465F49F9B82A02688D5C4E86"/>
    <w:rsid w:val="009365D2"/>
  </w:style>
  <w:style w:type="paragraph" w:customStyle="1" w:styleId="716F6B0BBD304DFCB9C08113086F8A50">
    <w:name w:val="716F6B0BBD304DFCB9C08113086F8A50"/>
    <w:rsid w:val="009365D2"/>
  </w:style>
  <w:style w:type="paragraph" w:customStyle="1" w:styleId="DE73C2813C25426B8E941902C8E2E9BE">
    <w:name w:val="DE73C2813C25426B8E941902C8E2E9BE"/>
    <w:rsid w:val="009365D2"/>
  </w:style>
  <w:style w:type="paragraph" w:customStyle="1" w:styleId="2BFF16B3C86D47DCB4A2AA32006BDF4C">
    <w:name w:val="2BFF16B3C86D47DCB4A2AA32006BDF4C"/>
    <w:rsid w:val="009365D2"/>
  </w:style>
  <w:style w:type="paragraph" w:customStyle="1" w:styleId="780EFA24FE874FB3BB36B5F41E4379E9">
    <w:name w:val="780EFA24FE874FB3BB36B5F41E4379E9"/>
    <w:rsid w:val="009365D2"/>
  </w:style>
  <w:style w:type="paragraph" w:customStyle="1" w:styleId="F06A8A72D4CE46F29AC246228C75EE53">
    <w:name w:val="F06A8A72D4CE46F29AC246228C75EE53"/>
    <w:rsid w:val="009365D2"/>
  </w:style>
  <w:style w:type="paragraph" w:customStyle="1" w:styleId="35AE2A2B153C41C48CCF08D2895C21C9">
    <w:name w:val="35AE2A2B153C41C48CCF08D2895C21C9"/>
    <w:rsid w:val="009365D2"/>
  </w:style>
  <w:style w:type="paragraph" w:customStyle="1" w:styleId="EC63C2C857B64020946C1BBC582C5B17">
    <w:name w:val="EC63C2C857B64020946C1BBC582C5B17"/>
    <w:rsid w:val="009365D2"/>
  </w:style>
  <w:style w:type="paragraph" w:customStyle="1" w:styleId="4EFFB17ED0224B59B4E443A23AC457B4">
    <w:name w:val="4EFFB17ED0224B59B4E443A23AC457B4"/>
    <w:rsid w:val="009365D2"/>
  </w:style>
  <w:style w:type="paragraph" w:customStyle="1" w:styleId="0528E1B571BE4DDBA9897DA2CFF31FD7">
    <w:name w:val="0528E1B571BE4DDBA9897DA2CFF31FD7"/>
    <w:rsid w:val="009365D2"/>
  </w:style>
  <w:style w:type="paragraph" w:customStyle="1" w:styleId="6577B7FDE0F747AFBDE3FCCD66EFF233">
    <w:name w:val="6577B7FDE0F747AFBDE3FCCD66EFF233"/>
    <w:rsid w:val="009365D2"/>
  </w:style>
  <w:style w:type="paragraph" w:customStyle="1" w:styleId="8B48B42F4D94492B92C162E71376B88B">
    <w:name w:val="8B48B42F4D94492B92C162E71376B88B"/>
    <w:rsid w:val="009365D2"/>
  </w:style>
  <w:style w:type="paragraph" w:customStyle="1" w:styleId="244A7A1897EA406E81C3814B84C67458">
    <w:name w:val="244A7A1897EA406E81C3814B84C67458"/>
    <w:rsid w:val="009365D2"/>
  </w:style>
  <w:style w:type="paragraph" w:customStyle="1" w:styleId="A34DF2A8F7514C88ACAA2185B6559A14">
    <w:name w:val="A34DF2A8F7514C88ACAA2185B6559A14"/>
    <w:rsid w:val="009365D2"/>
  </w:style>
  <w:style w:type="paragraph" w:customStyle="1" w:styleId="A991DEA6F29049098A60EA90C429A3C8">
    <w:name w:val="A991DEA6F29049098A60EA90C429A3C8"/>
    <w:rsid w:val="009365D2"/>
  </w:style>
  <w:style w:type="paragraph" w:customStyle="1" w:styleId="9DFEFC819C2D4740AF2E9E12AB0DDF80">
    <w:name w:val="9DFEFC819C2D4740AF2E9E12AB0DDF80"/>
    <w:rsid w:val="009365D2"/>
  </w:style>
  <w:style w:type="paragraph" w:customStyle="1" w:styleId="26DFBF0160084CEBAB9BB6DA5F235EF6">
    <w:name w:val="26DFBF0160084CEBAB9BB6DA5F235EF6"/>
    <w:rsid w:val="009365D2"/>
  </w:style>
  <w:style w:type="paragraph" w:customStyle="1" w:styleId="8AC70CBFF9154969AA75AE65C36813EA">
    <w:name w:val="8AC70CBFF9154969AA75AE65C36813EA"/>
    <w:rsid w:val="009365D2"/>
  </w:style>
  <w:style w:type="paragraph" w:customStyle="1" w:styleId="2DFF935ED43B4233840D45338A7B06CA">
    <w:name w:val="2DFF935ED43B4233840D45338A7B06CA"/>
    <w:rsid w:val="009365D2"/>
  </w:style>
  <w:style w:type="paragraph" w:customStyle="1" w:styleId="BA8836387B4C4D9A9DD468AA27D13F8E">
    <w:name w:val="BA8836387B4C4D9A9DD468AA27D13F8E"/>
    <w:rsid w:val="009365D2"/>
  </w:style>
  <w:style w:type="paragraph" w:customStyle="1" w:styleId="7E3A0708992B4D2AB39DBCE46305E8CC">
    <w:name w:val="7E3A0708992B4D2AB39DBCE46305E8CC"/>
    <w:rsid w:val="009365D2"/>
  </w:style>
  <w:style w:type="paragraph" w:customStyle="1" w:styleId="49449509E57F48889C4F5B31192F3CEB">
    <w:name w:val="49449509E57F48889C4F5B31192F3CEB"/>
    <w:rsid w:val="009365D2"/>
  </w:style>
  <w:style w:type="paragraph" w:customStyle="1" w:styleId="B9750F7A0BDA4058B79E746DC66C5CC6">
    <w:name w:val="B9750F7A0BDA4058B79E746DC66C5CC6"/>
    <w:rsid w:val="009365D2"/>
  </w:style>
  <w:style w:type="paragraph" w:customStyle="1" w:styleId="6A344DDA1DF04FA2ADC5C146C0F5C26F">
    <w:name w:val="6A344DDA1DF04FA2ADC5C146C0F5C26F"/>
    <w:rsid w:val="009365D2"/>
  </w:style>
  <w:style w:type="paragraph" w:customStyle="1" w:styleId="7386055C7D4C4511A984A306F87290A3">
    <w:name w:val="7386055C7D4C4511A984A306F87290A3"/>
    <w:rsid w:val="009365D2"/>
  </w:style>
  <w:style w:type="paragraph" w:customStyle="1" w:styleId="28B95AF2D5E2419BB3B4C841C9474DCC">
    <w:name w:val="28B95AF2D5E2419BB3B4C841C9474DCC"/>
    <w:rsid w:val="009365D2"/>
  </w:style>
  <w:style w:type="paragraph" w:customStyle="1" w:styleId="FFD752C385074264B93445AD23F593F3">
    <w:name w:val="FFD752C385074264B93445AD23F593F3"/>
    <w:rsid w:val="009365D2"/>
  </w:style>
  <w:style w:type="paragraph" w:customStyle="1" w:styleId="130A8DB4D79C4EB68C2D1AD92338993C">
    <w:name w:val="130A8DB4D79C4EB68C2D1AD92338993C"/>
    <w:rsid w:val="009365D2"/>
  </w:style>
  <w:style w:type="paragraph" w:customStyle="1" w:styleId="913E03BADCFE40438CA1B605179E3DEF">
    <w:name w:val="913E03BADCFE40438CA1B605179E3DEF"/>
    <w:rsid w:val="009365D2"/>
  </w:style>
  <w:style w:type="paragraph" w:customStyle="1" w:styleId="7CD677EFCEC14C9E9B709B7CAE50DFA5">
    <w:name w:val="7CD677EFCEC14C9E9B709B7CAE50DFA5"/>
    <w:rsid w:val="009365D2"/>
  </w:style>
  <w:style w:type="paragraph" w:customStyle="1" w:styleId="D28E3975F4B742E899BBDF7BB4ABFE14">
    <w:name w:val="D28E3975F4B742E899BBDF7BB4ABFE14"/>
    <w:rsid w:val="009365D2"/>
  </w:style>
  <w:style w:type="paragraph" w:customStyle="1" w:styleId="728A7FD640BF41B5B2982129B32977B5">
    <w:name w:val="728A7FD640BF41B5B2982129B32977B5"/>
    <w:rsid w:val="009365D2"/>
  </w:style>
  <w:style w:type="paragraph" w:customStyle="1" w:styleId="CA13CEBB28314B4B98224E0AB881A490">
    <w:name w:val="CA13CEBB28314B4B98224E0AB881A490"/>
    <w:rsid w:val="009365D2"/>
  </w:style>
  <w:style w:type="paragraph" w:customStyle="1" w:styleId="743B9D0A2F11464CBB667B9C85FE671B">
    <w:name w:val="743B9D0A2F11464CBB667B9C85FE671B"/>
    <w:rsid w:val="009365D2"/>
  </w:style>
  <w:style w:type="paragraph" w:customStyle="1" w:styleId="238E09E46EB545AFB59DB08C0AB6D463">
    <w:name w:val="238E09E46EB545AFB59DB08C0AB6D463"/>
    <w:rsid w:val="009365D2"/>
  </w:style>
  <w:style w:type="paragraph" w:customStyle="1" w:styleId="47D972B0C1A749BDB9B7F410D9FE5BC3">
    <w:name w:val="47D972B0C1A749BDB9B7F410D9FE5BC3"/>
    <w:rsid w:val="009365D2"/>
  </w:style>
  <w:style w:type="paragraph" w:customStyle="1" w:styleId="3EEBACD8461C43BEA43347E0E6D334FC">
    <w:name w:val="3EEBACD8461C43BEA43347E0E6D334FC"/>
    <w:rsid w:val="009365D2"/>
  </w:style>
  <w:style w:type="paragraph" w:customStyle="1" w:styleId="170B4ED8D32B462E805470038978FF75">
    <w:name w:val="170B4ED8D32B462E805470038978FF75"/>
    <w:rsid w:val="009365D2"/>
  </w:style>
  <w:style w:type="paragraph" w:customStyle="1" w:styleId="04B1CF0CA1FB4ACEB914D3E2797804F8">
    <w:name w:val="04B1CF0CA1FB4ACEB914D3E2797804F8"/>
    <w:rsid w:val="009365D2"/>
  </w:style>
  <w:style w:type="paragraph" w:customStyle="1" w:styleId="B505B86F66EF4D399F6C36AB0F4E269E">
    <w:name w:val="B505B86F66EF4D399F6C36AB0F4E269E"/>
    <w:rsid w:val="009365D2"/>
  </w:style>
  <w:style w:type="paragraph" w:customStyle="1" w:styleId="4419F50ACB494758ADCCFC87366CC538">
    <w:name w:val="4419F50ACB494758ADCCFC87366CC538"/>
    <w:rsid w:val="009365D2"/>
  </w:style>
  <w:style w:type="paragraph" w:customStyle="1" w:styleId="C91F2BFC03E64A69A0A34A9CCF5B5FB3">
    <w:name w:val="C91F2BFC03E64A69A0A34A9CCF5B5FB3"/>
    <w:rsid w:val="009365D2"/>
  </w:style>
  <w:style w:type="paragraph" w:customStyle="1" w:styleId="C59262EE6A39464EB9DB4FCE0336C5E6">
    <w:name w:val="C59262EE6A39464EB9DB4FCE0336C5E6"/>
    <w:rsid w:val="009365D2"/>
  </w:style>
  <w:style w:type="paragraph" w:customStyle="1" w:styleId="3EC84A566087481EABC02A22925C0B7C">
    <w:name w:val="3EC84A566087481EABC02A22925C0B7C"/>
    <w:rsid w:val="009365D2"/>
  </w:style>
  <w:style w:type="paragraph" w:customStyle="1" w:styleId="321AADD672ED4B3EAA977A628D125A8A">
    <w:name w:val="321AADD672ED4B3EAA977A628D125A8A"/>
    <w:rsid w:val="009365D2"/>
  </w:style>
  <w:style w:type="paragraph" w:customStyle="1" w:styleId="4AF6BA63281F4252A909ACD953435C23">
    <w:name w:val="4AF6BA63281F4252A909ACD953435C23"/>
    <w:rsid w:val="009365D2"/>
  </w:style>
  <w:style w:type="paragraph" w:customStyle="1" w:styleId="BC8742475AD6493A98975AA8DC2CB074">
    <w:name w:val="BC8742475AD6493A98975AA8DC2CB074"/>
    <w:rsid w:val="009365D2"/>
  </w:style>
  <w:style w:type="paragraph" w:customStyle="1" w:styleId="7A5532ABD5C74741AA7FCF39B1F3F829">
    <w:name w:val="7A5532ABD5C74741AA7FCF39B1F3F829"/>
    <w:rsid w:val="009365D2"/>
  </w:style>
  <w:style w:type="paragraph" w:customStyle="1" w:styleId="062EA940B4824D08BE4F2945FAD91D48">
    <w:name w:val="062EA940B4824D08BE4F2945FAD91D48"/>
    <w:rsid w:val="009365D2"/>
  </w:style>
  <w:style w:type="paragraph" w:customStyle="1" w:styleId="4EE72E5C051C4E9589FB8C4F4CC51A9F">
    <w:name w:val="4EE72E5C051C4E9589FB8C4F4CC51A9F"/>
    <w:rsid w:val="009365D2"/>
  </w:style>
  <w:style w:type="paragraph" w:customStyle="1" w:styleId="672DD90E70264B6E976DF68F315EAE24">
    <w:name w:val="672DD90E70264B6E976DF68F315EAE24"/>
    <w:rsid w:val="009365D2"/>
  </w:style>
  <w:style w:type="paragraph" w:customStyle="1" w:styleId="0FD378C294774CFE815799CECCDE3D13">
    <w:name w:val="0FD378C294774CFE815799CECCDE3D13"/>
    <w:rsid w:val="009365D2"/>
  </w:style>
  <w:style w:type="paragraph" w:customStyle="1" w:styleId="744F519BCA9A45C6897BF4BF2779C297">
    <w:name w:val="744F519BCA9A45C6897BF4BF2779C297"/>
    <w:rsid w:val="009365D2"/>
  </w:style>
  <w:style w:type="paragraph" w:customStyle="1" w:styleId="A803C737B67A4247A54C0F366DDE903B">
    <w:name w:val="A803C737B67A4247A54C0F366DDE903B"/>
    <w:rsid w:val="009365D2"/>
  </w:style>
  <w:style w:type="paragraph" w:customStyle="1" w:styleId="1A7FF94BE14A4A16B881A95AF53CA493">
    <w:name w:val="1A7FF94BE14A4A16B881A95AF53CA493"/>
    <w:rsid w:val="009365D2"/>
  </w:style>
  <w:style w:type="paragraph" w:customStyle="1" w:styleId="A2EF916DF3854304BE18B3156EC12E10">
    <w:name w:val="A2EF916DF3854304BE18B3156EC12E10"/>
    <w:rsid w:val="009365D2"/>
  </w:style>
  <w:style w:type="paragraph" w:customStyle="1" w:styleId="CAE05EFFF8BB44BA9FE968840C77845F">
    <w:name w:val="CAE05EFFF8BB44BA9FE968840C77845F"/>
    <w:rsid w:val="009365D2"/>
  </w:style>
  <w:style w:type="paragraph" w:customStyle="1" w:styleId="1EB60C0C1F2B44239CE49D7C0B5CBE06">
    <w:name w:val="1EB60C0C1F2B44239CE49D7C0B5CBE06"/>
    <w:rsid w:val="009365D2"/>
  </w:style>
  <w:style w:type="paragraph" w:customStyle="1" w:styleId="8CC9C6E8294F4F8581B714A1FABB79EA">
    <w:name w:val="8CC9C6E8294F4F8581B714A1FABB79EA"/>
    <w:rsid w:val="009365D2"/>
  </w:style>
  <w:style w:type="paragraph" w:customStyle="1" w:styleId="A46566B7CC494FE981262FB89F85FE18">
    <w:name w:val="A46566B7CC494FE981262FB89F85FE18"/>
    <w:rsid w:val="009365D2"/>
  </w:style>
  <w:style w:type="paragraph" w:customStyle="1" w:styleId="3713CE77CBE04070BFE3555E3BA8CA7F">
    <w:name w:val="3713CE77CBE04070BFE3555E3BA8CA7F"/>
    <w:rsid w:val="009365D2"/>
  </w:style>
  <w:style w:type="paragraph" w:customStyle="1" w:styleId="7E3500BD45294C05B5EC993A93CEADF9">
    <w:name w:val="7E3500BD45294C05B5EC993A93CEADF9"/>
    <w:rsid w:val="009365D2"/>
  </w:style>
  <w:style w:type="paragraph" w:customStyle="1" w:styleId="E227A2DCC30442C9BFD383CAEDD75C99">
    <w:name w:val="E227A2DCC30442C9BFD383CAEDD75C99"/>
    <w:rsid w:val="009365D2"/>
  </w:style>
  <w:style w:type="paragraph" w:customStyle="1" w:styleId="291F7C043E5D48C0ACCE1016613FA632">
    <w:name w:val="291F7C043E5D48C0ACCE1016613FA632"/>
    <w:rsid w:val="009365D2"/>
  </w:style>
  <w:style w:type="paragraph" w:customStyle="1" w:styleId="AC6400EA098843B793DC59E5B56E60B8">
    <w:name w:val="AC6400EA098843B793DC59E5B56E60B8"/>
    <w:rsid w:val="009365D2"/>
  </w:style>
  <w:style w:type="paragraph" w:customStyle="1" w:styleId="7383B2DE20114A53B5B60FAB693345E1">
    <w:name w:val="7383B2DE20114A53B5B60FAB693345E1"/>
    <w:rsid w:val="009365D2"/>
  </w:style>
  <w:style w:type="paragraph" w:customStyle="1" w:styleId="64A1D4625F84409CA5EF7758DF19D67C">
    <w:name w:val="64A1D4625F84409CA5EF7758DF19D67C"/>
    <w:rsid w:val="009365D2"/>
  </w:style>
  <w:style w:type="paragraph" w:customStyle="1" w:styleId="E2296B5E0299492B8072B18CDB19E6ED">
    <w:name w:val="E2296B5E0299492B8072B18CDB19E6ED"/>
    <w:rsid w:val="009365D2"/>
  </w:style>
  <w:style w:type="paragraph" w:customStyle="1" w:styleId="73BF256D1AF64C34BBBD615D54D110BF">
    <w:name w:val="73BF256D1AF64C34BBBD615D54D110BF"/>
    <w:rsid w:val="009365D2"/>
  </w:style>
  <w:style w:type="paragraph" w:customStyle="1" w:styleId="470EC830D6E84BE284010F68E417D618">
    <w:name w:val="470EC830D6E84BE284010F68E417D618"/>
    <w:rsid w:val="009365D2"/>
  </w:style>
  <w:style w:type="paragraph" w:customStyle="1" w:styleId="18C626C45A104CDFBC05158194683B41">
    <w:name w:val="18C626C45A104CDFBC05158194683B41"/>
    <w:rsid w:val="009365D2"/>
  </w:style>
  <w:style w:type="paragraph" w:customStyle="1" w:styleId="92C1F5864CFF47F1ACBC056653683C56">
    <w:name w:val="92C1F5864CFF47F1ACBC056653683C56"/>
    <w:rsid w:val="009365D2"/>
  </w:style>
  <w:style w:type="paragraph" w:customStyle="1" w:styleId="664ED122BAD045538ABFE7B3B2EEA9CF">
    <w:name w:val="664ED122BAD045538ABFE7B3B2EEA9CF"/>
    <w:rsid w:val="009365D2"/>
  </w:style>
  <w:style w:type="paragraph" w:customStyle="1" w:styleId="6A69F3383AAC4D74B5B2327A83580B7B">
    <w:name w:val="6A69F3383AAC4D74B5B2327A83580B7B"/>
    <w:rsid w:val="009365D2"/>
  </w:style>
  <w:style w:type="paragraph" w:customStyle="1" w:styleId="EFBE776A770A4EB1995717E3B830B924">
    <w:name w:val="EFBE776A770A4EB1995717E3B830B924"/>
    <w:rsid w:val="009365D2"/>
  </w:style>
  <w:style w:type="paragraph" w:customStyle="1" w:styleId="7CB62FBAFA1E44279CE0FE4FDCA8744F">
    <w:name w:val="7CB62FBAFA1E44279CE0FE4FDCA8744F"/>
    <w:rsid w:val="009365D2"/>
  </w:style>
  <w:style w:type="paragraph" w:customStyle="1" w:styleId="FBD963462AFC40A5A1C0D1462E29ED7F">
    <w:name w:val="FBD963462AFC40A5A1C0D1462E29ED7F"/>
    <w:rsid w:val="009365D2"/>
  </w:style>
  <w:style w:type="paragraph" w:customStyle="1" w:styleId="F1426EC818314AE0ADCF43216E54F011">
    <w:name w:val="F1426EC818314AE0ADCF43216E54F011"/>
    <w:rsid w:val="009365D2"/>
  </w:style>
  <w:style w:type="paragraph" w:customStyle="1" w:styleId="42F5D206CDF6414D9521EC08A3366072">
    <w:name w:val="42F5D206CDF6414D9521EC08A3366072"/>
    <w:rsid w:val="009365D2"/>
  </w:style>
  <w:style w:type="paragraph" w:customStyle="1" w:styleId="36474102AE5A474485747905A3B8C1DF">
    <w:name w:val="36474102AE5A474485747905A3B8C1DF"/>
    <w:rsid w:val="009365D2"/>
  </w:style>
  <w:style w:type="paragraph" w:customStyle="1" w:styleId="6D082277DF2945678FE567465F88611B">
    <w:name w:val="6D082277DF2945678FE567465F88611B"/>
    <w:rsid w:val="009365D2"/>
  </w:style>
  <w:style w:type="paragraph" w:customStyle="1" w:styleId="6674D970A0B1480CA64CFEDE336A2C43">
    <w:name w:val="6674D970A0B1480CA64CFEDE336A2C43"/>
    <w:rsid w:val="009365D2"/>
  </w:style>
  <w:style w:type="paragraph" w:customStyle="1" w:styleId="2A1DF6839DCB438D9A71405F20422C26">
    <w:name w:val="2A1DF6839DCB438D9A71405F20422C26"/>
    <w:rsid w:val="009365D2"/>
  </w:style>
  <w:style w:type="paragraph" w:customStyle="1" w:styleId="39FED779C9C740FEB059FA1D420D2634">
    <w:name w:val="39FED779C9C740FEB059FA1D420D2634"/>
    <w:rsid w:val="009365D2"/>
  </w:style>
  <w:style w:type="paragraph" w:customStyle="1" w:styleId="0F1892C891AE440DBF782F5BDB903A39">
    <w:name w:val="0F1892C891AE440DBF782F5BDB903A39"/>
    <w:rsid w:val="009365D2"/>
  </w:style>
  <w:style w:type="paragraph" w:customStyle="1" w:styleId="8EF8BFF6D13F45EDADF917BE4BE424D7">
    <w:name w:val="8EF8BFF6D13F45EDADF917BE4BE424D7"/>
    <w:rsid w:val="009365D2"/>
  </w:style>
  <w:style w:type="paragraph" w:customStyle="1" w:styleId="ED4EADFC909D4458A74B9B21A80D3DB2">
    <w:name w:val="ED4EADFC909D4458A74B9B21A80D3DB2"/>
    <w:rsid w:val="009365D2"/>
  </w:style>
  <w:style w:type="paragraph" w:customStyle="1" w:styleId="BCA1E95F9C56488FB8E654D71EA5350A">
    <w:name w:val="BCA1E95F9C56488FB8E654D71EA5350A"/>
    <w:rsid w:val="009365D2"/>
  </w:style>
  <w:style w:type="paragraph" w:customStyle="1" w:styleId="6CDF6CCBC73042358793379FB52A8CE2">
    <w:name w:val="6CDF6CCBC73042358793379FB52A8CE2"/>
    <w:rsid w:val="009365D2"/>
  </w:style>
  <w:style w:type="paragraph" w:customStyle="1" w:styleId="BD2EBF3EE617411B931935CA1F4B1822">
    <w:name w:val="BD2EBF3EE617411B931935CA1F4B1822"/>
    <w:rsid w:val="009365D2"/>
  </w:style>
  <w:style w:type="paragraph" w:customStyle="1" w:styleId="15A2B067D60C44FC813F55B2854E0B7C">
    <w:name w:val="15A2B067D60C44FC813F55B2854E0B7C"/>
    <w:rsid w:val="009365D2"/>
  </w:style>
  <w:style w:type="paragraph" w:customStyle="1" w:styleId="2C53734BFEDA4C95A018D4E7774D1F39">
    <w:name w:val="2C53734BFEDA4C95A018D4E7774D1F39"/>
    <w:rsid w:val="009365D2"/>
  </w:style>
  <w:style w:type="paragraph" w:customStyle="1" w:styleId="CE67765F12B74274AF38E8B5749DB788">
    <w:name w:val="CE67765F12B74274AF38E8B5749DB788"/>
    <w:rsid w:val="009365D2"/>
  </w:style>
  <w:style w:type="paragraph" w:customStyle="1" w:styleId="B279CD7404A84D4E807A4C59DEB54416">
    <w:name w:val="B279CD7404A84D4E807A4C59DEB54416"/>
    <w:rsid w:val="009365D2"/>
  </w:style>
  <w:style w:type="paragraph" w:customStyle="1" w:styleId="9B5DEF64CD724BBAB80E51BABBF6EBB1">
    <w:name w:val="9B5DEF64CD724BBAB80E51BABBF6EBB1"/>
    <w:rsid w:val="009365D2"/>
  </w:style>
  <w:style w:type="paragraph" w:customStyle="1" w:styleId="F436D872EF4A456E89E7C8E78111A5F3">
    <w:name w:val="F436D872EF4A456E89E7C8E78111A5F3"/>
    <w:rsid w:val="009365D2"/>
  </w:style>
  <w:style w:type="paragraph" w:customStyle="1" w:styleId="1BC0FBFF166B45278074A719152A1B80">
    <w:name w:val="1BC0FBFF166B45278074A719152A1B80"/>
    <w:rsid w:val="009365D2"/>
  </w:style>
  <w:style w:type="paragraph" w:customStyle="1" w:styleId="968478BFCA934362814C3CBB60BAD652">
    <w:name w:val="968478BFCA934362814C3CBB60BAD652"/>
    <w:rsid w:val="009365D2"/>
  </w:style>
  <w:style w:type="paragraph" w:customStyle="1" w:styleId="18C422992ACC4136BA1822A696EDFB3F">
    <w:name w:val="18C422992ACC4136BA1822A696EDFB3F"/>
    <w:rsid w:val="009365D2"/>
  </w:style>
  <w:style w:type="paragraph" w:customStyle="1" w:styleId="AF40109110D746EEB70B67747DC61535">
    <w:name w:val="AF40109110D746EEB70B67747DC61535"/>
    <w:rsid w:val="009365D2"/>
  </w:style>
  <w:style w:type="paragraph" w:customStyle="1" w:styleId="205FEAE7EB02404DAB2CB557A821DF35">
    <w:name w:val="205FEAE7EB02404DAB2CB557A821DF35"/>
    <w:rsid w:val="009365D2"/>
  </w:style>
  <w:style w:type="paragraph" w:customStyle="1" w:styleId="B688F602978B4DF7BDD2BFE7D54069C5">
    <w:name w:val="B688F602978B4DF7BDD2BFE7D54069C5"/>
    <w:rsid w:val="009365D2"/>
  </w:style>
  <w:style w:type="paragraph" w:customStyle="1" w:styleId="2E640E749DE24B788AC761D632A34F0A">
    <w:name w:val="2E640E749DE24B788AC761D632A34F0A"/>
    <w:rsid w:val="009365D2"/>
  </w:style>
  <w:style w:type="paragraph" w:customStyle="1" w:styleId="B53D7250D97345B8958FA180C2375B01">
    <w:name w:val="B53D7250D97345B8958FA180C2375B01"/>
    <w:rsid w:val="009365D2"/>
  </w:style>
  <w:style w:type="paragraph" w:customStyle="1" w:styleId="43BCCAF8615B45FC8C3C9B42793A295B">
    <w:name w:val="43BCCAF8615B45FC8C3C9B42793A295B"/>
    <w:rsid w:val="009365D2"/>
  </w:style>
  <w:style w:type="paragraph" w:customStyle="1" w:styleId="52577E5618594F28ACE6750799B90A44">
    <w:name w:val="52577E5618594F28ACE6750799B90A44"/>
    <w:rsid w:val="009365D2"/>
  </w:style>
  <w:style w:type="paragraph" w:customStyle="1" w:styleId="42A5BBD00D674101A735B9DA48125F56">
    <w:name w:val="42A5BBD00D674101A735B9DA48125F56"/>
    <w:rsid w:val="009365D2"/>
  </w:style>
  <w:style w:type="paragraph" w:customStyle="1" w:styleId="418CEE1FC3FC460394E1475F0752DD85">
    <w:name w:val="418CEE1FC3FC460394E1475F0752DD85"/>
    <w:rsid w:val="009365D2"/>
  </w:style>
  <w:style w:type="paragraph" w:customStyle="1" w:styleId="D9D99A50298B4892B4BDF7461CC73888">
    <w:name w:val="D9D99A50298B4892B4BDF7461CC73888"/>
    <w:rsid w:val="009365D2"/>
  </w:style>
  <w:style w:type="paragraph" w:customStyle="1" w:styleId="9DA35523B52740279C4D0215CE699DE8">
    <w:name w:val="9DA35523B52740279C4D0215CE699DE8"/>
    <w:rsid w:val="009365D2"/>
  </w:style>
  <w:style w:type="paragraph" w:customStyle="1" w:styleId="7BF2532B670345979CDDD3B22E7DADDC">
    <w:name w:val="7BF2532B670345979CDDD3B22E7DADDC"/>
    <w:rsid w:val="009365D2"/>
  </w:style>
  <w:style w:type="paragraph" w:customStyle="1" w:styleId="0D310CB97BF94A05A695BFA0D88E730F">
    <w:name w:val="0D310CB97BF94A05A695BFA0D88E730F"/>
    <w:rsid w:val="009365D2"/>
  </w:style>
  <w:style w:type="paragraph" w:customStyle="1" w:styleId="F1B1A3D369AA4D2C81E72F9ECA02AA29">
    <w:name w:val="F1B1A3D369AA4D2C81E72F9ECA02AA29"/>
    <w:rsid w:val="009365D2"/>
  </w:style>
  <w:style w:type="paragraph" w:customStyle="1" w:styleId="D4DD4849D98C456B948B1CBD8BC8F25A">
    <w:name w:val="D4DD4849D98C456B948B1CBD8BC8F25A"/>
    <w:rsid w:val="009365D2"/>
  </w:style>
  <w:style w:type="paragraph" w:customStyle="1" w:styleId="B082A754900143AFB3B58C07B2BC54B7">
    <w:name w:val="B082A754900143AFB3B58C07B2BC54B7"/>
    <w:rsid w:val="009365D2"/>
  </w:style>
  <w:style w:type="paragraph" w:customStyle="1" w:styleId="EE139660847B4A08A99D851A5F0C2AB6">
    <w:name w:val="EE139660847B4A08A99D851A5F0C2AB6"/>
    <w:rsid w:val="009365D2"/>
  </w:style>
  <w:style w:type="paragraph" w:customStyle="1" w:styleId="AD6BC929CCBE4646A096B3845377EDE4">
    <w:name w:val="AD6BC929CCBE4646A096B3845377EDE4"/>
    <w:rsid w:val="009365D2"/>
  </w:style>
  <w:style w:type="paragraph" w:customStyle="1" w:styleId="C11E93EB83834B61B1C1DDBB0EFCCAB5">
    <w:name w:val="C11E93EB83834B61B1C1DDBB0EFCCAB5"/>
    <w:rsid w:val="009365D2"/>
  </w:style>
  <w:style w:type="paragraph" w:customStyle="1" w:styleId="810C9607887C4FF18347503F64C155F7">
    <w:name w:val="810C9607887C4FF18347503F64C155F7"/>
    <w:rsid w:val="009365D2"/>
  </w:style>
  <w:style w:type="paragraph" w:customStyle="1" w:styleId="209B03FE8BAB4ECDA9D6758F69B6CD9B">
    <w:name w:val="209B03FE8BAB4ECDA9D6758F69B6CD9B"/>
    <w:rsid w:val="009365D2"/>
  </w:style>
  <w:style w:type="paragraph" w:customStyle="1" w:styleId="AC35B51D64BE428588ACB577B2E6F7F3">
    <w:name w:val="AC35B51D64BE428588ACB577B2E6F7F3"/>
    <w:rsid w:val="009365D2"/>
  </w:style>
  <w:style w:type="paragraph" w:customStyle="1" w:styleId="66EBC4D0E1454D69924F45C0D7C15AD9">
    <w:name w:val="66EBC4D0E1454D69924F45C0D7C15AD9"/>
    <w:rsid w:val="009365D2"/>
  </w:style>
  <w:style w:type="paragraph" w:customStyle="1" w:styleId="DFFD608AFD174E30926BD85C0258CEF4">
    <w:name w:val="DFFD608AFD174E30926BD85C0258CEF4"/>
    <w:rsid w:val="009365D2"/>
  </w:style>
  <w:style w:type="paragraph" w:customStyle="1" w:styleId="B50F242268914DFEAC85E1090ABC4536">
    <w:name w:val="B50F242268914DFEAC85E1090ABC4536"/>
    <w:rsid w:val="009365D2"/>
  </w:style>
  <w:style w:type="paragraph" w:customStyle="1" w:styleId="A9370D2081344D7694F7C542DD2CA266">
    <w:name w:val="A9370D2081344D7694F7C542DD2CA266"/>
    <w:rsid w:val="009365D2"/>
  </w:style>
  <w:style w:type="paragraph" w:customStyle="1" w:styleId="6DEE4CE103524AC9BBC722BC0C6D5583">
    <w:name w:val="6DEE4CE103524AC9BBC722BC0C6D5583"/>
    <w:rsid w:val="009365D2"/>
  </w:style>
  <w:style w:type="paragraph" w:customStyle="1" w:styleId="091D0E7EC4564B68A539CA8A0F961FBF">
    <w:name w:val="091D0E7EC4564B68A539CA8A0F961FBF"/>
    <w:rsid w:val="009365D2"/>
  </w:style>
  <w:style w:type="paragraph" w:customStyle="1" w:styleId="42A46FD34E434152BB5C21FFBE3FF441">
    <w:name w:val="42A46FD34E434152BB5C21FFBE3FF441"/>
    <w:rsid w:val="009365D2"/>
  </w:style>
  <w:style w:type="paragraph" w:customStyle="1" w:styleId="7C2A73079D8C47ADAAEAE1A64B4441C7">
    <w:name w:val="7C2A73079D8C47ADAAEAE1A64B4441C7"/>
    <w:rsid w:val="009365D2"/>
  </w:style>
  <w:style w:type="paragraph" w:customStyle="1" w:styleId="8D57E7331DA04E538D4BF023FE458E10">
    <w:name w:val="8D57E7331DA04E538D4BF023FE458E10"/>
    <w:rsid w:val="009365D2"/>
  </w:style>
  <w:style w:type="paragraph" w:customStyle="1" w:styleId="83AA610B0AA04BCE8788B9B1E4D86864">
    <w:name w:val="83AA610B0AA04BCE8788B9B1E4D86864"/>
    <w:rsid w:val="009365D2"/>
  </w:style>
  <w:style w:type="paragraph" w:customStyle="1" w:styleId="4D0E706FE05D4C68966D1DD584052C22">
    <w:name w:val="4D0E706FE05D4C68966D1DD584052C22"/>
    <w:rsid w:val="009365D2"/>
  </w:style>
  <w:style w:type="paragraph" w:customStyle="1" w:styleId="094A624B1ECA476C82778C1B522F71A1">
    <w:name w:val="094A624B1ECA476C82778C1B522F71A1"/>
    <w:rsid w:val="009365D2"/>
  </w:style>
  <w:style w:type="paragraph" w:customStyle="1" w:styleId="8DA52A79458B4F79895985F88329D407">
    <w:name w:val="8DA52A79458B4F79895985F88329D407"/>
    <w:rsid w:val="009365D2"/>
  </w:style>
  <w:style w:type="paragraph" w:customStyle="1" w:styleId="CF9C684AABFC47B1BF7D50675CEA4C0B">
    <w:name w:val="CF9C684AABFC47B1BF7D50675CEA4C0B"/>
    <w:rsid w:val="009365D2"/>
  </w:style>
  <w:style w:type="paragraph" w:customStyle="1" w:styleId="85A9EF6E29C44D3FAB6580BF41BAF1B9">
    <w:name w:val="85A9EF6E29C44D3FAB6580BF41BAF1B9"/>
    <w:rsid w:val="009365D2"/>
  </w:style>
  <w:style w:type="paragraph" w:customStyle="1" w:styleId="6E5895817823453F93A4B80C0F8767A7">
    <w:name w:val="6E5895817823453F93A4B80C0F8767A7"/>
    <w:rsid w:val="009365D2"/>
  </w:style>
  <w:style w:type="paragraph" w:customStyle="1" w:styleId="F64FE365892848F59C1EEF3787862CBC">
    <w:name w:val="F64FE365892848F59C1EEF3787862CBC"/>
    <w:rsid w:val="009365D2"/>
  </w:style>
  <w:style w:type="paragraph" w:customStyle="1" w:styleId="B484A65856E04EAC89783BBB4CFD4D5A">
    <w:name w:val="B484A65856E04EAC89783BBB4CFD4D5A"/>
    <w:rsid w:val="009365D2"/>
  </w:style>
  <w:style w:type="paragraph" w:customStyle="1" w:styleId="011252A752EA4450A36ECF9B11DEADE7">
    <w:name w:val="011252A752EA4450A36ECF9B11DEADE7"/>
    <w:rsid w:val="009365D2"/>
  </w:style>
  <w:style w:type="paragraph" w:customStyle="1" w:styleId="960240BFA36342AA8B31EBAA9F14A476">
    <w:name w:val="960240BFA36342AA8B31EBAA9F14A476"/>
    <w:rsid w:val="009365D2"/>
  </w:style>
  <w:style w:type="paragraph" w:customStyle="1" w:styleId="34051B1E2A8B43D598E075116E6684C4">
    <w:name w:val="34051B1E2A8B43D598E075116E6684C4"/>
    <w:rsid w:val="009365D2"/>
  </w:style>
  <w:style w:type="paragraph" w:customStyle="1" w:styleId="42D640A44718402D9D911BFB91FFE704">
    <w:name w:val="42D640A44718402D9D911BFB91FFE704"/>
    <w:rsid w:val="009365D2"/>
  </w:style>
  <w:style w:type="paragraph" w:customStyle="1" w:styleId="7CBEA511285E455AB8FAD807C42DFAE0">
    <w:name w:val="7CBEA511285E455AB8FAD807C42DFAE0"/>
    <w:rsid w:val="009365D2"/>
  </w:style>
  <w:style w:type="paragraph" w:customStyle="1" w:styleId="EBAE7271DACA49089BBA83437BCB1BFA">
    <w:name w:val="EBAE7271DACA49089BBA83437BCB1BFA"/>
    <w:rsid w:val="009365D2"/>
  </w:style>
  <w:style w:type="paragraph" w:customStyle="1" w:styleId="80B9621E1B8C47E5B16A24246BAC5192">
    <w:name w:val="80B9621E1B8C47E5B16A24246BAC5192"/>
    <w:rsid w:val="009365D2"/>
  </w:style>
  <w:style w:type="paragraph" w:customStyle="1" w:styleId="5B68B1009810407CBC0AF8E11DE1278A">
    <w:name w:val="5B68B1009810407CBC0AF8E11DE1278A"/>
    <w:rsid w:val="009365D2"/>
  </w:style>
  <w:style w:type="paragraph" w:customStyle="1" w:styleId="EBA78DC7419A467E8C59B87833509CFA">
    <w:name w:val="EBA78DC7419A467E8C59B87833509CFA"/>
    <w:rsid w:val="009365D2"/>
  </w:style>
  <w:style w:type="paragraph" w:customStyle="1" w:styleId="6BB6CB25F2AB4EC599E95732D5A6946A">
    <w:name w:val="6BB6CB25F2AB4EC599E95732D5A6946A"/>
    <w:rsid w:val="009365D2"/>
  </w:style>
  <w:style w:type="paragraph" w:customStyle="1" w:styleId="DA4F80424CAA4E77A1303B551923087F">
    <w:name w:val="DA4F80424CAA4E77A1303B551923087F"/>
    <w:rsid w:val="009365D2"/>
  </w:style>
  <w:style w:type="paragraph" w:customStyle="1" w:styleId="7A6340B1B50F4956AE5F020049C3C22B">
    <w:name w:val="7A6340B1B50F4956AE5F020049C3C22B"/>
    <w:rsid w:val="009365D2"/>
  </w:style>
  <w:style w:type="paragraph" w:customStyle="1" w:styleId="B7DA2E2BE88E4FCA91B19A49A30C2D62">
    <w:name w:val="B7DA2E2BE88E4FCA91B19A49A30C2D62"/>
    <w:rsid w:val="009365D2"/>
  </w:style>
  <w:style w:type="paragraph" w:customStyle="1" w:styleId="91C13156A66047E88E08BD9207354799">
    <w:name w:val="91C13156A66047E88E08BD9207354799"/>
    <w:rsid w:val="009365D2"/>
  </w:style>
  <w:style w:type="paragraph" w:customStyle="1" w:styleId="EC2E6E045B7E4DEDA3F9DA74C1E63571">
    <w:name w:val="EC2E6E045B7E4DEDA3F9DA74C1E63571"/>
    <w:rsid w:val="009365D2"/>
  </w:style>
  <w:style w:type="paragraph" w:customStyle="1" w:styleId="B36A1D50EDAC4640ACFF4821E53422D3">
    <w:name w:val="B36A1D50EDAC4640ACFF4821E53422D3"/>
    <w:rsid w:val="009365D2"/>
  </w:style>
  <w:style w:type="paragraph" w:customStyle="1" w:styleId="D31721AC4873443E82C0663F4533BE37">
    <w:name w:val="D31721AC4873443E82C0663F4533BE37"/>
    <w:rsid w:val="009365D2"/>
  </w:style>
  <w:style w:type="paragraph" w:customStyle="1" w:styleId="4188D1FEF7F040168FC6EA395272FC15">
    <w:name w:val="4188D1FEF7F040168FC6EA395272FC15"/>
    <w:rsid w:val="009365D2"/>
  </w:style>
  <w:style w:type="paragraph" w:customStyle="1" w:styleId="255781B4571548EDB5FE6C2FB64008F2">
    <w:name w:val="255781B4571548EDB5FE6C2FB64008F2"/>
    <w:rsid w:val="009365D2"/>
  </w:style>
  <w:style w:type="paragraph" w:customStyle="1" w:styleId="4CE9AC128E7F47ABA9E1F893917BBE12">
    <w:name w:val="4CE9AC128E7F47ABA9E1F893917BBE12"/>
    <w:rsid w:val="009365D2"/>
  </w:style>
  <w:style w:type="paragraph" w:customStyle="1" w:styleId="65F8888199DB4BED9B21DF493A23187C">
    <w:name w:val="65F8888199DB4BED9B21DF493A23187C"/>
    <w:rsid w:val="009365D2"/>
  </w:style>
  <w:style w:type="paragraph" w:customStyle="1" w:styleId="45C0EF0E1EF54A93A398B2F65478B75D">
    <w:name w:val="45C0EF0E1EF54A93A398B2F65478B75D"/>
    <w:rsid w:val="009365D2"/>
  </w:style>
  <w:style w:type="paragraph" w:customStyle="1" w:styleId="D837F8BC5A4F42C995147589FCBDEA23">
    <w:name w:val="D837F8BC5A4F42C995147589FCBDEA23"/>
    <w:rsid w:val="009365D2"/>
  </w:style>
  <w:style w:type="paragraph" w:customStyle="1" w:styleId="8899D80FE402445C880B469195B47D17">
    <w:name w:val="8899D80FE402445C880B469195B47D17"/>
    <w:rsid w:val="009365D2"/>
  </w:style>
  <w:style w:type="paragraph" w:customStyle="1" w:styleId="1E9AD78013B44A6E9B2626E331932C41">
    <w:name w:val="1E9AD78013B44A6E9B2626E331932C41"/>
    <w:rsid w:val="009365D2"/>
  </w:style>
  <w:style w:type="paragraph" w:customStyle="1" w:styleId="57D675EB7F2E4D4091AAABA1C904765F">
    <w:name w:val="57D675EB7F2E4D4091AAABA1C904765F"/>
    <w:rsid w:val="009365D2"/>
  </w:style>
  <w:style w:type="paragraph" w:customStyle="1" w:styleId="2B65A4F397D24EFC8C685ECE22B603AD">
    <w:name w:val="2B65A4F397D24EFC8C685ECE22B603AD"/>
    <w:rsid w:val="009365D2"/>
  </w:style>
  <w:style w:type="paragraph" w:customStyle="1" w:styleId="F0076404BD484843AA6566967E2F5C49">
    <w:name w:val="F0076404BD484843AA6566967E2F5C49"/>
    <w:rsid w:val="009365D2"/>
  </w:style>
  <w:style w:type="paragraph" w:customStyle="1" w:styleId="54E8BE694BAD46ACB36F932972DFA578">
    <w:name w:val="54E8BE694BAD46ACB36F932972DFA578"/>
    <w:rsid w:val="009365D2"/>
  </w:style>
  <w:style w:type="paragraph" w:customStyle="1" w:styleId="C0F42E03202D4B7DB84BF75BD918AA87">
    <w:name w:val="C0F42E03202D4B7DB84BF75BD918AA87"/>
    <w:rsid w:val="009365D2"/>
  </w:style>
  <w:style w:type="paragraph" w:customStyle="1" w:styleId="13341BAF2CF34FE88726B7FDF2B92B5B">
    <w:name w:val="13341BAF2CF34FE88726B7FDF2B92B5B"/>
    <w:rsid w:val="009365D2"/>
  </w:style>
  <w:style w:type="paragraph" w:customStyle="1" w:styleId="E78D3195BDBA4A128E0D21631EDA890F">
    <w:name w:val="E78D3195BDBA4A128E0D21631EDA890F"/>
    <w:rsid w:val="009365D2"/>
  </w:style>
  <w:style w:type="paragraph" w:customStyle="1" w:styleId="FE40BE8320384069993A89F0AD1C400C">
    <w:name w:val="FE40BE8320384069993A89F0AD1C400C"/>
    <w:rsid w:val="009365D2"/>
  </w:style>
  <w:style w:type="paragraph" w:customStyle="1" w:styleId="77C7FCC0A69E424DB97E51F432CF1389">
    <w:name w:val="77C7FCC0A69E424DB97E51F432CF1389"/>
    <w:rsid w:val="009365D2"/>
  </w:style>
  <w:style w:type="paragraph" w:customStyle="1" w:styleId="BA98E4B5E85F463A9A4F64F64172AEA2">
    <w:name w:val="BA98E4B5E85F463A9A4F64F64172AEA2"/>
    <w:rsid w:val="009365D2"/>
  </w:style>
  <w:style w:type="paragraph" w:customStyle="1" w:styleId="CC2471A3540646F99FA00EDA7A523EDF">
    <w:name w:val="CC2471A3540646F99FA00EDA7A523EDF"/>
    <w:rsid w:val="009365D2"/>
  </w:style>
  <w:style w:type="paragraph" w:customStyle="1" w:styleId="FA872D38541A47BEBE3B92F4090AAE98">
    <w:name w:val="FA872D38541A47BEBE3B92F4090AAE98"/>
    <w:rsid w:val="009365D2"/>
  </w:style>
  <w:style w:type="paragraph" w:customStyle="1" w:styleId="8F1E2F917AAE4F2E98AB72948D30F9F6">
    <w:name w:val="8F1E2F917AAE4F2E98AB72948D30F9F6"/>
    <w:rsid w:val="009365D2"/>
  </w:style>
  <w:style w:type="paragraph" w:customStyle="1" w:styleId="53C8ED03E8E54ECFB13EDFD8E06B06E7">
    <w:name w:val="53C8ED03E8E54ECFB13EDFD8E06B06E7"/>
    <w:rsid w:val="009365D2"/>
  </w:style>
  <w:style w:type="paragraph" w:customStyle="1" w:styleId="F48B92A29FA64A4D9175067ADFE4F510">
    <w:name w:val="F48B92A29FA64A4D9175067ADFE4F510"/>
    <w:rsid w:val="009365D2"/>
  </w:style>
  <w:style w:type="paragraph" w:customStyle="1" w:styleId="E9B3961A146140FEA7239899585F82CC">
    <w:name w:val="E9B3961A146140FEA7239899585F82CC"/>
    <w:rsid w:val="009365D2"/>
  </w:style>
  <w:style w:type="paragraph" w:customStyle="1" w:styleId="986DB1792689453BA82F40B658478B45">
    <w:name w:val="986DB1792689453BA82F40B658478B45"/>
    <w:rsid w:val="009365D2"/>
  </w:style>
  <w:style w:type="paragraph" w:customStyle="1" w:styleId="5ADBE0D7B3AB4CD8BEBCBB56FC5138A1">
    <w:name w:val="5ADBE0D7B3AB4CD8BEBCBB56FC5138A1"/>
    <w:rsid w:val="009365D2"/>
  </w:style>
  <w:style w:type="paragraph" w:customStyle="1" w:styleId="06326F8AB1E94AC18AA47685238AB877">
    <w:name w:val="06326F8AB1E94AC18AA47685238AB877"/>
    <w:rsid w:val="009365D2"/>
  </w:style>
  <w:style w:type="paragraph" w:customStyle="1" w:styleId="6DBCDFE15CC243B594BB4ABBC49A9AF7">
    <w:name w:val="6DBCDFE15CC243B594BB4ABBC49A9AF7"/>
    <w:rsid w:val="009365D2"/>
  </w:style>
  <w:style w:type="paragraph" w:customStyle="1" w:styleId="25C9953A21194375B43C9B0A27A2E1FE">
    <w:name w:val="25C9953A21194375B43C9B0A27A2E1FE"/>
    <w:rsid w:val="009365D2"/>
  </w:style>
  <w:style w:type="paragraph" w:customStyle="1" w:styleId="7644FA47279B4A61B0CF4CA2E249FD17">
    <w:name w:val="7644FA47279B4A61B0CF4CA2E249FD17"/>
    <w:rsid w:val="009365D2"/>
  </w:style>
  <w:style w:type="paragraph" w:customStyle="1" w:styleId="1ECF14CE878F4307833CB1C0EF5D9E7F">
    <w:name w:val="1ECF14CE878F4307833CB1C0EF5D9E7F"/>
    <w:rsid w:val="009365D2"/>
  </w:style>
  <w:style w:type="paragraph" w:customStyle="1" w:styleId="64AC819BA6C54927A67D0C051D3B43FC">
    <w:name w:val="64AC819BA6C54927A67D0C051D3B43FC"/>
    <w:rsid w:val="009365D2"/>
  </w:style>
  <w:style w:type="paragraph" w:customStyle="1" w:styleId="6BD5B7E6C667458FB90D6AABD1D1EF2A">
    <w:name w:val="6BD5B7E6C667458FB90D6AABD1D1EF2A"/>
    <w:rsid w:val="009365D2"/>
  </w:style>
  <w:style w:type="paragraph" w:customStyle="1" w:styleId="593EC817DFA541F4A4E4F4BA5C6C2DB3">
    <w:name w:val="593EC817DFA541F4A4E4F4BA5C6C2DB3"/>
    <w:rsid w:val="009365D2"/>
  </w:style>
  <w:style w:type="paragraph" w:customStyle="1" w:styleId="348D6AED8023409EB6CBA5C5500A6289">
    <w:name w:val="348D6AED8023409EB6CBA5C5500A6289"/>
    <w:rsid w:val="009365D2"/>
  </w:style>
  <w:style w:type="paragraph" w:customStyle="1" w:styleId="5AB6F9FFE7F94C52BEE3E2F1B50C41C4">
    <w:name w:val="5AB6F9FFE7F94C52BEE3E2F1B50C41C4"/>
    <w:rsid w:val="009365D2"/>
  </w:style>
  <w:style w:type="paragraph" w:customStyle="1" w:styleId="1E0B14C1EE81415A82072F14F18CE563">
    <w:name w:val="1E0B14C1EE81415A82072F14F18CE563"/>
    <w:rsid w:val="009365D2"/>
  </w:style>
  <w:style w:type="paragraph" w:customStyle="1" w:styleId="316D1B877779425CB3D522EDA98D8476">
    <w:name w:val="316D1B877779425CB3D522EDA98D8476"/>
    <w:rsid w:val="009365D2"/>
  </w:style>
  <w:style w:type="paragraph" w:customStyle="1" w:styleId="3AD8E46BC6A243C8A03700F77888A0B9">
    <w:name w:val="3AD8E46BC6A243C8A03700F77888A0B9"/>
    <w:rsid w:val="009365D2"/>
  </w:style>
  <w:style w:type="paragraph" w:customStyle="1" w:styleId="D79AB92C993F48FE9A30A16C63F8545E">
    <w:name w:val="D79AB92C993F48FE9A30A16C63F8545E"/>
    <w:rsid w:val="009365D2"/>
  </w:style>
  <w:style w:type="paragraph" w:customStyle="1" w:styleId="C8C259A57317462AAAC013D39F47E7A2">
    <w:name w:val="C8C259A57317462AAAC013D39F47E7A2"/>
    <w:rsid w:val="009365D2"/>
  </w:style>
  <w:style w:type="paragraph" w:customStyle="1" w:styleId="9D47CE16DA424B17AF1A5FC98EA64981">
    <w:name w:val="9D47CE16DA424B17AF1A5FC98EA64981"/>
    <w:rsid w:val="009365D2"/>
  </w:style>
  <w:style w:type="paragraph" w:customStyle="1" w:styleId="6A731A1AD78D43E1A665AAA7D8AC11D7">
    <w:name w:val="6A731A1AD78D43E1A665AAA7D8AC11D7"/>
    <w:rsid w:val="009365D2"/>
  </w:style>
  <w:style w:type="paragraph" w:customStyle="1" w:styleId="DBA5A8DB20FB4635A9350211D23A930A">
    <w:name w:val="DBA5A8DB20FB4635A9350211D23A930A"/>
    <w:rsid w:val="009365D2"/>
  </w:style>
  <w:style w:type="paragraph" w:customStyle="1" w:styleId="BF2B078315F14598AFB6277B2198B16C">
    <w:name w:val="BF2B078315F14598AFB6277B2198B16C"/>
    <w:rsid w:val="009365D2"/>
  </w:style>
  <w:style w:type="paragraph" w:customStyle="1" w:styleId="3D9AB974EBB44C828891EF51AEE78BE7">
    <w:name w:val="3D9AB974EBB44C828891EF51AEE78BE7"/>
    <w:rsid w:val="009365D2"/>
  </w:style>
  <w:style w:type="paragraph" w:customStyle="1" w:styleId="720893B26D344218ACEEBEEBFD928D2C">
    <w:name w:val="720893B26D344218ACEEBEEBFD928D2C"/>
    <w:rsid w:val="009365D2"/>
  </w:style>
  <w:style w:type="paragraph" w:customStyle="1" w:styleId="3BBF36E01F2C43AAAF7C09002FB19648">
    <w:name w:val="3BBF36E01F2C43AAAF7C09002FB19648"/>
    <w:rsid w:val="009365D2"/>
  </w:style>
  <w:style w:type="paragraph" w:customStyle="1" w:styleId="0073EB5635C34EFBB820ABB1ABA6E287">
    <w:name w:val="0073EB5635C34EFBB820ABB1ABA6E287"/>
    <w:rsid w:val="009365D2"/>
  </w:style>
  <w:style w:type="paragraph" w:customStyle="1" w:styleId="DA98B8DA954F4FE4B48708463CDE30B1">
    <w:name w:val="DA98B8DA954F4FE4B48708463CDE30B1"/>
    <w:rsid w:val="009365D2"/>
  </w:style>
  <w:style w:type="paragraph" w:customStyle="1" w:styleId="66BBAF4362394B528DFC4FA40C6B2AF3">
    <w:name w:val="66BBAF4362394B528DFC4FA40C6B2AF3"/>
    <w:rsid w:val="009365D2"/>
  </w:style>
  <w:style w:type="paragraph" w:customStyle="1" w:styleId="7AE6F2882A624BFB9D55B9CEB9E7C6E1">
    <w:name w:val="7AE6F2882A624BFB9D55B9CEB9E7C6E1"/>
    <w:rsid w:val="009365D2"/>
  </w:style>
  <w:style w:type="paragraph" w:customStyle="1" w:styleId="0D0E093C6D124A989B016E7AD1CFF4C0">
    <w:name w:val="0D0E093C6D124A989B016E7AD1CFF4C0"/>
    <w:rsid w:val="009365D2"/>
  </w:style>
  <w:style w:type="paragraph" w:customStyle="1" w:styleId="A6BC4D5A1C3A4CCD800D76EBD4B256C7">
    <w:name w:val="A6BC4D5A1C3A4CCD800D76EBD4B256C7"/>
    <w:rsid w:val="009365D2"/>
  </w:style>
  <w:style w:type="paragraph" w:customStyle="1" w:styleId="33ACE5B45703478B93610A7A154986C2">
    <w:name w:val="33ACE5B45703478B93610A7A154986C2"/>
    <w:rsid w:val="009365D2"/>
  </w:style>
  <w:style w:type="paragraph" w:customStyle="1" w:styleId="E039A59DD4E64BD987B7CB0763FFB042">
    <w:name w:val="E039A59DD4E64BD987B7CB0763FFB042"/>
    <w:rsid w:val="009365D2"/>
  </w:style>
  <w:style w:type="paragraph" w:customStyle="1" w:styleId="82115F9DB97D47A187D82FD825D22328">
    <w:name w:val="82115F9DB97D47A187D82FD825D22328"/>
    <w:rsid w:val="009365D2"/>
  </w:style>
  <w:style w:type="paragraph" w:customStyle="1" w:styleId="C153533593FC44DEAD45924912D3689D">
    <w:name w:val="C153533593FC44DEAD45924912D3689D"/>
    <w:rsid w:val="009365D2"/>
  </w:style>
  <w:style w:type="paragraph" w:customStyle="1" w:styleId="D1D89DC653CF434FBE33AB588AE58799">
    <w:name w:val="D1D89DC653CF434FBE33AB588AE58799"/>
    <w:rsid w:val="009365D2"/>
  </w:style>
  <w:style w:type="paragraph" w:customStyle="1" w:styleId="47B9338BC31A4E6F968E2D10B1BAAD88">
    <w:name w:val="47B9338BC31A4E6F968E2D10B1BAAD88"/>
    <w:rsid w:val="009365D2"/>
  </w:style>
  <w:style w:type="paragraph" w:customStyle="1" w:styleId="38EF908064984AC6B24F3BF165572713">
    <w:name w:val="38EF908064984AC6B24F3BF165572713"/>
    <w:rsid w:val="009365D2"/>
  </w:style>
  <w:style w:type="paragraph" w:customStyle="1" w:styleId="31BCC06E804749CFAB9F0837A37B1024">
    <w:name w:val="31BCC06E804749CFAB9F0837A37B1024"/>
    <w:rsid w:val="009365D2"/>
  </w:style>
  <w:style w:type="paragraph" w:customStyle="1" w:styleId="8E3AB9272989495AADA81B403459F825">
    <w:name w:val="8E3AB9272989495AADA81B403459F825"/>
    <w:rsid w:val="009365D2"/>
  </w:style>
  <w:style w:type="paragraph" w:customStyle="1" w:styleId="D0CB17F2F50F4796B6F5B60942B4102A">
    <w:name w:val="D0CB17F2F50F4796B6F5B60942B4102A"/>
    <w:rsid w:val="009365D2"/>
  </w:style>
  <w:style w:type="paragraph" w:customStyle="1" w:styleId="7A29A99C0F364C09B5EA91DFE36738A5">
    <w:name w:val="7A29A99C0F364C09B5EA91DFE36738A5"/>
    <w:rsid w:val="009365D2"/>
  </w:style>
  <w:style w:type="paragraph" w:customStyle="1" w:styleId="E61442C055C94507A161D11F1ED4EFC2">
    <w:name w:val="E61442C055C94507A161D11F1ED4EFC2"/>
    <w:rsid w:val="009365D2"/>
  </w:style>
  <w:style w:type="paragraph" w:customStyle="1" w:styleId="A4DA215F5F85427CA8B87F1F7E0C53DB">
    <w:name w:val="A4DA215F5F85427CA8B87F1F7E0C53DB"/>
    <w:rsid w:val="009365D2"/>
  </w:style>
  <w:style w:type="paragraph" w:customStyle="1" w:styleId="E4932C66BAFD439DAE6F8526F57B3AC3">
    <w:name w:val="E4932C66BAFD439DAE6F8526F57B3AC3"/>
    <w:rsid w:val="009365D2"/>
  </w:style>
  <w:style w:type="paragraph" w:customStyle="1" w:styleId="8D39D2FCAE93424199E18B26BD872ACA">
    <w:name w:val="8D39D2FCAE93424199E18B26BD872ACA"/>
    <w:rsid w:val="009365D2"/>
  </w:style>
  <w:style w:type="paragraph" w:customStyle="1" w:styleId="121E0A3496C64BDE8BFEBDFF17F4702B">
    <w:name w:val="121E0A3496C64BDE8BFEBDFF17F4702B"/>
    <w:rsid w:val="009365D2"/>
  </w:style>
  <w:style w:type="paragraph" w:customStyle="1" w:styleId="7C42E062E9394A3D8C956EB5D4A3FCC7">
    <w:name w:val="7C42E062E9394A3D8C956EB5D4A3FCC7"/>
    <w:rsid w:val="009365D2"/>
  </w:style>
  <w:style w:type="paragraph" w:customStyle="1" w:styleId="CC852635C7EC45F199AD4293156D1DA1">
    <w:name w:val="CC852635C7EC45F199AD4293156D1DA1"/>
    <w:rsid w:val="009365D2"/>
  </w:style>
  <w:style w:type="paragraph" w:customStyle="1" w:styleId="05B5EB67E07C44DD9FE886E38E676159">
    <w:name w:val="05B5EB67E07C44DD9FE886E38E676159"/>
    <w:rsid w:val="009365D2"/>
  </w:style>
  <w:style w:type="paragraph" w:customStyle="1" w:styleId="02DA38625DFB4069AA81D621533D0837">
    <w:name w:val="02DA38625DFB4069AA81D621533D0837"/>
    <w:rsid w:val="009365D2"/>
  </w:style>
  <w:style w:type="paragraph" w:customStyle="1" w:styleId="8E55052E9F4A4D6FBBED530F5F9F40DF">
    <w:name w:val="8E55052E9F4A4D6FBBED530F5F9F40DF"/>
    <w:rsid w:val="009365D2"/>
  </w:style>
  <w:style w:type="paragraph" w:customStyle="1" w:styleId="EFA9C262B3514437B1774355DD85241A">
    <w:name w:val="EFA9C262B3514437B1774355DD85241A"/>
    <w:rsid w:val="009365D2"/>
  </w:style>
  <w:style w:type="paragraph" w:customStyle="1" w:styleId="11630780FF744BD9AE528485E1C8C255">
    <w:name w:val="11630780FF744BD9AE528485E1C8C255"/>
    <w:rsid w:val="009365D2"/>
  </w:style>
  <w:style w:type="paragraph" w:customStyle="1" w:styleId="37FFD270017C490B8CF7A5E00134533E">
    <w:name w:val="37FFD270017C490B8CF7A5E00134533E"/>
    <w:rsid w:val="009365D2"/>
  </w:style>
  <w:style w:type="paragraph" w:customStyle="1" w:styleId="B0B44E6EA0BA49B888773DFD76EABD98">
    <w:name w:val="B0B44E6EA0BA49B888773DFD76EABD98"/>
    <w:rsid w:val="009365D2"/>
  </w:style>
  <w:style w:type="paragraph" w:customStyle="1" w:styleId="4CBF86F7443B4A0E997D722FC1178403">
    <w:name w:val="4CBF86F7443B4A0E997D722FC1178403"/>
    <w:rsid w:val="009365D2"/>
  </w:style>
  <w:style w:type="paragraph" w:customStyle="1" w:styleId="2F67596C6C1149CD89D06804FD816C71">
    <w:name w:val="2F67596C6C1149CD89D06804FD816C71"/>
    <w:rsid w:val="009365D2"/>
  </w:style>
  <w:style w:type="paragraph" w:customStyle="1" w:styleId="FE1C91DD632A478B912A47453C051A78">
    <w:name w:val="FE1C91DD632A478B912A47453C051A78"/>
    <w:rsid w:val="009365D2"/>
  </w:style>
  <w:style w:type="paragraph" w:customStyle="1" w:styleId="A724A46495AB4AC0A5553DC64A9D68BC">
    <w:name w:val="A724A46495AB4AC0A5553DC64A9D68BC"/>
    <w:rsid w:val="009365D2"/>
  </w:style>
  <w:style w:type="paragraph" w:customStyle="1" w:styleId="F09BD75F88DE4FC6AFCFCE5F381C1C53">
    <w:name w:val="F09BD75F88DE4FC6AFCFCE5F381C1C53"/>
    <w:rsid w:val="009365D2"/>
  </w:style>
  <w:style w:type="paragraph" w:customStyle="1" w:styleId="5643085459EB43C3A6E03048AA7ECB9B">
    <w:name w:val="5643085459EB43C3A6E03048AA7ECB9B"/>
    <w:rsid w:val="009365D2"/>
  </w:style>
  <w:style w:type="paragraph" w:customStyle="1" w:styleId="D46765237AF6405C9622E7699AFB5F43">
    <w:name w:val="D46765237AF6405C9622E7699AFB5F43"/>
    <w:rsid w:val="009365D2"/>
  </w:style>
  <w:style w:type="paragraph" w:customStyle="1" w:styleId="B1C70644429C4DFE936A9E8B3369EA71">
    <w:name w:val="B1C70644429C4DFE936A9E8B3369EA71"/>
    <w:rsid w:val="009365D2"/>
  </w:style>
  <w:style w:type="paragraph" w:customStyle="1" w:styleId="F0F2AC55A3264FD4A67769E33F3C9F42">
    <w:name w:val="F0F2AC55A3264FD4A67769E33F3C9F42"/>
    <w:rsid w:val="009365D2"/>
  </w:style>
  <w:style w:type="paragraph" w:customStyle="1" w:styleId="071F083762F841ED859C37C9A2BAAD63">
    <w:name w:val="071F083762F841ED859C37C9A2BAAD63"/>
    <w:rsid w:val="009365D2"/>
  </w:style>
  <w:style w:type="paragraph" w:customStyle="1" w:styleId="D13EE72042DC4E0A97F5370919F0CC46">
    <w:name w:val="D13EE72042DC4E0A97F5370919F0CC46"/>
    <w:rsid w:val="009365D2"/>
  </w:style>
  <w:style w:type="paragraph" w:customStyle="1" w:styleId="B398B8FADEB94B3FB866083E912AFFC7">
    <w:name w:val="B398B8FADEB94B3FB866083E912AFFC7"/>
    <w:rsid w:val="009365D2"/>
  </w:style>
  <w:style w:type="paragraph" w:customStyle="1" w:styleId="0D5B1AC0CDF743BD8890FA6915C02438">
    <w:name w:val="0D5B1AC0CDF743BD8890FA6915C02438"/>
    <w:rsid w:val="009365D2"/>
  </w:style>
  <w:style w:type="paragraph" w:customStyle="1" w:styleId="97ECF736C6744C26B6AC4A6BE55B674B">
    <w:name w:val="97ECF736C6744C26B6AC4A6BE55B674B"/>
    <w:rsid w:val="009365D2"/>
  </w:style>
  <w:style w:type="paragraph" w:customStyle="1" w:styleId="B33A4C4BCF464CEC966C0A91D2EF5821">
    <w:name w:val="B33A4C4BCF464CEC966C0A91D2EF5821"/>
    <w:rsid w:val="009365D2"/>
  </w:style>
  <w:style w:type="paragraph" w:customStyle="1" w:styleId="D91D38213A834DBD85CFE7405C5F44AE">
    <w:name w:val="D91D38213A834DBD85CFE7405C5F44AE"/>
    <w:rsid w:val="009365D2"/>
  </w:style>
  <w:style w:type="paragraph" w:customStyle="1" w:styleId="4F45A5F30270460E85FEFCC10453BE6D">
    <w:name w:val="4F45A5F30270460E85FEFCC10453BE6D"/>
    <w:rsid w:val="009365D2"/>
  </w:style>
  <w:style w:type="paragraph" w:customStyle="1" w:styleId="D66E23E5CD1B42B19C2E014DE215AA06">
    <w:name w:val="D66E23E5CD1B42B19C2E014DE215AA06"/>
    <w:rsid w:val="009365D2"/>
  </w:style>
  <w:style w:type="paragraph" w:customStyle="1" w:styleId="4C2B81ECBA2940DA9B3A100284E18B57">
    <w:name w:val="4C2B81ECBA2940DA9B3A100284E18B57"/>
    <w:rsid w:val="009365D2"/>
  </w:style>
  <w:style w:type="paragraph" w:customStyle="1" w:styleId="21B86984EC91414587665875664A2920">
    <w:name w:val="21B86984EC91414587665875664A2920"/>
    <w:rsid w:val="009365D2"/>
  </w:style>
  <w:style w:type="paragraph" w:customStyle="1" w:styleId="86B4C5D6B5B547FDAF2219CF0032D952">
    <w:name w:val="86B4C5D6B5B547FDAF2219CF0032D952"/>
    <w:rsid w:val="009365D2"/>
  </w:style>
  <w:style w:type="paragraph" w:customStyle="1" w:styleId="02C507FFDA514AADA167688D6CEC927F">
    <w:name w:val="02C507FFDA514AADA167688D6CEC927F"/>
    <w:rsid w:val="009365D2"/>
  </w:style>
  <w:style w:type="paragraph" w:customStyle="1" w:styleId="B897CFDEA1C54A69AF173FE27E2AE40A">
    <w:name w:val="B897CFDEA1C54A69AF173FE27E2AE40A"/>
    <w:rsid w:val="009365D2"/>
  </w:style>
  <w:style w:type="paragraph" w:customStyle="1" w:styleId="09E1BC4450D146CBA97F304DC8C95E74">
    <w:name w:val="09E1BC4450D146CBA97F304DC8C95E74"/>
    <w:rsid w:val="009365D2"/>
  </w:style>
  <w:style w:type="paragraph" w:customStyle="1" w:styleId="DFD96569C50143C984129C4F8F421F93">
    <w:name w:val="DFD96569C50143C984129C4F8F421F93"/>
    <w:rsid w:val="009365D2"/>
  </w:style>
  <w:style w:type="paragraph" w:customStyle="1" w:styleId="85AA8AAED7B94446BFE44A5DCB29D8BC">
    <w:name w:val="85AA8AAED7B94446BFE44A5DCB29D8BC"/>
    <w:rsid w:val="009365D2"/>
  </w:style>
  <w:style w:type="paragraph" w:customStyle="1" w:styleId="41A6B3AB4AD147FDA6CE883B83E2D588">
    <w:name w:val="41A6B3AB4AD147FDA6CE883B83E2D588"/>
    <w:rsid w:val="009365D2"/>
  </w:style>
  <w:style w:type="paragraph" w:customStyle="1" w:styleId="AFC4265801EF48FCB986F746DDE43656">
    <w:name w:val="AFC4265801EF48FCB986F746DDE43656"/>
    <w:rsid w:val="009365D2"/>
  </w:style>
  <w:style w:type="paragraph" w:customStyle="1" w:styleId="EAF124859FEA4C41BD874C26E68AD70A">
    <w:name w:val="EAF124859FEA4C41BD874C26E68AD70A"/>
    <w:rsid w:val="009365D2"/>
  </w:style>
  <w:style w:type="paragraph" w:customStyle="1" w:styleId="96800B886E334E028CA3B101D5131AE5">
    <w:name w:val="96800B886E334E028CA3B101D5131AE5"/>
    <w:rsid w:val="009365D2"/>
  </w:style>
  <w:style w:type="paragraph" w:customStyle="1" w:styleId="18653D3A86684174A5A344602E362D75">
    <w:name w:val="18653D3A86684174A5A344602E362D75"/>
    <w:rsid w:val="009365D2"/>
  </w:style>
  <w:style w:type="paragraph" w:customStyle="1" w:styleId="AA583E6B029C4B7CB4509AF6FB50CCDB">
    <w:name w:val="AA583E6B029C4B7CB4509AF6FB50CCDB"/>
    <w:rsid w:val="009365D2"/>
  </w:style>
  <w:style w:type="paragraph" w:customStyle="1" w:styleId="FC15437582224544A09051CCCB99FA0D">
    <w:name w:val="FC15437582224544A09051CCCB99FA0D"/>
    <w:rsid w:val="009365D2"/>
  </w:style>
  <w:style w:type="paragraph" w:customStyle="1" w:styleId="DD300AFDD8C944629B1ADABCDDF1EA13">
    <w:name w:val="DD300AFDD8C944629B1ADABCDDF1EA13"/>
    <w:rsid w:val="009365D2"/>
  </w:style>
  <w:style w:type="paragraph" w:customStyle="1" w:styleId="B1E309E218A54ABDAED9FDF56FFB3BE6">
    <w:name w:val="B1E309E218A54ABDAED9FDF56FFB3BE6"/>
    <w:rsid w:val="009365D2"/>
  </w:style>
  <w:style w:type="paragraph" w:customStyle="1" w:styleId="7494877BCB4A4A2EBFB52605D474C4C2">
    <w:name w:val="7494877BCB4A4A2EBFB52605D474C4C2"/>
    <w:rsid w:val="009365D2"/>
  </w:style>
  <w:style w:type="paragraph" w:customStyle="1" w:styleId="C96471734DA54464BB4412445CC96000">
    <w:name w:val="C96471734DA54464BB4412445CC96000"/>
    <w:rsid w:val="009365D2"/>
  </w:style>
  <w:style w:type="paragraph" w:customStyle="1" w:styleId="B9864124FA35414DA9FDDD7C389D9085">
    <w:name w:val="B9864124FA35414DA9FDDD7C389D9085"/>
    <w:rsid w:val="009365D2"/>
  </w:style>
  <w:style w:type="paragraph" w:customStyle="1" w:styleId="709CC4D8B6BB4191A0CFBC02A29E734F">
    <w:name w:val="709CC4D8B6BB4191A0CFBC02A29E734F"/>
    <w:rsid w:val="009365D2"/>
  </w:style>
  <w:style w:type="paragraph" w:customStyle="1" w:styleId="19AAF273DDC145D28C68FC7594C28073">
    <w:name w:val="19AAF273DDC145D28C68FC7594C28073"/>
    <w:rsid w:val="009365D2"/>
  </w:style>
  <w:style w:type="paragraph" w:customStyle="1" w:styleId="F0F8BA8FB63E467EB48F064C37F08288">
    <w:name w:val="F0F8BA8FB63E467EB48F064C37F08288"/>
    <w:rsid w:val="009365D2"/>
  </w:style>
  <w:style w:type="paragraph" w:customStyle="1" w:styleId="2B9ECB614CA949CCAC7A79A5C88BDBA2">
    <w:name w:val="2B9ECB614CA949CCAC7A79A5C88BDBA2"/>
    <w:rsid w:val="009365D2"/>
  </w:style>
  <w:style w:type="paragraph" w:customStyle="1" w:styleId="CEA117EF8276452C864A670B94EB39DE">
    <w:name w:val="CEA117EF8276452C864A670B94EB39DE"/>
    <w:rsid w:val="009365D2"/>
  </w:style>
  <w:style w:type="paragraph" w:customStyle="1" w:styleId="4D89D83DA11C46F88F2861324878DB41">
    <w:name w:val="4D89D83DA11C46F88F2861324878DB41"/>
    <w:rsid w:val="009365D2"/>
  </w:style>
  <w:style w:type="paragraph" w:customStyle="1" w:styleId="DB953D233D4949E4BC375F77865FAC9E">
    <w:name w:val="DB953D233D4949E4BC375F77865FAC9E"/>
    <w:rsid w:val="009365D2"/>
  </w:style>
  <w:style w:type="paragraph" w:customStyle="1" w:styleId="06301DABC83B4EDFB914F646DEA47E23">
    <w:name w:val="06301DABC83B4EDFB914F646DEA47E23"/>
    <w:rsid w:val="009365D2"/>
  </w:style>
  <w:style w:type="paragraph" w:customStyle="1" w:styleId="2533A2AE14894DD8BE9FC4022CFD7246">
    <w:name w:val="2533A2AE14894DD8BE9FC4022CFD7246"/>
    <w:rsid w:val="009365D2"/>
  </w:style>
  <w:style w:type="paragraph" w:customStyle="1" w:styleId="16C33402787A4D3899795EB7F1111BD3">
    <w:name w:val="16C33402787A4D3899795EB7F1111BD3"/>
    <w:rsid w:val="009365D2"/>
  </w:style>
  <w:style w:type="paragraph" w:customStyle="1" w:styleId="F8D958AE748044F6964C814C7A5FC719">
    <w:name w:val="F8D958AE748044F6964C814C7A5FC719"/>
    <w:rsid w:val="009365D2"/>
  </w:style>
  <w:style w:type="paragraph" w:customStyle="1" w:styleId="0284C0CA17114865B6DE655EA9808289">
    <w:name w:val="0284C0CA17114865B6DE655EA9808289"/>
    <w:rsid w:val="009365D2"/>
  </w:style>
  <w:style w:type="paragraph" w:customStyle="1" w:styleId="C29813437DF743AE80BCCCA0945997E1">
    <w:name w:val="C29813437DF743AE80BCCCA0945997E1"/>
    <w:rsid w:val="009365D2"/>
  </w:style>
  <w:style w:type="paragraph" w:customStyle="1" w:styleId="00E65B1C3C1F46C085B19FD06CD4D825">
    <w:name w:val="00E65B1C3C1F46C085B19FD06CD4D825"/>
    <w:rsid w:val="009365D2"/>
  </w:style>
  <w:style w:type="paragraph" w:customStyle="1" w:styleId="1AE445E25EAD43F2B790E53F98E7952D">
    <w:name w:val="1AE445E25EAD43F2B790E53F98E7952D"/>
    <w:rsid w:val="009365D2"/>
  </w:style>
  <w:style w:type="paragraph" w:customStyle="1" w:styleId="978EC633EDCB4237A9D8E0B079DA1998">
    <w:name w:val="978EC633EDCB4237A9D8E0B079DA1998"/>
    <w:rsid w:val="009365D2"/>
  </w:style>
  <w:style w:type="paragraph" w:customStyle="1" w:styleId="B1AEF4B504064845BD2858C0370BFE56">
    <w:name w:val="B1AEF4B504064845BD2858C0370BFE56"/>
    <w:rsid w:val="009365D2"/>
  </w:style>
  <w:style w:type="paragraph" w:customStyle="1" w:styleId="6165FF0873F24CBFAEDFF342B388ADC1">
    <w:name w:val="6165FF0873F24CBFAEDFF342B388ADC1"/>
    <w:rsid w:val="009365D2"/>
  </w:style>
  <w:style w:type="paragraph" w:customStyle="1" w:styleId="6FD057232ADE4E02A08B72BA718CC42A">
    <w:name w:val="6FD057232ADE4E02A08B72BA718CC42A"/>
    <w:rsid w:val="009365D2"/>
  </w:style>
  <w:style w:type="paragraph" w:customStyle="1" w:styleId="2F1F8DC9443449C8B68897C7C6A6FB58">
    <w:name w:val="2F1F8DC9443449C8B68897C7C6A6FB58"/>
    <w:rsid w:val="009365D2"/>
  </w:style>
  <w:style w:type="paragraph" w:customStyle="1" w:styleId="CFD2190680D248E9AA04D3AC5F38715C">
    <w:name w:val="CFD2190680D248E9AA04D3AC5F38715C"/>
    <w:rsid w:val="009365D2"/>
  </w:style>
  <w:style w:type="paragraph" w:customStyle="1" w:styleId="C10607F80E5F4B28978CA662897E0662">
    <w:name w:val="C10607F80E5F4B28978CA662897E0662"/>
    <w:rsid w:val="009365D2"/>
  </w:style>
  <w:style w:type="paragraph" w:customStyle="1" w:styleId="847B8B9A867545A5B69216C6E2667718">
    <w:name w:val="847B8B9A867545A5B69216C6E2667718"/>
    <w:rsid w:val="009365D2"/>
  </w:style>
  <w:style w:type="paragraph" w:customStyle="1" w:styleId="3DC23C45B2F7497C963085F4E90EBCA6">
    <w:name w:val="3DC23C45B2F7497C963085F4E90EBCA6"/>
    <w:rsid w:val="009365D2"/>
  </w:style>
  <w:style w:type="paragraph" w:customStyle="1" w:styleId="70B4C49F215D4349B0185884621CE4DD">
    <w:name w:val="70B4C49F215D4349B0185884621CE4DD"/>
    <w:rsid w:val="009365D2"/>
  </w:style>
  <w:style w:type="paragraph" w:customStyle="1" w:styleId="644CF03DDA07468A9BD8EB8DFC1E2A5D">
    <w:name w:val="644CF03DDA07468A9BD8EB8DFC1E2A5D"/>
    <w:rsid w:val="009365D2"/>
  </w:style>
  <w:style w:type="paragraph" w:customStyle="1" w:styleId="8357AA854F0A43CBB3F3768EC8AE4E23">
    <w:name w:val="8357AA854F0A43CBB3F3768EC8AE4E23"/>
    <w:rsid w:val="009365D2"/>
  </w:style>
  <w:style w:type="paragraph" w:customStyle="1" w:styleId="D3914CCFC9764777BF906065D7ACFA8A">
    <w:name w:val="D3914CCFC9764777BF906065D7ACFA8A"/>
    <w:rsid w:val="009365D2"/>
  </w:style>
  <w:style w:type="paragraph" w:customStyle="1" w:styleId="4B6E41E78ACE434C99BDE274F7AAD722">
    <w:name w:val="4B6E41E78ACE434C99BDE274F7AAD722"/>
    <w:rsid w:val="009365D2"/>
  </w:style>
  <w:style w:type="paragraph" w:customStyle="1" w:styleId="2674738DACEA4B3C8BB0D9EADFAFB214">
    <w:name w:val="2674738DACEA4B3C8BB0D9EADFAFB214"/>
    <w:rsid w:val="009365D2"/>
  </w:style>
  <w:style w:type="paragraph" w:customStyle="1" w:styleId="532F3076B5324D9FB18745E38419F12C">
    <w:name w:val="532F3076B5324D9FB18745E38419F12C"/>
    <w:rsid w:val="009365D2"/>
  </w:style>
  <w:style w:type="paragraph" w:customStyle="1" w:styleId="2E145A4C2D2E4A8AB95C41BEBFD21670">
    <w:name w:val="2E145A4C2D2E4A8AB95C41BEBFD21670"/>
    <w:rsid w:val="009365D2"/>
  </w:style>
  <w:style w:type="paragraph" w:customStyle="1" w:styleId="289D4426BE9640269C285DFEBFFE21AE">
    <w:name w:val="289D4426BE9640269C285DFEBFFE21AE"/>
    <w:rsid w:val="009365D2"/>
  </w:style>
  <w:style w:type="paragraph" w:customStyle="1" w:styleId="D6A29419FC694DD984B08F5363A55C56">
    <w:name w:val="D6A29419FC694DD984B08F5363A55C56"/>
    <w:rsid w:val="009365D2"/>
  </w:style>
  <w:style w:type="paragraph" w:customStyle="1" w:styleId="B09676F308514CC58121848FBA85A3FE">
    <w:name w:val="B09676F308514CC58121848FBA85A3FE"/>
    <w:rsid w:val="009365D2"/>
  </w:style>
  <w:style w:type="paragraph" w:customStyle="1" w:styleId="24051263A05C46EFA725D39CE9D1F29F">
    <w:name w:val="24051263A05C46EFA725D39CE9D1F29F"/>
    <w:rsid w:val="009365D2"/>
  </w:style>
  <w:style w:type="paragraph" w:customStyle="1" w:styleId="E0690D7EC22F46589F6CD6224444E0BA">
    <w:name w:val="E0690D7EC22F46589F6CD6224444E0BA"/>
    <w:rsid w:val="009365D2"/>
  </w:style>
  <w:style w:type="paragraph" w:customStyle="1" w:styleId="F025D483239B4011AC91FE970F2A9960">
    <w:name w:val="F025D483239B4011AC91FE970F2A9960"/>
    <w:rsid w:val="009365D2"/>
  </w:style>
  <w:style w:type="paragraph" w:customStyle="1" w:styleId="2FEA641C10184FF5A94CBE5272FE7D75">
    <w:name w:val="2FEA641C10184FF5A94CBE5272FE7D75"/>
    <w:rsid w:val="009365D2"/>
  </w:style>
  <w:style w:type="paragraph" w:customStyle="1" w:styleId="9FFF0948E18E43248D7E7B478BADBFBF">
    <w:name w:val="9FFF0948E18E43248D7E7B478BADBFBF"/>
    <w:rsid w:val="009365D2"/>
  </w:style>
  <w:style w:type="paragraph" w:customStyle="1" w:styleId="1EF15883152B4BB6B6EE7ACBA089E712">
    <w:name w:val="1EF15883152B4BB6B6EE7ACBA089E712"/>
    <w:rsid w:val="009365D2"/>
  </w:style>
  <w:style w:type="paragraph" w:customStyle="1" w:styleId="0299C11D3E204E9EB7E161FC7D92E018">
    <w:name w:val="0299C11D3E204E9EB7E161FC7D92E018"/>
    <w:rsid w:val="009365D2"/>
  </w:style>
  <w:style w:type="paragraph" w:customStyle="1" w:styleId="C3C2D44F8AEF4FFDBAC12B46F48D0E00">
    <w:name w:val="C3C2D44F8AEF4FFDBAC12B46F48D0E00"/>
    <w:rsid w:val="009365D2"/>
  </w:style>
  <w:style w:type="paragraph" w:customStyle="1" w:styleId="8A9EB49B22CE462498DB2E4B7C29B3B0">
    <w:name w:val="8A9EB49B22CE462498DB2E4B7C29B3B0"/>
    <w:rsid w:val="009365D2"/>
  </w:style>
  <w:style w:type="paragraph" w:customStyle="1" w:styleId="7B24858A06D54A7CB7D149982EE598C6">
    <w:name w:val="7B24858A06D54A7CB7D149982EE598C6"/>
    <w:rsid w:val="009365D2"/>
  </w:style>
  <w:style w:type="paragraph" w:customStyle="1" w:styleId="B7E092790A48407BA02F4C9360288CDE">
    <w:name w:val="B7E092790A48407BA02F4C9360288CDE"/>
    <w:rsid w:val="009365D2"/>
  </w:style>
  <w:style w:type="paragraph" w:customStyle="1" w:styleId="57D72176DE57482295F10585E8145111">
    <w:name w:val="57D72176DE57482295F10585E8145111"/>
    <w:rsid w:val="009365D2"/>
  </w:style>
  <w:style w:type="paragraph" w:customStyle="1" w:styleId="FCEEF7886E4F4DF09723D7D0B490671C">
    <w:name w:val="FCEEF7886E4F4DF09723D7D0B490671C"/>
    <w:rsid w:val="009365D2"/>
  </w:style>
  <w:style w:type="paragraph" w:customStyle="1" w:styleId="8F5DA70EA1BB439A9181C8F63C345D16">
    <w:name w:val="8F5DA70EA1BB439A9181C8F63C345D16"/>
    <w:rsid w:val="009365D2"/>
  </w:style>
  <w:style w:type="paragraph" w:customStyle="1" w:styleId="D0B183342B9148C3B2094BACE0FF86EC">
    <w:name w:val="D0B183342B9148C3B2094BACE0FF86EC"/>
    <w:rsid w:val="009365D2"/>
  </w:style>
  <w:style w:type="paragraph" w:customStyle="1" w:styleId="01E740075CB549B4A6E2C7DF190703AD">
    <w:name w:val="01E740075CB549B4A6E2C7DF190703AD"/>
    <w:rsid w:val="009365D2"/>
  </w:style>
  <w:style w:type="paragraph" w:customStyle="1" w:styleId="05A61259B2FB4ADD8E105B469BC1DDF0">
    <w:name w:val="05A61259B2FB4ADD8E105B469BC1DDF0"/>
    <w:rsid w:val="009365D2"/>
  </w:style>
  <w:style w:type="paragraph" w:customStyle="1" w:styleId="E6F5129BF47E4DEC866D6BB976669ED0">
    <w:name w:val="E6F5129BF47E4DEC866D6BB976669ED0"/>
    <w:rsid w:val="009365D2"/>
  </w:style>
  <w:style w:type="paragraph" w:customStyle="1" w:styleId="029C612EF19241028EF24C88AAA313EA">
    <w:name w:val="029C612EF19241028EF24C88AAA313EA"/>
    <w:rsid w:val="009365D2"/>
  </w:style>
  <w:style w:type="paragraph" w:customStyle="1" w:styleId="D9BE4D99D1F64F2AA56E5CC5D6ED1566">
    <w:name w:val="D9BE4D99D1F64F2AA56E5CC5D6ED1566"/>
    <w:rsid w:val="009365D2"/>
  </w:style>
  <w:style w:type="paragraph" w:customStyle="1" w:styleId="C24C50A2E4A542FA986F24E7EDE6BDF5">
    <w:name w:val="C24C50A2E4A542FA986F24E7EDE6BDF5"/>
    <w:rsid w:val="009365D2"/>
  </w:style>
  <w:style w:type="paragraph" w:customStyle="1" w:styleId="56ACD2E5CBC041C986F7D9A2E6569499">
    <w:name w:val="56ACD2E5CBC041C986F7D9A2E6569499"/>
    <w:rsid w:val="009365D2"/>
  </w:style>
  <w:style w:type="paragraph" w:customStyle="1" w:styleId="47C62012057B43B1BF3E53ED11E2FF3A">
    <w:name w:val="47C62012057B43B1BF3E53ED11E2FF3A"/>
    <w:rsid w:val="009365D2"/>
  </w:style>
  <w:style w:type="paragraph" w:customStyle="1" w:styleId="1FF365C3C5214705B0786AA1A770B268">
    <w:name w:val="1FF365C3C5214705B0786AA1A770B268"/>
    <w:rsid w:val="009365D2"/>
  </w:style>
  <w:style w:type="paragraph" w:customStyle="1" w:styleId="224EF570061F48A08F10EEEE4314AED1">
    <w:name w:val="224EF570061F48A08F10EEEE4314AED1"/>
    <w:rsid w:val="009365D2"/>
  </w:style>
  <w:style w:type="paragraph" w:customStyle="1" w:styleId="25619ECF48A44E2B89B657FF0218B730">
    <w:name w:val="25619ECF48A44E2B89B657FF0218B730"/>
    <w:rsid w:val="009365D2"/>
  </w:style>
  <w:style w:type="paragraph" w:customStyle="1" w:styleId="13F5EE831D164ADC97EF9D21FC167414">
    <w:name w:val="13F5EE831D164ADC97EF9D21FC167414"/>
    <w:rsid w:val="009365D2"/>
  </w:style>
  <w:style w:type="paragraph" w:customStyle="1" w:styleId="05CE91E034394D9DB94D94E5BF10A796">
    <w:name w:val="05CE91E034394D9DB94D94E5BF10A796"/>
    <w:rsid w:val="009365D2"/>
  </w:style>
  <w:style w:type="paragraph" w:customStyle="1" w:styleId="159A13C4791A4430ADF0B5FFE506926D">
    <w:name w:val="159A13C4791A4430ADF0B5FFE506926D"/>
    <w:rsid w:val="009365D2"/>
  </w:style>
  <w:style w:type="paragraph" w:customStyle="1" w:styleId="74B1B263D1B940ED94E27CD7FDD417E1">
    <w:name w:val="74B1B263D1B940ED94E27CD7FDD417E1"/>
    <w:rsid w:val="009365D2"/>
  </w:style>
  <w:style w:type="paragraph" w:customStyle="1" w:styleId="1A0C4B4B6FF4483180DED78092362F7F">
    <w:name w:val="1A0C4B4B6FF4483180DED78092362F7F"/>
    <w:rsid w:val="009365D2"/>
  </w:style>
  <w:style w:type="paragraph" w:customStyle="1" w:styleId="1A3F5015C8E14563AEDBCB387AA5939B">
    <w:name w:val="1A3F5015C8E14563AEDBCB387AA5939B"/>
    <w:rsid w:val="009365D2"/>
  </w:style>
  <w:style w:type="paragraph" w:customStyle="1" w:styleId="DF011EA6201B4F8880FEF41432D497D5">
    <w:name w:val="DF011EA6201B4F8880FEF41432D497D5"/>
    <w:rsid w:val="009365D2"/>
  </w:style>
  <w:style w:type="paragraph" w:customStyle="1" w:styleId="AA89115A0962435FB4AD82DF980027B0">
    <w:name w:val="AA89115A0962435FB4AD82DF980027B0"/>
    <w:rsid w:val="009365D2"/>
  </w:style>
  <w:style w:type="paragraph" w:customStyle="1" w:styleId="B60714C2ADCB4D19A7C02FD02D7222EB">
    <w:name w:val="B60714C2ADCB4D19A7C02FD02D7222EB"/>
    <w:rsid w:val="009365D2"/>
  </w:style>
  <w:style w:type="paragraph" w:customStyle="1" w:styleId="F85D6E33E3834C1F8886C704405CC6BC">
    <w:name w:val="F85D6E33E3834C1F8886C704405CC6BC"/>
    <w:rsid w:val="009365D2"/>
  </w:style>
  <w:style w:type="paragraph" w:customStyle="1" w:styleId="58D1E163671646FCAE874074ABDF81D5">
    <w:name w:val="58D1E163671646FCAE874074ABDF81D5"/>
    <w:rsid w:val="009365D2"/>
  </w:style>
  <w:style w:type="paragraph" w:customStyle="1" w:styleId="38144984A5584175937824275335505B">
    <w:name w:val="38144984A5584175937824275335505B"/>
    <w:rsid w:val="009365D2"/>
  </w:style>
  <w:style w:type="paragraph" w:customStyle="1" w:styleId="A615F44411A243409E03A18D1C89B9B6">
    <w:name w:val="A615F44411A243409E03A18D1C89B9B6"/>
    <w:rsid w:val="009365D2"/>
  </w:style>
  <w:style w:type="paragraph" w:customStyle="1" w:styleId="A251B3322C064735A3A2384F3950EA33">
    <w:name w:val="A251B3322C064735A3A2384F3950EA33"/>
    <w:rsid w:val="009365D2"/>
  </w:style>
  <w:style w:type="paragraph" w:customStyle="1" w:styleId="F931005261474B9CBAC5EEE51A5CDCFA">
    <w:name w:val="F931005261474B9CBAC5EEE51A5CDCFA"/>
    <w:rsid w:val="009365D2"/>
  </w:style>
  <w:style w:type="paragraph" w:customStyle="1" w:styleId="085623CE00D249D68B156A8F26FA4D8F">
    <w:name w:val="085623CE00D249D68B156A8F26FA4D8F"/>
    <w:rsid w:val="009365D2"/>
  </w:style>
  <w:style w:type="paragraph" w:customStyle="1" w:styleId="4ACE17424EE9467B96083218128D14DE">
    <w:name w:val="4ACE17424EE9467B96083218128D14DE"/>
    <w:rsid w:val="009365D2"/>
  </w:style>
  <w:style w:type="paragraph" w:customStyle="1" w:styleId="5B989E7A93D7412F9B67529CF16333A5">
    <w:name w:val="5B989E7A93D7412F9B67529CF16333A5"/>
    <w:rsid w:val="009365D2"/>
  </w:style>
  <w:style w:type="paragraph" w:customStyle="1" w:styleId="6D8B290501594A0EB36B0A174FBA08D7">
    <w:name w:val="6D8B290501594A0EB36B0A174FBA08D7"/>
    <w:rsid w:val="009365D2"/>
  </w:style>
  <w:style w:type="paragraph" w:customStyle="1" w:styleId="51E459F13B804AE4AF832EFFD6DB2C36">
    <w:name w:val="51E459F13B804AE4AF832EFFD6DB2C36"/>
    <w:rsid w:val="009365D2"/>
  </w:style>
  <w:style w:type="paragraph" w:customStyle="1" w:styleId="A19E1B477A5243A6BBDC457F02C9BEEF">
    <w:name w:val="A19E1B477A5243A6BBDC457F02C9BEEF"/>
    <w:rsid w:val="009365D2"/>
  </w:style>
  <w:style w:type="paragraph" w:customStyle="1" w:styleId="D23378E4D6464B2BB2AB71627E5C43CB">
    <w:name w:val="D23378E4D6464B2BB2AB71627E5C43CB"/>
    <w:rsid w:val="009365D2"/>
  </w:style>
  <w:style w:type="paragraph" w:customStyle="1" w:styleId="9500CA00050D41C58EEFF25D713AD441">
    <w:name w:val="9500CA00050D41C58EEFF25D713AD441"/>
    <w:rsid w:val="009365D2"/>
  </w:style>
  <w:style w:type="paragraph" w:customStyle="1" w:styleId="B401FD77C18546DE800841060BC97833">
    <w:name w:val="B401FD77C18546DE800841060BC97833"/>
    <w:rsid w:val="009365D2"/>
  </w:style>
  <w:style w:type="paragraph" w:customStyle="1" w:styleId="1339AC7250FE456BA7E0D577B8BB6BD8">
    <w:name w:val="1339AC7250FE456BA7E0D577B8BB6BD8"/>
    <w:rsid w:val="009365D2"/>
  </w:style>
  <w:style w:type="paragraph" w:customStyle="1" w:styleId="81B7CD467BF04EAF993AD6DEE7D1C77E">
    <w:name w:val="81B7CD467BF04EAF993AD6DEE7D1C77E"/>
    <w:rsid w:val="009365D2"/>
  </w:style>
  <w:style w:type="paragraph" w:customStyle="1" w:styleId="DFC6D960FFBD45119F48F2E2A76EFE5F">
    <w:name w:val="DFC6D960FFBD45119F48F2E2A76EFE5F"/>
    <w:rsid w:val="009365D2"/>
  </w:style>
  <w:style w:type="paragraph" w:customStyle="1" w:styleId="E9D924716DB74E7DB1C0C318C7190256">
    <w:name w:val="E9D924716DB74E7DB1C0C318C7190256"/>
    <w:rsid w:val="009365D2"/>
  </w:style>
  <w:style w:type="paragraph" w:customStyle="1" w:styleId="5AE6663D26BB4F55B0A747235EEEAD06">
    <w:name w:val="5AE6663D26BB4F55B0A747235EEEAD06"/>
    <w:rsid w:val="009365D2"/>
  </w:style>
  <w:style w:type="paragraph" w:customStyle="1" w:styleId="1E6B92ABDC45492881EB67BFD4F65A15">
    <w:name w:val="1E6B92ABDC45492881EB67BFD4F65A15"/>
    <w:rsid w:val="009365D2"/>
  </w:style>
  <w:style w:type="paragraph" w:customStyle="1" w:styleId="D57DF3D4333943C799735A872E60020D">
    <w:name w:val="D57DF3D4333943C799735A872E60020D"/>
    <w:rsid w:val="009365D2"/>
  </w:style>
  <w:style w:type="paragraph" w:customStyle="1" w:styleId="BF477AC1EB9F4986AC9A0582D330D708">
    <w:name w:val="BF477AC1EB9F4986AC9A0582D330D708"/>
    <w:rsid w:val="009365D2"/>
  </w:style>
  <w:style w:type="paragraph" w:customStyle="1" w:styleId="0074A315D15946D8826D4A7BD2A603C4">
    <w:name w:val="0074A315D15946D8826D4A7BD2A603C4"/>
    <w:rsid w:val="009365D2"/>
  </w:style>
  <w:style w:type="paragraph" w:customStyle="1" w:styleId="C115C9A3FF4442F487C5C0F2348BF28A">
    <w:name w:val="C115C9A3FF4442F487C5C0F2348BF28A"/>
    <w:rsid w:val="009365D2"/>
  </w:style>
  <w:style w:type="paragraph" w:customStyle="1" w:styleId="F90B4AEBBAC4429AADCB3342A92DF30C">
    <w:name w:val="F90B4AEBBAC4429AADCB3342A92DF30C"/>
    <w:rsid w:val="009365D2"/>
  </w:style>
  <w:style w:type="paragraph" w:customStyle="1" w:styleId="4BC57E0036B6438FA33C0205251A9ED5">
    <w:name w:val="4BC57E0036B6438FA33C0205251A9ED5"/>
    <w:rsid w:val="009365D2"/>
  </w:style>
  <w:style w:type="paragraph" w:customStyle="1" w:styleId="F44570863B71427A8EAFA7C6B1F92687">
    <w:name w:val="F44570863B71427A8EAFA7C6B1F92687"/>
    <w:rsid w:val="009365D2"/>
  </w:style>
  <w:style w:type="paragraph" w:customStyle="1" w:styleId="AA1089CF99B34F88A2A7C84DA00A54A3">
    <w:name w:val="AA1089CF99B34F88A2A7C84DA00A54A3"/>
    <w:rsid w:val="009365D2"/>
  </w:style>
  <w:style w:type="paragraph" w:customStyle="1" w:styleId="FAD6A4B32F534B4EA6A62817873AA7CE">
    <w:name w:val="FAD6A4B32F534B4EA6A62817873AA7CE"/>
    <w:rsid w:val="009365D2"/>
  </w:style>
  <w:style w:type="paragraph" w:customStyle="1" w:styleId="0170D22ECF8A48119E465C351BDFF801">
    <w:name w:val="0170D22ECF8A48119E465C351BDFF801"/>
    <w:rsid w:val="009365D2"/>
  </w:style>
  <w:style w:type="paragraph" w:customStyle="1" w:styleId="A0CD4D0DA8B2436488F9EC4E18BB2E6F">
    <w:name w:val="A0CD4D0DA8B2436488F9EC4E18BB2E6F"/>
    <w:rsid w:val="009365D2"/>
  </w:style>
  <w:style w:type="paragraph" w:customStyle="1" w:styleId="2B6530A6C8F34F418ADC06C47E848251">
    <w:name w:val="2B6530A6C8F34F418ADC06C47E848251"/>
    <w:rsid w:val="009365D2"/>
  </w:style>
  <w:style w:type="paragraph" w:customStyle="1" w:styleId="95EA432D2FDD438AA09A88F24FB6D396">
    <w:name w:val="95EA432D2FDD438AA09A88F24FB6D396"/>
    <w:rsid w:val="009365D2"/>
  </w:style>
  <w:style w:type="paragraph" w:customStyle="1" w:styleId="10473F2FB793455F9B42DFCB5B074CA4">
    <w:name w:val="10473F2FB793455F9B42DFCB5B074CA4"/>
    <w:rsid w:val="009365D2"/>
  </w:style>
  <w:style w:type="paragraph" w:customStyle="1" w:styleId="BD1BDE3B82874331A42D521F20598616">
    <w:name w:val="BD1BDE3B82874331A42D521F20598616"/>
    <w:rsid w:val="009365D2"/>
  </w:style>
  <w:style w:type="paragraph" w:customStyle="1" w:styleId="820F45059DBD44C88216DED388E37BE5">
    <w:name w:val="820F45059DBD44C88216DED388E37BE5"/>
    <w:rsid w:val="009365D2"/>
  </w:style>
  <w:style w:type="paragraph" w:customStyle="1" w:styleId="F444F2C4AA5F44608126B2D51B90DE02">
    <w:name w:val="F444F2C4AA5F44608126B2D51B90DE02"/>
    <w:rsid w:val="009365D2"/>
  </w:style>
  <w:style w:type="paragraph" w:customStyle="1" w:styleId="656ED856EB164E96A0BAF10528529EF9">
    <w:name w:val="656ED856EB164E96A0BAF10528529EF9"/>
    <w:rsid w:val="009365D2"/>
  </w:style>
  <w:style w:type="paragraph" w:customStyle="1" w:styleId="5B2AF401C9C345D29BAED328C0156081">
    <w:name w:val="5B2AF401C9C345D29BAED328C0156081"/>
    <w:rsid w:val="009365D2"/>
  </w:style>
  <w:style w:type="paragraph" w:customStyle="1" w:styleId="8CCA860E16984780A3E71E13A2638A7A">
    <w:name w:val="8CCA860E16984780A3E71E13A2638A7A"/>
    <w:rsid w:val="009365D2"/>
  </w:style>
  <w:style w:type="paragraph" w:customStyle="1" w:styleId="BEB16267668643CF8B7F09E91F480BC5">
    <w:name w:val="BEB16267668643CF8B7F09E91F480BC5"/>
    <w:rsid w:val="009365D2"/>
  </w:style>
  <w:style w:type="paragraph" w:customStyle="1" w:styleId="EFE61E9BA71141D1B3A6A2CC0E197775">
    <w:name w:val="EFE61E9BA71141D1B3A6A2CC0E197775"/>
    <w:rsid w:val="009365D2"/>
  </w:style>
  <w:style w:type="paragraph" w:customStyle="1" w:styleId="2A3E9148775D4F8C9F6A9CDAA4D3BD0A">
    <w:name w:val="2A3E9148775D4F8C9F6A9CDAA4D3BD0A"/>
    <w:rsid w:val="009365D2"/>
  </w:style>
  <w:style w:type="paragraph" w:customStyle="1" w:styleId="66880A34B8A1401E8874A4948CC61ADC">
    <w:name w:val="66880A34B8A1401E8874A4948CC61ADC"/>
    <w:rsid w:val="009365D2"/>
  </w:style>
  <w:style w:type="paragraph" w:customStyle="1" w:styleId="33D915D9FC7F451F8E99C98B7E428AC1">
    <w:name w:val="33D915D9FC7F451F8E99C98B7E428AC1"/>
    <w:rsid w:val="009365D2"/>
  </w:style>
  <w:style w:type="paragraph" w:customStyle="1" w:styleId="72FB94FAFB3F4624BE8FBD6AE8519FAA">
    <w:name w:val="72FB94FAFB3F4624BE8FBD6AE8519FAA"/>
    <w:rsid w:val="009365D2"/>
  </w:style>
  <w:style w:type="paragraph" w:customStyle="1" w:styleId="E46CF477DC3A4D7285B225930406683F">
    <w:name w:val="E46CF477DC3A4D7285B225930406683F"/>
    <w:rsid w:val="009365D2"/>
  </w:style>
  <w:style w:type="paragraph" w:customStyle="1" w:styleId="1F55328E806A430DB1A7F7016EAA8861">
    <w:name w:val="1F55328E806A430DB1A7F7016EAA8861"/>
    <w:rsid w:val="009365D2"/>
  </w:style>
  <w:style w:type="paragraph" w:customStyle="1" w:styleId="A826DC5CE3154EFC8B867FF21F5C84DB">
    <w:name w:val="A826DC5CE3154EFC8B867FF21F5C84DB"/>
    <w:rsid w:val="009365D2"/>
  </w:style>
  <w:style w:type="paragraph" w:customStyle="1" w:styleId="F36A1ED5101A465E9943D8B13A7A07F4">
    <w:name w:val="F36A1ED5101A465E9943D8B13A7A07F4"/>
    <w:rsid w:val="009365D2"/>
  </w:style>
  <w:style w:type="paragraph" w:customStyle="1" w:styleId="399D13BB274F4FA3B3D6165B61F7D295">
    <w:name w:val="399D13BB274F4FA3B3D6165B61F7D295"/>
    <w:rsid w:val="009365D2"/>
  </w:style>
  <w:style w:type="paragraph" w:customStyle="1" w:styleId="E7FAAF834418432E979E368AF70BE423">
    <w:name w:val="E7FAAF834418432E979E368AF70BE423"/>
    <w:rsid w:val="009365D2"/>
  </w:style>
  <w:style w:type="paragraph" w:customStyle="1" w:styleId="4ECB52166ED1464E85E8FD712F343284">
    <w:name w:val="4ECB52166ED1464E85E8FD712F343284"/>
    <w:rsid w:val="009365D2"/>
  </w:style>
  <w:style w:type="paragraph" w:customStyle="1" w:styleId="37B76B9D2C274CFCA3F58F19C376846C">
    <w:name w:val="37B76B9D2C274CFCA3F58F19C376846C"/>
    <w:rsid w:val="009365D2"/>
  </w:style>
  <w:style w:type="paragraph" w:customStyle="1" w:styleId="03813E6E3EFA4CFCA900597303C213C9">
    <w:name w:val="03813E6E3EFA4CFCA900597303C213C9"/>
    <w:rsid w:val="009365D2"/>
  </w:style>
  <w:style w:type="paragraph" w:customStyle="1" w:styleId="B8ED54DE39CB4B98BB72B515F25E9F6F">
    <w:name w:val="B8ED54DE39CB4B98BB72B515F25E9F6F"/>
    <w:rsid w:val="009365D2"/>
  </w:style>
  <w:style w:type="paragraph" w:customStyle="1" w:styleId="BC12D997665C49298E7A372EB91B46D6">
    <w:name w:val="BC12D997665C49298E7A372EB91B46D6"/>
    <w:rsid w:val="009365D2"/>
  </w:style>
  <w:style w:type="paragraph" w:customStyle="1" w:styleId="EDA19722C11E4A8593AC1888A8074D94">
    <w:name w:val="EDA19722C11E4A8593AC1888A8074D94"/>
    <w:rsid w:val="009365D2"/>
  </w:style>
  <w:style w:type="paragraph" w:customStyle="1" w:styleId="6A74661B5FEC40F380754F9B19602F45">
    <w:name w:val="6A74661B5FEC40F380754F9B19602F45"/>
    <w:rsid w:val="009365D2"/>
  </w:style>
  <w:style w:type="paragraph" w:customStyle="1" w:styleId="A425EDED3093489C8A022D567084D026">
    <w:name w:val="A425EDED3093489C8A022D567084D026"/>
    <w:rsid w:val="009365D2"/>
  </w:style>
  <w:style w:type="paragraph" w:customStyle="1" w:styleId="E05912CBA6AF4BFFBBAE4CE6DA858F3A">
    <w:name w:val="E05912CBA6AF4BFFBBAE4CE6DA858F3A"/>
    <w:rsid w:val="009365D2"/>
  </w:style>
  <w:style w:type="paragraph" w:customStyle="1" w:styleId="CA5EA5938A7B4F83B45B5315D2F24429">
    <w:name w:val="CA5EA5938A7B4F83B45B5315D2F24429"/>
    <w:rsid w:val="009365D2"/>
  </w:style>
  <w:style w:type="paragraph" w:customStyle="1" w:styleId="C6B7430481354F039435D52802093B06">
    <w:name w:val="C6B7430481354F039435D52802093B06"/>
    <w:rsid w:val="009365D2"/>
  </w:style>
  <w:style w:type="paragraph" w:customStyle="1" w:styleId="DE2A546C000C4AD8B45F3532C8FED80C">
    <w:name w:val="DE2A546C000C4AD8B45F3532C8FED80C"/>
    <w:rsid w:val="009365D2"/>
  </w:style>
  <w:style w:type="paragraph" w:customStyle="1" w:styleId="035AA39B192E465E9DE8ACDDFA356FB6">
    <w:name w:val="035AA39B192E465E9DE8ACDDFA356FB6"/>
    <w:rsid w:val="009365D2"/>
  </w:style>
  <w:style w:type="paragraph" w:customStyle="1" w:styleId="F9BD07E909834120885D80D2AEAD95FB">
    <w:name w:val="F9BD07E909834120885D80D2AEAD95FB"/>
    <w:rsid w:val="009365D2"/>
  </w:style>
  <w:style w:type="paragraph" w:customStyle="1" w:styleId="8D57D99660B94C539120B343D2FA2200">
    <w:name w:val="8D57D99660B94C539120B343D2FA2200"/>
    <w:rsid w:val="009365D2"/>
  </w:style>
  <w:style w:type="paragraph" w:customStyle="1" w:styleId="E97CB9F833F24BF6BDB16344033A8EE9">
    <w:name w:val="E97CB9F833F24BF6BDB16344033A8EE9"/>
    <w:rsid w:val="009365D2"/>
  </w:style>
  <w:style w:type="paragraph" w:customStyle="1" w:styleId="B39FC814EEE14CCCA8358F622EA01391">
    <w:name w:val="B39FC814EEE14CCCA8358F622EA01391"/>
    <w:rsid w:val="009365D2"/>
  </w:style>
  <w:style w:type="paragraph" w:customStyle="1" w:styleId="59743657592648A88BD50CB09AACF71D">
    <w:name w:val="59743657592648A88BD50CB09AACF71D"/>
    <w:rsid w:val="009365D2"/>
  </w:style>
  <w:style w:type="paragraph" w:customStyle="1" w:styleId="0214212A464B45948CEAF9E6EAF6A5D6">
    <w:name w:val="0214212A464B45948CEAF9E6EAF6A5D6"/>
    <w:rsid w:val="009365D2"/>
  </w:style>
  <w:style w:type="paragraph" w:customStyle="1" w:styleId="739CA391B0C94619A6A281929DE1F676">
    <w:name w:val="739CA391B0C94619A6A281929DE1F676"/>
    <w:rsid w:val="009365D2"/>
  </w:style>
  <w:style w:type="paragraph" w:customStyle="1" w:styleId="CA941C3F0B124F29B97296A0B64ADA02">
    <w:name w:val="CA941C3F0B124F29B97296A0B64ADA02"/>
    <w:rsid w:val="009365D2"/>
  </w:style>
  <w:style w:type="paragraph" w:customStyle="1" w:styleId="2AD19BAF43EF48EA9F4A5C5CA91C6607">
    <w:name w:val="2AD19BAF43EF48EA9F4A5C5CA91C6607"/>
    <w:rsid w:val="009365D2"/>
  </w:style>
  <w:style w:type="paragraph" w:customStyle="1" w:styleId="B09AB85DF63C48188F385454CB12D982">
    <w:name w:val="B09AB85DF63C48188F385454CB12D982"/>
    <w:rsid w:val="009365D2"/>
  </w:style>
  <w:style w:type="paragraph" w:customStyle="1" w:styleId="362DAE75004C4A58AD9718DBAADFA51A">
    <w:name w:val="362DAE75004C4A58AD9718DBAADFA51A"/>
    <w:rsid w:val="009365D2"/>
  </w:style>
  <w:style w:type="paragraph" w:customStyle="1" w:styleId="8107FE3982714AC8BEBC7EDEE154B4A4">
    <w:name w:val="8107FE3982714AC8BEBC7EDEE154B4A4"/>
    <w:rsid w:val="009365D2"/>
  </w:style>
  <w:style w:type="paragraph" w:customStyle="1" w:styleId="DDAE9DD405BB4450B3C99E8481E9C672">
    <w:name w:val="DDAE9DD405BB4450B3C99E8481E9C672"/>
    <w:rsid w:val="009365D2"/>
  </w:style>
  <w:style w:type="paragraph" w:customStyle="1" w:styleId="A1B2E332A16241968722BF5E59442ED8">
    <w:name w:val="A1B2E332A16241968722BF5E59442ED8"/>
    <w:rsid w:val="009365D2"/>
  </w:style>
  <w:style w:type="paragraph" w:customStyle="1" w:styleId="C8672F12EC474BF49C67EFB439AAC037">
    <w:name w:val="C8672F12EC474BF49C67EFB439AAC037"/>
    <w:rsid w:val="009365D2"/>
  </w:style>
  <w:style w:type="paragraph" w:customStyle="1" w:styleId="F5FE3598ECD74BA284859CB59E26F5EF">
    <w:name w:val="F5FE3598ECD74BA284859CB59E26F5EF"/>
    <w:rsid w:val="009365D2"/>
  </w:style>
  <w:style w:type="paragraph" w:customStyle="1" w:styleId="0A475E51F488426E846C91B86C0DFFAD">
    <w:name w:val="0A475E51F488426E846C91B86C0DFFAD"/>
    <w:rsid w:val="009365D2"/>
  </w:style>
  <w:style w:type="paragraph" w:customStyle="1" w:styleId="65565FE57B2342B1BCA6A098B50118B4">
    <w:name w:val="65565FE57B2342B1BCA6A098B50118B4"/>
    <w:rsid w:val="009365D2"/>
  </w:style>
  <w:style w:type="paragraph" w:customStyle="1" w:styleId="CC84F6FFFEBE4F90AE1ED81D32EA2EBD">
    <w:name w:val="CC84F6FFFEBE4F90AE1ED81D32EA2EBD"/>
    <w:rsid w:val="009365D2"/>
  </w:style>
  <w:style w:type="paragraph" w:customStyle="1" w:styleId="7DCCF92F9F62487FAE43C67DD8C3BD7E">
    <w:name w:val="7DCCF92F9F62487FAE43C67DD8C3BD7E"/>
    <w:rsid w:val="009365D2"/>
  </w:style>
  <w:style w:type="paragraph" w:customStyle="1" w:styleId="1966E2DF8EC749CEB5E25A1073750C7B">
    <w:name w:val="1966E2DF8EC749CEB5E25A1073750C7B"/>
    <w:rsid w:val="009365D2"/>
  </w:style>
  <w:style w:type="paragraph" w:customStyle="1" w:styleId="D524B2BFDD464A9295D3085739BDAEC4">
    <w:name w:val="D524B2BFDD464A9295D3085739BDAEC4"/>
    <w:rsid w:val="009365D2"/>
  </w:style>
  <w:style w:type="paragraph" w:customStyle="1" w:styleId="7B6260D5B72541EFA2556486F0AE6293">
    <w:name w:val="7B6260D5B72541EFA2556486F0AE6293"/>
    <w:rsid w:val="009365D2"/>
  </w:style>
  <w:style w:type="paragraph" w:customStyle="1" w:styleId="79CC5480C0224D068842510232010958">
    <w:name w:val="79CC5480C0224D068842510232010958"/>
    <w:rsid w:val="009365D2"/>
  </w:style>
  <w:style w:type="paragraph" w:customStyle="1" w:styleId="531BAFAAFFA04D70B53126F65645B7A3">
    <w:name w:val="531BAFAAFFA04D70B53126F65645B7A3"/>
    <w:rsid w:val="009365D2"/>
  </w:style>
  <w:style w:type="paragraph" w:customStyle="1" w:styleId="8DD59889620C487B8C7037DA86805DF8">
    <w:name w:val="8DD59889620C487B8C7037DA86805DF8"/>
    <w:rsid w:val="009365D2"/>
  </w:style>
  <w:style w:type="paragraph" w:customStyle="1" w:styleId="ABC78D1000E04799B9A885857249A4CF">
    <w:name w:val="ABC78D1000E04799B9A885857249A4CF"/>
    <w:rsid w:val="009365D2"/>
  </w:style>
  <w:style w:type="paragraph" w:customStyle="1" w:styleId="E73D32F2F04544E8A391FA0881B1C02F">
    <w:name w:val="E73D32F2F04544E8A391FA0881B1C02F"/>
    <w:rsid w:val="009365D2"/>
  </w:style>
  <w:style w:type="paragraph" w:customStyle="1" w:styleId="2B0EE40754944D90ADEF0B1204E875B0">
    <w:name w:val="2B0EE40754944D90ADEF0B1204E875B0"/>
    <w:rsid w:val="009365D2"/>
  </w:style>
  <w:style w:type="paragraph" w:customStyle="1" w:styleId="BD0701FD3BD947F2965E3A38D76BC098">
    <w:name w:val="BD0701FD3BD947F2965E3A38D76BC098"/>
    <w:rsid w:val="009365D2"/>
  </w:style>
  <w:style w:type="paragraph" w:customStyle="1" w:styleId="4645FAEE75A34EF589F1D16295BCBAF8">
    <w:name w:val="4645FAEE75A34EF589F1D16295BCBAF8"/>
    <w:rsid w:val="009365D2"/>
  </w:style>
  <w:style w:type="paragraph" w:customStyle="1" w:styleId="003BDF611ACA4854BC00959D5E01111C">
    <w:name w:val="003BDF611ACA4854BC00959D5E01111C"/>
    <w:rsid w:val="009365D2"/>
  </w:style>
  <w:style w:type="paragraph" w:customStyle="1" w:styleId="BFEE0B59F60942C588272487E2A1E26A">
    <w:name w:val="BFEE0B59F60942C588272487E2A1E26A"/>
    <w:rsid w:val="009365D2"/>
  </w:style>
  <w:style w:type="paragraph" w:customStyle="1" w:styleId="6996340C3F044A8B859AFB842EB28F2E">
    <w:name w:val="6996340C3F044A8B859AFB842EB28F2E"/>
    <w:rsid w:val="009365D2"/>
  </w:style>
  <w:style w:type="paragraph" w:customStyle="1" w:styleId="D686E3C2825541C7A4ABAAB529008EB9">
    <w:name w:val="D686E3C2825541C7A4ABAAB529008EB9"/>
    <w:rsid w:val="009365D2"/>
  </w:style>
  <w:style w:type="paragraph" w:customStyle="1" w:styleId="9427E90520D94FB09DAF7B31121697D4">
    <w:name w:val="9427E90520D94FB09DAF7B31121697D4"/>
    <w:rsid w:val="009365D2"/>
  </w:style>
  <w:style w:type="paragraph" w:customStyle="1" w:styleId="789B7E36D70B4082BE6A48B6FF2D5317">
    <w:name w:val="789B7E36D70B4082BE6A48B6FF2D5317"/>
    <w:rsid w:val="009365D2"/>
  </w:style>
  <w:style w:type="paragraph" w:customStyle="1" w:styleId="A4C8572F78054872977AC6940DC63172">
    <w:name w:val="A4C8572F78054872977AC6940DC63172"/>
    <w:rsid w:val="009365D2"/>
  </w:style>
  <w:style w:type="paragraph" w:customStyle="1" w:styleId="37D8C5861DF64C6F86B8861D53FB5C36">
    <w:name w:val="37D8C5861DF64C6F86B8861D53FB5C36"/>
    <w:rsid w:val="009365D2"/>
  </w:style>
  <w:style w:type="paragraph" w:customStyle="1" w:styleId="70C189A6B4B54C26AB7A623AE354FA5F">
    <w:name w:val="70C189A6B4B54C26AB7A623AE354FA5F"/>
    <w:rsid w:val="009365D2"/>
  </w:style>
  <w:style w:type="paragraph" w:customStyle="1" w:styleId="96669E05923B4ADD9D476B49D5758389">
    <w:name w:val="96669E05923B4ADD9D476B49D5758389"/>
    <w:rsid w:val="009365D2"/>
  </w:style>
  <w:style w:type="paragraph" w:customStyle="1" w:styleId="3AFAAC5F2CAD4F88ADF1DB99AEDC458E">
    <w:name w:val="3AFAAC5F2CAD4F88ADF1DB99AEDC458E"/>
    <w:rsid w:val="009365D2"/>
  </w:style>
  <w:style w:type="paragraph" w:customStyle="1" w:styleId="BC61631FD5DA4F08A8F434689A400511">
    <w:name w:val="BC61631FD5DA4F08A8F434689A400511"/>
    <w:rsid w:val="009365D2"/>
  </w:style>
  <w:style w:type="paragraph" w:customStyle="1" w:styleId="1EBDAB4B0507423DA002BD569AF60D2F">
    <w:name w:val="1EBDAB4B0507423DA002BD569AF60D2F"/>
    <w:rsid w:val="009365D2"/>
  </w:style>
  <w:style w:type="paragraph" w:customStyle="1" w:styleId="27F8C8DD105D4E4893EE7D9C874E8515">
    <w:name w:val="27F8C8DD105D4E4893EE7D9C874E8515"/>
    <w:rsid w:val="009365D2"/>
  </w:style>
  <w:style w:type="paragraph" w:customStyle="1" w:styleId="D7B299134B70499291A12431212E158D">
    <w:name w:val="D7B299134B70499291A12431212E158D"/>
    <w:rsid w:val="009365D2"/>
  </w:style>
  <w:style w:type="paragraph" w:customStyle="1" w:styleId="33EE1FD8445B435287E38C2D993087D0">
    <w:name w:val="33EE1FD8445B435287E38C2D993087D0"/>
    <w:rsid w:val="009365D2"/>
  </w:style>
  <w:style w:type="paragraph" w:customStyle="1" w:styleId="7FDFE8477434455C9F86BAD698FF651C">
    <w:name w:val="7FDFE8477434455C9F86BAD698FF651C"/>
    <w:rsid w:val="009365D2"/>
  </w:style>
  <w:style w:type="paragraph" w:customStyle="1" w:styleId="72B2E0E356064C1AAA140A61BDC66896">
    <w:name w:val="72B2E0E356064C1AAA140A61BDC66896"/>
    <w:rsid w:val="009365D2"/>
  </w:style>
  <w:style w:type="paragraph" w:customStyle="1" w:styleId="10DF073215F0400987145C7C06713D15">
    <w:name w:val="10DF073215F0400987145C7C06713D15"/>
    <w:rsid w:val="009365D2"/>
  </w:style>
  <w:style w:type="paragraph" w:customStyle="1" w:styleId="44D9BF19DB294741B7DD42EB0607B5C3">
    <w:name w:val="44D9BF19DB294741B7DD42EB0607B5C3"/>
    <w:rsid w:val="009365D2"/>
  </w:style>
  <w:style w:type="paragraph" w:customStyle="1" w:styleId="0F595BD848B142B69D3819FA484AB1E6">
    <w:name w:val="0F595BD848B142B69D3819FA484AB1E6"/>
    <w:rsid w:val="009365D2"/>
  </w:style>
  <w:style w:type="paragraph" w:customStyle="1" w:styleId="7D74F176202E44CD8B3C76C9C7DCAF45">
    <w:name w:val="7D74F176202E44CD8B3C76C9C7DCAF45"/>
    <w:rsid w:val="009365D2"/>
  </w:style>
  <w:style w:type="paragraph" w:customStyle="1" w:styleId="277FBE4F19B543869D45D8F8070B72F8">
    <w:name w:val="277FBE4F19B543869D45D8F8070B72F8"/>
    <w:rsid w:val="009365D2"/>
  </w:style>
  <w:style w:type="paragraph" w:customStyle="1" w:styleId="39C984BDB3784E06AE61751C9FA57599">
    <w:name w:val="39C984BDB3784E06AE61751C9FA57599"/>
    <w:rsid w:val="009365D2"/>
  </w:style>
  <w:style w:type="paragraph" w:customStyle="1" w:styleId="171F02EFBA1B4EED8479BB1C0E11F229">
    <w:name w:val="171F02EFBA1B4EED8479BB1C0E11F229"/>
    <w:rsid w:val="009365D2"/>
  </w:style>
  <w:style w:type="paragraph" w:customStyle="1" w:styleId="9CFB3786FD80479FAB6B76CC91918DD1">
    <w:name w:val="9CFB3786FD80479FAB6B76CC91918DD1"/>
    <w:rsid w:val="009365D2"/>
  </w:style>
  <w:style w:type="paragraph" w:customStyle="1" w:styleId="425E1FFB23714CABA257E538E38266A6">
    <w:name w:val="425E1FFB23714CABA257E538E38266A6"/>
    <w:rsid w:val="009365D2"/>
  </w:style>
  <w:style w:type="paragraph" w:customStyle="1" w:styleId="75F39A75A98C4EDDB15A3D14EAC9EC73">
    <w:name w:val="75F39A75A98C4EDDB15A3D14EAC9EC73"/>
    <w:rsid w:val="009365D2"/>
  </w:style>
  <w:style w:type="paragraph" w:customStyle="1" w:styleId="4980A25C894A47CBB6F8551067CBB46E">
    <w:name w:val="4980A25C894A47CBB6F8551067CBB46E"/>
    <w:rsid w:val="009365D2"/>
  </w:style>
  <w:style w:type="paragraph" w:customStyle="1" w:styleId="55875801A9034B9087C7C60F5A2A81A1">
    <w:name w:val="55875801A9034B9087C7C60F5A2A81A1"/>
    <w:rsid w:val="009365D2"/>
  </w:style>
  <w:style w:type="paragraph" w:customStyle="1" w:styleId="BB523B5033B346EA9A0E3D1D9CE810A4">
    <w:name w:val="BB523B5033B346EA9A0E3D1D9CE810A4"/>
    <w:rsid w:val="009365D2"/>
  </w:style>
  <w:style w:type="paragraph" w:customStyle="1" w:styleId="8EB142CF44D74A75AE9742528B50563C">
    <w:name w:val="8EB142CF44D74A75AE9742528B50563C"/>
    <w:rsid w:val="009365D2"/>
  </w:style>
  <w:style w:type="paragraph" w:customStyle="1" w:styleId="E9BFBE1E4BEE4DC9BD1A73F07B10CB2D">
    <w:name w:val="E9BFBE1E4BEE4DC9BD1A73F07B10CB2D"/>
    <w:rsid w:val="009365D2"/>
  </w:style>
  <w:style w:type="paragraph" w:customStyle="1" w:styleId="50F9BBD762184807B9C54102C82C2C8D">
    <w:name w:val="50F9BBD762184807B9C54102C82C2C8D"/>
    <w:rsid w:val="009365D2"/>
  </w:style>
  <w:style w:type="paragraph" w:customStyle="1" w:styleId="B86D3C4C75CA41CD85DD2BE78DF98C45">
    <w:name w:val="B86D3C4C75CA41CD85DD2BE78DF98C45"/>
    <w:rsid w:val="009365D2"/>
  </w:style>
  <w:style w:type="paragraph" w:customStyle="1" w:styleId="F05DE6114A374FE98E64B1C096909533">
    <w:name w:val="F05DE6114A374FE98E64B1C096909533"/>
    <w:rsid w:val="009365D2"/>
  </w:style>
  <w:style w:type="paragraph" w:customStyle="1" w:styleId="1D1546ADD48042538E9ACD604335F6DD">
    <w:name w:val="1D1546ADD48042538E9ACD604335F6DD"/>
    <w:rsid w:val="009365D2"/>
  </w:style>
  <w:style w:type="paragraph" w:customStyle="1" w:styleId="0998CA0C37F1427C99F4E8F35365D2BD">
    <w:name w:val="0998CA0C37F1427C99F4E8F35365D2BD"/>
    <w:rsid w:val="009365D2"/>
  </w:style>
  <w:style w:type="paragraph" w:customStyle="1" w:styleId="B1DDC5238E994283B423452B07102527">
    <w:name w:val="B1DDC5238E994283B423452B07102527"/>
    <w:rsid w:val="009365D2"/>
  </w:style>
  <w:style w:type="paragraph" w:customStyle="1" w:styleId="AE37ACF9DA634B8EA079EA03BC9F6D8A">
    <w:name w:val="AE37ACF9DA634B8EA079EA03BC9F6D8A"/>
    <w:rsid w:val="009365D2"/>
  </w:style>
  <w:style w:type="paragraph" w:customStyle="1" w:styleId="A2FAE3F811F848DA8A1AADE9F49F73B6">
    <w:name w:val="A2FAE3F811F848DA8A1AADE9F49F73B6"/>
    <w:rsid w:val="009365D2"/>
  </w:style>
  <w:style w:type="paragraph" w:customStyle="1" w:styleId="A1BF19DE55684CEE94773CF27D452479">
    <w:name w:val="A1BF19DE55684CEE94773CF27D452479"/>
    <w:rsid w:val="009365D2"/>
  </w:style>
  <w:style w:type="paragraph" w:customStyle="1" w:styleId="8164891BC76840E88DD0A2BC153B8528">
    <w:name w:val="8164891BC76840E88DD0A2BC153B8528"/>
    <w:rsid w:val="009365D2"/>
  </w:style>
  <w:style w:type="paragraph" w:customStyle="1" w:styleId="D657207FE7184D96852F85FAD0BE1B2A">
    <w:name w:val="D657207FE7184D96852F85FAD0BE1B2A"/>
    <w:rsid w:val="009365D2"/>
  </w:style>
  <w:style w:type="paragraph" w:customStyle="1" w:styleId="C378C62E0BE6456B95E7C307BD8658FF">
    <w:name w:val="C378C62E0BE6456B95E7C307BD8658FF"/>
    <w:rsid w:val="009365D2"/>
  </w:style>
  <w:style w:type="paragraph" w:customStyle="1" w:styleId="EB8AA8F01E8845CC8AD455DFF8291EFC">
    <w:name w:val="EB8AA8F01E8845CC8AD455DFF8291EFC"/>
    <w:rsid w:val="009365D2"/>
  </w:style>
  <w:style w:type="paragraph" w:customStyle="1" w:styleId="41347C10BE8A41008FDEFE82A07C6A93">
    <w:name w:val="41347C10BE8A41008FDEFE82A07C6A93"/>
    <w:rsid w:val="009365D2"/>
  </w:style>
  <w:style w:type="paragraph" w:customStyle="1" w:styleId="83CEBDD822FB44D09662817D6A8D9737">
    <w:name w:val="83CEBDD822FB44D09662817D6A8D9737"/>
    <w:rsid w:val="009365D2"/>
  </w:style>
  <w:style w:type="paragraph" w:customStyle="1" w:styleId="D67A5BF1A4454F019AB9E8ED2A9847FF">
    <w:name w:val="D67A5BF1A4454F019AB9E8ED2A9847FF"/>
    <w:rsid w:val="009365D2"/>
  </w:style>
  <w:style w:type="paragraph" w:customStyle="1" w:styleId="D29D61E987BF4D048FA172E015FECE56">
    <w:name w:val="D29D61E987BF4D048FA172E015FECE56"/>
    <w:rsid w:val="009365D2"/>
  </w:style>
  <w:style w:type="paragraph" w:customStyle="1" w:styleId="A509335AFE784B0D8F2341CFACEDCCA9">
    <w:name w:val="A509335AFE784B0D8F2341CFACEDCCA9"/>
    <w:rsid w:val="009365D2"/>
  </w:style>
  <w:style w:type="paragraph" w:customStyle="1" w:styleId="542EFEC2DFEC43C69043520A7ECE521D">
    <w:name w:val="542EFEC2DFEC43C69043520A7ECE521D"/>
    <w:rsid w:val="009365D2"/>
  </w:style>
  <w:style w:type="paragraph" w:customStyle="1" w:styleId="6B7D5476C8CD42CC897E7D928A1A2E0F">
    <w:name w:val="6B7D5476C8CD42CC897E7D928A1A2E0F"/>
    <w:rsid w:val="009365D2"/>
  </w:style>
  <w:style w:type="paragraph" w:customStyle="1" w:styleId="B4AF9CE50E8F4A2195A7216D078414D7">
    <w:name w:val="B4AF9CE50E8F4A2195A7216D078414D7"/>
    <w:rsid w:val="009365D2"/>
  </w:style>
  <w:style w:type="paragraph" w:customStyle="1" w:styleId="57075A75E8FD43F4B6DE71D5F9DFFD9A">
    <w:name w:val="57075A75E8FD43F4B6DE71D5F9DFFD9A"/>
    <w:rsid w:val="009365D2"/>
  </w:style>
  <w:style w:type="paragraph" w:customStyle="1" w:styleId="C5CC215175C74EF8A2D7FAF76CEBFB59">
    <w:name w:val="C5CC215175C74EF8A2D7FAF76CEBFB59"/>
    <w:rsid w:val="009365D2"/>
  </w:style>
  <w:style w:type="paragraph" w:customStyle="1" w:styleId="F0CEDDA53FC44054860736FBE39D69A5">
    <w:name w:val="F0CEDDA53FC44054860736FBE39D69A5"/>
    <w:rsid w:val="009365D2"/>
  </w:style>
  <w:style w:type="paragraph" w:customStyle="1" w:styleId="E9C5C7C9438D4B7085D99A7CD8798FCA">
    <w:name w:val="E9C5C7C9438D4B7085D99A7CD8798FCA"/>
    <w:rsid w:val="009365D2"/>
  </w:style>
  <w:style w:type="paragraph" w:customStyle="1" w:styleId="CF6BB38EC15D49F69E6D4727B445D503">
    <w:name w:val="CF6BB38EC15D49F69E6D4727B445D503"/>
    <w:rsid w:val="009365D2"/>
  </w:style>
  <w:style w:type="paragraph" w:customStyle="1" w:styleId="B3F0DE69CDEA4293862090EE4F962CAD">
    <w:name w:val="B3F0DE69CDEA4293862090EE4F962CAD"/>
    <w:rsid w:val="009365D2"/>
  </w:style>
  <w:style w:type="paragraph" w:customStyle="1" w:styleId="EE995439C7FD4C948BE5C7CF6FE49383">
    <w:name w:val="EE995439C7FD4C948BE5C7CF6FE49383"/>
    <w:rsid w:val="009365D2"/>
  </w:style>
  <w:style w:type="paragraph" w:customStyle="1" w:styleId="6364F0996D4C4E28BEE2390E4A7E5027">
    <w:name w:val="6364F0996D4C4E28BEE2390E4A7E5027"/>
    <w:rsid w:val="009365D2"/>
  </w:style>
  <w:style w:type="paragraph" w:customStyle="1" w:styleId="D10F26963EC74C4187D8CEE6F69092B9">
    <w:name w:val="D10F26963EC74C4187D8CEE6F69092B9"/>
    <w:rsid w:val="009365D2"/>
  </w:style>
  <w:style w:type="paragraph" w:customStyle="1" w:styleId="FB0F4D774CCE45B585901F83385AD41B">
    <w:name w:val="FB0F4D774CCE45B585901F83385AD41B"/>
    <w:rsid w:val="009365D2"/>
  </w:style>
  <w:style w:type="paragraph" w:customStyle="1" w:styleId="814D288C6AC54BBAA7B0013CC2512D5E">
    <w:name w:val="814D288C6AC54BBAA7B0013CC2512D5E"/>
    <w:rsid w:val="009365D2"/>
  </w:style>
  <w:style w:type="paragraph" w:customStyle="1" w:styleId="B77C5D25B4B2426C8D1E534A32F4F426">
    <w:name w:val="B77C5D25B4B2426C8D1E534A32F4F426"/>
    <w:rsid w:val="009365D2"/>
  </w:style>
  <w:style w:type="paragraph" w:customStyle="1" w:styleId="AF5A7240922E4151A63E3FD6924969E1">
    <w:name w:val="AF5A7240922E4151A63E3FD6924969E1"/>
    <w:rsid w:val="009365D2"/>
  </w:style>
  <w:style w:type="paragraph" w:customStyle="1" w:styleId="4D95BC3C491444C9B91C139C4AB0F182">
    <w:name w:val="4D95BC3C491444C9B91C139C4AB0F182"/>
    <w:rsid w:val="009365D2"/>
  </w:style>
  <w:style w:type="paragraph" w:customStyle="1" w:styleId="8DD2E37F0CAE4205A3D21CFE351681D1">
    <w:name w:val="8DD2E37F0CAE4205A3D21CFE351681D1"/>
    <w:rsid w:val="009365D2"/>
  </w:style>
  <w:style w:type="paragraph" w:customStyle="1" w:styleId="B4A6DFB0B2FA4B499EFA97229510FDCA">
    <w:name w:val="B4A6DFB0B2FA4B499EFA97229510FDCA"/>
    <w:rsid w:val="009365D2"/>
  </w:style>
  <w:style w:type="paragraph" w:customStyle="1" w:styleId="532BD40EA60645D18AE86C8B33BF634D">
    <w:name w:val="532BD40EA60645D18AE86C8B33BF634D"/>
    <w:rsid w:val="009365D2"/>
  </w:style>
  <w:style w:type="paragraph" w:customStyle="1" w:styleId="F3A176D714A34C779120C7924D310187">
    <w:name w:val="F3A176D714A34C779120C7924D310187"/>
    <w:rsid w:val="009365D2"/>
  </w:style>
  <w:style w:type="paragraph" w:customStyle="1" w:styleId="49B742B0A7A14E35BCE243169FAEA313">
    <w:name w:val="49B742B0A7A14E35BCE243169FAEA313"/>
    <w:rsid w:val="009365D2"/>
  </w:style>
  <w:style w:type="paragraph" w:customStyle="1" w:styleId="B43742AB84ED41CCBB04F1D8F268A597">
    <w:name w:val="B43742AB84ED41CCBB04F1D8F268A597"/>
    <w:rsid w:val="009365D2"/>
  </w:style>
  <w:style w:type="paragraph" w:customStyle="1" w:styleId="0213E0F161B64D039CFA3615729C5313">
    <w:name w:val="0213E0F161B64D039CFA3615729C5313"/>
    <w:rsid w:val="009365D2"/>
  </w:style>
  <w:style w:type="paragraph" w:customStyle="1" w:styleId="A9EE78F33BEC4884B70226BD88422478">
    <w:name w:val="A9EE78F33BEC4884B70226BD88422478"/>
    <w:rsid w:val="009365D2"/>
  </w:style>
  <w:style w:type="paragraph" w:customStyle="1" w:styleId="616FCA6F02D64BEE912B6D153894C8AA">
    <w:name w:val="616FCA6F02D64BEE912B6D153894C8AA"/>
    <w:rsid w:val="009365D2"/>
  </w:style>
  <w:style w:type="paragraph" w:customStyle="1" w:styleId="BFD0B5709A704370BEC127DDA9084920">
    <w:name w:val="BFD0B5709A704370BEC127DDA9084920"/>
    <w:rsid w:val="009365D2"/>
  </w:style>
  <w:style w:type="paragraph" w:customStyle="1" w:styleId="604BDB2CD0DB4B22AAB4ED414370F72D">
    <w:name w:val="604BDB2CD0DB4B22AAB4ED414370F72D"/>
    <w:rsid w:val="009365D2"/>
  </w:style>
  <w:style w:type="paragraph" w:customStyle="1" w:styleId="C8613C3EA01C4A4192BED6BB9E3B31D6">
    <w:name w:val="C8613C3EA01C4A4192BED6BB9E3B31D6"/>
    <w:rsid w:val="009365D2"/>
  </w:style>
  <w:style w:type="paragraph" w:customStyle="1" w:styleId="634642EA4A7341E185CE1D3C9EEE94CC">
    <w:name w:val="634642EA4A7341E185CE1D3C9EEE94CC"/>
    <w:rsid w:val="009365D2"/>
  </w:style>
  <w:style w:type="paragraph" w:customStyle="1" w:styleId="A46E800500C644F8A5E1BB6084B42F07">
    <w:name w:val="A46E800500C644F8A5E1BB6084B42F07"/>
    <w:rsid w:val="009365D2"/>
  </w:style>
  <w:style w:type="paragraph" w:customStyle="1" w:styleId="0258671ED9944363A306712BA4390C8C">
    <w:name w:val="0258671ED9944363A306712BA4390C8C"/>
    <w:rsid w:val="009365D2"/>
  </w:style>
  <w:style w:type="paragraph" w:customStyle="1" w:styleId="5B3A6E52D2F5431E8CBAA89FB2138BC2">
    <w:name w:val="5B3A6E52D2F5431E8CBAA89FB2138BC2"/>
    <w:rsid w:val="009365D2"/>
  </w:style>
  <w:style w:type="paragraph" w:customStyle="1" w:styleId="89A8F13ED9EA431BAD05FBB8865730F0">
    <w:name w:val="89A8F13ED9EA431BAD05FBB8865730F0"/>
    <w:rsid w:val="009365D2"/>
  </w:style>
  <w:style w:type="paragraph" w:customStyle="1" w:styleId="C8DA708A394742B183A491367040766D">
    <w:name w:val="C8DA708A394742B183A491367040766D"/>
    <w:rsid w:val="009365D2"/>
  </w:style>
  <w:style w:type="paragraph" w:customStyle="1" w:styleId="6CD4AF4E4F3442A981FB999D507FEC73">
    <w:name w:val="6CD4AF4E4F3442A981FB999D507FEC73"/>
    <w:rsid w:val="009365D2"/>
  </w:style>
  <w:style w:type="paragraph" w:customStyle="1" w:styleId="70CEA9688DF846878DEA9FA1AE9F6616">
    <w:name w:val="70CEA9688DF846878DEA9FA1AE9F6616"/>
    <w:rsid w:val="009365D2"/>
  </w:style>
  <w:style w:type="paragraph" w:customStyle="1" w:styleId="1A61BC0C47634C3DA9014AE82E296D1B">
    <w:name w:val="1A61BC0C47634C3DA9014AE82E296D1B"/>
    <w:rsid w:val="009365D2"/>
  </w:style>
  <w:style w:type="paragraph" w:customStyle="1" w:styleId="72271CC93CDB4D1ABDBC828282D9036F">
    <w:name w:val="72271CC93CDB4D1ABDBC828282D9036F"/>
    <w:rsid w:val="009365D2"/>
  </w:style>
  <w:style w:type="paragraph" w:customStyle="1" w:styleId="69792D7CE5D4486992E7E48133A0F415">
    <w:name w:val="69792D7CE5D4486992E7E48133A0F415"/>
    <w:rsid w:val="009365D2"/>
  </w:style>
  <w:style w:type="paragraph" w:customStyle="1" w:styleId="35B6086E94A548B6A7C2B392877D512B">
    <w:name w:val="35B6086E94A548B6A7C2B392877D512B"/>
    <w:rsid w:val="009365D2"/>
  </w:style>
  <w:style w:type="paragraph" w:customStyle="1" w:styleId="F62DC5EB78CA47DBBF99C803FBCE63FF">
    <w:name w:val="F62DC5EB78CA47DBBF99C803FBCE63FF"/>
    <w:rsid w:val="009365D2"/>
  </w:style>
  <w:style w:type="paragraph" w:customStyle="1" w:styleId="E7E1FF425E794EF180A001BAB2ABC3D5">
    <w:name w:val="E7E1FF425E794EF180A001BAB2ABC3D5"/>
    <w:rsid w:val="009365D2"/>
  </w:style>
  <w:style w:type="paragraph" w:customStyle="1" w:styleId="902F66F2E1DD4CA1B2CAACEAC54CFF50">
    <w:name w:val="902F66F2E1DD4CA1B2CAACEAC54CFF50"/>
    <w:rsid w:val="009365D2"/>
  </w:style>
  <w:style w:type="paragraph" w:customStyle="1" w:styleId="C556E07825D34729A217A825EE5E45C4">
    <w:name w:val="C556E07825D34729A217A825EE5E45C4"/>
    <w:rsid w:val="009365D2"/>
  </w:style>
  <w:style w:type="paragraph" w:customStyle="1" w:styleId="E216718EE0A74FEF9C686E728E29B4B7">
    <w:name w:val="E216718EE0A74FEF9C686E728E29B4B7"/>
    <w:rsid w:val="009365D2"/>
  </w:style>
  <w:style w:type="paragraph" w:customStyle="1" w:styleId="AA8D5814AF854076B9EBAEC497A17890">
    <w:name w:val="AA8D5814AF854076B9EBAEC497A17890"/>
    <w:rsid w:val="009365D2"/>
  </w:style>
  <w:style w:type="paragraph" w:customStyle="1" w:styleId="55C8B636CB9C48649C3B80496F40DB27">
    <w:name w:val="55C8B636CB9C48649C3B80496F40DB27"/>
    <w:rsid w:val="009365D2"/>
  </w:style>
  <w:style w:type="paragraph" w:customStyle="1" w:styleId="6E5B281083CD45558A6E567A67AABEA5">
    <w:name w:val="6E5B281083CD45558A6E567A67AABEA5"/>
    <w:rsid w:val="009365D2"/>
  </w:style>
  <w:style w:type="paragraph" w:customStyle="1" w:styleId="E561C171693D411EB4D61C65E75EED00">
    <w:name w:val="E561C171693D411EB4D61C65E75EED00"/>
    <w:rsid w:val="009365D2"/>
  </w:style>
  <w:style w:type="paragraph" w:customStyle="1" w:styleId="527F8E2D141241A185BDCB4B4002C80B">
    <w:name w:val="527F8E2D141241A185BDCB4B4002C80B"/>
    <w:rsid w:val="009365D2"/>
  </w:style>
  <w:style w:type="paragraph" w:customStyle="1" w:styleId="D1A731C79A944A0B8F051B04724AE002">
    <w:name w:val="D1A731C79A944A0B8F051B04724AE002"/>
    <w:rsid w:val="009365D2"/>
  </w:style>
  <w:style w:type="paragraph" w:customStyle="1" w:styleId="FFAE6A8F76A04B5591D9F282D84699A0">
    <w:name w:val="FFAE6A8F76A04B5591D9F282D84699A0"/>
    <w:rsid w:val="009365D2"/>
  </w:style>
  <w:style w:type="paragraph" w:customStyle="1" w:styleId="9B8FEAD1BFC747E4B01E25FAC613A719">
    <w:name w:val="9B8FEAD1BFC747E4B01E25FAC613A719"/>
    <w:rsid w:val="009365D2"/>
  </w:style>
  <w:style w:type="paragraph" w:customStyle="1" w:styleId="5C9AEE7132D049C4A043B498DC21E8CE">
    <w:name w:val="5C9AEE7132D049C4A043B498DC21E8CE"/>
    <w:rsid w:val="009365D2"/>
  </w:style>
  <w:style w:type="paragraph" w:customStyle="1" w:styleId="24AF9978CD314965952CCC35393271B5">
    <w:name w:val="24AF9978CD314965952CCC35393271B5"/>
    <w:rsid w:val="009365D2"/>
  </w:style>
  <w:style w:type="paragraph" w:customStyle="1" w:styleId="BC5C380A4182466DBCF10D748728C930">
    <w:name w:val="BC5C380A4182466DBCF10D748728C930"/>
    <w:rsid w:val="009365D2"/>
  </w:style>
  <w:style w:type="paragraph" w:customStyle="1" w:styleId="DB77A17193D14DD994667CD731E1A9A2">
    <w:name w:val="DB77A17193D14DD994667CD731E1A9A2"/>
    <w:rsid w:val="009365D2"/>
  </w:style>
  <w:style w:type="paragraph" w:customStyle="1" w:styleId="36AEFCCBF1EE4247B6D4F1D9D31B8D5A">
    <w:name w:val="36AEFCCBF1EE4247B6D4F1D9D31B8D5A"/>
    <w:rsid w:val="009365D2"/>
  </w:style>
  <w:style w:type="paragraph" w:customStyle="1" w:styleId="3BC29250CDA54D33A77E5AF9690B5CA9">
    <w:name w:val="3BC29250CDA54D33A77E5AF9690B5CA9"/>
    <w:rsid w:val="009365D2"/>
  </w:style>
  <w:style w:type="paragraph" w:customStyle="1" w:styleId="4B850EC7D5DE40E3AD19ACE67B661392">
    <w:name w:val="4B850EC7D5DE40E3AD19ACE67B661392"/>
    <w:rsid w:val="009365D2"/>
  </w:style>
  <w:style w:type="paragraph" w:customStyle="1" w:styleId="F18D267225C34724AE78D8EC38B4C3A5">
    <w:name w:val="F18D267225C34724AE78D8EC38B4C3A5"/>
    <w:rsid w:val="009365D2"/>
  </w:style>
  <w:style w:type="paragraph" w:customStyle="1" w:styleId="103C019E08524DA89175330A0DD98D9F">
    <w:name w:val="103C019E08524DA89175330A0DD98D9F"/>
    <w:rsid w:val="009365D2"/>
  </w:style>
  <w:style w:type="paragraph" w:customStyle="1" w:styleId="2E9A1E61DF494666BF8192719F7E7966">
    <w:name w:val="2E9A1E61DF494666BF8192719F7E7966"/>
    <w:rsid w:val="009365D2"/>
  </w:style>
  <w:style w:type="paragraph" w:customStyle="1" w:styleId="8FD36638200A4CDE9BECDDA24CEB0FE7">
    <w:name w:val="8FD36638200A4CDE9BECDDA24CEB0FE7"/>
    <w:rsid w:val="009365D2"/>
  </w:style>
  <w:style w:type="paragraph" w:customStyle="1" w:styleId="C553FD6CF8714EC1B83401100523CE34">
    <w:name w:val="C553FD6CF8714EC1B83401100523CE34"/>
    <w:rsid w:val="009365D2"/>
  </w:style>
  <w:style w:type="paragraph" w:customStyle="1" w:styleId="73C17558A6C94B40A5325A656CC45C92">
    <w:name w:val="73C17558A6C94B40A5325A656CC45C92"/>
    <w:rsid w:val="009365D2"/>
  </w:style>
  <w:style w:type="paragraph" w:customStyle="1" w:styleId="61E1CF2E638748F5AD8A85D25A66B232">
    <w:name w:val="61E1CF2E638748F5AD8A85D25A66B232"/>
    <w:rsid w:val="009365D2"/>
  </w:style>
  <w:style w:type="paragraph" w:customStyle="1" w:styleId="A98FC5FFD79C40548E53894A4BFA338F">
    <w:name w:val="A98FC5FFD79C40548E53894A4BFA338F"/>
    <w:rsid w:val="009365D2"/>
  </w:style>
  <w:style w:type="paragraph" w:customStyle="1" w:styleId="DD05936E31EB4076A6783B2DF72DF840">
    <w:name w:val="DD05936E31EB4076A6783B2DF72DF840"/>
    <w:rsid w:val="009365D2"/>
  </w:style>
  <w:style w:type="paragraph" w:customStyle="1" w:styleId="6CB12733422C4CA0A1F9C35947CE55C8">
    <w:name w:val="6CB12733422C4CA0A1F9C35947CE55C8"/>
    <w:rsid w:val="009365D2"/>
  </w:style>
  <w:style w:type="paragraph" w:customStyle="1" w:styleId="76B186DE3CE14058B6FB6F2BFE91A6C4">
    <w:name w:val="76B186DE3CE14058B6FB6F2BFE91A6C4"/>
    <w:rsid w:val="009365D2"/>
  </w:style>
  <w:style w:type="paragraph" w:customStyle="1" w:styleId="4C9BC20904F34995BE4429C7085D91B0">
    <w:name w:val="4C9BC20904F34995BE4429C7085D91B0"/>
    <w:rsid w:val="009365D2"/>
  </w:style>
  <w:style w:type="paragraph" w:customStyle="1" w:styleId="FF290A81597E424A929AF1249330CC0D">
    <w:name w:val="FF290A81597E424A929AF1249330CC0D"/>
    <w:rsid w:val="009365D2"/>
  </w:style>
  <w:style w:type="paragraph" w:customStyle="1" w:styleId="964B3688470540F1A69D1FBEEACB7B61">
    <w:name w:val="964B3688470540F1A69D1FBEEACB7B61"/>
    <w:rsid w:val="009365D2"/>
  </w:style>
  <w:style w:type="paragraph" w:customStyle="1" w:styleId="F58DA5DE2E4C4C84AE77098F41E729A4">
    <w:name w:val="F58DA5DE2E4C4C84AE77098F41E729A4"/>
    <w:rsid w:val="009365D2"/>
  </w:style>
  <w:style w:type="paragraph" w:customStyle="1" w:styleId="28343ED12273474A9F71C7D28B88952C">
    <w:name w:val="28343ED12273474A9F71C7D28B88952C"/>
    <w:rsid w:val="009365D2"/>
  </w:style>
  <w:style w:type="paragraph" w:customStyle="1" w:styleId="498119FEF5994693BDC1EC24169C3893">
    <w:name w:val="498119FEF5994693BDC1EC24169C3893"/>
    <w:rsid w:val="009365D2"/>
  </w:style>
  <w:style w:type="paragraph" w:customStyle="1" w:styleId="535EDAA93C494E959ECAFA7820E65AD0">
    <w:name w:val="535EDAA93C494E959ECAFA7820E65AD0"/>
    <w:rsid w:val="009365D2"/>
  </w:style>
  <w:style w:type="paragraph" w:customStyle="1" w:styleId="3003913B125E445899C29F8303D303B4">
    <w:name w:val="3003913B125E445899C29F8303D303B4"/>
    <w:rsid w:val="009365D2"/>
  </w:style>
  <w:style w:type="paragraph" w:customStyle="1" w:styleId="4B30FC929B8145E18242B537DFEB4C3D">
    <w:name w:val="4B30FC929B8145E18242B537DFEB4C3D"/>
    <w:rsid w:val="009365D2"/>
  </w:style>
  <w:style w:type="paragraph" w:customStyle="1" w:styleId="165637AB90F24A73A660645910628DB6">
    <w:name w:val="165637AB90F24A73A660645910628DB6"/>
    <w:rsid w:val="009365D2"/>
  </w:style>
  <w:style w:type="paragraph" w:customStyle="1" w:styleId="F065D29DB0F449ED9235D83340CB570B">
    <w:name w:val="F065D29DB0F449ED9235D83340CB570B"/>
    <w:rsid w:val="009365D2"/>
  </w:style>
  <w:style w:type="paragraph" w:customStyle="1" w:styleId="88AB4A78C5DE496BB3528FE98EE8D77B">
    <w:name w:val="88AB4A78C5DE496BB3528FE98EE8D77B"/>
    <w:rsid w:val="009365D2"/>
  </w:style>
  <w:style w:type="paragraph" w:customStyle="1" w:styleId="DEB930BF7845421B8B9A4A7838E3847A">
    <w:name w:val="DEB930BF7845421B8B9A4A7838E3847A"/>
    <w:rsid w:val="009365D2"/>
  </w:style>
  <w:style w:type="paragraph" w:customStyle="1" w:styleId="0627C4B2E01C498997BD971244AE1F9C">
    <w:name w:val="0627C4B2E01C498997BD971244AE1F9C"/>
    <w:rsid w:val="009365D2"/>
  </w:style>
  <w:style w:type="paragraph" w:customStyle="1" w:styleId="86F6887999244FF189270DF9F009C131">
    <w:name w:val="86F6887999244FF189270DF9F009C131"/>
    <w:rsid w:val="009365D2"/>
  </w:style>
  <w:style w:type="paragraph" w:customStyle="1" w:styleId="584B32A2C303491B99E006EE67D575C7">
    <w:name w:val="584B32A2C303491B99E006EE67D575C7"/>
    <w:rsid w:val="009365D2"/>
  </w:style>
  <w:style w:type="paragraph" w:customStyle="1" w:styleId="ACFF6639CF564FF69F17536554597844">
    <w:name w:val="ACFF6639CF564FF69F17536554597844"/>
    <w:rsid w:val="009365D2"/>
  </w:style>
  <w:style w:type="paragraph" w:customStyle="1" w:styleId="967519B51BAA410E8B82B65AF01D14A9">
    <w:name w:val="967519B51BAA410E8B82B65AF01D14A9"/>
    <w:rsid w:val="009365D2"/>
  </w:style>
  <w:style w:type="paragraph" w:customStyle="1" w:styleId="73D8821DE96D47D888F64BDBFA9553C2">
    <w:name w:val="73D8821DE96D47D888F64BDBFA9553C2"/>
    <w:rsid w:val="009365D2"/>
  </w:style>
  <w:style w:type="paragraph" w:customStyle="1" w:styleId="63A513766F284D46828E7DD840CF5636">
    <w:name w:val="63A513766F284D46828E7DD840CF5636"/>
    <w:rsid w:val="009365D2"/>
  </w:style>
  <w:style w:type="paragraph" w:customStyle="1" w:styleId="123A9BC8917E4848BCA996B9E22D0E3E">
    <w:name w:val="123A9BC8917E4848BCA996B9E22D0E3E"/>
    <w:rsid w:val="009365D2"/>
  </w:style>
  <w:style w:type="paragraph" w:customStyle="1" w:styleId="736AA97B206845BF9C8CE5C2018326C6">
    <w:name w:val="736AA97B206845BF9C8CE5C2018326C6"/>
    <w:rsid w:val="009365D2"/>
  </w:style>
  <w:style w:type="paragraph" w:customStyle="1" w:styleId="361FC158E2CF4FF9A0B44E5197AD511A">
    <w:name w:val="361FC158E2CF4FF9A0B44E5197AD511A"/>
    <w:rsid w:val="009365D2"/>
  </w:style>
  <w:style w:type="paragraph" w:customStyle="1" w:styleId="90E55C4739E44BBBB4807C3B94C3C9CA">
    <w:name w:val="90E55C4739E44BBBB4807C3B94C3C9CA"/>
    <w:rsid w:val="009365D2"/>
  </w:style>
  <w:style w:type="paragraph" w:customStyle="1" w:styleId="017EE2E4A07541A39E582C15B06B9E7B">
    <w:name w:val="017EE2E4A07541A39E582C15B06B9E7B"/>
    <w:rsid w:val="009365D2"/>
  </w:style>
  <w:style w:type="paragraph" w:customStyle="1" w:styleId="B067CCDBF6E841228E233EE3B406FD49">
    <w:name w:val="B067CCDBF6E841228E233EE3B406FD49"/>
    <w:rsid w:val="009365D2"/>
  </w:style>
  <w:style w:type="paragraph" w:customStyle="1" w:styleId="B7A5CAD1AFE9480E93EAD5C14AB2DAC8">
    <w:name w:val="B7A5CAD1AFE9480E93EAD5C14AB2DAC8"/>
    <w:rsid w:val="009365D2"/>
  </w:style>
  <w:style w:type="paragraph" w:customStyle="1" w:styleId="BDB0216AB4A44397ABA37E76F0C8E623">
    <w:name w:val="BDB0216AB4A44397ABA37E76F0C8E623"/>
    <w:rsid w:val="009365D2"/>
  </w:style>
  <w:style w:type="paragraph" w:customStyle="1" w:styleId="AA851361081E4226A42DCFD489C292B9">
    <w:name w:val="AA851361081E4226A42DCFD489C292B9"/>
    <w:rsid w:val="009365D2"/>
  </w:style>
  <w:style w:type="paragraph" w:customStyle="1" w:styleId="F5C542D60E30427C8F1CA81B31387CD1">
    <w:name w:val="F5C542D60E30427C8F1CA81B31387CD1"/>
    <w:rsid w:val="009365D2"/>
  </w:style>
  <w:style w:type="paragraph" w:customStyle="1" w:styleId="FBA5B3ADAECA4FEBBE5806D21A3C101B">
    <w:name w:val="FBA5B3ADAECA4FEBBE5806D21A3C101B"/>
    <w:rsid w:val="009365D2"/>
  </w:style>
  <w:style w:type="paragraph" w:customStyle="1" w:styleId="B7FC74801F0E4454B2C50F25F65FB126">
    <w:name w:val="B7FC74801F0E4454B2C50F25F65FB126"/>
    <w:rsid w:val="009365D2"/>
  </w:style>
  <w:style w:type="paragraph" w:customStyle="1" w:styleId="9DD22AAB7E344294A294D0A59CD5A701">
    <w:name w:val="9DD22AAB7E344294A294D0A59CD5A701"/>
    <w:rsid w:val="009365D2"/>
  </w:style>
  <w:style w:type="paragraph" w:customStyle="1" w:styleId="A3A85B9130A24E6CA5511514E3E72DC2">
    <w:name w:val="A3A85B9130A24E6CA5511514E3E72DC2"/>
    <w:rsid w:val="009365D2"/>
  </w:style>
  <w:style w:type="paragraph" w:customStyle="1" w:styleId="05A5E485FA364DBFAD922DDC030FBB30">
    <w:name w:val="05A5E485FA364DBFAD922DDC030FBB30"/>
    <w:rsid w:val="009365D2"/>
  </w:style>
  <w:style w:type="paragraph" w:customStyle="1" w:styleId="9BE8B79D880A471EA49D5A19BE08276B">
    <w:name w:val="9BE8B79D880A471EA49D5A19BE08276B"/>
    <w:rsid w:val="009365D2"/>
  </w:style>
  <w:style w:type="paragraph" w:customStyle="1" w:styleId="919236A49F4240049DC53DA2D4BD03D9">
    <w:name w:val="919236A49F4240049DC53DA2D4BD03D9"/>
    <w:rsid w:val="009365D2"/>
  </w:style>
  <w:style w:type="paragraph" w:customStyle="1" w:styleId="393FC4E3506A4E62BD02AC33EA38FF8E">
    <w:name w:val="393FC4E3506A4E62BD02AC33EA38FF8E"/>
    <w:rsid w:val="009365D2"/>
  </w:style>
  <w:style w:type="paragraph" w:customStyle="1" w:styleId="4DB9F42263B043AE9850B67421C3923A">
    <w:name w:val="4DB9F42263B043AE9850B67421C3923A"/>
    <w:rsid w:val="009365D2"/>
  </w:style>
  <w:style w:type="paragraph" w:customStyle="1" w:styleId="710E159DEE6747C997ECDE01149D1C07">
    <w:name w:val="710E159DEE6747C997ECDE01149D1C07"/>
    <w:rsid w:val="009365D2"/>
  </w:style>
  <w:style w:type="paragraph" w:customStyle="1" w:styleId="236E8FBE3B3B46998018EE762D9E49FC">
    <w:name w:val="236E8FBE3B3B46998018EE762D9E49FC"/>
    <w:rsid w:val="009365D2"/>
  </w:style>
  <w:style w:type="paragraph" w:customStyle="1" w:styleId="615B5D0336FA40D3A802BB75F62E0A80">
    <w:name w:val="615B5D0336FA40D3A802BB75F62E0A80"/>
    <w:rsid w:val="00D153B4"/>
  </w:style>
  <w:style w:type="paragraph" w:customStyle="1" w:styleId="361E4FFC72494174B6FFBF8ED8BD2650">
    <w:name w:val="361E4FFC72494174B6FFBF8ED8BD2650"/>
    <w:rsid w:val="00D153B4"/>
  </w:style>
  <w:style w:type="paragraph" w:customStyle="1" w:styleId="27B6AEE79CDA4857BC844B6107F52DA6">
    <w:name w:val="27B6AEE79CDA4857BC844B6107F52DA6"/>
    <w:rsid w:val="00D153B4"/>
  </w:style>
  <w:style w:type="paragraph" w:customStyle="1" w:styleId="E7DC9E8850CC482CBCD00C83384F6C71">
    <w:name w:val="E7DC9E8850CC482CBCD00C83384F6C71"/>
    <w:rsid w:val="00D153B4"/>
  </w:style>
  <w:style w:type="paragraph" w:customStyle="1" w:styleId="D80F004C7897464ABD07B85769C533FD">
    <w:name w:val="D80F004C7897464ABD07B85769C533FD"/>
    <w:rsid w:val="00D153B4"/>
  </w:style>
  <w:style w:type="paragraph" w:customStyle="1" w:styleId="F91C7029431847DCAF4D0370D44C645B">
    <w:name w:val="F91C7029431847DCAF4D0370D44C645B"/>
    <w:rsid w:val="00D153B4"/>
  </w:style>
  <w:style w:type="paragraph" w:customStyle="1" w:styleId="765447F59F714B959367B6174F923113">
    <w:name w:val="765447F59F714B959367B6174F923113"/>
    <w:rsid w:val="00D153B4"/>
  </w:style>
  <w:style w:type="paragraph" w:customStyle="1" w:styleId="06B02F95F5464AC0A83F6A8264F45DD8">
    <w:name w:val="06B02F95F5464AC0A83F6A8264F45DD8"/>
    <w:rsid w:val="00D153B4"/>
  </w:style>
  <w:style w:type="paragraph" w:customStyle="1" w:styleId="9ADD3A9392A040719D389921D8298DAC">
    <w:name w:val="9ADD3A9392A040719D389921D8298DAC"/>
    <w:rsid w:val="00D153B4"/>
  </w:style>
  <w:style w:type="paragraph" w:customStyle="1" w:styleId="954B05FAF14A459AB440308962BE6B50">
    <w:name w:val="954B05FAF14A459AB440308962BE6B50"/>
    <w:rsid w:val="00D153B4"/>
  </w:style>
  <w:style w:type="paragraph" w:customStyle="1" w:styleId="EF586BC0533E47F69AE9A94633D3CDF3">
    <w:name w:val="EF586BC0533E47F69AE9A94633D3CDF3"/>
    <w:rsid w:val="00D153B4"/>
  </w:style>
  <w:style w:type="paragraph" w:customStyle="1" w:styleId="EC3E8870653442E28C15A64F4F204BD7">
    <w:name w:val="EC3E8870653442E28C15A64F4F204BD7"/>
    <w:rsid w:val="00D153B4"/>
  </w:style>
  <w:style w:type="paragraph" w:customStyle="1" w:styleId="9451D91437224E12A0F871E655958D5A">
    <w:name w:val="9451D91437224E12A0F871E655958D5A"/>
    <w:rsid w:val="00D153B4"/>
  </w:style>
  <w:style w:type="paragraph" w:customStyle="1" w:styleId="088DF36C7C2547538BA2B9EFD2B24EB3">
    <w:name w:val="088DF36C7C2547538BA2B9EFD2B24EB3"/>
    <w:rsid w:val="00D153B4"/>
  </w:style>
  <w:style w:type="paragraph" w:customStyle="1" w:styleId="5EF208BB6FC145408345529D0F8C0BE9">
    <w:name w:val="5EF208BB6FC145408345529D0F8C0BE9"/>
    <w:rsid w:val="00D153B4"/>
  </w:style>
  <w:style w:type="paragraph" w:customStyle="1" w:styleId="DF3CEF1DABE440CE944FF2ECAAC322EB">
    <w:name w:val="DF3CEF1DABE440CE944FF2ECAAC322EB"/>
    <w:rsid w:val="00D153B4"/>
  </w:style>
  <w:style w:type="paragraph" w:customStyle="1" w:styleId="7225DD16315D4664AFF379680FDBDB7C">
    <w:name w:val="7225DD16315D4664AFF379680FDBDB7C"/>
    <w:rsid w:val="00D153B4"/>
  </w:style>
  <w:style w:type="paragraph" w:customStyle="1" w:styleId="E6F39A08C7AF4B909C2B2A27996B5A99">
    <w:name w:val="E6F39A08C7AF4B909C2B2A27996B5A99"/>
    <w:rsid w:val="00D153B4"/>
  </w:style>
  <w:style w:type="paragraph" w:customStyle="1" w:styleId="85885546A6A64B17A5991F29D7E70F20">
    <w:name w:val="85885546A6A64B17A5991F29D7E70F20"/>
    <w:rsid w:val="00D153B4"/>
  </w:style>
  <w:style w:type="paragraph" w:customStyle="1" w:styleId="3659A1DB9686487AB0F99BACAD0356FE">
    <w:name w:val="3659A1DB9686487AB0F99BACAD0356FE"/>
    <w:rsid w:val="00D153B4"/>
  </w:style>
  <w:style w:type="paragraph" w:customStyle="1" w:styleId="A7FEAA4B91AF4F53B9277E261FB657CF">
    <w:name w:val="A7FEAA4B91AF4F53B9277E261FB657CF"/>
    <w:rsid w:val="00D153B4"/>
  </w:style>
  <w:style w:type="paragraph" w:customStyle="1" w:styleId="5C8812F5D0A44941979432F832843D4F">
    <w:name w:val="5C8812F5D0A44941979432F832843D4F"/>
    <w:rsid w:val="00D153B4"/>
  </w:style>
  <w:style w:type="paragraph" w:customStyle="1" w:styleId="A5EAAC62CA2F4BAEB8B6F46D676491D9">
    <w:name w:val="A5EAAC62CA2F4BAEB8B6F46D676491D9"/>
    <w:rsid w:val="00D153B4"/>
  </w:style>
  <w:style w:type="paragraph" w:customStyle="1" w:styleId="4CF84EF570544BB189ED8F18D14265F0">
    <w:name w:val="4CF84EF570544BB189ED8F18D14265F0"/>
    <w:rsid w:val="00D153B4"/>
  </w:style>
  <w:style w:type="paragraph" w:customStyle="1" w:styleId="04B477B89B3346E8A8B9244B703BE6D3">
    <w:name w:val="04B477B89B3346E8A8B9244B703BE6D3"/>
    <w:rsid w:val="00D153B4"/>
  </w:style>
  <w:style w:type="paragraph" w:customStyle="1" w:styleId="F9BFCDE7EBF140C2A598B41546382EEF">
    <w:name w:val="F9BFCDE7EBF140C2A598B41546382EEF"/>
    <w:rsid w:val="00CC13AD"/>
  </w:style>
  <w:style w:type="paragraph" w:customStyle="1" w:styleId="319E8286BBC94AFDB034ABE55BF1B96F">
    <w:name w:val="319E8286BBC94AFDB034ABE55BF1B96F"/>
    <w:rsid w:val="00CC13AD"/>
  </w:style>
  <w:style w:type="paragraph" w:customStyle="1" w:styleId="7BD12CE2DEF9431F8B160807D984432D">
    <w:name w:val="7BD12CE2DEF9431F8B160807D984432D"/>
    <w:rsid w:val="00CC13AD"/>
  </w:style>
  <w:style w:type="paragraph" w:customStyle="1" w:styleId="F79A59E600D24E8DBCBBF39CF4993B4D">
    <w:name w:val="F79A59E600D24E8DBCBBF39CF4993B4D"/>
    <w:rsid w:val="00CC13AD"/>
  </w:style>
  <w:style w:type="paragraph" w:customStyle="1" w:styleId="C857BC2262D7474DA2C3B481111398CA">
    <w:name w:val="C857BC2262D7474DA2C3B481111398CA"/>
    <w:rsid w:val="00CC13AD"/>
  </w:style>
  <w:style w:type="paragraph" w:customStyle="1" w:styleId="E4D1DF227230485F959C761AA6412B5E">
    <w:name w:val="E4D1DF227230485F959C761AA6412B5E"/>
    <w:rsid w:val="00CC13AD"/>
  </w:style>
  <w:style w:type="paragraph" w:customStyle="1" w:styleId="2B1E4AE47C9C4B00B1D4C7CB66976E48">
    <w:name w:val="2B1E4AE47C9C4B00B1D4C7CB66976E48"/>
    <w:rsid w:val="00CC13AD"/>
  </w:style>
  <w:style w:type="paragraph" w:customStyle="1" w:styleId="A6EBA5A35C45489DBF78D4E8F0865D3B">
    <w:name w:val="A6EBA5A35C45489DBF78D4E8F0865D3B"/>
    <w:rsid w:val="00CC13AD"/>
  </w:style>
  <w:style w:type="paragraph" w:customStyle="1" w:styleId="099A09B167E44990AC1473201286DCF8">
    <w:name w:val="099A09B167E44990AC1473201286DCF8"/>
    <w:rsid w:val="00CC13AD"/>
  </w:style>
  <w:style w:type="paragraph" w:customStyle="1" w:styleId="F27DA3D01EBF48E58A7497208A015332">
    <w:name w:val="F27DA3D01EBF48E58A7497208A015332"/>
    <w:rsid w:val="00CC13AD"/>
  </w:style>
  <w:style w:type="paragraph" w:customStyle="1" w:styleId="ECC79AC4D2A44108958905EC320C31E7">
    <w:name w:val="ECC79AC4D2A44108958905EC320C31E7"/>
    <w:rsid w:val="00CC13AD"/>
  </w:style>
  <w:style w:type="paragraph" w:customStyle="1" w:styleId="06D88606EAD3451786FEC452E8EC465E">
    <w:name w:val="06D88606EAD3451786FEC452E8EC465E"/>
    <w:rsid w:val="00CC13AD"/>
  </w:style>
  <w:style w:type="paragraph" w:customStyle="1" w:styleId="754A29D48D2C4E76AE72501FEDC2BD25">
    <w:name w:val="754A29D48D2C4E76AE72501FEDC2BD25"/>
    <w:rsid w:val="00CC13AD"/>
  </w:style>
  <w:style w:type="paragraph" w:customStyle="1" w:styleId="96CEE161FAEC4EFFBDF5252E401D1A2E">
    <w:name w:val="96CEE161FAEC4EFFBDF5252E401D1A2E"/>
    <w:rsid w:val="00CC13AD"/>
  </w:style>
  <w:style w:type="paragraph" w:customStyle="1" w:styleId="DA8A91E90FF14DDE8E67AEC13FB20F3A">
    <w:name w:val="DA8A91E90FF14DDE8E67AEC13FB20F3A"/>
    <w:rsid w:val="00CC13AD"/>
  </w:style>
  <w:style w:type="paragraph" w:customStyle="1" w:styleId="949F73611391492CAEC0E13363A24928">
    <w:name w:val="949F73611391492CAEC0E13363A24928"/>
    <w:rsid w:val="00CC13AD"/>
  </w:style>
  <w:style w:type="paragraph" w:customStyle="1" w:styleId="A24555AB7469451999058D8A3228E138">
    <w:name w:val="A24555AB7469451999058D8A3228E138"/>
    <w:rsid w:val="00CC13AD"/>
  </w:style>
  <w:style w:type="paragraph" w:customStyle="1" w:styleId="1B612EDEE6CC4F0A9731E0804669573D">
    <w:name w:val="1B612EDEE6CC4F0A9731E0804669573D"/>
    <w:rsid w:val="00CC13AD"/>
  </w:style>
  <w:style w:type="paragraph" w:customStyle="1" w:styleId="A421357292F244B6868EE3E795D8F900">
    <w:name w:val="A421357292F244B6868EE3E795D8F900"/>
    <w:rsid w:val="00CC13AD"/>
  </w:style>
  <w:style w:type="paragraph" w:customStyle="1" w:styleId="BB2B64024A5442759A2B42FD801AE898">
    <w:name w:val="BB2B64024A5442759A2B42FD801AE898"/>
    <w:rsid w:val="00CC13AD"/>
  </w:style>
  <w:style w:type="paragraph" w:customStyle="1" w:styleId="9A76E3D287184710B10A075FB0394B10">
    <w:name w:val="9A76E3D287184710B10A075FB0394B10"/>
    <w:rsid w:val="00CC13AD"/>
  </w:style>
  <w:style w:type="paragraph" w:customStyle="1" w:styleId="1145F16B7B944898A343BBF1E898615F">
    <w:name w:val="1145F16B7B944898A343BBF1E898615F"/>
    <w:rsid w:val="00CC13AD"/>
  </w:style>
  <w:style w:type="paragraph" w:customStyle="1" w:styleId="C6218608C90E487EB06159EAB497A31E">
    <w:name w:val="C6218608C90E487EB06159EAB497A31E"/>
    <w:rsid w:val="00CC13AD"/>
  </w:style>
  <w:style w:type="paragraph" w:customStyle="1" w:styleId="996D6D8CBD6A4D4FB12D7379EB96DF65">
    <w:name w:val="996D6D8CBD6A4D4FB12D7379EB96DF65"/>
    <w:rsid w:val="00CC13AD"/>
  </w:style>
  <w:style w:type="paragraph" w:customStyle="1" w:styleId="49E5FC54607B4B94959A1356B3579FFD">
    <w:name w:val="49E5FC54607B4B94959A1356B3579FFD"/>
    <w:rsid w:val="00CC13AD"/>
  </w:style>
  <w:style w:type="paragraph" w:customStyle="1" w:styleId="AB0E5D7B0A03441088A59856CF26D1C7">
    <w:name w:val="AB0E5D7B0A03441088A59856CF26D1C7"/>
    <w:rsid w:val="00CC13AD"/>
  </w:style>
  <w:style w:type="paragraph" w:customStyle="1" w:styleId="1944E64EBE564701B1F162E1E8E1D4C8">
    <w:name w:val="1944E64EBE564701B1F162E1E8E1D4C8"/>
    <w:rsid w:val="00CC13AD"/>
  </w:style>
  <w:style w:type="paragraph" w:customStyle="1" w:styleId="41B491FB8E9942AE9B6C2E5EB20300D9">
    <w:name w:val="41B491FB8E9942AE9B6C2E5EB20300D9"/>
    <w:rsid w:val="00CC13AD"/>
  </w:style>
  <w:style w:type="paragraph" w:customStyle="1" w:styleId="662F54C067D34C8B869E836B777360E3">
    <w:name w:val="662F54C067D34C8B869E836B777360E3"/>
    <w:rsid w:val="00CC13AD"/>
  </w:style>
  <w:style w:type="paragraph" w:customStyle="1" w:styleId="A9911E0130F743299DA83CEFF37C80EB">
    <w:name w:val="A9911E0130F743299DA83CEFF37C80EB"/>
    <w:rsid w:val="00CC13AD"/>
  </w:style>
  <w:style w:type="paragraph" w:customStyle="1" w:styleId="43DB67E36CB444BEB00B6670AED0762E">
    <w:name w:val="43DB67E36CB444BEB00B6670AED0762E"/>
    <w:rsid w:val="00CC13AD"/>
  </w:style>
  <w:style w:type="paragraph" w:customStyle="1" w:styleId="8FE0FC5EB05D42FFA19C1A35F7CCE5AF">
    <w:name w:val="8FE0FC5EB05D42FFA19C1A35F7CCE5AF"/>
    <w:rsid w:val="00CC13AD"/>
  </w:style>
  <w:style w:type="paragraph" w:customStyle="1" w:styleId="26C133FFBD4A4AD68C3142AD2B0824A5">
    <w:name w:val="26C133FFBD4A4AD68C3142AD2B0824A5"/>
    <w:rsid w:val="00CC13AD"/>
  </w:style>
  <w:style w:type="paragraph" w:customStyle="1" w:styleId="7AFF8F8D2440475591B674A60BD84BE2">
    <w:name w:val="7AFF8F8D2440475591B674A60BD84BE2"/>
    <w:rsid w:val="00CC13AD"/>
  </w:style>
  <w:style w:type="paragraph" w:customStyle="1" w:styleId="FE28332B5F3B44F7A3ABB7AE7FFCA73E">
    <w:name w:val="FE28332B5F3B44F7A3ABB7AE7FFCA73E"/>
    <w:rsid w:val="00CC13AD"/>
  </w:style>
  <w:style w:type="paragraph" w:customStyle="1" w:styleId="64F5C190E0614374892C1DCE79162CD0">
    <w:name w:val="64F5C190E0614374892C1DCE79162CD0"/>
    <w:rsid w:val="00CC13AD"/>
  </w:style>
  <w:style w:type="paragraph" w:customStyle="1" w:styleId="A18311DCDB7E48BC9C9F78A9A702C43C">
    <w:name w:val="A18311DCDB7E48BC9C9F78A9A702C43C"/>
    <w:rsid w:val="00CC13AD"/>
  </w:style>
  <w:style w:type="paragraph" w:customStyle="1" w:styleId="DAE5684FE3AC4BE9971163038E7FE9FA">
    <w:name w:val="DAE5684FE3AC4BE9971163038E7FE9FA"/>
    <w:rsid w:val="00CC13AD"/>
  </w:style>
  <w:style w:type="paragraph" w:customStyle="1" w:styleId="666D5B6D850647C187B354ED465828E0">
    <w:name w:val="666D5B6D850647C187B354ED465828E0"/>
    <w:rsid w:val="00CC13AD"/>
  </w:style>
  <w:style w:type="paragraph" w:customStyle="1" w:styleId="FB83A685063D48F58C91D6D57DB771D1">
    <w:name w:val="FB83A685063D48F58C91D6D57DB771D1"/>
    <w:rsid w:val="00CC13AD"/>
  </w:style>
  <w:style w:type="paragraph" w:customStyle="1" w:styleId="B8A9DB8623974E639640B667A06CFE74">
    <w:name w:val="B8A9DB8623974E639640B667A06CFE74"/>
    <w:rsid w:val="00CC13AD"/>
  </w:style>
  <w:style w:type="paragraph" w:customStyle="1" w:styleId="33F759208D0E4D3B92F57D9B3D650B69">
    <w:name w:val="33F759208D0E4D3B92F57D9B3D650B69"/>
    <w:rsid w:val="00CC13AD"/>
  </w:style>
  <w:style w:type="paragraph" w:customStyle="1" w:styleId="2D1EA38D30A24035B90B8E40DA95D9A7">
    <w:name w:val="2D1EA38D30A24035B90B8E40DA95D9A7"/>
    <w:rsid w:val="00CC13AD"/>
  </w:style>
  <w:style w:type="paragraph" w:customStyle="1" w:styleId="5E8D88C61F184CEFAD596683F71807BB">
    <w:name w:val="5E8D88C61F184CEFAD596683F71807BB"/>
    <w:rsid w:val="00CC13AD"/>
  </w:style>
  <w:style w:type="paragraph" w:customStyle="1" w:styleId="AC37D49EEC7D4A75ADD8767891686170">
    <w:name w:val="AC37D49EEC7D4A75ADD8767891686170"/>
    <w:rsid w:val="00CC13AD"/>
  </w:style>
  <w:style w:type="paragraph" w:customStyle="1" w:styleId="6AD86B2985C6455894058922F55C80E3">
    <w:name w:val="6AD86B2985C6455894058922F55C80E3"/>
    <w:rsid w:val="00CC13AD"/>
  </w:style>
  <w:style w:type="paragraph" w:customStyle="1" w:styleId="D1AB35D4302147BBBAA1B7D40243F593">
    <w:name w:val="D1AB35D4302147BBBAA1B7D40243F593"/>
    <w:rsid w:val="00CC13AD"/>
  </w:style>
  <w:style w:type="paragraph" w:customStyle="1" w:styleId="CC9F2C68DF824A7C94BF4D87A8E47CBE">
    <w:name w:val="CC9F2C68DF824A7C94BF4D87A8E47CBE"/>
    <w:rsid w:val="00CC13AD"/>
  </w:style>
  <w:style w:type="paragraph" w:customStyle="1" w:styleId="9C813DB21D4A4F5C9AD86CE882D84D01">
    <w:name w:val="9C813DB21D4A4F5C9AD86CE882D84D01"/>
    <w:rsid w:val="00CC13AD"/>
  </w:style>
  <w:style w:type="paragraph" w:customStyle="1" w:styleId="82087AACFAFC48C88F9CF2059B2ADABD">
    <w:name w:val="82087AACFAFC48C88F9CF2059B2ADABD"/>
    <w:rsid w:val="00CC13AD"/>
  </w:style>
  <w:style w:type="paragraph" w:customStyle="1" w:styleId="3C8B9BFCB82A49CABFCB34E91EE4E25A">
    <w:name w:val="3C8B9BFCB82A49CABFCB34E91EE4E25A"/>
    <w:rsid w:val="00CC13AD"/>
  </w:style>
  <w:style w:type="paragraph" w:customStyle="1" w:styleId="4EF1D36DA1BA4E89858B988B1D2C2B0A">
    <w:name w:val="4EF1D36DA1BA4E89858B988B1D2C2B0A"/>
    <w:rsid w:val="00CC13AD"/>
  </w:style>
  <w:style w:type="paragraph" w:customStyle="1" w:styleId="E9E49DB2EDD74014A57AE1E054B6CBE7">
    <w:name w:val="E9E49DB2EDD74014A57AE1E054B6CBE7"/>
    <w:rsid w:val="00CC13AD"/>
  </w:style>
  <w:style w:type="paragraph" w:customStyle="1" w:styleId="AB99974C9A6345F98DECBAC88F2EEBFF">
    <w:name w:val="AB99974C9A6345F98DECBAC88F2EEBFF"/>
    <w:rsid w:val="00CC13AD"/>
  </w:style>
  <w:style w:type="paragraph" w:customStyle="1" w:styleId="7EE2DD8E7B48445EB9B88B25FDBD4C99">
    <w:name w:val="7EE2DD8E7B48445EB9B88B25FDBD4C99"/>
    <w:rsid w:val="00CC13AD"/>
  </w:style>
  <w:style w:type="paragraph" w:customStyle="1" w:styleId="D4B1A60D2BAF405998420B1B7E4E8EFD">
    <w:name w:val="D4B1A60D2BAF405998420B1B7E4E8EFD"/>
    <w:rsid w:val="00CC13AD"/>
  </w:style>
  <w:style w:type="paragraph" w:customStyle="1" w:styleId="DBF87E66CFBC479A884B788DA1F0DC36">
    <w:name w:val="DBF87E66CFBC479A884B788DA1F0DC36"/>
    <w:rsid w:val="00CC13AD"/>
  </w:style>
  <w:style w:type="paragraph" w:customStyle="1" w:styleId="D42FCF923EB74546AD381F2CC4201D8B">
    <w:name w:val="D42FCF923EB74546AD381F2CC4201D8B"/>
    <w:rsid w:val="00CC13AD"/>
  </w:style>
  <w:style w:type="paragraph" w:customStyle="1" w:styleId="C8261ABB44364A47B7E1E667EDBE471E">
    <w:name w:val="C8261ABB44364A47B7E1E667EDBE471E"/>
    <w:rsid w:val="00CC13AD"/>
  </w:style>
  <w:style w:type="paragraph" w:customStyle="1" w:styleId="3EFBCEF702F24082A2DAF3F141CB26A4">
    <w:name w:val="3EFBCEF702F24082A2DAF3F141CB26A4"/>
    <w:rsid w:val="00CC13AD"/>
  </w:style>
  <w:style w:type="paragraph" w:customStyle="1" w:styleId="04E9D31B6D574432AE1063CC4FB36581">
    <w:name w:val="04E9D31B6D574432AE1063CC4FB36581"/>
    <w:rsid w:val="00CC13AD"/>
  </w:style>
  <w:style w:type="paragraph" w:customStyle="1" w:styleId="38DF7CB0C55E498AB6B22231E68F1616">
    <w:name w:val="38DF7CB0C55E498AB6B22231E68F1616"/>
    <w:rsid w:val="00CC13AD"/>
  </w:style>
  <w:style w:type="paragraph" w:customStyle="1" w:styleId="46FC3B8C74544E779D3EA7C342B5F98B">
    <w:name w:val="46FC3B8C74544E779D3EA7C342B5F98B"/>
    <w:rsid w:val="00CC13AD"/>
  </w:style>
  <w:style w:type="paragraph" w:customStyle="1" w:styleId="EC6EB80234A64D3D9527515D1E533E6B">
    <w:name w:val="EC6EB80234A64D3D9527515D1E533E6B"/>
    <w:rsid w:val="00CC13AD"/>
  </w:style>
  <w:style w:type="paragraph" w:customStyle="1" w:styleId="28A658DB6E484EB6BF9BCACC71338866">
    <w:name w:val="28A658DB6E484EB6BF9BCACC71338866"/>
    <w:rsid w:val="00CC13AD"/>
  </w:style>
  <w:style w:type="paragraph" w:customStyle="1" w:styleId="490CF22F9F4E46AFA4C527B3E6C6685C">
    <w:name w:val="490CF22F9F4E46AFA4C527B3E6C6685C"/>
    <w:rsid w:val="00CC13AD"/>
  </w:style>
  <w:style w:type="paragraph" w:customStyle="1" w:styleId="663A97278613429FB9628FD358299B15">
    <w:name w:val="663A97278613429FB9628FD358299B15"/>
    <w:rsid w:val="00CC13AD"/>
  </w:style>
  <w:style w:type="paragraph" w:customStyle="1" w:styleId="7CE7B6ABACE245A69D6D72636124DD13">
    <w:name w:val="7CE7B6ABACE245A69D6D72636124DD13"/>
    <w:rsid w:val="00CC13AD"/>
  </w:style>
  <w:style w:type="paragraph" w:customStyle="1" w:styleId="C66A28C6E41742998BB5DEF092DB89B2">
    <w:name w:val="C66A28C6E41742998BB5DEF092DB89B2"/>
    <w:rsid w:val="00CC13AD"/>
  </w:style>
  <w:style w:type="paragraph" w:customStyle="1" w:styleId="24BF68C7E3354AE2B6C9B1658450E0FF">
    <w:name w:val="24BF68C7E3354AE2B6C9B1658450E0FF"/>
    <w:rsid w:val="00CC13AD"/>
  </w:style>
  <w:style w:type="paragraph" w:customStyle="1" w:styleId="CAEF6AC0D05B41DE804B73E7CA5947F8">
    <w:name w:val="CAEF6AC0D05B41DE804B73E7CA5947F8"/>
    <w:rsid w:val="00CC13AD"/>
  </w:style>
  <w:style w:type="paragraph" w:customStyle="1" w:styleId="F27A0A490C7B44D9BBF1403380F0A5CC">
    <w:name w:val="F27A0A490C7B44D9BBF1403380F0A5CC"/>
    <w:rsid w:val="00CC13AD"/>
  </w:style>
  <w:style w:type="paragraph" w:customStyle="1" w:styleId="2ECDB2A8E86C47C89A9E299DEF33D0F6">
    <w:name w:val="2ECDB2A8E86C47C89A9E299DEF33D0F6"/>
    <w:rsid w:val="00CC13AD"/>
  </w:style>
  <w:style w:type="paragraph" w:customStyle="1" w:styleId="3D635E0806764A0C835D19F7B95A665B">
    <w:name w:val="3D635E0806764A0C835D19F7B95A665B"/>
    <w:rsid w:val="00CC13AD"/>
  </w:style>
  <w:style w:type="paragraph" w:customStyle="1" w:styleId="57F9A0BE38D44B7DA6D8CAEC88F870AC">
    <w:name w:val="57F9A0BE38D44B7DA6D8CAEC88F870AC"/>
    <w:rsid w:val="00CC13AD"/>
  </w:style>
  <w:style w:type="paragraph" w:customStyle="1" w:styleId="FF5B4DBDD64D447B9E3252B91A4D0DF5">
    <w:name w:val="FF5B4DBDD64D447B9E3252B91A4D0DF5"/>
    <w:rsid w:val="00CC13AD"/>
  </w:style>
  <w:style w:type="paragraph" w:customStyle="1" w:styleId="5A20153B31324347809BDFFC6426A694">
    <w:name w:val="5A20153B31324347809BDFFC6426A694"/>
    <w:rsid w:val="00CC13AD"/>
  </w:style>
  <w:style w:type="paragraph" w:customStyle="1" w:styleId="E0AD8EB447DA4910829E2B89BD6890CB">
    <w:name w:val="E0AD8EB447DA4910829E2B89BD6890CB"/>
    <w:rsid w:val="00CC13AD"/>
  </w:style>
  <w:style w:type="paragraph" w:customStyle="1" w:styleId="F99F88883FB5411EA9FD8535A3BEAE7C">
    <w:name w:val="F99F88883FB5411EA9FD8535A3BEAE7C"/>
    <w:rsid w:val="00CC13AD"/>
  </w:style>
  <w:style w:type="paragraph" w:customStyle="1" w:styleId="6BD9A20C96FA4A77886B859CBA9070C6">
    <w:name w:val="6BD9A20C96FA4A77886B859CBA9070C6"/>
    <w:rsid w:val="00CC13AD"/>
  </w:style>
  <w:style w:type="paragraph" w:customStyle="1" w:styleId="F9683D201EDD4AD5B9497B5A7BC4DF45">
    <w:name w:val="F9683D201EDD4AD5B9497B5A7BC4DF45"/>
    <w:rsid w:val="00CC13AD"/>
  </w:style>
  <w:style w:type="paragraph" w:customStyle="1" w:styleId="BCFB3F8A19C6466C9215E6A5C2F0BBBC">
    <w:name w:val="BCFB3F8A19C6466C9215E6A5C2F0BBBC"/>
    <w:rsid w:val="00CC13AD"/>
  </w:style>
  <w:style w:type="paragraph" w:customStyle="1" w:styleId="2D3EBD879F2C47B0980ACE0344E9AE97">
    <w:name w:val="2D3EBD879F2C47B0980ACE0344E9AE97"/>
    <w:rsid w:val="00CC13AD"/>
  </w:style>
  <w:style w:type="paragraph" w:customStyle="1" w:styleId="A55C74ABEF1E4435B7431211E2875634">
    <w:name w:val="A55C74ABEF1E4435B7431211E2875634"/>
    <w:rsid w:val="00CC13AD"/>
  </w:style>
  <w:style w:type="paragraph" w:customStyle="1" w:styleId="8987F6A2A8984BB2B4E0675A5FE5B073">
    <w:name w:val="8987F6A2A8984BB2B4E0675A5FE5B073"/>
    <w:rsid w:val="00CC13AD"/>
  </w:style>
  <w:style w:type="paragraph" w:customStyle="1" w:styleId="3A5F728DF0364F5D807F99A46F991CDC">
    <w:name w:val="3A5F728DF0364F5D807F99A46F991CDC"/>
    <w:rsid w:val="00CC13AD"/>
  </w:style>
  <w:style w:type="paragraph" w:customStyle="1" w:styleId="444F6046F2864A44B8A31F023FC77B19">
    <w:name w:val="444F6046F2864A44B8A31F023FC77B19"/>
    <w:rsid w:val="00CC13AD"/>
  </w:style>
  <w:style w:type="paragraph" w:customStyle="1" w:styleId="A59247D0621E4343B5FF8EB8B7DC1F45">
    <w:name w:val="A59247D0621E4343B5FF8EB8B7DC1F45"/>
    <w:rsid w:val="00CC13AD"/>
  </w:style>
  <w:style w:type="paragraph" w:customStyle="1" w:styleId="79F7C74223B14EFD8E4B659BC7891C65">
    <w:name w:val="79F7C74223B14EFD8E4B659BC7891C65"/>
    <w:rsid w:val="00CC13AD"/>
  </w:style>
  <w:style w:type="paragraph" w:customStyle="1" w:styleId="FD9CCB8AC0DD43B2B64B7B70F7C2F909">
    <w:name w:val="FD9CCB8AC0DD43B2B64B7B70F7C2F909"/>
    <w:rsid w:val="00CC13AD"/>
  </w:style>
  <w:style w:type="paragraph" w:customStyle="1" w:styleId="9C398B4674AC4CD5BA075374EC05DA9D">
    <w:name w:val="9C398B4674AC4CD5BA075374EC05DA9D"/>
    <w:rsid w:val="00CC13AD"/>
  </w:style>
  <w:style w:type="paragraph" w:customStyle="1" w:styleId="E3B2F467052E41D3A27E4F2DCB5DD958">
    <w:name w:val="E3B2F467052E41D3A27E4F2DCB5DD958"/>
    <w:rsid w:val="00CC13AD"/>
  </w:style>
  <w:style w:type="paragraph" w:customStyle="1" w:styleId="E64247A3E1B94454A2E9F0AF68BC0EDE">
    <w:name w:val="E64247A3E1B94454A2E9F0AF68BC0EDE"/>
    <w:rsid w:val="00CC13AD"/>
  </w:style>
  <w:style w:type="paragraph" w:customStyle="1" w:styleId="051F30D0925946E88E98C2751F2EA3AF">
    <w:name w:val="051F30D0925946E88E98C2751F2EA3AF"/>
    <w:rsid w:val="00CC13AD"/>
  </w:style>
  <w:style w:type="paragraph" w:customStyle="1" w:styleId="3A18E3ABE4B54C129A732B9694296E6C">
    <w:name w:val="3A18E3ABE4B54C129A732B9694296E6C"/>
    <w:rsid w:val="00CC13AD"/>
  </w:style>
  <w:style w:type="paragraph" w:customStyle="1" w:styleId="94C86E60DB9643B2BADF8D081AB007C7">
    <w:name w:val="94C86E60DB9643B2BADF8D081AB007C7"/>
    <w:rsid w:val="00CC13AD"/>
  </w:style>
  <w:style w:type="paragraph" w:customStyle="1" w:styleId="576BCDC4754A4AEC85E394B516285301">
    <w:name w:val="576BCDC4754A4AEC85E394B516285301"/>
    <w:rsid w:val="00CC13AD"/>
  </w:style>
  <w:style w:type="paragraph" w:customStyle="1" w:styleId="DADDC409D8274065B3F8036A49C722BC">
    <w:name w:val="DADDC409D8274065B3F8036A49C722BC"/>
    <w:rsid w:val="00CC13AD"/>
  </w:style>
  <w:style w:type="paragraph" w:customStyle="1" w:styleId="5B45DD8CEA46414DBB983EC19D4C88E4">
    <w:name w:val="5B45DD8CEA46414DBB983EC19D4C88E4"/>
    <w:rsid w:val="00CC13AD"/>
  </w:style>
  <w:style w:type="paragraph" w:customStyle="1" w:styleId="FABE36B5FDF448208649D6F92946FEAB">
    <w:name w:val="FABE36B5FDF448208649D6F92946FEAB"/>
    <w:rsid w:val="00CC13AD"/>
  </w:style>
  <w:style w:type="paragraph" w:customStyle="1" w:styleId="23E97ABFBC63461E8C582868C0111BC9">
    <w:name w:val="23E97ABFBC63461E8C582868C0111BC9"/>
    <w:rsid w:val="00CC13AD"/>
  </w:style>
  <w:style w:type="paragraph" w:customStyle="1" w:styleId="B2C2B7A07F8547FEB63488EC78EE76F8">
    <w:name w:val="B2C2B7A07F8547FEB63488EC78EE76F8"/>
    <w:rsid w:val="00CC13AD"/>
  </w:style>
  <w:style w:type="paragraph" w:customStyle="1" w:styleId="B321D9FE82C54E5899861475237980FF">
    <w:name w:val="B321D9FE82C54E5899861475237980FF"/>
    <w:rsid w:val="00CC13AD"/>
  </w:style>
  <w:style w:type="paragraph" w:customStyle="1" w:styleId="E0D37A045BE94F079D9F6353E6FBC579">
    <w:name w:val="E0D37A045BE94F079D9F6353E6FBC579"/>
    <w:rsid w:val="00CC13AD"/>
  </w:style>
  <w:style w:type="paragraph" w:customStyle="1" w:styleId="ADAD46EE1B144C1A92B4034888D7C3F8">
    <w:name w:val="ADAD46EE1B144C1A92B4034888D7C3F8"/>
    <w:rsid w:val="00CC13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3831A-36A0-4F8A-8FA9-96ABFB14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1651</TotalTime>
  <Pages>12</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17708</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creator>Slavi</dc:creator>
  <cp:lastModifiedBy>Slavi</cp:lastModifiedBy>
  <cp:revision>143</cp:revision>
  <cp:lastPrinted>2009-11-24T10:33:00Z</cp:lastPrinted>
  <dcterms:created xsi:type="dcterms:W3CDTF">2014-08-22T14:38:00Z</dcterms:created>
  <dcterms:modified xsi:type="dcterms:W3CDTF">2014-10-28T19:20:00Z</dcterms:modified>
</cp:coreProperties>
</file>
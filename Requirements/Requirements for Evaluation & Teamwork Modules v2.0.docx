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892" w:rsidRPr="00B5529C" w:rsidRDefault="00907892" w:rsidP="00907892">
      <w:pPr>
        <w:spacing w:before="0" w:after="0" w:line="360" w:lineRule="auto"/>
        <w:rPr>
          <w:rFonts w:asciiTheme="minorHAnsi" w:hAnsiTheme="minorHAnsi" w:cstheme="minorHAnsi"/>
          <w:sz w:val="28"/>
          <w:szCs w:val="28"/>
        </w:rPr>
      </w:pPr>
    </w:p>
    <w:p w:rsidR="00907892" w:rsidRPr="00B5529C" w:rsidRDefault="00907892" w:rsidP="00907892">
      <w:pPr>
        <w:pStyle w:val="Normal1"/>
        <w:spacing w:line="360" w:lineRule="auto"/>
        <w:jc w:val="both"/>
        <w:rPr>
          <w:rFonts w:asciiTheme="minorHAnsi" w:hAnsiTheme="minorHAnsi" w:cstheme="minorHAnsi"/>
          <w:color w:val="auto"/>
          <w:sz w:val="40"/>
          <w:szCs w:val="40"/>
        </w:rPr>
      </w:pPr>
    </w:p>
    <w:p w:rsidR="00907892" w:rsidRPr="00B5529C" w:rsidRDefault="00907892" w:rsidP="00907892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 w:rsidRPr="00B5529C">
        <w:rPr>
          <w:rFonts w:asciiTheme="minorHAnsi" w:hAnsiTheme="minorHAnsi" w:cstheme="minorHAnsi"/>
          <w:color w:val="auto"/>
          <w:sz w:val="40"/>
          <w:szCs w:val="40"/>
        </w:rPr>
        <w:t>QA Team “Apple”</w:t>
      </w:r>
    </w:p>
    <w:p w:rsidR="00907892" w:rsidRPr="00B5529C" w:rsidRDefault="00907892" w:rsidP="00907892">
      <w:pPr>
        <w:spacing w:before="0" w:after="0" w:line="360" w:lineRule="auto"/>
        <w:ind w:left="360"/>
        <w:jc w:val="center"/>
        <w:rPr>
          <w:rFonts w:asciiTheme="minorHAnsi" w:hAnsiTheme="minorHAnsi" w:cstheme="minorHAnsi"/>
          <w:sz w:val="40"/>
          <w:szCs w:val="40"/>
        </w:rPr>
      </w:pPr>
      <w:r w:rsidRPr="00B5529C">
        <w:rPr>
          <w:rFonts w:asciiTheme="minorHAnsi" w:hAnsiTheme="minorHAnsi" w:cstheme="minorHAnsi"/>
          <w:sz w:val="40"/>
          <w:szCs w:val="40"/>
        </w:rPr>
        <w:t xml:space="preserve">Telerik Academy </w:t>
      </w:r>
      <w:r w:rsidR="002302F8" w:rsidRPr="00B5529C">
        <w:rPr>
          <w:rFonts w:asciiTheme="minorHAnsi" w:hAnsiTheme="minorHAnsi" w:cstheme="minorHAnsi"/>
          <w:sz w:val="40"/>
          <w:szCs w:val="40"/>
        </w:rPr>
        <w:fldChar w:fldCharType="begin"/>
      </w:r>
      <w:r w:rsidRPr="00B5529C">
        <w:rPr>
          <w:rFonts w:asciiTheme="minorHAnsi" w:hAnsiTheme="minorHAnsi" w:cstheme="minorHAnsi"/>
          <w:sz w:val="40"/>
          <w:szCs w:val="40"/>
        </w:rPr>
        <w:instrText xml:space="preserve"> SAVEDATE  \@ "yyyy" </w:instrText>
      </w:r>
      <w:r w:rsidR="002302F8" w:rsidRPr="00B5529C">
        <w:rPr>
          <w:rFonts w:asciiTheme="minorHAnsi" w:hAnsiTheme="minorHAnsi" w:cstheme="minorHAnsi"/>
          <w:sz w:val="40"/>
          <w:szCs w:val="40"/>
        </w:rPr>
        <w:fldChar w:fldCharType="separate"/>
      </w:r>
      <w:r w:rsidR="00325384">
        <w:rPr>
          <w:rFonts w:asciiTheme="minorHAnsi" w:hAnsiTheme="minorHAnsi" w:cstheme="minorHAnsi"/>
          <w:noProof/>
          <w:sz w:val="40"/>
          <w:szCs w:val="40"/>
        </w:rPr>
        <w:t>2014</w:t>
      </w:r>
      <w:r w:rsidR="002302F8" w:rsidRPr="00B5529C">
        <w:rPr>
          <w:rFonts w:asciiTheme="minorHAnsi" w:hAnsiTheme="minorHAnsi" w:cstheme="minorHAnsi"/>
          <w:sz w:val="40"/>
          <w:szCs w:val="40"/>
        </w:rPr>
        <w:fldChar w:fldCharType="end"/>
      </w:r>
    </w:p>
    <w:p w:rsidR="00907892" w:rsidRPr="00B5529C" w:rsidRDefault="00907892" w:rsidP="00907892">
      <w:pPr>
        <w:pStyle w:val="Normal1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:rsidR="00907892" w:rsidRPr="00B5529C" w:rsidRDefault="00907892" w:rsidP="00907892">
      <w:pPr>
        <w:pStyle w:val="Normal1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:rsidR="00907892" w:rsidRPr="00030D1A" w:rsidRDefault="00907892" w:rsidP="00907892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</w:pPr>
      <w:r w:rsidRPr="00907892">
        <w:rPr>
          <w:rFonts w:asciiTheme="minorHAnsi" w:hAnsiTheme="minorHAnsi" w:cstheme="minorHAnsi"/>
          <w:b/>
          <w:color w:val="538135" w:themeColor="accent6" w:themeShade="BF"/>
          <w:sz w:val="60"/>
          <w:szCs w:val="60"/>
        </w:rPr>
        <w:t>Requirements for Evaluation &amp; Teamwork Modules</w:t>
      </w:r>
    </w:p>
    <w:p w:rsidR="00907892" w:rsidRDefault="00907892" w:rsidP="00907892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907892" w:rsidRPr="00B5529C" w:rsidRDefault="00907892" w:rsidP="00907892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b/>
          <w:color w:val="auto"/>
          <w:sz w:val="48"/>
          <w:szCs w:val="48"/>
        </w:rPr>
      </w:pPr>
    </w:p>
    <w:p w:rsidR="001944D5" w:rsidRPr="00B5529C" w:rsidRDefault="001944D5" w:rsidP="001944D5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Version </w:t>
      </w:r>
      <w:bookmarkStart w:id="0" w:name="Version"/>
      <w:r>
        <w:rPr>
          <w:rFonts w:asciiTheme="minorHAnsi" w:hAnsiTheme="minorHAnsi" w:cstheme="minorHAnsi"/>
          <w:color w:val="auto"/>
          <w:sz w:val="28"/>
          <w:szCs w:val="28"/>
        </w:rPr>
        <w:t>2.</w:t>
      </w:r>
      <w:r w:rsidR="00141DFB">
        <w:rPr>
          <w:rFonts w:asciiTheme="minorHAnsi" w:hAnsiTheme="minorHAnsi" w:cstheme="minorHAnsi"/>
          <w:color w:val="auto"/>
          <w:sz w:val="28"/>
          <w:szCs w:val="28"/>
        </w:rPr>
        <w:t>0</w:t>
      </w:r>
      <w:bookmarkEnd w:id="0"/>
    </w:p>
    <w:p w:rsidR="00907892" w:rsidRPr="00FA1CB9" w:rsidRDefault="00325384" w:rsidP="00FA1CB9">
      <w:pPr>
        <w:pStyle w:val="Normal1"/>
        <w:spacing w:line="360" w:lineRule="auto"/>
        <w:ind w:left="360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October 3</w:t>
      </w:r>
      <w:r w:rsidR="00FA1CB9" w:rsidRPr="00FA1CB9">
        <w:rPr>
          <w:rFonts w:asciiTheme="minorHAnsi" w:hAnsiTheme="minorHAnsi" w:cstheme="minorHAnsi"/>
          <w:color w:val="auto"/>
          <w:sz w:val="28"/>
          <w:szCs w:val="28"/>
        </w:rPr>
        <w:t>, 2014</w:t>
      </w:r>
      <w:r w:rsidR="00907892" w:rsidRPr="00FA1CB9">
        <w:rPr>
          <w:rFonts w:asciiTheme="minorHAnsi" w:hAnsiTheme="minorHAnsi" w:cstheme="minorHAnsi"/>
          <w:color w:val="auto"/>
          <w:sz w:val="28"/>
          <w:szCs w:val="28"/>
        </w:rPr>
        <w:br w:type="page"/>
      </w:r>
    </w:p>
    <w:p w:rsidR="00DD02E1" w:rsidRDefault="00D4546D" w:rsidP="00DD02E1">
      <w:pPr>
        <w:pStyle w:val="Heading1"/>
      </w:pPr>
      <w:r w:rsidRPr="00D4546D">
        <w:lastRenderedPageBreak/>
        <w:t>FUNCTIONAL REQUIREMENTS</w:t>
      </w:r>
      <w:bookmarkStart w:id="1" w:name="h.d0qrpbiqemsr" w:colFirst="0" w:colLast="0"/>
      <w:bookmarkEnd w:id="1"/>
    </w:p>
    <w:p w:rsidR="00E27DCB" w:rsidRDefault="000B6182" w:rsidP="00E27DCB">
      <w:pPr>
        <w:pStyle w:val="Heading2"/>
      </w:pPr>
      <w:r w:rsidRPr="00E27DCB">
        <w:t>When working</w:t>
      </w:r>
      <w:r w:rsidR="00E812EE">
        <w:t xml:space="preserve"> with</w:t>
      </w:r>
      <w:r w:rsidR="00802D61">
        <w:t>Admin Pan</w:t>
      </w:r>
      <w:r>
        <w:t>e</w:t>
      </w:r>
      <w:r w:rsidR="00386AE2">
        <w:t>l</w:t>
      </w:r>
    </w:p>
    <w:p w:rsidR="00E27DCB" w:rsidRDefault="003A2039" w:rsidP="003839CE">
      <w:pPr>
        <w:pStyle w:val="Normal1"/>
        <w:numPr>
          <w:ilvl w:val="2"/>
          <w:numId w:val="5"/>
        </w:numPr>
        <w:spacing w:line="360" w:lineRule="auto"/>
        <w:ind w:left="207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Homework</w:t>
      </w:r>
    </w:p>
    <w:p w:rsidR="0042396F" w:rsidRDefault="00E812EE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E812EE">
        <w:rPr>
          <w:rFonts w:asciiTheme="minorHAnsi" w:hAnsiTheme="minorHAnsi" w:cstheme="minorHAnsi"/>
          <w:color w:val="auto"/>
          <w:sz w:val="28"/>
          <w:szCs w:val="28"/>
        </w:rPr>
        <w:t>Upload student homework</w:t>
      </w:r>
    </w:p>
    <w:p w:rsidR="00E812EE" w:rsidRDefault="00E812EE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E812EE">
        <w:rPr>
          <w:rFonts w:asciiTheme="minorHAnsi" w:hAnsiTheme="minorHAnsi" w:cstheme="minorHAnsi"/>
          <w:color w:val="auto"/>
          <w:sz w:val="28"/>
          <w:szCs w:val="28"/>
        </w:rPr>
        <w:t>Student homework evaluation</w:t>
      </w:r>
    </w:p>
    <w:p w:rsidR="001C41BE" w:rsidRDefault="003A2039" w:rsidP="003839CE">
      <w:pPr>
        <w:pStyle w:val="Normal1"/>
        <w:numPr>
          <w:ilvl w:val="2"/>
          <w:numId w:val="5"/>
        </w:numPr>
        <w:spacing w:line="360" w:lineRule="auto"/>
        <w:ind w:left="207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Teamwork</w:t>
      </w:r>
    </w:p>
    <w:p w:rsidR="0042396F" w:rsidRDefault="00F77C72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Create teamwork teams</w:t>
      </w:r>
    </w:p>
    <w:p w:rsidR="00F77C72" w:rsidRDefault="00F77C72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Add students to team project</w:t>
      </w:r>
    </w:p>
    <w:p w:rsidR="00F77C72" w:rsidRDefault="00F77C72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Evaluate student</w:t>
      </w:r>
    </w:p>
    <w:p w:rsidR="00F77C72" w:rsidRDefault="00F77C72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Check teamwork evaluations</w:t>
      </w:r>
    </w:p>
    <w:p w:rsidR="00D006A8" w:rsidRDefault="003A2039" w:rsidP="003839CE">
      <w:pPr>
        <w:pStyle w:val="Normal1"/>
        <w:numPr>
          <w:ilvl w:val="2"/>
          <w:numId w:val="5"/>
        </w:numPr>
        <w:spacing w:line="360" w:lineRule="auto"/>
        <w:ind w:left="207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Exam</w:t>
      </w:r>
    </w:p>
    <w:p w:rsidR="0042396F" w:rsidRDefault="00F77C72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Assign exam to student</w:t>
      </w:r>
    </w:p>
    <w:p w:rsidR="00F77C72" w:rsidRDefault="00F77C72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Upload student exam</w:t>
      </w:r>
    </w:p>
    <w:p w:rsidR="00F77C72" w:rsidRDefault="00F77C72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Student exam evaluation</w:t>
      </w:r>
    </w:p>
    <w:p w:rsidR="00F77C72" w:rsidRPr="001C41BE" w:rsidRDefault="00F77C72" w:rsidP="0042396F">
      <w:pPr>
        <w:pStyle w:val="Normal1"/>
        <w:numPr>
          <w:ilvl w:val="3"/>
          <w:numId w:val="5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Calculate exam results</w:t>
      </w:r>
    </w:p>
    <w:p w:rsidR="00E27DCB" w:rsidRDefault="000B6182" w:rsidP="00E27DCB">
      <w:pPr>
        <w:pStyle w:val="Heading2"/>
      </w:pPr>
      <w:r w:rsidRPr="00E27DCB">
        <w:t>When working with UI</w:t>
      </w:r>
    </w:p>
    <w:p w:rsidR="00E777FE" w:rsidRDefault="00E777FE" w:rsidP="003839CE">
      <w:pPr>
        <w:pStyle w:val="Normal1"/>
        <w:numPr>
          <w:ilvl w:val="2"/>
          <w:numId w:val="7"/>
        </w:numPr>
        <w:spacing w:line="360" w:lineRule="auto"/>
        <w:ind w:left="207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Homework</w:t>
      </w:r>
    </w:p>
    <w:p w:rsidR="0018327B" w:rsidRPr="0018327B" w:rsidRDefault="0018327B" w:rsidP="0018327B">
      <w:pPr>
        <w:pStyle w:val="ListParagraph"/>
        <w:numPr>
          <w:ilvl w:val="0"/>
          <w:numId w:val="8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18327B" w:rsidRPr="0018327B" w:rsidRDefault="0018327B" w:rsidP="0018327B">
      <w:pPr>
        <w:pStyle w:val="ListParagraph"/>
        <w:numPr>
          <w:ilvl w:val="1"/>
          <w:numId w:val="11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18327B" w:rsidRPr="0018327B" w:rsidRDefault="0018327B" w:rsidP="0018327B">
      <w:pPr>
        <w:pStyle w:val="ListParagraph"/>
        <w:numPr>
          <w:ilvl w:val="2"/>
          <w:numId w:val="11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42396F" w:rsidRDefault="005C43CB" w:rsidP="0018327B">
      <w:pPr>
        <w:pStyle w:val="Normal1"/>
        <w:numPr>
          <w:ilvl w:val="3"/>
          <w:numId w:val="11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Upload homework</w:t>
      </w:r>
    </w:p>
    <w:p w:rsidR="00F77C72" w:rsidRDefault="009964CE" w:rsidP="0018327B">
      <w:pPr>
        <w:pStyle w:val="Normal1"/>
        <w:numPr>
          <w:ilvl w:val="3"/>
          <w:numId w:val="11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Re-upload</w:t>
      </w:r>
      <w:r w:rsidR="005C43CB">
        <w:rPr>
          <w:rFonts w:asciiTheme="minorHAnsi" w:hAnsiTheme="minorHAnsi" w:cstheme="minorHAnsi"/>
          <w:color w:val="auto"/>
          <w:sz w:val="28"/>
          <w:szCs w:val="28"/>
        </w:rPr>
        <w:t xml:space="preserve"> homework</w:t>
      </w:r>
    </w:p>
    <w:p w:rsidR="00F77C72" w:rsidRDefault="00F77C72" w:rsidP="0018327B">
      <w:pPr>
        <w:pStyle w:val="Normal1"/>
        <w:numPr>
          <w:ilvl w:val="3"/>
          <w:numId w:val="11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Download the past uploaded homework</w:t>
      </w:r>
    </w:p>
    <w:p w:rsidR="00F77C72" w:rsidRDefault="00F77C72" w:rsidP="0018327B">
      <w:pPr>
        <w:pStyle w:val="Normal1"/>
        <w:numPr>
          <w:ilvl w:val="3"/>
          <w:numId w:val="11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Homework evaluation</w:t>
      </w:r>
    </w:p>
    <w:p w:rsidR="00F77C72" w:rsidRDefault="00F77C72" w:rsidP="0018327B">
      <w:pPr>
        <w:pStyle w:val="Normal1"/>
        <w:numPr>
          <w:ilvl w:val="3"/>
          <w:numId w:val="11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Evaluate the helpfulness of the comment</w:t>
      </w:r>
    </w:p>
    <w:p w:rsidR="00F77C72" w:rsidRDefault="00F77C72" w:rsidP="0018327B">
      <w:pPr>
        <w:pStyle w:val="Normal1"/>
        <w:numPr>
          <w:ilvl w:val="3"/>
          <w:numId w:val="11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Access to comments for homework evaluations</w:t>
      </w:r>
    </w:p>
    <w:p w:rsidR="00E777FE" w:rsidRDefault="00E777FE" w:rsidP="003839CE">
      <w:pPr>
        <w:pStyle w:val="Normal1"/>
        <w:numPr>
          <w:ilvl w:val="2"/>
          <w:numId w:val="7"/>
        </w:numPr>
        <w:spacing w:line="360" w:lineRule="auto"/>
        <w:ind w:left="207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Teamwork</w:t>
      </w:r>
    </w:p>
    <w:p w:rsidR="0018327B" w:rsidRPr="0018327B" w:rsidRDefault="0018327B" w:rsidP="0018327B">
      <w:pPr>
        <w:pStyle w:val="ListParagraph"/>
        <w:numPr>
          <w:ilvl w:val="0"/>
          <w:numId w:val="12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18327B" w:rsidRPr="0018327B" w:rsidRDefault="0018327B" w:rsidP="0018327B">
      <w:pPr>
        <w:pStyle w:val="ListParagraph"/>
        <w:numPr>
          <w:ilvl w:val="2"/>
          <w:numId w:val="12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18327B" w:rsidRPr="0018327B" w:rsidRDefault="0018327B" w:rsidP="0018327B">
      <w:pPr>
        <w:pStyle w:val="ListParagraph"/>
        <w:numPr>
          <w:ilvl w:val="2"/>
          <w:numId w:val="12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E70A06" w:rsidRDefault="00F77C72" w:rsidP="0018327B">
      <w:pPr>
        <w:pStyle w:val="Normal1"/>
        <w:numPr>
          <w:ilvl w:val="3"/>
          <w:numId w:val="12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Sign-up for teamwork</w:t>
      </w:r>
    </w:p>
    <w:p w:rsidR="00F77C72" w:rsidRDefault="00F77C72" w:rsidP="0018327B">
      <w:pPr>
        <w:pStyle w:val="Normal1"/>
        <w:numPr>
          <w:ilvl w:val="3"/>
          <w:numId w:val="12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18327B">
        <w:rPr>
          <w:rFonts w:asciiTheme="minorHAnsi" w:hAnsiTheme="minorHAnsi" w:cstheme="minorHAnsi"/>
          <w:color w:val="auto"/>
          <w:sz w:val="28"/>
          <w:szCs w:val="28"/>
        </w:rPr>
        <w:t>Upload project work</w:t>
      </w:r>
    </w:p>
    <w:p w:rsidR="00F77C72" w:rsidRDefault="009964CE" w:rsidP="0018327B">
      <w:pPr>
        <w:pStyle w:val="Normal1"/>
        <w:numPr>
          <w:ilvl w:val="3"/>
          <w:numId w:val="12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Re-upload </w:t>
      </w:r>
      <w:r w:rsidR="00F77C72" w:rsidRPr="0018327B">
        <w:rPr>
          <w:rFonts w:asciiTheme="minorHAnsi" w:hAnsiTheme="minorHAnsi" w:cstheme="minorHAnsi"/>
          <w:color w:val="auto"/>
          <w:sz w:val="28"/>
          <w:szCs w:val="28"/>
        </w:rPr>
        <w:t>project work</w:t>
      </w:r>
    </w:p>
    <w:p w:rsidR="00F77C72" w:rsidRDefault="00F77C72" w:rsidP="0018327B">
      <w:pPr>
        <w:pStyle w:val="Normal1"/>
        <w:numPr>
          <w:ilvl w:val="3"/>
          <w:numId w:val="12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18327B">
        <w:rPr>
          <w:rFonts w:asciiTheme="minorHAnsi" w:hAnsiTheme="minorHAnsi" w:cstheme="minorHAnsi"/>
          <w:color w:val="auto"/>
          <w:sz w:val="28"/>
          <w:szCs w:val="28"/>
        </w:rPr>
        <w:t>Evaluate teammates</w:t>
      </w:r>
    </w:p>
    <w:p w:rsidR="00F77C72" w:rsidRDefault="00F77C72" w:rsidP="0018327B">
      <w:pPr>
        <w:pStyle w:val="Normal1"/>
        <w:numPr>
          <w:ilvl w:val="3"/>
          <w:numId w:val="12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18327B">
        <w:rPr>
          <w:rFonts w:asciiTheme="minorHAnsi" w:hAnsiTheme="minorHAnsi" w:cstheme="minorHAnsi"/>
          <w:color w:val="auto"/>
          <w:sz w:val="28"/>
          <w:szCs w:val="28"/>
        </w:rPr>
        <w:t>Check teammate evaluation</w:t>
      </w:r>
    </w:p>
    <w:p w:rsidR="00F77C72" w:rsidRPr="0018327B" w:rsidRDefault="00F77C72" w:rsidP="0018327B">
      <w:pPr>
        <w:pStyle w:val="Normal1"/>
        <w:numPr>
          <w:ilvl w:val="3"/>
          <w:numId w:val="12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18327B">
        <w:rPr>
          <w:rFonts w:asciiTheme="minorHAnsi" w:hAnsiTheme="minorHAnsi" w:cstheme="minorHAnsi"/>
          <w:color w:val="auto"/>
          <w:sz w:val="28"/>
          <w:szCs w:val="28"/>
        </w:rPr>
        <w:t>Check teamwork final scores</w:t>
      </w:r>
    </w:p>
    <w:p w:rsidR="00E777FE" w:rsidRDefault="00E777FE" w:rsidP="003839CE">
      <w:pPr>
        <w:pStyle w:val="Normal1"/>
        <w:numPr>
          <w:ilvl w:val="2"/>
          <w:numId w:val="7"/>
        </w:numPr>
        <w:spacing w:line="360" w:lineRule="auto"/>
        <w:ind w:left="2070" w:firstLine="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Exam</w:t>
      </w:r>
    </w:p>
    <w:p w:rsidR="002A300D" w:rsidRPr="002A300D" w:rsidRDefault="002A300D" w:rsidP="002A300D">
      <w:pPr>
        <w:pStyle w:val="ListParagraph"/>
        <w:numPr>
          <w:ilvl w:val="0"/>
          <w:numId w:val="10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2A300D" w:rsidRPr="002A300D" w:rsidRDefault="002A300D" w:rsidP="002A300D">
      <w:pPr>
        <w:pStyle w:val="ListParagraph"/>
        <w:numPr>
          <w:ilvl w:val="1"/>
          <w:numId w:val="10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2A300D" w:rsidRPr="002A300D" w:rsidRDefault="002A300D" w:rsidP="002A300D">
      <w:pPr>
        <w:pStyle w:val="ListParagraph"/>
        <w:numPr>
          <w:ilvl w:val="1"/>
          <w:numId w:val="10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2A300D" w:rsidRPr="002A300D" w:rsidRDefault="002A300D" w:rsidP="002A300D">
      <w:pPr>
        <w:pStyle w:val="ListParagraph"/>
        <w:numPr>
          <w:ilvl w:val="2"/>
          <w:numId w:val="10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2A300D" w:rsidRPr="002A300D" w:rsidRDefault="002A300D" w:rsidP="002A300D">
      <w:pPr>
        <w:pStyle w:val="ListParagraph"/>
        <w:numPr>
          <w:ilvl w:val="2"/>
          <w:numId w:val="10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2A300D" w:rsidRPr="002A300D" w:rsidRDefault="002A300D" w:rsidP="002A300D">
      <w:pPr>
        <w:pStyle w:val="ListParagraph"/>
        <w:numPr>
          <w:ilvl w:val="2"/>
          <w:numId w:val="10"/>
        </w:numPr>
        <w:spacing w:before="0" w:after="0" w:line="360" w:lineRule="auto"/>
        <w:contextualSpacing w:val="0"/>
        <w:jc w:val="left"/>
        <w:rPr>
          <w:rFonts w:asciiTheme="minorHAnsi" w:eastAsia="Arial" w:hAnsiTheme="minorHAnsi" w:cstheme="minorHAnsi"/>
          <w:vanish/>
          <w:sz w:val="28"/>
          <w:szCs w:val="28"/>
        </w:rPr>
      </w:pPr>
    </w:p>
    <w:p w:rsidR="00E70A06" w:rsidRDefault="00F77C72" w:rsidP="002A300D">
      <w:pPr>
        <w:pStyle w:val="Normal1"/>
        <w:numPr>
          <w:ilvl w:val="3"/>
          <w:numId w:val="10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Sign-up for exam</w:t>
      </w:r>
    </w:p>
    <w:p w:rsidR="00F77C72" w:rsidRDefault="00F77C72" w:rsidP="00445D12">
      <w:pPr>
        <w:pStyle w:val="Normal1"/>
        <w:numPr>
          <w:ilvl w:val="3"/>
          <w:numId w:val="10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Upload exam</w:t>
      </w:r>
    </w:p>
    <w:p w:rsidR="00F77C72" w:rsidRDefault="009964CE" w:rsidP="00445D12">
      <w:pPr>
        <w:pStyle w:val="Normal1"/>
        <w:numPr>
          <w:ilvl w:val="3"/>
          <w:numId w:val="10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 xml:space="preserve">Re-upload </w:t>
      </w:r>
      <w:bookmarkStart w:id="2" w:name="_GoBack"/>
      <w:bookmarkEnd w:id="2"/>
      <w:r w:rsidR="00F77C72" w:rsidRPr="00F77C72">
        <w:rPr>
          <w:rFonts w:asciiTheme="minorHAnsi" w:hAnsiTheme="minorHAnsi" w:cstheme="minorHAnsi"/>
          <w:color w:val="auto"/>
          <w:sz w:val="28"/>
          <w:szCs w:val="28"/>
        </w:rPr>
        <w:t>exam</w:t>
      </w:r>
    </w:p>
    <w:p w:rsidR="00F77C72" w:rsidRDefault="00F77C72" w:rsidP="00445D12">
      <w:pPr>
        <w:pStyle w:val="Normal1"/>
        <w:numPr>
          <w:ilvl w:val="3"/>
          <w:numId w:val="10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Download the last uploaded exam</w:t>
      </w:r>
    </w:p>
    <w:p w:rsidR="00F77C72" w:rsidRDefault="00F77C72" w:rsidP="00445D12">
      <w:pPr>
        <w:pStyle w:val="Normal1"/>
        <w:numPr>
          <w:ilvl w:val="3"/>
          <w:numId w:val="10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Exam evaluation</w:t>
      </w:r>
    </w:p>
    <w:p w:rsidR="00DD02E1" w:rsidRPr="00470831" w:rsidRDefault="00F77C72" w:rsidP="00445D12">
      <w:pPr>
        <w:pStyle w:val="Normal1"/>
        <w:numPr>
          <w:ilvl w:val="3"/>
          <w:numId w:val="10"/>
        </w:numPr>
        <w:spacing w:line="360" w:lineRule="auto"/>
        <w:ind w:left="2520"/>
        <w:rPr>
          <w:rFonts w:asciiTheme="minorHAnsi" w:hAnsiTheme="minorHAnsi" w:cstheme="minorHAnsi"/>
          <w:color w:val="auto"/>
          <w:sz w:val="28"/>
          <w:szCs w:val="28"/>
        </w:rPr>
      </w:pPr>
      <w:r w:rsidRPr="00F77C72">
        <w:rPr>
          <w:rFonts w:asciiTheme="minorHAnsi" w:hAnsiTheme="minorHAnsi" w:cstheme="minorHAnsi"/>
          <w:color w:val="auto"/>
          <w:sz w:val="28"/>
          <w:szCs w:val="28"/>
        </w:rPr>
        <w:t>Check exam results</w:t>
      </w:r>
    </w:p>
    <w:p w:rsidR="0061391C" w:rsidRDefault="00661EE3" w:rsidP="00DD02E1">
      <w:pPr>
        <w:pStyle w:val="Heading1"/>
      </w:pPr>
      <w:r w:rsidRPr="00661EE3">
        <w:t>TECHNICAL REQUIREMENTS</w:t>
      </w:r>
    </w:p>
    <w:p w:rsidR="0061391C" w:rsidRDefault="00661EE3" w:rsidP="00B13F4C">
      <w:pPr>
        <w:pStyle w:val="Normal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661EE3">
        <w:rPr>
          <w:rFonts w:asciiTheme="minorHAnsi" w:hAnsiTheme="minorHAnsi" w:cstheme="minorHAnsi"/>
          <w:color w:val="auto"/>
          <w:sz w:val="28"/>
          <w:szCs w:val="28"/>
        </w:rPr>
        <w:t>Anti</w:t>
      </w:r>
      <w:r>
        <w:rPr>
          <w:rFonts w:asciiTheme="minorHAnsi" w:hAnsiTheme="minorHAnsi" w:cstheme="minorHAnsi"/>
          <w:color w:val="auto"/>
          <w:sz w:val="28"/>
          <w:szCs w:val="28"/>
        </w:rPr>
        <w:t>-</w:t>
      </w:r>
      <w:r w:rsidRPr="00661EE3">
        <w:rPr>
          <w:rFonts w:asciiTheme="minorHAnsi" w:hAnsiTheme="minorHAnsi" w:cstheme="minorHAnsi"/>
          <w:color w:val="auto"/>
          <w:sz w:val="28"/>
          <w:szCs w:val="28"/>
        </w:rPr>
        <w:t>cheat security</w:t>
      </w:r>
    </w:p>
    <w:p w:rsidR="00661EE3" w:rsidRDefault="00D06B2B" w:rsidP="00B13F4C">
      <w:pPr>
        <w:pStyle w:val="Normal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Score data alteration security</w:t>
      </w:r>
    </w:p>
    <w:p w:rsidR="00661EE3" w:rsidRPr="0061391C" w:rsidRDefault="00661EE3" w:rsidP="00B13F4C">
      <w:pPr>
        <w:pStyle w:val="Normal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661EE3">
        <w:rPr>
          <w:rFonts w:asciiTheme="minorHAnsi" w:hAnsiTheme="minorHAnsi" w:cstheme="minorHAnsi"/>
          <w:color w:val="auto"/>
          <w:sz w:val="28"/>
          <w:szCs w:val="28"/>
        </w:rPr>
        <w:t>Precise estimation of exa</w:t>
      </w:r>
      <w:r w:rsidR="00D06B2B">
        <w:rPr>
          <w:rFonts w:asciiTheme="minorHAnsi" w:hAnsiTheme="minorHAnsi" w:cstheme="minorHAnsi"/>
          <w:color w:val="auto"/>
          <w:sz w:val="28"/>
          <w:szCs w:val="28"/>
        </w:rPr>
        <w:t>m result and course total score</w:t>
      </w:r>
    </w:p>
    <w:p w:rsidR="0061391C" w:rsidRDefault="00661EE3" w:rsidP="00DD02E1">
      <w:pPr>
        <w:pStyle w:val="Heading1"/>
      </w:pPr>
      <w:r w:rsidRPr="00661EE3">
        <w:t>ENVIRONMENT REQUIREMENTS</w:t>
      </w:r>
    </w:p>
    <w:p w:rsidR="0061391C" w:rsidRDefault="00661EE3" w:rsidP="00B13F4C">
      <w:pPr>
        <w:pStyle w:val="Normal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661EE3">
        <w:rPr>
          <w:rFonts w:asciiTheme="minorHAnsi" w:hAnsiTheme="minorHAnsi" w:cstheme="minorHAnsi"/>
          <w:color w:val="auto"/>
          <w:sz w:val="28"/>
          <w:szCs w:val="28"/>
        </w:rPr>
        <w:t>Administrator access</w:t>
      </w:r>
    </w:p>
    <w:p w:rsidR="00661EE3" w:rsidRPr="0061391C" w:rsidRDefault="00661EE3" w:rsidP="00B13F4C">
      <w:pPr>
        <w:pStyle w:val="Normal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661EE3">
        <w:rPr>
          <w:rFonts w:asciiTheme="minorHAnsi" w:hAnsiTheme="minorHAnsi" w:cstheme="minorHAnsi"/>
          <w:color w:val="auto"/>
          <w:sz w:val="28"/>
          <w:szCs w:val="28"/>
        </w:rPr>
        <w:t>Server internet access</w:t>
      </w:r>
    </w:p>
    <w:p w:rsidR="0061391C" w:rsidRDefault="00661EE3" w:rsidP="00DD02E1">
      <w:pPr>
        <w:pStyle w:val="Heading1"/>
      </w:pPr>
      <w:r w:rsidRPr="00661EE3">
        <w:lastRenderedPageBreak/>
        <w:t>HARDWARE REQUIREMENTS</w:t>
      </w:r>
    </w:p>
    <w:p w:rsidR="0061391C" w:rsidRPr="00D4546D" w:rsidRDefault="00661EE3" w:rsidP="00B13F4C">
      <w:pPr>
        <w:pStyle w:val="Normal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661EE3">
        <w:rPr>
          <w:rFonts w:asciiTheme="minorHAnsi" w:hAnsiTheme="minorHAnsi" w:cstheme="minorHAnsi"/>
          <w:color w:val="auto"/>
          <w:sz w:val="28"/>
          <w:szCs w:val="28"/>
        </w:rPr>
        <w:t>Server reliability</w:t>
      </w:r>
    </w:p>
    <w:p w:rsidR="0061391C" w:rsidRDefault="00661EE3" w:rsidP="00DD02E1">
      <w:pPr>
        <w:pStyle w:val="Heading1"/>
      </w:pPr>
      <w:r w:rsidRPr="00661EE3">
        <w:t>USABILITY REQUIREMENTS</w:t>
      </w:r>
    </w:p>
    <w:p w:rsidR="00837E55" w:rsidRDefault="00661EE3" w:rsidP="00837E55">
      <w:pPr>
        <w:pStyle w:val="Normal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661EE3">
        <w:rPr>
          <w:rFonts w:asciiTheme="minorHAnsi" w:hAnsiTheme="minorHAnsi" w:cstheme="minorHAnsi"/>
          <w:color w:val="auto"/>
          <w:sz w:val="28"/>
          <w:szCs w:val="28"/>
        </w:rPr>
        <w:t>Clear and simple interface</w:t>
      </w:r>
    </w:p>
    <w:p w:rsidR="00837E55" w:rsidRDefault="00837E55" w:rsidP="00837E55">
      <w:pPr>
        <w:pStyle w:val="Normal1"/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</w:p>
    <w:p w:rsidR="00F370DE" w:rsidRDefault="00F370DE" w:rsidP="00837E55">
      <w:pPr>
        <w:pStyle w:val="Normal1"/>
        <w:spacing w:line="360" w:lineRule="auto"/>
        <w:rPr>
          <w:rFonts w:asciiTheme="minorHAnsi" w:hAnsiTheme="minorHAnsi" w:cstheme="minorHAnsi"/>
          <w:color w:val="auto"/>
          <w:sz w:val="28"/>
          <w:szCs w:val="28"/>
        </w:rPr>
      </w:pPr>
    </w:p>
    <w:p w:rsidR="00550FEC" w:rsidRPr="00837E55" w:rsidRDefault="002302F8" w:rsidP="00837E55">
      <w:pPr>
        <w:pStyle w:val="Normal1"/>
        <w:spacing w:line="360" w:lineRule="auto"/>
        <w:rPr>
          <w:rFonts w:ascii="Calibri" w:hAnsi="Calibri" w:cs="Times New Roman"/>
          <w:color w:val="auto"/>
          <w:sz w:val="24"/>
          <w:szCs w:val="24"/>
        </w:rPr>
      </w:pP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41" type="#_x0000_t32" style="position:absolute;margin-left:249.55pt;margin-top:127.35pt;width:23.05pt;height:0;z-index:251685888" o:connectortype="straight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2" type="#_x0000_t32" style="position:absolute;margin-left:249.55pt;margin-top:108.6pt;width:151.25pt;height:0;z-index:251686912" o:connectortype="straight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0" type="#_x0000_t32" style="position:absolute;margin-left:237.75pt;margin-top:97.95pt;width:11.8pt;height:0;flip:x;z-index:251684864" o:connectortype="straight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39" type="#_x0000_t32" style="position:absolute;margin-left:249.5pt;margin-top:97.95pt;width:.05pt;height:127.6pt;z-index:251683840" o:connectortype="straight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35" type="#_x0000_t32" style="position:absolute;margin-left:238.5pt;margin-top:225.55pt;width:20.6pt;height:.05pt;flip:x;z-index:251679744" o:connectortype="straight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215" type="#_x0000_t202" style="position:absolute;margin-left:46.35pt;margin-top:86.8pt;width:79.85pt;height:21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" fillcolor="yellow" strokeweight=".5pt">
            <v:textbox style="mso-next-textbox:#Text Box 4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Front-end</w:t>
                  </w:r>
                </w:p>
              </w:txbxContent>
            </v:textbox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Text Box 1" o:spid="_x0000_s1214" type="#_x0000_t202" style="position:absolute;margin-left:45.6pt;margin-top:149.05pt;width:79.85pt;height:21.7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" strokeweight=".5pt">
            <v:textbox style="mso-next-textbox:#Text Box 1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Evaluation</w:t>
                  </w:r>
                </w:p>
              </w:txbxContent>
            </v:textbox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52" type="#_x0000_t202" style="position:absolute;margin-left:400.8pt;margin-top:8.85pt;width:79.85pt;height:21.7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" fillcolor="yellow" strokeweight=".5pt">
            <v:fill color2="#c0504d" recolor="t" angle="-135" focusposition=",1" focussize="" focus="-50%" type="gradient"/>
            <v:textbox style="mso-next-textbox:#_x0000_s1252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(Re-)Upload</w:t>
                  </w:r>
                </w:p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51" type="#_x0000_t202" style="position:absolute;margin-left:400.8pt;margin-top:51.45pt;width:79.85pt;height:21.7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" fillcolor="yellow" strokeweight=".5pt">
            <v:fill color2="#c0504d" recolor="t" angle="-135" focusposition=",1" focussize="" focus="-50%" type="gradient"/>
            <v:textbox style="mso-next-textbox:#_x0000_s1251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Evaluate</w:t>
                  </w:r>
                </w:p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50" type="#_x0000_t32" style="position:absolute;margin-left:382.1pt;margin-top:238.7pt;width:19.45pt;height:.05pt;flip:x;z-index:251695104" o:connectortype="straight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9" type="#_x0000_t32" style="position:absolute;margin-left:382.1pt;margin-top:15.3pt;width:19.45pt;height:0;flip:x;z-index:251694080" o:connectortype="straight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8" type="#_x0000_t32" style="position:absolute;margin-left:382.1pt;margin-top:15.3pt;width:0;height:223.45pt;z-index:251693056" o:connectortype="straight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7" type="#_x0000_t202" style="position:absolute;margin-left:401.55pt;margin-top:222.35pt;width:79.85pt;height:21.7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" fillcolor="#c0504d" strokeweight=".5pt">
            <v:fill color2="#c0504d" recolor="t"/>
            <v:textbox style="mso-next-textbox:#_x0000_s1247">
              <w:txbxContent>
                <w:p w:rsidR="00837E55" w:rsidRPr="004D57C9" w:rsidRDefault="00837E55" w:rsidP="00837E55">
                  <w:pPr>
                    <w:jc w:val="center"/>
                    <w:rPr>
                      <w:rFonts w:cs="Calibri"/>
                      <w:sz w:val="16"/>
                      <w:szCs w:val="16"/>
                    </w:rPr>
                  </w:pPr>
                  <w:r w:rsidRPr="004D57C9">
                    <w:rPr>
                      <w:rFonts w:cs="Calibri"/>
                      <w:sz w:val="16"/>
                      <w:szCs w:val="16"/>
                    </w:rPr>
                    <w:t>Add</w:t>
                  </w:r>
                </w:p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6" type="#_x0000_t202" style="position:absolute;margin-left:401.55pt;margin-top:161.6pt;width:79.85pt;height:21.7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" fillcolor="#c0504d" strokeweight=".5pt">
            <v:fill color2="#c0504d" recolor="t"/>
            <v:textbox style="mso-next-textbox:#_x0000_s1246">
              <w:txbxContent>
                <w:p w:rsidR="00837E55" w:rsidRPr="004D57C9" w:rsidRDefault="00837E55" w:rsidP="00837E55">
                  <w:pPr>
                    <w:jc w:val="center"/>
                    <w:rPr>
                      <w:rFonts w:cs="Calibri"/>
                      <w:sz w:val="16"/>
                      <w:szCs w:val="16"/>
                    </w:rPr>
                  </w:pPr>
                  <w:r w:rsidRPr="004D57C9">
                    <w:rPr>
                      <w:rFonts w:cs="Calibri"/>
                      <w:sz w:val="16"/>
                      <w:szCs w:val="16"/>
                    </w:rPr>
                    <w:t>Create</w:t>
                  </w:r>
                </w:p>
                <w:p w:rsidR="00837E55" w:rsidRPr="004D57C9" w:rsidRDefault="00837E55" w:rsidP="00837E55">
                  <w:pPr>
                    <w:rPr>
                      <w:rFonts w:cs="Calibri"/>
                      <w:sz w:val="16"/>
                      <w:szCs w:val="16"/>
                    </w:rPr>
                  </w:pPr>
                </w:p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5" type="#_x0000_t202" style="position:absolute;margin-left:401.55pt;margin-top:95.8pt;width:79.85pt;height:21.7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" fillcolor="#c0504d" strokeweight=".5pt">
            <v:fill color2="#c0504d" recolor="t"/>
            <v:textbox style="mso-next-textbox:#_x0000_s1245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Calculate</w:t>
                  </w:r>
                </w:p>
              </w:txbxContent>
            </v:textbox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4" type="#_x0000_t32" style="position:absolute;margin-left:382.1pt;margin-top:172.75pt;width:19.45pt;height:.05pt;flip:x;z-index:251688960" o:connectortype="straight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43" type="#_x0000_t32" style="position:absolute;margin-left:382.1pt;margin-top:62.05pt;width:18.7pt;height:.05pt;flip:x;z-index:251687936" o:connectortype="straight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38" type="#_x0000_t202" style="position:absolute;margin-left:272.6pt;margin-top:117.55pt;width:79.85pt;height:21.7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" fillcolor="yellow" strokeweight=".5pt">
            <v:fill color2="#c0504d" recolor="t"/>
            <v:textbox style="mso-next-textbox:#_x0000_s1238">
              <w:txbxContent>
                <w:p w:rsidR="00837E55" w:rsidRPr="004D57C9" w:rsidRDefault="00837E55" w:rsidP="00837E55">
                  <w:pPr>
                    <w:jc w:val="center"/>
                    <w:rPr>
                      <w:rFonts w:cs="Calibri"/>
                      <w:sz w:val="16"/>
                      <w:szCs w:val="16"/>
                    </w:rPr>
                  </w:pPr>
                  <w:r w:rsidRPr="004D57C9">
                    <w:rPr>
                      <w:rFonts w:cs="Calibri"/>
                      <w:sz w:val="16"/>
                      <w:szCs w:val="16"/>
                    </w:rPr>
                    <w:t>Check</w:t>
                  </w:r>
                </w:p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37" type="#_x0000_t32" style="position:absolute;margin-left:259.1pt;margin-top:190.2pt;width:13.55pt;height:0;z-index:251681792" o:connectortype="straight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36" type="#_x0000_t32" style="position:absolute;margin-left:238.5pt;margin-top:160.3pt;width:20.6pt;height:.05pt;z-index:251680768" o:connectortype="straight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34" type="#_x0000_t32" style="position:absolute;margin-left:259.1pt;margin-top:160.35pt;width:0;height:65.2pt;z-index:251678720" o:connectortype="straight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_x0000_s1233" type="#_x0000_t202" style="position:absolute;margin-left:272.6pt;margin-top:179.05pt;width:79.85pt;height:21.7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" fillcolor="yellow" strokeweight=".5pt">
            <v:fill color2="#c0504d" recolor="t"/>
            <v:textbox style="mso-next-textbox:#_x0000_s1233">
              <w:txbxContent>
                <w:p w:rsidR="00837E55" w:rsidRPr="004D57C9" w:rsidRDefault="00837E55" w:rsidP="00837E55">
                  <w:pPr>
                    <w:shd w:val="clear" w:color="auto" w:fill="FFFF00"/>
                    <w:jc w:val="center"/>
                    <w:rPr>
                      <w:rFonts w:cs="Calibri"/>
                      <w:sz w:val="16"/>
                      <w:szCs w:val="16"/>
                    </w:rPr>
                  </w:pPr>
                  <w:r w:rsidRPr="004D57C9">
                    <w:rPr>
                      <w:rFonts w:cs="Calibri"/>
                      <w:sz w:val="16"/>
                      <w:szCs w:val="16"/>
                    </w:rPr>
                    <w:t>Sign-up</w:t>
                  </w:r>
                </w:p>
                <w:p w:rsidR="00837E55" w:rsidRPr="004D57C9" w:rsidRDefault="00837E55" w:rsidP="00837E55">
                  <w:pPr>
                    <w:shd w:val="clear" w:color="auto" w:fill="FFFF00"/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line id="Straight Connector 26" o:spid="_x0000_s1232" style="position:absolute;flip:y;z-index:251676672;visibility:visible" from="311.6pt,54.6pt" to="311.6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" strokecolor="#4a7ebb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line id="Straight Connector 25" o:spid="_x0000_s1231" style="position:absolute;z-index:251675648;visibility:visible" from="190.25pt,54.55pt" to="190.2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" strokecolor="#4a7ebb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line id="Straight Connector 24" o:spid="_x0000_s1230" style="position:absolute;z-index:251674624;visibility:visible" from="82.85pt,55.75pt" to="82.8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" strokecolor="#4a7ebb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line id="Straight Connector 21" o:spid="_x0000_s1229" style="position:absolute;z-index:251673600;visibility:visible" from="82.85pt,68.05pt" to="311.6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" strokecolor="#4a7ebb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Text Box 19" o:spid="_x0000_s1228" type="#_x0000_t202" style="position:absolute;margin-left:272.65pt;margin-top:32.8pt;width:79.85pt;height:21.7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" fillcolor="yellow" strokeweight=".5pt">
            <v:textbox style="mso-next-textbox:#Text Box 19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Evaluate helpfulness</w:t>
                  </w:r>
                </w:p>
              </w:txbxContent>
            </v:textbox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Text Box 18" o:spid="_x0000_s1227" type="#_x0000_t202" style="position:absolute;margin-left:157.15pt;margin-top:32.8pt;width:79.85pt;height:21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" fillcolor="yellow" strokeweight=".5pt">
            <v:textbox style="mso-next-textbox:#Text Box 18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Download last version</w:t>
                  </w:r>
                </w:p>
              </w:txbxContent>
            </v:textbox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line id="Straight Connector 16" o:spid="_x0000_s1226" style="position:absolute;z-index:251670528;visibility:visible" from="142.95pt,160.3pt" to="158.65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" strokecolor="#4a7ebb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line id="Straight Connector 14" o:spid="_x0000_s1225" style="position:absolute;z-index:251669504;visibility:visible" from="126.2pt,224.05pt" to="158.65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" strokecolor="#4a7ebb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line id="Straight Connector 13" o:spid="_x0000_s1224" style="position:absolute;z-index:251668480;visibility:visible" from="126.75pt,97.9pt" to="157.9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" strokecolor="#4a7ebb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line id="Straight Connector 12" o:spid="_x0000_s1223" style="position:absolute;z-index:251667456;visibility:visible" from="142.95pt,97.95pt" to="142.95pt,2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" strokecolor="#4a7ebb"/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Text Box 11" o:spid="_x0000_s1222" type="#_x0000_t202" style="position:absolute;margin-left:158.65pt;margin-top:212.05pt;width:79.85pt;height:21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" fillcolor="yellow" strokeweight=".5pt">
            <v:fill color2="#c0504d" recolor="t" angle="-135" focus="-50%" type="gradient"/>
            <v:textbox style="mso-next-textbox:#Text Box 11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Teamwork</w:t>
                  </w:r>
                </w:p>
              </w:txbxContent>
            </v:textbox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Text Box 10" o:spid="_x0000_s1221" type="#_x0000_t202" style="position:absolute;margin-left:158.65pt;margin-top:149.05pt;width:79.85pt;height:21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" fillcolor="yellow" strokeweight=".5pt">
            <v:fill color2="#c0504d" recolor="t" angle="-135" focus="-50%" type="gradient"/>
            <v:textbox style="mso-next-textbox:#Text Box 10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Exam</w:t>
                  </w:r>
                </w:p>
              </w:txbxContent>
            </v:textbox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Text Box 9" o:spid="_x0000_s1220" type="#_x0000_t202" style="position:absolute;margin-left:157.9pt;margin-top:86.8pt;width:79.85pt;height:21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" fillcolor="yellow" strokeweight=".5pt">
            <v:fill color2="#c0504d" recolor="t" angle="-135" focusposition=",1" focussize="" focus="-50%" type="gradient"/>
            <v:textbox style="mso-next-textbox:#Text Box 9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Homework</w:t>
                  </w:r>
                </w:p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Text Box 17" o:spid="_x0000_s1219" type="#_x0000_t202" style="position:absolute;margin-left:45.6pt;margin-top:32.8pt;width:79.85pt;height:21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" fillcolor="yellow" strokeweight=".5pt">
            <v:textbox style="mso-next-textbox:#Text Box 17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Access comments</w:t>
                  </w:r>
                </w:p>
              </w:txbxContent>
            </v:textbox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8" o:spid="_x0000_s1218" type="#_x0000_t34" style="position:absolute;margin-left:62.65pt;margin-top:191pt;width:40.5pt;height:.05pt;rotation:9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" adj=",-177098400,-31067" strokecolor="#4a7ebb">
            <v:stroke endarrow="open"/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Straight Arrow Connector 6" o:spid="_x0000_s1217" type="#_x0000_t32" style="position:absolute;margin-left:62.6pt;margin-top:128.8pt;width:40.5pt;height:0;rotation:27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" adj="-31040,-1,-31040" strokecolor="#4a7ebb">
            <v:stroke endarrow="open"/>
          </v:shape>
        </w:pict>
      </w:r>
      <w:r w:rsidRPr="002302F8">
        <w:rPr>
          <w:rFonts w:asciiTheme="minorHAnsi" w:hAnsiTheme="minorHAnsi" w:cstheme="minorHAnsi"/>
          <w:noProof/>
          <w:color w:val="auto"/>
          <w:sz w:val="28"/>
          <w:szCs w:val="28"/>
        </w:rPr>
        <w:pict>
          <v:shape id="Text Box 5" o:spid="_x0000_s1216" type="#_x0000_t202" style="position:absolute;margin-left:45.6pt;margin-top:211.3pt;width:79.85pt;height:21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" fillcolor="#c0504d" strokeweight=".5pt">
            <v:textbox style="mso-next-textbox:#Text Box 5">
              <w:txbxContent>
                <w:p w:rsidR="00837E55" w:rsidRPr="004D57C9" w:rsidRDefault="00837E55" w:rsidP="00837E55">
                  <w:pPr>
                    <w:jc w:val="center"/>
                    <w:rPr>
                      <w:sz w:val="16"/>
                      <w:szCs w:val="16"/>
                    </w:rPr>
                  </w:pPr>
                  <w:r w:rsidRPr="004D57C9">
                    <w:rPr>
                      <w:sz w:val="16"/>
                      <w:szCs w:val="16"/>
                    </w:rPr>
                    <w:t>Admin</w:t>
                  </w:r>
                </w:p>
              </w:txbxContent>
            </v:textbox>
          </v:shape>
        </w:pict>
      </w:r>
    </w:p>
    <w:sectPr w:rsidR="00550FEC" w:rsidRPr="00837E55" w:rsidSect="009E6794">
      <w:headerReference w:type="default" r:id="rId8"/>
      <w:footerReference w:type="default" r:id="rId9"/>
      <w:pgSz w:w="12240" w:h="15840" w:code="9"/>
      <w:pgMar w:top="1166" w:right="850" w:bottom="850" w:left="1080" w:header="850" w:footer="5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2A4" w:rsidRDefault="00B722A4">
      <w:r>
        <w:separator/>
      </w:r>
    </w:p>
  </w:endnote>
  <w:endnote w:type="continuationSeparator" w:id="1">
    <w:p w:rsidR="00B722A4" w:rsidRDefault="00B72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0F8" w:rsidRDefault="00E000F8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E000F8" w:rsidRDefault="00E000F8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E000F8" w:rsidRDefault="00E000F8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E000F8" w:rsidRDefault="00E000F8" w:rsidP="00084F57">
    <w:pPr>
      <w:spacing w:before="0" w:after="0"/>
      <w:rPr>
        <w:rFonts w:ascii="Arial" w:hAnsi="Arial" w:cs="Arial"/>
        <w:i/>
        <w:sz w:val="6"/>
        <w:szCs w:val="6"/>
      </w:rPr>
    </w:pPr>
  </w:p>
  <w:p w:rsidR="00E000F8" w:rsidRPr="003F7637" w:rsidRDefault="00E000F8" w:rsidP="00084F57">
    <w:pPr>
      <w:spacing w:before="0" w:after="0"/>
      <w:rPr>
        <w:rFonts w:ascii="Arial" w:hAnsi="Arial" w:cs="Arial"/>
        <w:i/>
        <w:sz w:val="6"/>
        <w:szCs w:val="6"/>
      </w:rPr>
    </w:pPr>
  </w:p>
  <w:tbl>
    <w:tblPr>
      <w:tblW w:w="10336" w:type="dxa"/>
      <w:tblInd w:w="5" w:type="dxa"/>
      <w:tblCellMar>
        <w:left w:w="0" w:type="dxa"/>
        <w:right w:w="0" w:type="dxa"/>
      </w:tblCellMar>
      <w:tblLook w:val="04A0"/>
    </w:tblPr>
    <w:tblGrid>
      <w:gridCol w:w="3159"/>
      <w:gridCol w:w="3588"/>
      <w:gridCol w:w="3589"/>
    </w:tblGrid>
    <w:tr w:rsidR="00E000F8" w:rsidRPr="003F7637" w:rsidTr="00550FEC">
      <w:trPr>
        <w:trHeight w:val="76"/>
      </w:trPr>
      <w:tc>
        <w:tcPr>
          <w:tcW w:w="10336" w:type="dxa"/>
          <w:gridSpan w:val="3"/>
          <w:shd w:val="clear" w:color="auto" w:fill="CCFF00"/>
          <w:vAlign w:val="center"/>
        </w:tcPr>
        <w:p w:rsidR="00E000F8" w:rsidRPr="003F7637" w:rsidRDefault="00E000F8" w:rsidP="00A97129">
          <w:pPr>
            <w:pStyle w:val="Header"/>
            <w:rPr>
              <w:rFonts w:ascii="Arial" w:hAnsi="Arial" w:cs="Arial"/>
              <w:i/>
              <w:sz w:val="8"/>
              <w:szCs w:val="8"/>
            </w:rPr>
          </w:pPr>
        </w:p>
      </w:tc>
    </w:tr>
    <w:tr w:rsidR="00E000F8" w:rsidRPr="003F7637" w:rsidTr="00550FEC">
      <w:trPr>
        <w:trHeight w:val="71"/>
      </w:trPr>
      <w:tc>
        <w:tcPr>
          <w:tcW w:w="3159" w:type="dxa"/>
          <w:vAlign w:val="center"/>
        </w:tcPr>
        <w:p w:rsidR="00E000F8" w:rsidRPr="00520017" w:rsidRDefault="00255D88" w:rsidP="00520017">
          <w:pPr>
            <w:pStyle w:val="Footer"/>
            <w:spacing w:before="60"/>
            <w:jc w:val="left"/>
            <w:rPr>
              <w:rFonts w:ascii="Arial" w:hAnsi="Arial" w:cs="Arial"/>
              <w:sz w:val="18"/>
              <w:szCs w:val="18"/>
            </w:rPr>
          </w:pPr>
          <w:r w:rsidRPr="003F7637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t xml:space="preserve">Version </w:t>
          </w:r>
          <w:r w:rsidR="002302F8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begin"/>
          </w:r>
          <w:r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instrText xml:space="preserve"> =Version \# "0.0" </w:instrText>
          </w:r>
          <w:r w:rsidR="002302F8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separate"/>
          </w:r>
          <w:r w:rsidR="00325384">
            <w:rPr>
              <w:rFonts w:ascii="Arial" w:eastAsia="Malgun Gothic" w:hAnsi="Arial" w:cs="Arial"/>
              <w:i/>
              <w:noProof/>
              <w:sz w:val="18"/>
              <w:szCs w:val="18"/>
              <w:lang w:eastAsia="ko-KR"/>
            </w:rPr>
            <w:t>2.0</w:t>
          </w:r>
          <w:r w:rsidR="002302F8">
            <w:rPr>
              <w:rFonts w:ascii="Arial" w:eastAsia="Malgun Gothic" w:hAnsi="Arial" w:cs="Arial"/>
              <w:i/>
              <w:sz w:val="18"/>
              <w:szCs w:val="18"/>
              <w:lang w:eastAsia="ko-KR"/>
            </w:rPr>
            <w:fldChar w:fldCharType="end"/>
          </w:r>
        </w:p>
      </w:tc>
      <w:tc>
        <w:tcPr>
          <w:tcW w:w="3588" w:type="dxa"/>
          <w:vAlign w:val="center"/>
        </w:tcPr>
        <w:p w:rsidR="00E000F8" w:rsidRPr="003F7637" w:rsidRDefault="00E000F8" w:rsidP="00084F57">
          <w:pPr>
            <w:pStyle w:val="Footer"/>
            <w:spacing w:before="60"/>
            <w:rPr>
              <w:rFonts w:ascii="Arial" w:hAnsi="Arial" w:cs="Arial"/>
              <w:sz w:val="18"/>
              <w:szCs w:val="18"/>
            </w:rPr>
          </w:pPr>
          <w:r w:rsidRPr="003F7637">
            <w:sym w:font="Symbol" w:char="F0D3"/>
          </w:r>
          <w:r w:rsidRPr="003F7637">
            <w:rPr>
              <w:rFonts w:ascii="Arial" w:eastAsia="Malgun Gothic" w:hAnsi="Arial" w:cs="Arial"/>
              <w:b/>
              <w:i/>
              <w:sz w:val="18"/>
              <w:szCs w:val="18"/>
              <w:lang w:eastAsia="ko-KR"/>
            </w:rPr>
            <w:t>Telerik Software Academy, 2014</w:t>
          </w:r>
        </w:p>
      </w:tc>
      <w:tc>
        <w:tcPr>
          <w:tcW w:w="3589" w:type="dxa"/>
          <w:vAlign w:val="center"/>
        </w:tcPr>
        <w:p w:rsidR="00E000F8" w:rsidRPr="003F7637" w:rsidRDefault="00E000F8" w:rsidP="00550FEC">
          <w:pPr>
            <w:pStyle w:val="Footer"/>
            <w:spacing w:before="60"/>
            <w:ind w:right="81"/>
            <w:jc w:val="right"/>
            <w:rPr>
              <w:rFonts w:ascii="Arial" w:hAnsi="Arial" w:cs="Arial"/>
              <w:b/>
              <w:i/>
              <w:noProof/>
              <w:sz w:val="18"/>
              <w:szCs w:val="18"/>
            </w:rPr>
          </w:pPr>
          <w:r w:rsidRPr="003F7637">
            <w:rPr>
              <w:rFonts w:ascii="Arial" w:hAnsi="Arial" w:cs="Arial"/>
              <w:i/>
              <w:sz w:val="18"/>
              <w:szCs w:val="18"/>
            </w:rPr>
            <w:t xml:space="preserve">Page </w:t>
          </w:r>
          <w:r w:rsidR="002302F8" w:rsidRPr="003F763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3F7637">
            <w:rPr>
              <w:rFonts w:ascii="Arial" w:hAnsi="Arial" w:cs="Arial"/>
              <w:i/>
              <w:sz w:val="18"/>
              <w:szCs w:val="18"/>
            </w:rPr>
            <w:instrText xml:space="preserve"> PAGE </w:instrText>
          </w:r>
          <w:r w:rsidR="002302F8" w:rsidRPr="003F763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325384">
            <w:rPr>
              <w:rFonts w:ascii="Arial" w:hAnsi="Arial" w:cs="Arial"/>
              <w:i/>
              <w:noProof/>
              <w:sz w:val="18"/>
              <w:szCs w:val="18"/>
            </w:rPr>
            <w:t>1</w:t>
          </w:r>
          <w:r w:rsidR="002302F8" w:rsidRPr="003F7637">
            <w:rPr>
              <w:rFonts w:ascii="Arial" w:hAnsi="Arial" w:cs="Arial"/>
              <w:i/>
              <w:sz w:val="18"/>
              <w:szCs w:val="18"/>
            </w:rPr>
            <w:fldChar w:fldCharType="end"/>
          </w:r>
          <w:r w:rsidRPr="003F7637">
            <w:rPr>
              <w:rFonts w:ascii="Arial" w:hAnsi="Arial" w:cs="Arial"/>
              <w:i/>
              <w:sz w:val="18"/>
              <w:szCs w:val="18"/>
            </w:rPr>
            <w:t xml:space="preserve"> of </w:t>
          </w:r>
          <w:r w:rsidR="002302F8" w:rsidRPr="003F7637">
            <w:rPr>
              <w:rFonts w:ascii="Arial" w:hAnsi="Arial" w:cs="Arial"/>
              <w:i/>
              <w:sz w:val="18"/>
              <w:szCs w:val="18"/>
            </w:rPr>
            <w:fldChar w:fldCharType="begin"/>
          </w:r>
          <w:r w:rsidRPr="003F7637">
            <w:rPr>
              <w:rFonts w:ascii="Arial" w:hAnsi="Arial" w:cs="Arial"/>
              <w:i/>
              <w:sz w:val="18"/>
              <w:szCs w:val="18"/>
            </w:rPr>
            <w:instrText xml:space="preserve"> NUMPAGES </w:instrText>
          </w:r>
          <w:r w:rsidR="002302F8" w:rsidRPr="003F7637">
            <w:rPr>
              <w:rFonts w:ascii="Arial" w:hAnsi="Arial" w:cs="Arial"/>
              <w:i/>
              <w:sz w:val="18"/>
              <w:szCs w:val="18"/>
            </w:rPr>
            <w:fldChar w:fldCharType="separate"/>
          </w:r>
          <w:r w:rsidR="00325384">
            <w:rPr>
              <w:rFonts w:ascii="Arial" w:hAnsi="Arial" w:cs="Arial"/>
              <w:i/>
              <w:noProof/>
              <w:sz w:val="18"/>
              <w:szCs w:val="18"/>
            </w:rPr>
            <w:t>4</w:t>
          </w:r>
          <w:r w:rsidR="002302F8" w:rsidRPr="003F7637">
            <w:rPr>
              <w:rFonts w:ascii="Arial" w:hAnsi="Arial" w:cs="Arial"/>
              <w:i/>
              <w:sz w:val="18"/>
              <w:szCs w:val="18"/>
            </w:rPr>
            <w:fldChar w:fldCharType="end"/>
          </w:r>
        </w:p>
      </w:tc>
    </w:tr>
  </w:tbl>
  <w:p w:rsidR="00E000F8" w:rsidRPr="003F7637" w:rsidRDefault="00E000F8" w:rsidP="000E532F">
    <w:pPr>
      <w:pStyle w:val="Footer"/>
      <w:jc w:val="left"/>
      <w:rPr>
        <w:rFonts w:ascii="Arial" w:hAnsi="Arial" w:cs="Arial"/>
        <w:i/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2A4" w:rsidRDefault="00B722A4">
      <w:r>
        <w:separator/>
      </w:r>
    </w:p>
  </w:footnote>
  <w:footnote w:type="continuationSeparator" w:id="1">
    <w:p w:rsidR="00B722A4" w:rsidRDefault="00B72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91" w:type="dxa"/>
      <w:tblInd w:w="180" w:type="dxa"/>
      <w:tblLayout w:type="fixed"/>
      <w:tblCellMar>
        <w:left w:w="0" w:type="dxa"/>
        <w:right w:w="0" w:type="dxa"/>
      </w:tblCellMar>
      <w:tblLook w:val="04A0"/>
    </w:tblPr>
    <w:tblGrid>
      <w:gridCol w:w="10170"/>
      <w:gridCol w:w="21"/>
    </w:tblGrid>
    <w:tr w:rsidR="00E000F8" w:rsidRPr="0017625F" w:rsidTr="001C6770">
      <w:trPr>
        <w:trHeight w:val="700"/>
      </w:trPr>
      <w:tc>
        <w:tcPr>
          <w:tcW w:w="10170" w:type="dxa"/>
        </w:tcPr>
        <w:p w:rsidR="00E000F8" w:rsidRPr="0017625F" w:rsidRDefault="00E000F8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6424612" cy="398523"/>
                <wp:effectExtent l="19050" t="0" r="0" b="0"/>
                <wp:docPr id="2" name="Picture 2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4612" cy="398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" w:type="dxa"/>
        </w:tcPr>
        <w:p w:rsidR="00E000F8" w:rsidRPr="008758B8" w:rsidRDefault="00E000F8" w:rsidP="00D874E2">
          <w:pPr>
            <w:pStyle w:val="Header"/>
            <w:spacing w:line="240" w:lineRule="exact"/>
          </w:pPr>
        </w:p>
      </w:tc>
    </w:tr>
    <w:tr w:rsidR="00E000F8" w:rsidRPr="0017625F" w:rsidTr="001C6770">
      <w:trPr>
        <w:trHeight w:val="63"/>
      </w:trPr>
      <w:tc>
        <w:tcPr>
          <w:tcW w:w="10191" w:type="dxa"/>
          <w:gridSpan w:val="2"/>
          <w:shd w:val="clear" w:color="auto" w:fill="CCFF00"/>
        </w:tcPr>
        <w:p w:rsidR="00E000F8" w:rsidRPr="0017625F" w:rsidRDefault="00E000F8" w:rsidP="001C6770">
          <w:pPr>
            <w:pStyle w:val="Header"/>
            <w:rPr>
              <w:sz w:val="8"/>
              <w:szCs w:val="8"/>
            </w:rPr>
          </w:pPr>
        </w:p>
      </w:tc>
    </w:tr>
  </w:tbl>
  <w:p w:rsidR="00E000F8" w:rsidRDefault="00E000F8">
    <w:pPr>
      <w:pStyle w:val="Header"/>
      <w:rPr>
        <w:sz w:val="6"/>
        <w:szCs w:val="6"/>
      </w:rPr>
    </w:pPr>
  </w:p>
  <w:p w:rsidR="00E000F8" w:rsidRDefault="00E000F8">
    <w:pPr>
      <w:pStyle w:val="Header"/>
      <w:rPr>
        <w:sz w:val="6"/>
        <w:szCs w:val="6"/>
      </w:rPr>
    </w:pPr>
  </w:p>
  <w:p w:rsidR="00E000F8" w:rsidRDefault="00E000F8">
    <w:pPr>
      <w:pStyle w:val="Header"/>
      <w:rPr>
        <w:sz w:val="6"/>
        <w:szCs w:val="6"/>
      </w:rPr>
    </w:pPr>
  </w:p>
  <w:p w:rsidR="00E000F8" w:rsidRDefault="00E000F8">
    <w:pPr>
      <w:pStyle w:val="Header"/>
      <w:rPr>
        <w:sz w:val="6"/>
        <w:szCs w:val="6"/>
      </w:rPr>
    </w:pPr>
  </w:p>
  <w:p w:rsidR="00E000F8" w:rsidRDefault="00E000F8">
    <w:pPr>
      <w:pStyle w:val="Header"/>
      <w:rPr>
        <w:sz w:val="6"/>
        <w:szCs w:val="6"/>
      </w:rPr>
    </w:pPr>
  </w:p>
  <w:p w:rsidR="00E000F8" w:rsidRPr="000E532F" w:rsidRDefault="00E000F8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00E5"/>
    <w:multiLevelType w:val="multilevel"/>
    <w:tmpl w:val="C5EA45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F4A41E4"/>
    <w:multiLevelType w:val="multilevel"/>
    <w:tmpl w:val="018A6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1.2.%3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861817"/>
    <w:multiLevelType w:val="multilevel"/>
    <w:tmpl w:val="E6C81852"/>
    <w:lvl w:ilvl="0">
      <w:start w:val="1"/>
      <w:numFmt w:val="decimal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3810F3"/>
    <w:multiLevelType w:val="multilevel"/>
    <w:tmpl w:val="AFE8F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2950FCC"/>
    <w:multiLevelType w:val="multilevel"/>
    <w:tmpl w:val="B6F09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7A32A2D"/>
    <w:multiLevelType w:val="hybridMultilevel"/>
    <w:tmpl w:val="86C0F0CC"/>
    <w:lvl w:ilvl="0" w:tplc="0D8E58B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DE77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BA1447F"/>
    <w:multiLevelType w:val="hybridMultilevel"/>
    <w:tmpl w:val="D8EEA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C025558"/>
    <w:multiLevelType w:val="multilevel"/>
    <w:tmpl w:val="7EF2A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1A219F6"/>
    <w:multiLevelType w:val="multilevel"/>
    <w:tmpl w:val="55FE43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1.1.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D95C95"/>
    <w:multiLevelType w:val="multilevel"/>
    <w:tmpl w:val="F3CA4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6196777"/>
    <w:multiLevelType w:val="multilevel"/>
    <w:tmpl w:val="65EEC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11"/>
  </w:num>
  <w:num w:numId="1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attachedTemplate r:id="rId1"/>
  <w:stylePaneFormatFilter w:val="3001"/>
  <w:documentProtection w:edit="forms" w:enforcement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3DD"/>
    <w:rsid w:val="0000179B"/>
    <w:rsid w:val="00004E5A"/>
    <w:rsid w:val="00010247"/>
    <w:rsid w:val="0001075A"/>
    <w:rsid w:val="00012175"/>
    <w:rsid w:val="00012826"/>
    <w:rsid w:val="00024338"/>
    <w:rsid w:val="00027702"/>
    <w:rsid w:val="00030D1A"/>
    <w:rsid w:val="00031BE2"/>
    <w:rsid w:val="0003314B"/>
    <w:rsid w:val="00033EFC"/>
    <w:rsid w:val="00034946"/>
    <w:rsid w:val="00043235"/>
    <w:rsid w:val="00051A0F"/>
    <w:rsid w:val="00051ABB"/>
    <w:rsid w:val="00063ABA"/>
    <w:rsid w:val="00070960"/>
    <w:rsid w:val="000733CB"/>
    <w:rsid w:val="000740B9"/>
    <w:rsid w:val="00084F57"/>
    <w:rsid w:val="000921AD"/>
    <w:rsid w:val="000943BF"/>
    <w:rsid w:val="000954BE"/>
    <w:rsid w:val="000B6182"/>
    <w:rsid w:val="000B6EB7"/>
    <w:rsid w:val="000C07AE"/>
    <w:rsid w:val="000C300D"/>
    <w:rsid w:val="000C352F"/>
    <w:rsid w:val="000D1B7A"/>
    <w:rsid w:val="000E0B5E"/>
    <w:rsid w:val="000E197A"/>
    <w:rsid w:val="000E494F"/>
    <w:rsid w:val="000E532F"/>
    <w:rsid w:val="000E60ED"/>
    <w:rsid w:val="000E6EA7"/>
    <w:rsid w:val="000F3484"/>
    <w:rsid w:val="000F709F"/>
    <w:rsid w:val="00101E03"/>
    <w:rsid w:val="001047C0"/>
    <w:rsid w:val="0011521F"/>
    <w:rsid w:val="00121BFD"/>
    <w:rsid w:val="001248BE"/>
    <w:rsid w:val="00125082"/>
    <w:rsid w:val="00127768"/>
    <w:rsid w:val="00134C58"/>
    <w:rsid w:val="00141DFB"/>
    <w:rsid w:val="00143462"/>
    <w:rsid w:val="0014677B"/>
    <w:rsid w:val="001510E9"/>
    <w:rsid w:val="001531DE"/>
    <w:rsid w:val="00155EC9"/>
    <w:rsid w:val="0015630B"/>
    <w:rsid w:val="00163A3D"/>
    <w:rsid w:val="00165580"/>
    <w:rsid w:val="00173782"/>
    <w:rsid w:val="00173EDA"/>
    <w:rsid w:val="0017625F"/>
    <w:rsid w:val="0018327B"/>
    <w:rsid w:val="001842A5"/>
    <w:rsid w:val="00190FDA"/>
    <w:rsid w:val="00193E4B"/>
    <w:rsid w:val="001944D5"/>
    <w:rsid w:val="001957A4"/>
    <w:rsid w:val="00195962"/>
    <w:rsid w:val="00196928"/>
    <w:rsid w:val="001975B3"/>
    <w:rsid w:val="001976E7"/>
    <w:rsid w:val="001B00CA"/>
    <w:rsid w:val="001B02D5"/>
    <w:rsid w:val="001B367F"/>
    <w:rsid w:val="001B42C2"/>
    <w:rsid w:val="001B5B46"/>
    <w:rsid w:val="001C41BE"/>
    <w:rsid w:val="001C6770"/>
    <w:rsid w:val="001C6B8B"/>
    <w:rsid w:val="001C6F06"/>
    <w:rsid w:val="001D1EA7"/>
    <w:rsid w:val="001D5790"/>
    <w:rsid w:val="001D6BF2"/>
    <w:rsid w:val="001E0113"/>
    <w:rsid w:val="001E177B"/>
    <w:rsid w:val="001E1F24"/>
    <w:rsid w:val="00213EAA"/>
    <w:rsid w:val="002162C2"/>
    <w:rsid w:val="0022155A"/>
    <w:rsid w:val="002256CC"/>
    <w:rsid w:val="002302F8"/>
    <w:rsid w:val="00233E38"/>
    <w:rsid w:val="00234452"/>
    <w:rsid w:val="002431C7"/>
    <w:rsid w:val="0025114C"/>
    <w:rsid w:val="00252340"/>
    <w:rsid w:val="00255D88"/>
    <w:rsid w:val="002570EF"/>
    <w:rsid w:val="00261E5D"/>
    <w:rsid w:val="00261FA5"/>
    <w:rsid w:val="0026460A"/>
    <w:rsid w:val="00270D21"/>
    <w:rsid w:val="00270DD5"/>
    <w:rsid w:val="0027273B"/>
    <w:rsid w:val="002730AA"/>
    <w:rsid w:val="00280B2F"/>
    <w:rsid w:val="002818B4"/>
    <w:rsid w:val="00282344"/>
    <w:rsid w:val="002850D3"/>
    <w:rsid w:val="002868AD"/>
    <w:rsid w:val="00286DDB"/>
    <w:rsid w:val="00287DBE"/>
    <w:rsid w:val="002A04B2"/>
    <w:rsid w:val="002A300D"/>
    <w:rsid w:val="002A5F87"/>
    <w:rsid w:val="002A6C6F"/>
    <w:rsid w:val="002B3A8F"/>
    <w:rsid w:val="002B6B03"/>
    <w:rsid w:val="002C0361"/>
    <w:rsid w:val="002C1485"/>
    <w:rsid w:val="002C6AC0"/>
    <w:rsid w:val="002D3733"/>
    <w:rsid w:val="002D625A"/>
    <w:rsid w:val="002E39AA"/>
    <w:rsid w:val="002E457B"/>
    <w:rsid w:val="002E4EC4"/>
    <w:rsid w:val="002F27CA"/>
    <w:rsid w:val="002F2EA1"/>
    <w:rsid w:val="002F4EE1"/>
    <w:rsid w:val="002F7CF3"/>
    <w:rsid w:val="00301631"/>
    <w:rsid w:val="00302CDC"/>
    <w:rsid w:val="00304206"/>
    <w:rsid w:val="00315030"/>
    <w:rsid w:val="003203A4"/>
    <w:rsid w:val="00325384"/>
    <w:rsid w:val="003341A0"/>
    <w:rsid w:val="003349A0"/>
    <w:rsid w:val="0033734B"/>
    <w:rsid w:val="003376A7"/>
    <w:rsid w:val="00340AB6"/>
    <w:rsid w:val="00340BB7"/>
    <w:rsid w:val="00346BC7"/>
    <w:rsid w:val="00353E4D"/>
    <w:rsid w:val="00354D82"/>
    <w:rsid w:val="003606FD"/>
    <w:rsid w:val="00360B4D"/>
    <w:rsid w:val="00361CF6"/>
    <w:rsid w:val="003625C6"/>
    <w:rsid w:val="00363989"/>
    <w:rsid w:val="00377C59"/>
    <w:rsid w:val="00380B60"/>
    <w:rsid w:val="0038300D"/>
    <w:rsid w:val="003839CE"/>
    <w:rsid w:val="00386AE2"/>
    <w:rsid w:val="00392E78"/>
    <w:rsid w:val="003A0639"/>
    <w:rsid w:val="003A2039"/>
    <w:rsid w:val="003A24B4"/>
    <w:rsid w:val="003A29DA"/>
    <w:rsid w:val="003A48BF"/>
    <w:rsid w:val="003A4BA8"/>
    <w:rsid w:val="003A5308"/>
    <w:rsid w:val="003B09B8"/>
    <w:rsid w:val="003B0BA0"/>
    <w:rsid w:val="003B0ECF"/>
    <w:rsid w:val="003B312B"/>
    <w:rsid w:val="003B4FF1"/>
    <w:rsid w:val="003B61F0"/>
    <w:rsid w:val="003C355F"/>
    <w:rsid w:val="003C6947"/>
    <w:rsid w:val="003D2B08"/>
    <w:rsid w:val="003D7068"/>
    <w:rsid w:val="003E238C"/>
    <w:rsid w:val="003F0025"/>
    <w:rsid w:val="003F1356"/>
    <w:rsid w:val="003F3A33"/>
    <w:rsid w:val="003F7637"/>
    <w:rsid w:val="00404189"/>
    <w:rsid w:val="00414364"/>
    <w:rsid w:val="00416D86"/>
    <w:rsid w:val="004210F6"/>
    <w:rsid w:val="0042282B"/>
    <w:rsid w:val="0042396F"/>
    <w:rsid w:val="004254EE"/>
    <w:rsid w:val="004261F2"/>
    <w:rsid w:val="00433732"/>
    <w:rsid w:val="004370F7"/>
    <w:rsid w:val="00441071"/>
    <w:rsid w:val="00441636"/>
    <w:rsid w:val="004452F2"/>
    <w:rsid w:val="00445D12"/>
    <w:rsid w:val="0044609F"/>
    <w:rsid w:val="00446410"/>
    <w:rsid w:val="00453CA4"/>
    <w:rsid w:val="004569AA"/>
    <w:rsid w:val="00460E19"/>
    <w:rsid w:val="0046113A"/>
    <w:rsid w:val="004616E5"/>
    <w:rsid w:val="00461717"/>
    <w:rsid w:val="00466846"/>
    <w:rsid w:val="00467E8E"/>
    <w:rsid w:val="00470831"/>
    <w:rsid w:val="00471AA9"/>
    <w:rsid w:val="004766ED"/>
    <w:rsid w:val="00482A9B"/>
    <w:rsid w:val="00496CA8"/>
    <w:rsid w:val="004A6012"/>
    <w:rsid w:val="004B3132"/>
    <w:rsid w:val="004B4EBC"/>
    <w:rsid w:val="004B69CA"/>
    <w:rsid w:val="004C007D"/>
    <w:rsid w:val="004C0C23"/>
    <w:rsid w:val="004C1833"/>
    <w:rsid w:val="004C2F8E"/>
    <w:rsid w:val="004C5ADC"/>
    <w:rsid w:val="004C5B93"/>
    <w:rsid w:val="004D0809"/>
    <w:rsid w:val="004D57C9"/>
    <w:rsid w:val="004D7BAC"/>
    <w:rsid w:val="004E19BB"/>
    <w:rsid w:val="004E665D"/>
    <w:rsid w:val="004F473F"/>
    <w:rsid w:val="004F7ECF"/>
    <w:rsid w:val="00502A78"/>
    <w:rsid w:val="00505A90"/>
    <w:rsid w:val="00507C61"/>
    <w:rsid w:val="0051316B"/>
    <w:rsid w:val="00513183"/>
    <w:rsid w:val="00520017"/>
    <w:rsid w:val="005211B1"/>
    <w:rsid w:val="00535770"/>
    <w:rsid w:val="0053698C"/>
    <w:rsid w:val="00541958"/>
    <w:rsid w:val="00543A37"/>
    <w:rsid w:val="00550FEC"/>
    <w:rsid w:val="00553AB4"/>
    <w:rsid w:val="00554CD4"/>
    <w:rsid w:val="00556584"/>
    <w:rsid w:val="005578D0"/>
    <w:rsid w:val="00560FD3"/>
    <w:rsid w:val="00563690"/>
    <w:rsid w:val="005668A0"/>
    <w:rsid w:val="00571182"/>
    <w:rsid w:val="00571B72"/>
    <w:rsid w:val="00577F46"/>
    <w:rsid w:val="00581484"/>
    <w:rsid w:val="00582B7E"/>
    <w:rsid w:val="005907FF"/>
    <w:rsid w:val="005929CD"/>
    <w:rsid w:val="005948C2"/>
    <w:rsid w:val="005B0D5C"/>
    <w:rsid w:val="005B58D0"/>
    <w:rsid w:val="005C1983"/>
    <w:rsid w:val="005C1CEC"/>
    <w:rsid w:val="005C43CB"/>
    <w:rsid w:val="005D3F6F"/>
    <w:rsid w:val="005D52F9"/>
    <w:rsid w:val="005E61B0"/>
    <w:rsid w:val="005F1E66"/>
    <w:rsid w:val="006001FA"/>
    <w:rsid w:val="006029FA"/>
    <w:rsid w:val="00604540"/>
    <w:rsid w:val="006057D9"/>
    <w:rsid w:val="00605BD1"/>
    <w:rsid w:val="00610A1F"/>
    <w:rsid w:val="0061142D"/>
    <w:rsid w:val="006136AF"/>
    <w:rsid w:val="0061391C"/>
    <w:rsid w:val="0061583E"/>
    <w:rsid w:val="00617DBF"/>
    <w:rsid w:val="00625CDF"/>
    <w:rsid w:val="006320C6"/>
    <w:rsid w:val="00634698"/>
    <w:rsid w:val="00636D60"/>
    <w:rsid w:val="006459F2"/>
    <w:rsid w:val="006472E6"/>
    <w:rsid w:val="00647AF5"/>
    <w:rsid w:val="00647FE8"/>
    <w:rsid w:val="00652454"/>
    <w:rsid w:val="006525F2"/>
    <w:rsid w:val="00660EC8"/>
    <w:rsid w:val="00661EE3"/>
    <w:rsid w:val="00663699"/>
    <w:rsid w:val="00663C3F"/>
    <w:rsid w:val="006645AD"/>
    <w:rsid w:val="00665083"/>
    <w:rsid w:val="00673E55"/>
    <w:rsid w:val="00676070"/>
    <w:rsid w:val="00686D42"/>
    <w:rsid w:val="00686F82"/>
    <w:rsid w:val="006957CB"/>
    <w:rsid w:val="00697687"/>
    <w:rsid w:val="006A6271"/>
    <w:rsid w:val="006A74A5"/>
    <w:rsid w:val="006B01AC"/>
    <w:rsid w:val="006B065D"/>
    <w:rsid w:val="006B13C8"/>
    <w:rsid w:val="006B39DB"/>
    <w:rsid w:val="006C1A3A"/>
    <w:rsid w:val="006C4142"/>
    <w:rsid w:val="006C4D39"/>
    <w:rsid w:val="006C5CF4"/>
    <w:rsid w:val="006C7298"/>
    <w:rsid w:val="006C799E"/>
    <w:rsid w:val="006D04FB"/>
    <w:rsid w:val="006D0EED"/>
    <w:rsid w:val="006D5CA6"/>
    <w:rsid w:val="006E7EE1"/>
    <w:rsid w:val="007079C8"/>
    <w:rsid w:val="0071580A"/>
    <w:rsid w:val="007231FB"/>
    <w:rsid w:val="007234CF"/>
    <w:rsid w:val="00727D2E"/>
    <w:rsid w:val="00732351"/>
    <w:rsid w:val="00732A30"/>
    <w:rsid w:val="00733200"/>
    <w:rsid w:val="00735D7B"/>
    <w:rsid w:val="00741D9F"/>
    <w:rsid w:val="00746302"/>
    <w:rsid w:val="00746AD6"/>
    <w:rsid w:val="00750E5D"/>
    <w:rsid w:val="00753A30"/>
    <w:rsid w:val="00755317"/>
    <w:rsid w:val="00756610"/>
    <w:rsid w:val="00760400"/>
    <w:rsid w:val="00760D64"/>
    <w:rsid w:val="00763847"/>
    <w:rsid w:val="00765B1E"/>
    <w:rsid w:val="00781100"/>
    <w:rsid w:val="00787F60"/>
    <w:rsid w:val="00790B8C"/>
    <w:rsid w:val="00792CC8"/>
    <w:rsid w:val="007945E7"/>
    <w:rsid w:val="007A2E17"/>
    <w:rsid w:val="007A39E4"/>
    <w:rsid w:val="007A5892"/>
    <w:rsid w:val="007B2F61"/>
    <w:rsid w:val="007B406F"/>
    <w:rsid w:val="007C0026"/>
    <w:rsid w:val="007C4F57"/>
    <w:rsid w:val="007C7EFA"/>
    <w:rsid w:val="007D25D0"/>
    <w:rsid w:val="007D5E49"/>
    <w:rsid w:val="007D7773"/>
    <w:rsid w:val="007E3DB6"/>
    <w:rsid w:val="007E5188"/>
    <w:rsid w:val="007E682E"/>
    <w:rsid w:val="007E79C3"/>
    <w:rsid w:val="007F6565"/>
    <w:rsid w:val="00800BC7"/>
    <w:rsid w:val="00802D61"/>
    <w:rsid w:val="008069D4"/>
    <w:rsid w:val="00812E48"/>
    <w:rsid w:val="00820EFE"/>
    <w:rsid w:val="00822482"/>
    <w:rsid w:val="00823DEE"/>
    <w:rsid w:val="00823EE4"/>
    <w:rsid w:val="00827AA4"/>
    <w:rsid w:val="0083015F"/>
    <w:rsid w:val="00837E55"/>
    <w:rsid w:val="0084159B"/>
    <w:rsid w:val="008471B5"/>
    <w:rsid w:val="00847872"/>
    <w:rsid w:val="0086473A"/>
    <w:rsid w:val="00865AB8"/>
    <w:rsid w:val="00867CAD"/>
    <w:rsid w:val="0087049B"/>
    <w:rsid w:val="00873709"/>
    <w:rsid w:val="008758B8"/>
    <w:rsid w:val="00880E31"/>
    <w:rsid w:val="00881A55"/>
    <w:rsid w:val="008843EE"/>
    <w:rsid w:val="00887AEA"/>
    <w:rsid w:val="00894711"/>
    <w:rsid w:val="00894876"/>
    <w:rsid w:val="008A285D"/>
    <w:rsid w:val="008C4628"/>
    <w:rsid w:val="008D292C"/>
    <w:rsid w:val="008D388A"/>
    <w:rsid w:val="008D4936"/>
    <w:rsid w:val="008D5082"/>
    <w:rsid w:val="008D5EF8"/>
    <w:rsid w:val="008E61EC"/>
    <w:rsid w:val="008F3854"/>
    <w:rsid w:val="008F7DA1"/>
    <w:rsid w:val="009015D3"/>
    <w:rsid w:val="00907892"/>
    <w:rsid w:val="009128CD"/>
    <w:rsid w:val="0091723A"/>
    <w:rsid w:val="009247A7"/>
    <w:rsid w:val="00932872"/>
    <w:rsid w:val="009370B8"/>
    <w:rsid w:val="00941EE5"/>
    <w:rsid w:val="00947673"/>
    <w:rsid w:val="0095490F"/>
    <w:rsid w:val="00957512"/>
    <w:rsid w:val="00963068"/>
    <w:rsid w:val="00970932"/>
    <w:rsid w:val="00970D7E"/>
    <w:rsid w:val="00976807"/>
    <w:rsid w:val="00976DCA"/>
    <w:rsid w:val="00977449"/>
    <w:rsid w:val="00977B43"/>
    <w:rsid w:val="009911AE"/>
    <w:rsid w:val="00991301"/>
    <w:rsid w:val="009964CE"/>
    <w:rsid w:val="009A4F13"/>
    <w:rsid w:val="009A534F"/>
    <w:rsid w:val="009B0D70"/>
    <w:rsid w:val="009B70ED"/>
    <w:rsid w:val="009C4A2B"/>
    <w:rsid w:val="009E5CA1"/>
    <w:rsid w:val="009E6794"/>
    <w:rsid w:val="009E717D"/>
    <w:rsid w:val="009F0E36"/>
    <w:rsid w:val="009F1774"/>
    <w:rsid w:val="00A01D3F"/>
    <w:rsid w:val="00A12ECB"/>
    <w:rsid w:val="00A142AA"/>
    <w:rsid w:val="00A17FA8"/>
    <w:rsid w:val="00A25FFF"/>
    <w:rsid w:val="00A271AE"/>
    <w:rsid w:val="00A346AC"/>
    <w:rsid w:val="00A46EF7"/>
    <w:rsid w:val="00A612C5"/>
    <w:rsid w:val="00A65D67"/>
    <w:rsid w:val="00A66D6C"/>
    <w:rsid w:val="00A66FA5"/>
    <w:rsid w:val="00A71692"/>
    <w:rsid w:val="00A74A55"/>
    <w:rsid w:val="00A77B97"/>
    <w:rsid w:val="00A820AC"/>
    <w:rsid w:val="00A851B5"/>
    <w:rsid w:val="00A85672"/>
    <w:rsid w:val="00A8638D"/>
    <w:rsid w:val="00A87B47"/>
    <w:rsid w:val="00A9626F"/>
    <w:rsid w:val="00A97129"/>
    <w:rsid w:val="00AA25D9"/>
    <w:rsid w:val="00AA7F76"/>
    <w:rsid w:val="00AB4606"/>
    <w:rsid w:val="00AB4B8E"/>
    <w:rsid w:val="00AB5B7F"/>
    <w:rsid w:val="00AC36B9"/>
    <w:rsid w:val="00AC73A6"/>
    <w:rsid w:val="00AC7895"/>
    <w:rsid w:val="00AE39B8"/>
    <w:rsid w:val="00B05F43"/>
    <w:rsid w:val="00B13659"/>
    <w:rsid w:val="00B13F4C"/>
    <w:rsid w:val="00B205EC"/>
    <w:rsid w:val="00B21BD9"/>
    <w:rsid w:val="00B222C7"/>
    <w:rsid w:val="00B3110E"/>
    <w:rsid w:val="00B3111C"/>
    <w:rsid w:val="00B33AB9"/>
    <w:rsid w:val="00B370B5"/>
    <w:rsid w:val="00B37D40"/>
    <w:rsid w:val="00B409DD"/>
    <w:rsid w:val="00B40A1E"/>
    <w:rsid w:val="00B42CD8"/>
    <w:rsid w:val="00B46AA4"/>
    <w:rsid w:val="00B47F9A"/>
    <w:rsid w:val="00B5529C"/>
    <w:rsid w:val="00B6082A"/>
    <w:rsid w:val="00B62664"/>
    <w:rsid w:val="00B6564A"/>
    <w:rsid w:val="00B65A45"/>
    <w:rsid w:val="00B65F4B"/>
    <w:rsid w:val="00B668B5"/>
    <w:rsid w:val="00B66C56"/>
    <w:rsid w:val="00B713B9"/>
    <w:rsid w:val="00B722A4"/>
    <w:rsid w:val="00B74730"/>
    <w:rsid w:val="00B8107E"/>
    <w:rsid w:val="00B8305B"/>
    <w:rsid w:val="00B864B2"/>
    <w:rsid w:val="00B92062"/>
    <w:rsid w:val="00BA08C1"/>
    <w:rsid w:val="00BB17A9"/>
    <w:rsid w:val="00BB222F"/>
    <w:rsid w:val="00BC389A"/>
    <w:rsid w:val="00BD06B8"/>
    <w:rsid w:val="00BD084B"/>
    <w:rsid w:val="00BD4535"/>
    <w:rsid w:val="00BD68FF"/>
    <w:rsid w:val="00BE02D7"/>
    <w:rsid w:val="00BE4634"/>
    <w:rsid w:val="00BE68BC"/>
    <w:rsid w:val="00BF1CB7"/>
    <w:rsid w:val="00BF5A2C"/>
    <w:rsid w:val="00C02C4E"/>
    <w:rsid w:val="00C03AED"/>
    <w:rsid w:val="00C106CA"/>
    <w:rsid w:val="00C139FD"/>
    <w:rsid w:val="00C174E6"/>
    <w:rsid w:val="00C17D8D"/>
    <w:rsid w:val="00C26319"/>
    <w:rsid w:val="00C2724A"/>
    <w:rsid w:val="00C3422D"/>
    <w:rsid w:val="00C40000"/>
    <w:rsid w:val="00C40057"/>
    <w:rsid w:val="00C420D7"/>
    <w:rsid w:val="00C458CC"/>
    <w:rsid w:val="00C51919"/>
    <w:rsid w:val="00C56D5B"/>
    <w:rsid w:val="00C626FC"/>
    <w:rsid w:val="00C66C3E"/>
    <w:rsid w:val="00C74A16"/>
    <w:rsid w:val="00C75802"/>
    <w:rsid w:val="00C80649"/>
    <w:rsid w:val="00C85F28"/>
    <w:rsid w:val="00C90C64"/>
    <w:rsid w:val="00C94013"/>
    <w:rsid w:val="00C97FA5"/>
    <w:rsid w:val="00CA1113"/>
    <w:rsid w:val="00CA693F"/>
    <w:rsid w:val="00CB52F0"/>
    <w:rsid w:val="00CB75A2"/>
    <w:rsid w:val="00CB7622"/>
    <w:rsid w:val="00CC074D"/>
    <w:rsid w:val="00CC0A1F"/>
    <w:rsid w:val="00CC0D6F"/>
    <w:rsid w:val="00CC0E90"/>
    <w:rsid w:val="00CC2004"/>
    <w:rsid w:val="00CC4127"/>
    <w:rsid w:val="00CC7F04"/>
    <w:rsid w:val="00CD5582"/>
    <w:rsid w:val="00CD587F"/>
    <w:rsid w:val="00CD7ABE"/>
    <w:rsid w:val="00CF754B"/>
    <w:rsid w:val="00D006A8"/>
    <w:rsid w:val="00D03530"/>
    <w:rsid w:val="00D06B2B"/>
    <w:rsid w:val="00D06CB5"/>
    <w:rsid w:val="00D07316"/>
    <w:rsid w:val="00D10D97"/>
    <w:rsid w:val="00D114B0"/>
    <w:rsid w:val="00D164DC"/>
    <w:rsid w:val="00D23C9B"/>
    <w:rsid w:val="00D23D01"/>
    <w:rsid w:val="00D25231"/>
    <w:rsid w:val="00D31CE4"/>
    <w:rsid w:val="00D32BBF"/>
    <w:rsid w:val="00D44C79"/>
    <w:rsid w:val="00D4546D"/>
    <w:rsid w:val="00D46F00"/>
    <w:rsid w:val="00D522F6"/>
    <w:rsid w:val="00D551F8"/>
    <w:rsid w:val="00D64307"/>
    <w:rsid w:val="00D7520A"/>
    <w:rsid w:val="00D758D7"/>
    <w:rsid w:val="00D75DB1"/>
    <w:rsid w:val="00D840B7"/>
    <w:rsid w:val="00D84865"/>
    <w:rsid w:val="00D86395"/>
    <w:rsid w:val="00D874E2"/>
    <w:rsid w:val="00D92F51"/>
    <w:rsid w:val="00D94FA0"/>
    <w:rsid w:val="00DA18E2"/>
    <w:rsid w:val="00DA6BFF"/>
    <w:rsid w:val="00DB209F"/>
    <w:rsid w:val="00DB2201"/>
    <w:rsid w:val="00DB422A"/>
    <w:rsid w:val="00DB6C12"/>
    <w:rsid w:val="00DC0104"/>
    <w:rsid w:val="00DC0FDE"/>
    <w:rsid w:val="00DC320B"/>
    <w:rsid w:val="00DC4535"/>
    <w:rsid w:val="00DD02E1"/>
    <w:rsid w:val="00DD2EBC"/>
    <w:rsid w:val="00DD49D4"/>
    <w:rsid w:val="00DD5236"/>
    <w:rsid w:val="00DE0129"/>
    <w:rsid w:val="00DE01FD"/>
    <w:rsid w:val="00DE4C0F"/>
    <w:rsid w:val="00DE66CB"/>
    <w:rsid w:val="00DF1888"/>
    <w:rsid w:val="00E000F8"/>
    <w:rsid w:val="00E069BF"/>
    <w:rsid w:val="00E079E3"/>
    <w:rsid w:val="00E1723E"/>
    <w:rsid w:val="00E20B92"/>
    <w:rsid w:val="00E251D3"/>
    <w:rsid w:val="00E25A5E"/>
    <w:rsid w:val="00E27DCB"/>
    <w:rsid w:val="00E37BF3"/>
    <w:rsid w:val="00E452E8"/>
    <w:rsid w:val="00E51190"/>
    <w:rsid w:val="00E52640"/>
    <w:rsid w:val="00E56430"/>
    <w:rsid w:val="00E61398"/>
    <w:rsid w:val="00E62D6A"/>
    <w:rsid w:val="00E647DC"/>
    <w:rsid w:val="00E65BBC"/>
    <w:rsid w:val="00E70A06"/>
    <w:rsid w:val="00E72447"/>
    <w:rsid w:val="00E777FE"/>
    <w:rsid w:val="00E812EE"/>
    <w:rsid w:val="00E8354D"/>
    <w:rsid w:val="00E838F0"/>
    <w:rsid w:val="00E84B19"/>
    <w:rsid w:val="00E85D47"/>
    <w:rsid w:val="00E90A24"/>
    <w:rsid w:val="00E96DAC"/>
    <w:rsid w:val="00EA08B0"/>
    <w:rsid w:val="00EA0B21"/>
    <w:rsid w:val="00EA579E"/>
    <w:rsid w:val="00EA665A"/>
    <w:rsid w:val="00EB4811"/>
    <w:rsid w:val="00EC51B0"/>
    <w:rsid w:val="00EC54DD"/>
    <w:rsid w:val="00EC7DC4"/>
    <w:rsid w:val="00ED2F3E"/>
    <w:rsid w:val="00ED3ECF"/>
    <w:rsid w:val="00ED7BC2"/>
    <w:rsid w:val="00F06F81"/>
    <w:rsid w:val="00F07CF8"/>
    <w:rsid w:val="00F10E4F"/>
    <w:rsid w:val="00F14419"/>
    <w:rsid w:val="00F155FD"/>
    <w:rsid w:val="00F20488"/>
    <w:rsid w:val="00F24431"/>
    <w:rsid w:val="00F276D1"/>
    <w:rsid w:val="00F27955"/>
    <w:rsid w:val="00F30CB3"/>
    <w:rsid w:val="00F35190"/>
    <w:rsid w:val="00F35B1C"/>
    <w:rsid w:val="00F35CD4"/>
    <w:rsid w:val="00F370DE"/>
    <w:rsid w:val="00F4290A"/>
    <w:rsid w:val="00F44305"/>
    <w:rsid w:val="00F45DE6"/>
    <w:rsid w:val="00F45E7D"/>
    <w:rsid w:val="00F5031A"/>
    <w:rsid w:val="00F50D4C"/>
    <w:rsid w:val="00F52F2F"/>
    <w:rsid w:val="00F562BE"/>
    <w:rsid w:val="00F57D48"/>
    <w:rsid w:val="00F619FF"/>
    <w:rsid w:val="00F62CEE"/>
    <w:rsid w:val="00F642FA"/>
    <w:rsid w:val="00F732E5"/>
    <w:rsid w:val="00F77C72"/>
    <w:rsid w:val="00F77F91"/>
    <w:rsid w:val="00F803CC"/>
    <w:rsid w:val="00F9271A"/>
    <w:rsid w:val="00F934D7"/>
    <w:rsid w:val="00F9692A"/>
    <w:rsid w:val="00FA1CB9"/>
    <w:rsid w:val="00FA58C1"/>
    <w:rsid w:val="00FB5538"/>
    <w:rsid w:val="00FB55EB"/>
    <w:rsid w:val="00FB600F"/>
    <w:rsid w:val="00FC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  <o:rules v:ext="edit">
        <o:r id="V:Rule16" type="connector" idref="#_x0000_s1236"/>
        <o:r id="V:Rule17" type="connector" idref="#_x0000_s1248"/>
        <o:r id="V:Rule18" type="connector" idref="#Straight Arrow Connector 6"/>
        <o:r id="V:Rule19" type="connector" idref="#_x0000_s1243"/>
        <o:r id="V:Rule20" type="connector" idref="#Straight Arrow Connector 8"/>
        <o:r id="V:Rule21" type="connector" idref="#_x0000_s1241"/>
        <o:r id="V:Rule22" type="connector" idref="#_x0000_s1242"/>
        <o:r id="V:Rule23" type="connector" idref="#_x0000_s1239"/>
        <o:r id="V:Rule24" type="connector" idref="#_x0000_s1250"/>
        <o:r id="V:Rule25" type="connector" idref="#_x0000_s1237"/>
        <o:r id="V:Rule26" type="connector" idref="#_x0000_s1240"/>
        <o:r id="V:Rule27" type="connector" idref="#_x0000_s1235"/>
        <o:r id="V:Rule28" type="connector" idref="#_x0000_s1249"/>
        <o:r id="V:Rule29" type="connector" idref="#_x0000_s1234"/>
        <o:r id="V:Rule30" type="connector" idref="#_x0000_s12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 w:qFormat="1"/>
    <w:lsdException w:name="heading 2" w:locked="0" w:semiHidden="0" w:unhideWhenUsed="0" w:qFormat="1"/>
    <w:lsdException w:name="heading 3" w:locked="0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locked="0" w:uiPriority="39" w:qFormat="1"/>
    <w:lsdException w:name="toc 2" w:locked="0" w:uiPriority="39" w:qFormat="1"/>
    <w:lsdException w:name="toc 3" w:locked="0" w:uiPriority="39" w:qFormat="1"/>
    <w:lsdException w:name="header" w:locked="0"/>
    <w:lsdException w:name="footer" w:lock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lock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0" w:uiPriority="99"/>
    <w:lsdException w:name="FollowedHyperlink" w:locked="0"/>
    <w:lsdException w:name="Strong" w:semiHidden="0" w:unhideWhenUsed="0" w:qFormat="1"/>
    <w:lsdException w:name="Emphasis" w:semiHidden="0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locked="0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uiPriority="39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locked/>
    <w:rsid w:val="007C7EFA"/>
    <w:pPr>
      <w:keepNext/>
      <w:keepLines/>
      <w:numPr>
        <w:numId w:val="1"/>
      </w:numPr>
      <w:spacing w:before="480" w:after="0" w:line="360" w:lineRule="auto"/>
      <w:ind w:left="734" w:hanging="187"/>
      <w:contextualSpacing/>
      <w:outlineLvl w:val="0"/>
    </w:pPr>
    <w:rPr>
      <w:b/>
      <w:bCs/>
      <w:color w:val="538135" w:themeColor="accent6" w:themeShade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locked/>
    <w:rsid w:val="00B3111C"/>
    <w:pPr>
      <w:keepNext/>
      <w:keepLines/>
      <w:numPr>
        <w:ilvl w:val="1"/>
        <w:numId w:val="1"/>
      </w:numPr>
      <w:spacing w:before="240" w:after="0" w:line="360" w:lineRule="auto"/>
      <w:ind w:hanging="72"/>
      <w:contextualSpacing/>
      <w:outlineLvl w:val="1"/>
    </w:pPr>
    <w:rPr>
      <w:rFonts w:cs="Arial"/>
      <w:b/>
      <w:bCs/>
      <w:iCs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qFormat/>
    <w:locked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ocked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locked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locked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7C7EFA"/>
    <w:rPr>
      <w:rFonts w:ascii="Calibri" w:hAnsi="Calibri"/>
      <w:b/>
      <w:bCs/>
      <w:color w:val="538135" w:themeColor="accent6" w:themeShade="BF"/>
      <w:kern w:val="32"/>
      <w:sz w:val="32"/>
      <w:szCs w:val="32"/>
    </w:rPr>
  </w:style>
  <w:style w:type="table" w:styleId="TableGrid">
    <w:name w:val="Table Grid"/>
    <w:basedOn w:val="TableNormal"/>
    <w:locked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locked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locked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locked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locked/>
    <w:rsid w:val="0051316B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B3111C"/>
    <w:rPr>
      <w:rFonts w:ascii="Calibri" w:hAnsi="Calibri" w:cs="Arial"/>
      <w:b/>
      <w:bCs/>
      <w:iCs/>
      <w:color w:val="538135" w:themeColor="accent6" w:themeShade="BF"/>
      <w:sz w:val="28"/>
      <w:szCs w:val="28"/>
    </w:rPr>
  </w:style>
  <w:style w:type="paragraph" w:customStyle="1" w:styleId="Normal1">
    <w:name w:val="Normal1"/>
    <w:locked/>
    <w:rsid w:val="00550FEC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locked/>
    <w:rsid w:val="00DC0F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locked/>
    <w:rsid w:val="00970D7E"/>
    <w:pPr>
      <w:spacing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38300D"/>
    <w:pPr>
      <w:tabs>
        <w:tab w:val="left" w:pos="880"/>
        <w:tab w:val="right" w:leader="dot" w:pos="10300"/>
      </w:tabs>
      <w:spacing w:before="0" w:after="100" w:line="276" w:lineRule="auto"/>
      <w:ind w:left="10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38300D"/>
    <w:pPr>
      <w:tabs>
        <w:tab w:val="right" w:leader="dot" w:pos="10300"/>
      </w:tabs>
      <w:spacing w:before="0" w:after="100" w:line="276" w:lineRule="auto"/>
      <w:ind w:left="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970D7E"/>
    <w:pPr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table" w:styleId="MediumGrid3-Accent6">
    <w:name w:val="Medium Grid 3 Accent 6"/>
    <w:basedOn w:val="TableNormal"/>
    <w:uiPriority w:val="69"/>
    <w:locked/>
    <w:rsid w:val="00746AD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5F621-F369-47FB-B60E-366DB8523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697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Team Apple - Evaluation module test plan</vt:lpstr>
    </vt:vector>
  </TitlesOfParts>
  <Company>Telerik Corporation</Company>
  <LinksUpToDate>false</LinksUpToDate>
  <CharactersWithSpaces>1266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Team Apple - Evaluation module test plan</dc:title>
  <cp:lastModifiedBy>Slavi</cp:lastModifiedBy>
  <cp:revision>174</cp:revision>
  <cp:lastPrinted>2009-11-24T10:33:00Z</cp:lastPrinted>
  <dcterms:created xsi:type="dcterms:W3CDTF">2014-08-22T14:38:00Z</dcterms:created>
  <dcterms:modified xsi:type="dcterms:W3CDTF">2014-10-28T19:32:00Z</dcterms:modified>
</cp:coreProperties>
</file>
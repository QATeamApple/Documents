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46" w:rsidRPr="00B5529C" w:rsidRDefault="001B5B46" w:rsidP="005211B1">
      <w:pPr>
        <w:spacing w:before="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color w:val="auto"/>
          <w:sz w:val="40"/>
          <w:szCs w:val="40"/>
        </w:rPr>
      </w:pPr>
    </w:p>
    <w:p w:rsidR="00550FE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B5529C">
        <w:rPr>
          <w:rFonts w:asciiTheme="minorHAnsi" w:hAnsiTheme="minorHAnsi" w:cstheme="minorHAnsi"/>
          <w:color w:val="auto"/>
          <w:sz w:val="40"/>
          <w:szCs w:val="40"/>
        </w:rPr>
        <w:t>QA Team “Apple”</w:t>
      </w:r>
    </w:p>
    <w:p w:rsidR="00550FEC" w:rsidRPr="00B5529C" w:rsidRDefault="00550FEC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40"/>
          <w:szCs w:val="40"/>
        </w:rPr>
      </w:pPr>
      <w:r w:rsidRPr="00B5529C">
        <w:rPr>
          <w:rFonts w:asciiTheme="minorHAnsi" w:hAnsiTheme="minorHAnsi" w:cstheme="minorHAnsi"/>
          <w:sz w:val="40"/>
          <w:szCs w:val="40"/>
        </w:rPr>
        <w:t xml:space="preserve">Telerik Academy </w:t>
      </w:r>
      <w:r w:rsidR="00943CF4" w:rsidRPr="00B5529C">
        <w:rPr>
          <w:rFonts w:asciiTheme="minorHAnsi" w:hAnsiTheme="minorHAnsi" w:cstheme="minorHAnsi"/>
          <w:sz w:val="40"/>
          <w:szCs w:val="40"/>
        </w:rPr>
        <w:fldChar w:fldCharType="begin"/>
      </w:r>
      <w:r w:rsidR="00FB55EB" w:rsidRPr="00B5529C">
        <w:rPr>
          <w:rFonts w:asciiTheme="minorHAnsi" w:hAnsiTheme="minorHAnsi" w:cstheme="minorHAnsi"/>
          <w:sz w:val="40"/>
          <w:szCs w:val="40"/>
        </w:rPr>
        <w:instrText xml:space="preserve"> SAVEDATE  \@ "yyyy" </w:instrText>
      </w:r>
      <w:r w:rsidR="00943CF4" w:rsidRPr="00B5529C">
        <w:rPr>
          <w:rFonts w:asciiTheme="minorHAnsi" w:hAnsiTheme="minorHAnsi" w:cstheme="minorHAnsi"/>
          <w:sz w:val="40"/>
          <w:szCs w:val="40"/>
        </w:rPr>
        <w:fldChar w:fldCharType="separate"/>
      </w:r>
      <w:r w:rsidR="006444E4">
        <w:rPr>
          <w:rFonts w:asciiTheme="minorHAnsi" w:hAnsiTheme="minorHAnsi" w:cstheme="minorHAnsi"/>
          <w:noProof/>
          <w:sz w:val="40"/>
          <w:szCs w:val="40"/>
        </w:rPr>
        <w:t>2014</w:t>
      </w:r>
      <w:r w:rsidR="00943CF4" w:rsidRPr="00B5529C">
        <w:rPr>
          <w:rFonts w:asciiTheme="minorHAnsi" w:hAnsiTheme="minorHAnsi" w:cstheme="minorHAnsi"/>
          <w:sz w:val="40"/>
          <w:szCs w:val="40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B5529C" w:rsidRDefault="00550FEC" w:rsidP="005211B1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030D1A" w:rsidRDefault="00191361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</w:pPr>
      <w:r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 xml:space="preserve">Performance </w:t>
      </w:r>
      <w:r w:rsidR="00550FEC" w:rsidRPr="00030D1A"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>Test Plan</w:t>
      </w:r>
    </w:p>
    <w:p w:rsidR="00DC0FDE" w:rsidRDefault="00DC0FDE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B5529C" w:rsidRDefault="00B5529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191361" w:rsidRDefault="00191361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6C2905" w:rsidRPr="00B5529C" w:rsidRDefault="006C2905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550FEC" w:rsidRPr="00B5529C" w:rsidRDefault="00550FEC" w:rsidP="005211B1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Version </w:t>
      </w:r>
      <w:bookmarkStart w:id="0" w:name="Version"/>
      <w:r w:rsidR="005F09AC">
        <w:rPr>
          <w:rFonts w:asciiTheme="minorHAnsi" w:hAnsiTheme="minorHAnsi" w:cstheme="minorHAnsi"/>
          <w:color w:val="auto"/>
          <w:sz w:val="28"/>
          <w:szCs w:val="28"/>
          <w:lang w:val="bg-BG"/>
        </w:rPr>
        <w:t>2</w:t>
      </w:r>
      <w:r w:rsidR="00B90F0C"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2936EA">
        <w:rPr>
          <w:rFonts w:asciiTheme="minorHAnsi" w:hAnsiTheme="minorHAnsi" w:cstheme="minorHAnsi"/>
          <w:color w:val="auto"/>
          <w:sz w:val="28"/>
          <w:szCs w:val="28"/>
        </w:rPr>
        <w:t>0</w:t>
      </w:r>
      <w:bookmarkEnd w:id="0"/>
    </w:p>
    <w:p w:rsidR="00DC0FDE" w:rsidRPr="00B5529C" w:rsidRDefault="00943CF4" w:rsidP="005211B1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B5529C">
        <w:rPr>
          <w:rFonts w:asciiTheme="minorHAnsi" w:hAnsiTheme="minorHAnsi" w:cstheme="minorHAnsi"/>
          <w:sz w:val="28"/>
          <w:szCs w:val="28"/>
        </w:rPr>
        <w:fldChar w:fldCharType="begin"/>
      </w:r>
      <w:r w:rsidR="00DC0FDE" w:rsidRPr="00B5529C">
        <w:rPr>
          <w:rFonts w:asciiTheme="minorHAnsi" w:hAnsiTheme="minorHAnsi" w:cstheme="minorHAnsi"/>
          <w:sz w:val="28"/>
          <w:szCs w:val="28"/>
        </w:rPr>
        <w:instrText xml:space="preserve"> SAVEDATE  \@ "MMMM d, yyyy" </w:instrText>
      </w:r>
      <w:r w:rsidRPr="00B5529C">
        <w:rPr>
          <w:rFonts w:asciiTheme="minorHAnsi" w:hAnsiTheme="minorHAnsi" w:cstheme="minorHAnsi"/>
          <w:sz w:val="28"/>
          <w:szCs w:val="28"/>
        </w:rPr>
        <w:fldChar w:fldCharType="separate"/>
      </w:r>
      <w:r w:rsidR="006444E4">
        <w:rPr>
          <w:rFonts w:asciiTheme="minorHAnsi" w:hAnsiTheme="minorHAnsi" w:cstheme="minorHAnsi"/>
          <w:noProof/>
          <w:sz w:val="28"/>
          <w:szCs w:val="28"/>
        </w:rPr>
        <w:t>November 25, 2014</w:t>
      </w:r>
      <w:r w:rsidRPr="00B5529C">
        <w:rPr>
          <w:rFonts w:asciiTheme="minorHAnsi" w:hAnsiTheme="minorHAnsi" w:cstheme="minorHAnsi"/>
          <w:sz w:val="28"/>
          <w:szCs w:val="28"/>
        </w:rPr>
        <w:fldChar w:fldCharType="end"/>
      </w:r>
    </w:p>
    <w:p w:rsidR="00550FEC" w:rsidRPr="00B5529C" w:rsidRDefault="00550FEC" w:rsidP="005211B1">
      <w:pPr>
        <w:pStyle w:val="Normal1"/>
        <w:spacing w:line="360" w:lineRule="auto"/>
        <w:jc w:val="both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DC0FDE" w:rsidRPr="00B5529C" w:rsidRDefault="00DC0FDE" w:rsidP="005211B1">
      <w:pPr>
        <w:spacing w:before="0" w:after="0"/>
        <w:rPr>
          <w:rFonts w:asciiTheme="minorHAnsi" w:eastAsia="Arial" w:hAnsiTheme="minorHAnsi" w:cstheme="minorHAnsi"/>
          <w:b/>
          <w:sz w:val="28"/>
          <w:szCs w:val="28"/>
          <w:u w:val="single"/>
        </w:rPr>
      </w:pPr>
      <w:r w:rsidRPr="00B5529C"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bookmarkStart w:id="1" w:name="h.4bblb2o8txje" w:colFirst="0" w:colLast="0" w:displacedByCustomXml="next"/>
    <w:bookmarkEnd w:id="1" w:displacedByCustomXml="next"/>
    <w:sdt>
      <w:sdtPr>
        <w:rPr>
          <w:b w:val="0"/>
          <w:bCs w:val="0"/>
          <w:color w:val="auto"/>
          <w:kern w:val="0"/>
          <w:sz w:val="24"/>
          <w:szCs w:val="24"/>
        </w:rPr>
        <w:id w:val="9032280"/>
        <w:docPartObj>
          <w:docPartGallery w:val="Table of Contents"/>
          <w:docPartUnique/>
        </w:docPartObj>
      </w:sdtPr>
      <w:sdtEndPr>
        <w:rPr>
          <w:sz w:val="12"/>
          <w:szCs w:val="12"/>
        </w:rPr>
      </w:sdtEndPr>
      <w:sdtContent>
        <w:bookmarkStart w:id="2" w:name="_Toc404330822" w:displacedByCustomXml="prev"/>
        <w:p w:rsidR="00970D7E" w:rsidRPr="00970D7E" w:rsidRDefault="00970D7E" w:rsidP="007C7EFA">
          <w:pPr>
            <w:pStyle w:val="Heading1"/>
            <w:numPr>
              <w:ilvl w:val="0"/>
              <w:numId w:val="0"/>
            </w:numPr>
            <w:ind w:left="547"/>
          </w:pPr>
          <w:r w:rsidRPr="00970D7E">
            <w:t>Table of Contents</w:t>
          </w:r>
          <w:bookmarkEnd w:id="2"/>
        </w:p>
        <w:p w:rsidR="00A87E66" w:rsidRDefault="00943CF4">
          <w:pPr>
            <w:pStyle w:val="TOC1"/>
            <w:rPr>
              <w:noProof/>
            </w:rPr>
          </w:pPr>
          <w:r w:rsidRPr="00970D7E">
            <w:rPr>
              <w:sz w:val="12"/>
              <w:szCs w:val="12"/>
            </w:rPr>
            <w:fldChar w:fldCharType="begin"/>
          </w:r>
          <w:r w:rsidR="00970D7E" w:rsidRPr="00970D7E">
            <w:rPr>
              <w:sz w:val="12"/>
              <w:szCs w:val="12"/>
            </w:rPr>
            <w:instrText xml:space="preserve"> TOC \o "1-3" \h \z \u </w:instrText>
          </w:r>
          <w:r w:rsidRPr="00970D7E">
            <w:rPr>
              <w:sz w:val="12"/>
              <w:szCs w:val="12"/>
            </w:rPr>
            <w:fldChar w:fldCharType="separate"/>
          </w:r>
          <w:hyperlink w:anchor="_Toc404330822" w:history="1">
            <w:r w:rsidR="00A87E66" w:rsidRPr="00AB15A4">
              <w:rPr>
                <w:rStyle w:val="Hyperlink"/>
                <w:noProof/>
              </w:rPr>
              <w:t>Table of Contents</w:t>
            </w:r>
            <w:r w:rsidR="00A87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1"/>
            <w:rPr>
              <w:noProof/>
            </w:rPr>
          </w:pPr>
          <w:hyperlink w:anchor="_Toc404330823" w:history="1">
            <w:r w:rsidR="00A87E66" w:rsidRPr="00AB15A4">
              <w:rPr>
                <w:rStyle w:val="Hyperlink"/>
                <w:noProof/>
              </w:rPr>
              <w:t>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VERSION HISTORY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_Toc404330823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1"/>
            <w:rPr>
              <w:noProof/>
            </w:rPr>
          </w:pPr>
          <w:hyperlink w:anchor="_Toc404330824" w:history="1">
            <w:r w:rsidR="00A87E66" w:rsidRPr="00AB15A4">
              <w:rPr>
                <w:rStyle w:val="Hyperlink"/>
                <w:noProof/>
              </w:rPr>
              <w:t>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INTRODUCTION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_Toc404330824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2"/>
            <w:rPr>
              <w:noProof/>
            </w:rPr>
          </w:pPr>
          <w:hyperlink w:anchor="_Toc404330825" w:history="1">
            <w:r w:rsidR="00A87E66" w:rsidRPr="00AB15A4">
              <w:rPr>
                <w:rStyle w:val="Hyperlink"/>
                <w:noProof/>
              </w:rPr>
              <w:t>2.1.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Objectives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_Toc404330825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2"/>
            <w:rPr>
              <w:noProof/>
            </w:rPr>
          </w:pPr>
          <w:hyperlink w:anchor="_Toc404330826" w:history="1">
            <w:r w:rsidR="00A87E66" w:rsidRPr="00AB15A4">
              <w:rPr>
                <w:rStyle w:val="Hyperlink"/>
                <w:noProof/>
              </w:rPr>
              <w:t>2.2.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Scope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_Toc404330826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3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1"/>
            <w:rPr>
              <w:noProof/>
            </w:rPr>
          </w:pPr>
          <w:hyperlink w:anchor="_Toc404330827" w:history="1">
            <w:r w:rsidR="00A87E66" w:rsidRPr="00AB15A4">
              <w:rPr>
                <w:rStyle w:val="Hyperlink"/>
                <w:noProof/>
              </w:rPr>
              <w:t>3.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FEATURES TO BE TESTED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_Toc404330827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2"/>
            <w:rPr>
              <w:noProof/>
            </w:rPr>
          </w:pPr>
          <w:hyperlink w:anchor="_Toc404330828" w:history="1">
            <w:r w:rsidR="00A87E66" w:rsidRPr="00AB15A4">
              <w:rPr>
                <w:rStyle w:val="Hyperlink"/>
                <w:noProof/>
              </w:rPr>
              <w:t>3.1.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Admin UI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_Toc404330828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3"/>
            <w:rPr>
              <w:noProof/>
            </w:rPr>
          </w:pPr>
          <w:hyperlink w:anchor="_Toc404330829" w:history="1">
            <w:r w:rsidR="00A87E66" w:rsidRPr="00AB15A4">
              <w:rPr>
                <w:rStyle w:val="Hyperlink"/>
                <w:noProof/>
              </w:rPr>
              <w:t>3.1.1.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Evaluation modules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_Toc404330829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4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3"/>
            <w:rPr>
              <w:noProof/>
            </w:rPr>
          </w:pPr>
          <w:hyperlink w:anchor="_Toc404330830" w:history="1">
            <w:r w:rsidR="00A87E66" w:rsidRPr="00AB15A4">
              <w:rPr>
                <w:rStyle w:val="Hyperlink"/>
                <w:noProof/>
              </w:rPr>
              <w:t>3.1.2.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Teamwork modules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_Toc404330830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2"/>
            <w:rPr>
              <w:noProof/>
            </w:rPr>
          </w:pPr>
          <w:hyperlink w:anchor="_Toc404330831" w:history="1">
            <w:r w:rsidR="00A87E66" w:rsidRPr="00AB15A4">
              <w:rPr>
                <w:rStyle w:val="Hyperlink"/>
                <w:noProof/>
              </w:rPr>
              <w:t>3.2.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Front-end UI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_Toc404330831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1"/>
            <w:rPr>
              <w:noProof/>
            </w:rPr>
          </w:pPr>
          <w:hyperlink w:anchor="_Toc404330832" w:history="1">
            <w:r w:rsidR="00A87E66" w:rsidRPr="00AB15A4">
              <w:rPr>
                <w:rStyle w:val="Hyperlink"/>
                <w:noProof/>
              </w:rPr>
              <w:t>4.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FEATURES NOT TO BE TESTED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_Toc404330832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5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1"/>
            <w:rPr>
              <w:noProof/>
            </w:rPr>
          </w:pPr>
          <w:hyperlink w:anchor="_Toc404330833" w:history="1">
            <w:r w:rsidR="00A87E66" w:rsidRPr="00AB15A4">
              <w:rPr>
                <w:rStyle w:val="Hyperlink"/>
                <w:noProof/>
              </w:rPr>
              <w:t>5.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APPROACH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_Toc404330833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6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1"/>
            <w:rPr>
              <w:noProof/>
            </w:rPr>
          </w:pPr>
          <w:hyperlink w:anchor="_Toc404330834" w:history="1">
            <w:r w:rsidR="00A87E66" w:rsidRPr="00AB15A4">
              <w:rPr>
                <w:rStyle w:val="Hyperlink"/>
                <w:noProof/>
              </w:rPr>
              <w:t>6.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METRICS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_Toc404330834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6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1"/>
            <w:rPr>
              <w:noProof/>
            </w:rPr>
          </w:pPr>
          <w:hyperlink w:anchor="_Toc404330835" w:history="1">
            <w:r w:rsidR="00A87E66" w:rsidRPr="00AB15A4">
              <w:rPr>
                <w:rStyle w:val="Hyperlink"/>
                <w:noProof/>
              </w:rPr>
              <w:t>7.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RISKS OF THE PERFORMANCE TEST PROCESS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_Toc404330835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1"/>
            <w:rPr>
              <w:noProof/>
            </w:rPr>
          </w:pPr>
          <w:hyperlink w:anchor="_Toc404330836" w:history="1">
            <w:r w:rsidR="00A87E66" w:rsidRPr="00AB15A4">
              <w:rPr>
                <w:rStyle w:val="Hyperlink"/>
                <w:noProof/>
              </w:rPr>
              <w:t>8.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CRITERIAS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_Toc404330836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2"/>
            <w:rPr>
              <w:noProof/>
            </w:rPr>
          </w:pPr>
          <w:hyperlink w:anchor="_Toc404330837" w:history="1">
            <w:r w:rsidR="00A87E66" w:rsidRPr="00AB15A4">
              <w:rPr>
                <w:rStyle w:val="Hyperlink"/>
                <w:noProof/>
              </w:rPr>
              <w:t>8.1.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Entrance criteria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_Toc404330837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2"/>
            <w:rPr>
              <w:noProof/>
            </w:rPr>
          </w:pPr>
          <w:hyperlink w:anchor="_Toc404330838" w:history="1">
            <w:r w:rsidR="00A87E66" w:rsidRPr="00AB15A4">
              <w:rPr>
                <w:rStyle w:val="Hyperlink"/>
                <w:noProof/>
              </w:rPr>
              <w:t>8.2.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Pass / Fail Criteria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_Toc404330838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7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2"/>
            <w:rPr>
              <w:noProof/>
            </w:rPr>
          </w:pPr>
          <w:hyperlink w:anchor="_Toc404330839" w:history="1">
            <w:r w:rsidR="00A87E66" w:rsidRPr="00AB15A4">
              <w:rPr>
                <w:rStyle w:val="Hyperlink"/>
                <w:noProof/>
              </w:rPr>
              <w:t>8.3.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Suspension Criteria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_Toc404330839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2"/>
            <w:rPr>
              <w:noProof/>
            </w:rPr>
          </w:pPr>
          <w:hyperlink w:anchor="_Toc404330840" w:history="1">
            <w:r w:rsidR="00A87E66" w:rsidRPr="00AB15A4">
              <w:rPr>
                <w:rStyle w:val="Hyperlink"/>
                <w:noProof/>
              </w:rPr>
              <w:t>8.4.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Resumption Criteria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_Toc404330840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2"/>
            <w:rPr>
              <w:noProof/>
            </w:rPr>
          </w:pPr>
          <w:hyperlink w:anchor="_Toc404330841" w:history="1">
            <w:r w:rsidR="00A87E66" w:rsidRPr="00AB15A4">
              <w:rPr>
                <w:rStyle w:val="Hyperlink"/>
                <w:noProof/>
              </w:rPr>
              <w:t>8.5.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Exit Criteria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_Toc404330841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1"/>
            <w:rPr>
              <w:noProof/>
            </w:rPr>
          </w:pPr>
          <w:hyperlink w:anchor="_Toc404330842" w:history="1">
            <w:r w:rsidR="00A87E66" w:rsidRPr="00AB15A4">
              <w:rPr>
                <w:rStyle w:val="Hyperlink"/>
                <w:noProof/>
              </w:rPr>
              <w:t>9.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ENVIRONMENTAL REQUIREMENTS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_Toc404330842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2"/>
            <w:rPr>
              <w:noProof/>
            </w:rPr>
          </w:pPr>
          <w:hyperlink w:anchor="_Toc404330843" w:history="1">
            <w:r w:rsidR="00A87E66" w:rsidRPr="00AB15A4">
              <w:rPr>
                <w:rStyle w:val="Hyperlink"/>
                <w:noProof/>
              </w:rPr>
              <w:t>9.1.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Hardware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_Toc404330843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2"/>
            <w:rPr>
              <w:noProof/>
            </w:rPr>
          </w:pPr>
          <w:hyperlink w:anchor="_Toc404330844" w:history="1">
            <w:r w:rsidR="00A87E66" w:rsidRPr="00AB15A4">
              <w:rPr>
                <w:rStyle w:val="Hyperlink"/>
                <w:noProof/>
              </w:rPr>
              <w:t>9.2.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Software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_Toc404330844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8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1"/>
            <w:rPr>
              <w:noProof/>
            </w:rPr>
          </w:pPr>
          <w:hyperlink w:anchor="_Toc404330845" w:history="1">
            <w:r w:rsidR="00A87E66" w:rsidRPr="00AB15A4">
              <w:rPr>
                <w:rStyle w:val="Hyperlink"/>
                <w:noProof/>
              </w:rPr>
              <w:t>10.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TESTING TOOLS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_Toc404330845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9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A87E66" w:rsidRDefault="002A202B">
          <w:pPr>
            <w:pStyle w:val="TOC1"/>
            <w:rPr>
              <w:noProof/>
            </w:rPr>
          </w:pPr>
          <w:hyperlink w:anchor="_Toc404330846" w:history="1">
            <w:r w:rsidR="00A87E66" w:rsidRPr="00AB15A4">
              <w:rPr>
                <w:rStyle w:val="Hyperlink"/>
                <w:noProof/>
              </w:rPr>
              <w:t>11.</w:t>
            </w:r>
            <w:r w:rsidR="00A87E66">
              <w:rPr>
                <w:noProof/>
              </w:rPr>
              <w:tab/>
            </w:r>
            <w:r w:rsidR="00A87E66" w:rsidRPr="00AB15A4">
              <w:rPr>
                <w:rStyle w:val="Hyperlink"/>
                <w:noProof/>
              </w:rPr>
              <w:t>TEST DELIVERABLES</w:t>
            </w:r>
            <w:r w:rsidR="00A87E66">
              <w:rPr>
                <w:noProof/>
                <w:webHidden/>
              </w:rPr>
              <w:tab/>
            </w:r>
            <w:r w:rsidR="00943CF4">
              <w:rPr>
                <w:noProof/>
                <w:webHidden/>
              </w:rPr>
              <w:fldChar w:fldCharType="begin"/>
            </w:r>
            <w:r w:rsidR="00A87E66">
              <w:rPr>
                <w:noProof/>
                <w:webHidden/>
              </w:rPr>
              <w:instrText xml:space="preserve"> PAGEREF _Toc404330846 \h </w:instrText>
            </w:r>
            <w:r w:rsidR="00943CF4">
              <w:rPr>
                <w:noProof/>
                <w:webHidden/>
              </w:rPr>
            </w:r>
            <w:r w:rsidR="00943CF4">
              <w:rPr>
                <w:noProof/>
                <w:webHidden/>
              </w:rPr>
              <w:fldChar w:fldCharType="separate"/>
            </w:r>
            <w:r w:rsidR="00A87E66">
              <w:rPr>
                <w:noProof/>
                <w:webHidden/>
              </w:rPr>
              <w:t>9</w:t>
            </w:r>
            <w:r w:rsidR="00943CF4">
              <w:rPr>
                <w:noProof/>
                <w:webHidden/>
              </w:rPr>
              <w:fldChar w:fldCharType="end"/>
            </w:r>
          </w:hyperlink>
        </w:p>
        <w:p w:rsidR="00B5529C" w:rsidRPr="00F934D7" w:rsidRDefault="00943CF4" w:rsidP="00F934D7">
          <w:pPr>
            <w:rPr>
              <w:sz w:val="12"/>
              <w:szCs w:val="12"/>
            </w:rPr>
          </w:pPr>
          <w:r w:rsidRPr="00970D7E">
            <w:rPr>
              <w:sz w:val="12"/>
              <w:szCs w:val="12"/>
            </w:rPr>
            <w:fldChar w:fldCharType="end"/>
          </w:r>
        </w:p>
      </w:sdtContent>
    </w:sdt>
    <w:bookmarkStart w:id="3" w:name="h.v3jxom3cxf3l" w:colFirst="0" w:colLast="0" w:displacedByCustomXml="prev"/>
    <w:bookmarkEnd w:id="3" w:displacedByCustomXml="prev"/>
    <w:p w:rsidR="00F934D7" w:rsidRDefault="00F934D7">
      <w:pPr>
        <w:spacing w:before="0" w:after="0"/>
        <w:jc w:val="left"/>
        <w:rPr>
          <w:b/>
          <w:bCs/>
          <w:color w:val="538135" w:themeColor="accent6" w:themeShade="BF"/>
          <w:kern w:val="32"/>
          <w:sz w:val="32"/>
          <w:szCs w:val="32"/>
        </w:rPr>
      </w:pPr>
      <w:r>
        <w:br w:type="page"/>
      </w:r>
    </w:p>
    <w:p w:rsidR="00F85649" w:rsidRDefault="00F85649" w:rsidP="004724A5">
      <w:pPr>
        <w:pStyle w:val="Heading1"/>
      </w:pPr>
      <w:bookmarkStart w:id="4" w:name="_Toc404330823"/>
      <w:r w:rsidRPr="00A46EF7">
        <w:lastRenderedPageBreak/>
        <w:t>VERSION HISTORY</w:t>
      </w:r>
      <w:bookmarkEnd w:id="4"/>
    </w:p>
    <w:tbl>
      <w:tblPr>
        <w:tblStyle w:val="MediumGrid3-Accent6"/>
        <w:bidiVisual/>
        <w:tblW w:w="4867" w:type="pct"/>
        <w:tblCellMar>
          <w:top w:w="86" w:type="dxa"/>
          <w:left w:w="115" w:type="dxa"/>
          <w:bottom w:w="86" w:type="dxa"/>
          <w:right w:w="115" w:type="dxa"/>
        </w:tblCellMar>
        <w:tblLook w:val="0420" w:firstRow="1" w:lastRow="0" w:firstColumn="0" w:lastColumn="0" w:noHBand="0" w:noVBand="1"/>
      </w:tblPr>
      <w:tblGrid>
        <w:gridCol w:w="1424"/>
        <w:gridCol w:w="4500"/>
        <w:gridCol w:w="2520"/>
        <w:gridCol w:w="1816"/>
      </w:tblGrid>
      <w:tr w:rsidR="00CF607B" w:rsidRPr="009C4A2B" w:rsidTr="00BB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4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Version</w:t>
            </w:r>
          </w:p>
        </w:tc>
        <w:tc>
          <w:tcPr>
            <w:tcW w:w="2193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Reason for Change</w:t>
            </w:r>
          </w:p>
        </w:tc>
        <w:tc>
          <w:tcPr>
            <w:tcW w:w="1228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Revised By</w:t>
            </w:r>
          </w:p>
        </w:tc>
        <w:tc>
          <w:tcPr>
            <w:tcW w:w="885" w:type="pct"/>
          </w:tcPr>
          <w:p w:rsidR="00CF607B" w:rsidRPr="009C4A2B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 w:rsidRPr="009C4A2B"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Date</w:t>
            </w:r>
          </w:p>
        </w:tc>
      </w:tr>
      <w:tr w:rsidR="00CF607B" w:rsidRPr="00B5529C" w:rsidTr="00BB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1.0</w:t>
            </w: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Initial </w:t>
            </w: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Performance </w:t>
            </w:r>
            <w:r w:rsidRPr="00B5529C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Test Plan</w:t>
            </w:r>
          </w:p>
        </w:tc>
        <w:sdt>
          <w:sdtPr>
            <w:rPr>
              <w:rStyle w:val="Style6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38"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B7D8A0"/>
            </w:rPr>
          </w:sdtEnd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</w:pPr>
                <w:r>
                  <w:rPr>
                    <w:rStyle w:val="Style6"/>
                    <w:rFonts w:asciiTheme="minorHAnsi" w:hAnsiTheme="minorHAnsi" w:cstheme="minorHAnsi"/>
                    <w:sz w:val="28"/>
                    <w:szCs w:val="28"/>
                  </w:rPr>
                  <w:t>Team Apple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6"/>
            <w:date w:fullDate="2014-11-21T00:00:00Z">
              <w:dateFormat w:val="d/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  <w:r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  <w:t>21/11/2014</w:t>
                </w:r>
              </w:p>
            </w:tc>
          </w:sdtContent>
        </w:sdt>
      </w:tr>
      <w:tr w:rsidR="00CF607B" w:rsidRPr="00B5529C" w:rsidTr="00BB2C40">
        <w:tc>
          <w:tcPr>
            <w:tcW w:w="694" w:type="pct"/>
          </w:tcPr>
          <w:p w:rsidR="00CF607B" w:rsidRPr="00B5529C" w:rsidRDefault="005F09AC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2.0</w:t>
            </w:r>
          </w:p>
        </w:tc>
        <w:tc>
          <w:tcPr>
            <w:tcW w:w="2193" w:type="pct"/>
          </w:tcPr>
          <w:p w:rsidR="00605798" w:rsidRPr="005F09AC" w:rsidRDefault="00605798" w:rsidP="00605798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Plan review by the trainers</w:t>
            </w:r>
          </w:p>
        </w:tc>
        <w:sdt>
          <w:sdtPr>
            <w:rPr>
              <w:rStyle w:val="Style4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47"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DBEBD0"/>
            </w:rPr>
          </w:sdtEndPr>
          <w:sdtContent>
            <w:tc>
              <w:tcPr>
                <w:tcW w:w="1228" w:type="pct"/>
              </w:tcPr>
              <w:p w:rsidR="00CF607B" w:rsidRPr="00631594" w:rsidRDefault="005F09AC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</w:pPr>
                <w:r>
                  <w:rPr>
                    <w:rStyle w:val="Style4"/>
                    <w:rFonts w:asciiTheme="minorHAnsi" w:hAnsiTheme="minorHAnsi" w:cstheme="minorHAnsi"/>
                    <w:sz w:val="28"/>
                    <w:szCs w:val="28"/>
                  </w:rPr>
                  <w:t>Team Apple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8"/>
            <w:date w:fullDate="2014-11-25T00:00:00Z">
              <w:dateFormat w:val="d/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85" w:type="pct"/>
              </w:tcPr>
              <w:p w:rsidR="00CF607B" w:rsidRPr="00B5529C" w:rsidRDefault="005F09AC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  <w:r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  <w:t>25/11/2014</w:t>
                </w:r>
              </w:p>
            </w:tc>
          </w:sdtContent>
        </w:sdt>
      </w:tr>
      <w:tr w:rsidR="00CF607B" w:rsidRPr="00B5529C" w:rsidTr="00BB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sdt>
          <w:sdtPr>
            <w:rPr>
              <w:rFonts w:asciiTheme="minorHAnsi" w:hAnsiTheme="minorHAnsi" w:cstheme="minorHAnsi"/>
              <w:color w:val="B7D8A0"/>
              <w:sz w:val="28"/>
              <w:szCs w:val="28"/>
            </w:rPr>
            <w:alias w:val="Revised By"/>
            <w:tag w:val="Revised By"/>
            <w:id w:val="21521450"/>
            <w:showingPlcHdr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/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</w:pPr>
                <w:r w:rsidRPr="00631594">
                  <w:rPr>
                    <w:rFonts w:asciiTheme="minorHAnsi" w:hAnsiTheme="minorHAnsi" w:cstheme="minorHAnsi"/>
                    <w:color w:val="B7D8A0"/>
                    <w:sz w:val="28"/>
                    <w:szCs w:val="28"/>
                  </w:rPr>
                  <w:t>Choose an item.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79"/>
            <w:showingPlcHdr/>
            <w:date>
              <w:dateFormat w:val="d/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</w:p>
            </w:tc>
          </w:sdtContent>
        </w:sdt>
      </w:tr>
      <w:tr w:rsidR="00CF607B" w:rsidRPr="00B5529C" w:rsidTr="00BB2C40">
        <w:tc>
          <w:tcPr>
            <w:tcW w:w="694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2193" w:type="pct"/>
          </w:tcPr>
          <w:p w:rsidR="00CF607B" w:rsidRPr="00B5529C" w:rsidRDefault="00CF607B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sdt>
          <w:sdtPr>
            <w:rPr>
              <w:rStyle w:val="Style4"/>
              <w:rFonts w:asciiTheme="minorHAnsi" w:hAnsiTheme="minorHAnsi" w:cstheme="minorHAnsi"/>
              <w:sz w:val="28"/>
              <w:szCs w:val="28"/>
            </w:rPr>
            <w:alias w:val="Revised By"/>
            <w:tag w:val="Revised By"/>
            <w:id w:val="21521451"/>
            <w:showingPlcHdr/>
            <w:dropDownList>
              <w:listItem w:displayText="Team Apple" w:value="Team Apple"/>
              <w:listItem w:displayText="Kiril Todorov" w:value="Kiril Todorov"/>
              <w:listItem w:displayText="Mladen Mladenov" w:value="Mladen Mladenov"/>
              <w:listItem w:displayText="Stanislav Iliev" w:value="Stanislav Iliev"/>
              <w:listItem w:displayText="Svetlin Nyagolov" w:value="Svetlin Nyagolov"/>
              <w:listItem w:displayText="Valeria Dimitrova" w:value="Valeria Dimitrova"/>
              <w:listItem w:displayText="Vanina Nenova" w:value="Vanina Nenova"/>
            </w:dropDownList>
          </w:sdtPr>
          <w:sdtEndPr>
            <w:rPr>
              <w:rStyle w:val="DefaultParagraphFont"/>
              <w:color w:val="DBEBD0"/>
            </w:rPr>
          </w:sdtEndPr>
          <w:sdtContent>
            <w:tc>
              <w:tcPr>
                <w:tcW w:w="1228" w:type="pct"/>
              </w:tcPr>
              <w:p w:rsidR="00CF607B" w:rsidRPr="00631594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</w:pPr>
                <w:r w:rsidRPr="00631594">
                  <w:rPr>
                    <w:rFonts w:asciiTheme="minorHAnsi" w:hAnsiTheme="minorHAnsi" w:cstheme="minorHAnsi"/>
                    <w:color w:val="DBEBD0"/>
                    <w:sz w:val="28"/>
                    <w:szCs w:val="28"/>
                  </w:rPr>
                  <w:t>Choose an item.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auto"/>
              <w:sz w:val="28"/>
              <w:szCs w:val="28"/>
            </w:rPr>
            <w:alias w:val="Date"/>
            <w:tag w:val="Date"/>
            <w:id w:val="21520980"/>
            <w:showingPlcHdr/>
            <w:date>
              <w:dateFormat w:val="d/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85" w:type="pct"/>
              </w:tcPr>
              <w:p w:rsidR="00CF607B" w:rsidRPr="00B5529C" w:rsidRDefault="00CF607B" w:rsidP="00BB2C40">
                <w:pPr>
                  <w:pStyle w:val="Normal1"/>
                  <w:spacing w:line="240" w:lineRule="auto"/>
                  <w:jc w:val="center"/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</w:pPr>
              </w:p>
            </w:tc>
          </w:sdtContent>
        </w:sdt>
      </w:tr>
    </w:tbl>
    <w:p w:rsidR="00550FEC" w:rsidRPr="00A46EF7" w:rsidRDefault="00550FEC" w:rsidP="007C7EFA">
      <w:pPr>
        <w:pStyle w:val="Heading1"/>
      </w:pPr>
      <w:bookmarkStart w:id="5" w:name="_Toc404330824"/>
      <w:r w:rsidRPr="00A46EF7">
        <w:t>INTRODUCTION</w:t>
      </w:r>
      <w:bookmarkEnd w:id="5"/>
    </w:p>
    <w:p w:rsidR="009B3AAA" w:rsidRDefault="009B3AAA" w:rsidP="009B3AAA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6" w:name="h.d0qrpbiqemsr" w:colFirst="0" w:colLast="0"/>
      <w:bookmarkEnd w:id="6"/>
      <w:r w:rsidRPr="00B5529C">
        <w:rPr>
          <w:rFonts w:asciiTheme="minorHAnsi" w:hAnsiTheme="minorHAnsi" w:cstheme="minorHAnsi"/>
          <w:color w:val="auto"/>
          <w:sz w:val="28"/>
          <w:szCs w:val="28"/>
        </w:rPr>
        <w:t>This document describes the procedure and expectations for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testing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of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“Evaluation”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and “Teamwork”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>module</w:t>
      </w:r>
      <w:r>
        <w:rPr>
          <w:rFonts w:asciiTheme="minorHAnsi" w:hAnsiTheme="minorHAnsi" w:cstheme="minorHAnsi"/>
          <w:color w:val="auto"/>
          <w:sz w:val="28"/>
          <w:szCs w:val="28"/>
        </w:rPr>
        <w:t>s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in the student system being developed by Telerik Academy institution.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In addition it includes information about test’s objectives, scope, approach and description of the performance test process.</w:t>
      </w:r>
    </w:p>
    <w:p w:rsidR="009B3AAA" w:rsidRPr="00B5529C" w:rsidRDefault="009B3AAA" w:rsidP="009B3AAA">
      <w:pPr>
        <w:pStyle w:val="Heading2"/>
      </w:pPr>
      <w:bookmarkStart w:id="7" w:name="h.4bl2w0p2953o" w:colFirst="0" w:colLast="0"/>
      <w:bookmarkStart w:id="8" w:name="_Toc404330825"/>
      <w:bookmarkEnd w:id="7"/>
      <w:r w:rsidRPr="00B5529C">
        <w:t>Objectives</w:t>
      </w:r>
      <w:bookmarkEnd w:id="8"/>
    </w:p>
    <w:p w:rsidR="00994ADC" w:rsidRDefault="00994ADC" w:rsidP="00994ADC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9" w:name="h.y3410zoztnxj" w:colFirst="0" w:colLast="0"/>
      <w:bookmarkStart w:id="10" w:name="h.ghgqm8abum8r" w:colFirst="0" w:colLast="0"/>
      <w:bookmarkEnd w:id="9"/>
      <w:bookmarkEnd w:id="10"/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main 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objective of this </w:t>
      </w:r>
      <w:r>
        <w:rPr>
          <w:rFonts w:asciiTheme="minorHAnsi" w:hAnsiTheme="minorHAnsi" w:cstheme="minorHAnsi"/>
          <w:color w:val="auto"/>
          <w:sz w:val="28"/>
          <w:szCs w:val="28"/>
        </w:rPr>
        <w:t>performance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plan is to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establish a </w:t>
      </w:r>
      <w:r w:rsidR="00605798">
        <w:rPr>
          <w:rFonts w:asciiTheme="minorHAnsi" w:hAnsiTheme="minorHAnsi" w:cstheme="minorHAnsi"/>
          <w:color w:val="auto"/>
          <w:sz w:val="28"/>
          <w:szCs w:val="28"/>
        </w:rPr>
        <w:t>test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environment and assess the technical specifications of “Evaluation” and “Teamwork” modules of the </w:t>
      </w:r>
      <w:r w:rsidRPr="005D6464">
        <w:rPr>
          <w:rFonts w:asciiTheme="minorHAnsi" w:hAnsiTheme="minorHAnsi" w:cstheme="minorHAnsi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ASS.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With the results of these tests we will have a </w:t>
      </w:r>
      <w:r w:rsidR="00605798">
        <w:rPr>
          <w:rFonts w:asciiTheme="minorHAnsi" w:hAnsiTheme="minorHAnsi" w:cstheme="minorHAnsi"/>
          <w:color w:val="auto"/>
          <w:sz w:val="28"/>
          <w:szCs w:val="28"/>
        </w:rPr>
        <w:t>baseline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test that will be used for comparison with future releases.</w:t>
      </w:r>
    </w:p>
    <w:p w:rsidR="00550FEC" w:rsidRPr="00B5529C" w:rsidRDefault="00550FEC" w:rsidP="00B3111C">
      <w:pPr>
        <w:pStyle w:val="Heading2"/>
      </w:pPr>
      <w:bookmarkStart w:id="11" w:name="_Toc404330826"/>
      <w:r w:rsidRPr="00B5529C">
        <w:t>Scope</w:t>
      </w:r>
      <w:bookmarkEnd w:id="11"/>
    </w:p>
    <w:p w:rsidR="00994ADC" w:rsidRDefault="00994ADC" w:rsidP="00994ADC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12" w:name="h.gy6mzljgn5g6" w:colFirst="0" w:colLast="0"/>
      <w:bookmarkStart w:id="13" w:name="h.pnz2pi6hp70h" w:colFirst="0" w:colLast="0"/>
      <w:bookmarkEnd w:id="12"/>
      <w:bookmarkEnd w:id="13"/>
      <w:r w:rsidRPr="00994ADC">
        <w:rPr>
          <w:rFonts w:asciiTheme="minorHAnsi" w:hAnsiTheme="minorHAnsi" w:cstheme="minorHAnsi"/>
          <w:color w:val="auto"/>
          <w:sz w:val="28"/>
          <w:szCs w:val="28"/>
        </w:rPr>
        <w:t>The scope of the current project is limited to the “Evaluation” and “Teamwork” modules of the student system and to the provided requirements and includes the following activities: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>Identify te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st environment and requirements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lastRenderedPageBreak/>
        <w:t>Plan and design te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sts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 xml:space="preserve">Set up test environment, testing </w:t>
      </w:r>
      <w:r w:rsidR="006A570B">
        <w:rPr>
          <w:rFonts w:asciiTheme="minorHAnsi" w:hAnsiTheme="minorHAnsi" w:cstheme="minorHAnsi"/>
          <w:color w:val="auto"/>
          <w:sz w:val="28"/>
          <w:szCs w:val="28"/>
        </w:rPr>
        <w:t>database and reporting database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Implement test designs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Execute tests</w:t>
      </w:r>
    </w:p>
    <w:p w:rsidR="008D3713" w:rsidRPr="00811329" w:rsidRDefault="008D3713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11329">
        <w:rPr>
          <w:rFonts w:asciiTheme="minorHAnsi" w:hAnsiTheme="minorHAnsi" w:cstheme="minorHAnsi"/>
          <w:color w:val="auto"/>
          <w:sz w:val="28"/>
          <w:szCs w:val="28"/>
        </w:rPr>
        <w:t>Analyze test results for bottlenecks and create reports. Log performance problems that are identified by the performance requirements.</w:t>
      </w:r>
    </w:p>
    <w:p w:rsidR="008D3713" w:rsidRPr="00811329" w:rsidRDefault="006A570B" w:rsidP="00811329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Re-test</w:t>
      </w:r>
    </w:p>
    <w:p w:rsidR="00A9168F" w:rsidRDefault="00550FEC" w:rsidP="007C7EFA">
      <w:pPr>
        <w:pStyle w:val="Heading1"/>
      </w:pPr>
      <w:bookmarkStart w:id="14" w:name="_Toc404330827"/>
      <w:r w:rsidRPr="00A46EF7">
        <w:t>FEATURES TO BE TESTED</w:t>
      </w:r>
      <w:bookmarkEnd w:id="14"/>
    </w:p>
    <w:p w:rsidR="00E916C6" w:rsidRPr="00B5529C" w:rsidRDefault="00E916C6" w:rsidP="00E916C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The following is a list of the areas </w:t>
      </w:r>
      <w:r>
        <w:rPr>
          <w:rFonts w:asciiTheme="minorHAnsi" w:hAnsiTheme="minorHAnsi" w:cstheme="minorHAnsi"/>
          <w:color w:val="auto"/>
          <w:sz w:val="28"/>
          <w:szCs w:val="28"/>
        </w:rPr>
        <w:t>subject to performance testing of the application.</w:t>
      </w:r>
    </w:p>
    <w:p w:rsidR="000E115B" w:rsidRDefault="00B43A16" w:rsidP="000E115B">
      <w:pPr>
        <w:pStyle w:val="Heading2"/>
      </w:pPr>
      <w:bookmarkStart w:id="15" w:name="_Toc404330828"/>
      <w:r>
        <w:t>Admin</w:t>
      </w:r>
      <w:r w:rsidR="00792080">
        <w:t xml:space="preserve"> </w:t>
      </w:r>
      <w:r>
        <w:t>UI</w:t>
      </w:r>
      <w:bookmarkEnd w:id="15"/>
    </w:p>
    <w:p w:rsidR="000E115B" w:rsidRDefault="000E115B" w:rsidP="000E115B">
      <w:pPr>
        <w:pStyle w:val="Heading3"/>
      </w:pPr>
      <w:bookmarkStart w:id="16" w:name="_Toc404330829"/>
      <w:r w:rsidRPr="000E115B">
        <w:t>Evaluation</w:t>
      </w:r>
      <w:r w:rsidRPr="004900D2">
        <w:t xml:space="preserve"> modules</w:t>
      </w:r>
      <w:bookmarkEnd w:id="16"/>
    </w:p>
    <w:p w:rsidR="00934E67" w:rsidRPr="00934E67" w:rsidRDefault="007C2A0B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 xml:space="preserve">Practical </w:t>
      </w:r>
      <w:r w:rsidR="00291B19" w:rsidRPr="00120F6F">
        <w:rPr>
          <w:rFonts w:asciiTheme="minorHAnsi" w:hAnsiTheme="minorHAnsi" w:cstheme="minorHAnsi"/>
          <w:sz w:val="28"/>
          <w:szCs w:val="28"/>
        </w:rPr>
        <w:t>E</w:t>
      </w:r>
      <w:r w:rsidRPr="00120F6F">
        <w:rPr>
          <w:rFonts w:asciiTheme="minorHAnsi" w:hAnsiTheme="minorHAnsi" w:cstheme="minorHAnsi"/>
          <w:sz w:val="28"/>
          <w:szCs w:val="28"/>
        </w:rPr>
        <w:t>xams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Files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Evaluations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Test Exams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Students Records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Export Results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Bonuses</w:t>
      </w:r>
    </w:p>
    <w:p w:rsidR="00934E67" w:rsidRP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</w:t>
      </w:r>
    </w:p>
    <w:p w:rsidR="00934E67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Helpers</w:t>
      </w:r>
    </w:p>
    <w:p w:rsidR="00291B19" w:rsidRDefault="00291B19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Statistics</w:t>
      </w:r>
    </w:p>
    <w:p w:rsid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lastRenderedPageBreak/>
        <w:t>Homework Evaluation Reactions</w:t>
      </w:r>
    </w:p>
    <w:p w:rsid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Practical Exam</w:t>
      </w:r>
    </w:p>
    <w:p w:rsidR="00934E67" w:rsidRPr="00E03A32" w:rsidRDefault="00E03A32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Test Exam</w:t>
      </w:r>
    </w:p>
    <w:p w:rsidR="00934E67" w:rsidRDefault="00CA2342" w:rsidP="000E115B">
      <w:pPr>
        <w:pStyle w:val="Heading3"/>
      </w:pPr>
      <w:bookmarkStart w:id="17" w:name="_Toc404330830"/>
      <w:r>
        <w:t>Teamwork modules</w:t>
      </w:r>
      <w:bookmarkEnd w:id="17"/>
    </w:p>
    <w:p w:rsidR="007C2A0B" w:rsidRDefault="00260605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Teamwork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Suggestions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Name Suggestions</w:t>
      </w:r>
    </w:p>
    <w:p w:rsidR="007257A0" w:rsidRDefault="007257A0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</w:t>
      </w:r>
      <w:r w:rsidR="0059219E"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Team</w:t>
      </w:r>
      <w:r w:rsidR="0059219E">
        <w:rPr>
          <w:rFonts w:asciiTheme="minorHAnsi" w:hAnsiTheme="minorHAnsi" w:cstheme="minorHAnsi"/>
          <w:sz w:val="28"/>
          <w:szCs w:val="28"/>
        </w:rPr>
        <w:t xml:space="preserve"> </w:t>
      </w:r>
      <w:r w:rsidRPr="00120F6F">
        <w:rPr>
          <w:rFonts w:asciiTheme="minorHAnsi" w:hAnsiTheme="minorHAnsi" w:cstheme="minorHAnsi"/>
          <w:sz w:val="28"/>
          <w:szCs w:val="28"/>
        </w:rPr>
        <w:t>Name</w:t>
      </w:r>
      <w:r w:rsidR="00F6022F" w:rsidRPr="00120F6F">
        <w:rPr>
          <w:rFonts w:asciiTheme="minorHAnsi" w:hAnsiTheme="minorHAnsi" w:cstheme="minorHAnsi"/>
          <w:sz w:val="28"/>
          <w:szCs w:val="28"/>
        </w:rPr>
        <w:t>s</w:t>
      </w:r>
    </w:p>
    <w:p w:rsidR="00F6022F" w:rsidRPr="00934E67" w:rsidRDefault="00F6022F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Evaluations</w:t>
      </w:r>
    </w:p>
    <w:p w:rsidR="007C2A0B" w:rsidRPr="004900D2" w:rsidRDefault="00F6022F" w:rsidP="00751BEF">
      <w:pPr>
        <w:pStyle w:val="Normal1"/>
        <w:numPr>
          <w:ilvl w:val="0"/>
          <w:numId w:val="6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All Evaluations</w:t>
      </w:r>
    </w:p>
    <w:p w:rsidR="004900D2" w:rsidRDefault="00B43A16" w:rsidP="004900D2">
      <w:pPr>
        <w:pStyle w:val="Heading2"/>
      </w:pPr>
      <w:bookmarkStart w:id="18" w:name="_Toc404330831"/>
      <w:r>
        <w:t>Front-end UI</w:t>
      </w:r>
      <w:bookmarkEnd w:id="18"/>
    </w:p>
    <w:p w:rsidR="004900D2" w:rsidRPr="00B5529C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="002F7871">
        <w:rPr>
          <w:rFonts w:asciiTheme="minorHAnsi" w:hAnsiTheme="minorHAnsi" w:cstheme="minorHAnsi"/>
          <w:color w:val="auto"/>
          <w:sz w:val="28"/>
          <w:szCs w:val="28"/>
        </w:rPr>
        <w:t xml:space="preserve"> (Teamwork)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</w:p>
    <w:p w:rsidR="00B05335" w:rsidRPr="00B5529C" w:rsidRDefault="00B05335" w:rsidP="00B05335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</w:p>
    <w:p w:rsidR="004900D2" w:rsidRPr="006C414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</w:p>
    <w:p w:rsidR="004900D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5A5EF1">
        <w:rPr>
          <w:rFonts w:asciiTheme="minorHAnsi" w:hAnsiTheme="minorHAnsi" w:cstheme="minorHAnsi"/>
          <w:color w:val="auto"/>
          <w:sz w:val="28"/>
          <w:szCs w:val="28"/>
        </w:rPr>
        <w:t xml:space="preserve"> Results</w:t>
      </w:r>
    </w:p>
    <w:p w:rsidR="004900D2" w:rsidRDefault="004900D2" w:rsidP="004900D2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</w:p>
    <w:p w:rsidR="004900D2" w:rsidRPr="002F7871" w:rsidRDefault="004900D2" w:rsidP="002F7871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Teammate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Grading</w:t>
      </w:r>
    </w:p>
    <w:p w:rsidR="00550FEC" w:rsidRPr="00A46EF7" w:rsidRDefault="00550FEC" w:rsidP="007C7EFA">
      <w:pPr>
        <w:pStyle w:val="Heading1"/>
      </w:pPr>
      <w:bookmarkStart w:id="19" w:name="h.vvzslpvlmz3m" w:colFirst="0" w:colLast="0"/>
      <w:bookmarkStart w:id="20" w:name="_Toc404330832"/>
      <w:bookmarkEnd w:id="19"/>
      <w:r w:rsidRPr="00A46EF7">
        <w:t>FEATURES NOT TO BE TESTED</w:t>
      </w:r>
      <w:bookmarkEnd w:id="20"/>
    </w:p>
    <w:p w:rsidR="003E5916" w:rsidRDefault="003E5916" w:rsidP="003E591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3E5916">
        <w:rPr>
          <w:rFonts w:asciiTheme="minorHAnsi" w:hAnsiTheme="minorHAnsi" w:cstheme="minorHAnsi"/>
          <w:color w:val="auto"/>
          <w:sz w:val="28"/>
          <w:szCs w:val="28"/>
        </w:rPr>
        <w:t>Functional testing and fixing defects activities are out of the scope of performance testing.</w:t>
      </w:r>
    </w:p>
    <w:p w:rsidR="00550FEC" w:rsidRDefault="003E5916" w:rsidP="003E5916">
      <w:pPr>
        <w:pStyle w:val="Normal1"/>
        <w:spacing w:before="120" w:after="120" w:line="360" w:lineRule="auto"/>
        <w:ind w:left="3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3E5916">
        <w:rPr>
          <w:rFonts w:asciiTheme="minorHAnsi" w:hAnsiTheme="minorHAnsi" w:cstheme="minorHAnsi"/>
          <w:color w:val="auto"/>
          <w:sz w:val="28"/>
          <w:szCs w:val="28"/>
        </w:rPr>
        <w:lastRenderedPageBreak/>
        <w:t>Front-end UI features not to be tested due to the lack of database o</w:t>
      </w:r>
      <w:r>
        <w:rPr>
          <w:rFonts w:asciiTheme="minorHAnsi" w:hAnsiTheme="minorHAnsi" w:cstheme="minorHAnsi"/>
          <w:color w:val="auto"/>
          <w:sz w:val="28"/>
          <w:szCs w:val="28"/>
        </w:rPr>
        <w:t>r business layer service access</w:t>
      </w:r>
      <w:r w:rsidR="00A362F7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:rsidR="00C25567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Exam Sign-up</w:t>
      </w:r>
    </w:p>
    <w:p w:rsidR="00FC731B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Exam Evaluation</w:t>
      </w:r>
    </w:p>
    <w:p w:rsidR="00A95F94" w:rsidRPr="002E0084" w:rsidRDefault="00FC731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Homework Comments &amp; Grading</w:t>
      </w:r>
    </w:p>
    <w:p w:rsidR="003B4FF1" w:rsidRPr="00A46EF7" w:rsidRDefault="001944AF" w:rsidP="007C7EFA">
      <w:pPr>
        <w:pStyle w:val="Heading1"/>
      </w:pPr>
      <w:bookmarkStart w:id="21" w:name="h.99nxl6gvkt70" w:colFirst="0" w:colLast="0"/>
      <w:bookmarkStart w:id="22" w:name="_Toc404330833"/>
      <w:bookmarkEnd w:id="21"/>
      <w:r>
        <w:t xml:space="preserve">TESTING </w:t>
      </w:r>
      <w:r w:rsidR="00550FEC" w:rsidRPr="00A46EF7">
        <w:t>APPROACH</w:t>
      </w:r>
      <w:bookmarkStart w:id="23" w:name="h.qefo63wqvr7j" w:colFirst="0" w:colLast="0"/>
      <w:bookmarkEnd w:id="22"/>
      <w:bookmarkEnd w:id="23"/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 xml:space="preserve">Identify performance requirements and establish </w:t>
      </w:r>
      <w:r w:rsidR="00605798">
        <w:rPr>
          <w:rFonts w:ascii="Calibri" w:hAnsi="Calibri" w:cs="Calibri"/>
          <w:color w:val="auto"/>
          <w:sz w:val="28"/>
          <w:szCs w:val="28"/>
        </w:rPr>
        <w:t>test</w:t>
      </w:r>
      <w:r w:rsidRPr="002E0084">
        <w:rPr>
          <w:rFonts w:ascii="Calibri" w:hAnsi="Calibri" w:cs="Calibri"/>
          <w:color w:val="auto"/>
          <w:sz w:val="28"/>
          <w:szCs w:val="28"/>
        </w:rPr>
        <w:t xml:space="preserve"> environment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Identify user groups:</w:t>
      </w:r>
    </w:p>
    <w:p w:rsidR="006F047B" w:rsidRPr="002E0084" w:rsidRDefault="006F047B" w:rsidP="002E0084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Logged common user</w:t>
      </w:r>
    </w:p>
    <w:p w:rsidR="006F047B" w:rsidRPr="002E0084" w:rsidRDefault="006F047B" w:rsidP="002E0084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Logged admin user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Design and implement te</w:t>
      </w:r>
      <w:r w:rsidR="00DF310E" w:rsidRPr="002E0084">
        <w:rPr>
          <w:rFonts w:ascii="Calibri" w:hAnsi="Calibri" w:cs="Calibri"/>
          <w:color w:val="auto"/>
          <w:sz w:val="28"/>
          <w:szCs w:val="28"/>
        </w:rPr>
        <w:t>sts based on designed use cases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Implement load testing scenarios, according to the e</w:t>
      </w:r>
      <w:r w:rsidR="00DF310E" w:rsidRPr="002E0084">
        <w:rPr>
          <w:rFonts w:ascii="Calibri" w:hAnsi="Calibri" w:cs="Calibri"/>
          <w:color w:val="auto"/>
          <w:sz w:val="28"/>
          <w:szCs w:val="28"/>
        </w:rPr>
        <w:t>stablished metrics</w:t>
      </w:r>
    </w:p>
    <w:p w:rsidR="006F047B" w:rsidRPr="002E0084" w:rsidRDefault="006F047B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Executing tests</w:t>
      </w:r>
    </w:p>
    <w:p w:rsidR="006F047B" w:rsidRPr="002E0084" w:rsidRDefault="00DF310E" w:rsidP="002E0084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2E0084">
        <w:rPr>
          <w:rFonts w:ascii="Calibri" w:hAnsi="Calibri" w:cs="Calibri"/>
          <w:color w:val="auto"/>
          <w:sz w:val="28"/>
          <w:szCs w:val="28"/>
        </w:rPr>
        <w:t>Report and analyze the results</w:t>
      </w:r>
    </w:p>
    <w:p w:rsidR="005211B1" w:rsidRPr="00A46EF7" w:rsidRDefault="003B4FF1" w:rsidP="007C7EFA">
      <w:pPr>
        <w:pStyle w:val="Heading1"/>
      </w:pPr>
      <w:bookmarkStart w:id="24" w:name="_Toc404330834"/>
      <w:r w:rsidRPr="00A46EF7">
        <w:t>METRICS</w:t>
      </w:r>
      <w:bookmarkStart w:id="25" w:name="h.1g8fjlw9w8df" w:colFirst="0" w:colLast="0"/>
      <w:bookmarkEnd w:id="24"/>
      <w:bookmarkEnd w:id="25"/>
    </w:p>
    <w:p w:rsidR="00A81F3D" w:rsidRDefault="00A81F3D" w:rsidP="00A81F3D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F62BF8">
        <w:rPr>
          <w:rFonts w:ascii="Calibri" w:hAnsi="Calibri" w:cs="Calibri"/>
          <w:color w:val="auto"/>
          <w:sz w:val="28"/>
          <w:szCs w:val="28"/>
        </w:rPr>
        <w:t>Performance test metrics</w:t>
      </w:r>
    </w:p>
    <w:p w:rsidR="00A81F3D" w:rsidRPr="00C765F1" w:rsidRDefault="00C70A6B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The average r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esponse time for 20 and</w:t>
      </w:r>
      <w:r w:rsidR="00A81F3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>60 users in all f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ront</w:t>
      </w:r>
      <w:r>
        <w:rPr>
          <w:rFonts w:asciiTheme="minorHAnsi" w:hAnsiTheme="minorHAnsi" w:cstheme="minorHAnsi"/>
          <w:color w:val="auto"/>
          <w:sz w:val="28"/>
          <w:szCs w:val="28"/>
        </w:rPr>
        <w:t>-end functionalities has to be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 xml:space="preserve"> less than</w:t>
      </w:r>
      <w:r w:rsidR="00A81F3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0.5 sec</w:t>
      </w:r>
    </w:p>
    <w:p w:rsidR="00A81F3D" w:rsidRPr="00C765F1" w:rsidRDefault="00C70A6B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The average r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 xml:space="preserve">esponse time for 20 </w:t>
      </w:r>
      <w:r>
        <w:rPr>
          <w:rFonts w:asciiTheme="minorHAnsi" w:hAnsiTheme="minorHAnsi" w:cstheme="minorHAnsi"/>
          <w:color w:val="auto"/>
          <w:sz w:val="28"/>
          <w:szCs w:val="28"/>
        </w:rPr>
        <w:t>and 60 users in all administration modules has to be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 xml:space="preserve"> less than</w:t>
      </w:r>
      <w:r w:rsidR="00A81F3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A81F3D" w:rsidRPr="00F62BF8">
        <w:rPr>
          <w:rFonts w:asciiTheme="minorHAnsi" w:hAnsiTheme="minorHAnsi" w:cstheme="minorHAnsi"/>
          <w:color w:val="auto"/>
          <w:sz w:val="28"/>
          <w:szCs w:val="28"/>
        </w:rPr>
        <w:t>0.3 sec</w:t>
      </w:r>
    </w:p>
    <w:p w:rsidR="00A81F3D" w:rsidRDefault="00D536BE" w:rsidP="00A81F3D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Browser mix</w:t>
      </w:r>
    </w:p>
    <w:p w:rsidR="00A81F3D" w:rsidRPr="00C765F1" w:rsidRDefault="00D536BE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D536BE">
        <w:rPr>
          <w:rFonts w:asciiTheme="minorHAnsi" w:hAnsiTheme="minorHAnsi" w:cstheme="minorHAnsi"/>
          <w:color w:val="auto"/>
          <w:sz w:val="28"/>
          <w:szCs w:val="28"/>
        </w:rPr>
        <w:lastRenderedPageBreak/>
        <w:t>34% IE</w:t>
      </w:r>
    </w:p>
    <w:p w:rsidR="00A81F3D" w:rsidRDefault="00D536BE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33% Chrome</w:t>
      </w:r>
    </w:p>
    <w:p w:rsidR="00D536BE" w:rsidRDefault="00D536BE" w:rsidP="00A81F3D">
      <w:pPr>
        <w:pStyle w:val="Normal1"/>
        <w:numPr>
          <w:ilvl w:val="1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33% Firefox</w:t>
      </w:r>
    </w:p>
    <w:p w:rsidR="00D536BE" w:rsidRDefault="00197D08" w:rsidP="00D536BE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>Load test pattern metrics</w:t>
      </w:r>
      <w:r w:rsidR="00262C24">
        <w:rPr>
          <w:rFonts w:ascii="Calibri" w:hAnsi="Calibri" w:cs="Calibri"/>
          <w:color w:val="auto"/>
          <w:sz w:val="28"/>
          <w:szCs w:val="28"/>
        </w:rPr>
        <w:t xml:space="preserve"> for Administration and Front-end UI</w:t>
      </w:r>
    </w:p>
    <w:tbl>
      <w:tblPr>
        <w:tblStyle w:val="MediumGrid3-Accent6"/>
        <w:bidiVisual/>
        <w:tblW w:w="4185" w:type="pct"/>
        <w:tblInd w:w="615" w:type="dxa"/>
        <w:tblCellMar>
          <w:top w:w="86" w:type="dxa"/>
          <w:left w:w="115" w:type="dxa"/>
          <w:bottom w:w="86" w:type="dxa"/>
          <w:right w:w="115" w:type="dxa"/>
        </w:tblCellMar>
        <w:tblLook w:val="0420" w:firstRow="1" w:lastRow="0" w:firstColumn="0" w:lastColumn="0" w:noHBand="0" w:noVBand="1"/>
      </w:tblPr>
      <w:tblGrid>
        <w:gridCol w:w="2970"/>
        <w:gridCol w:w="3054"/>
        <w:gridCol w:w="2798"/>
      </w:tblGrid>
      <w:tr w:rsidR="00CC1584" w:rsidRPr="009C4A2B" w:rsidTr="00CC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tcW w:w="1683" w:type="pct"/>
          </w:tcPr>
          <w:p w:rsidR="00F91456" w:rsidRPr="009C4A2B" w:rsidRDefault="00CC1584" w:rsidP="00CC1584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60</w:t>
            </w:r>
          </w:p>
        </w:tc>
        <w:tc>
          <w:tcPr>
            <w:tcW w:w="1731" w:type="pct"/>
          </w:tcPr>
          <w:p w:rsidR="00F91456" w:rsidRPr="009C4A2B" w:rsidRDefault="00CC1584" w:rsidP="00CC1584">
            <w:pPr>
              <w:pStyle w:val="Normal1"/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20</w:t>
            </w:r>
          </w:p>
        </w:tc>
        <w:tc>
          <w:tcPr>
            <w:tcW w:w="1586" w:type="pct"/>
          </w:tcPr>
          <w:p w:rsidR="00F91456" w:rsidRPr="009C4A2B" w:rsidRDefault="00CC1584" w:rsidP="00BB2C40">
            <w:pPr>
              <w:pStyle w:val="Normal1"/>
              <w:spacing w:line="240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30"/>
                <w:szCs w:val="30"/>
              </w:rPr>
              <w:t>Scenario Users</w:t>
            </w:r>
          </w:p>
        </w:tc>
      </w:tr>
      <w:tr w:rsidR="00CC1584" w:rsidRPr="00B5529C" w:rsidTr="00CC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tcW w:w="1683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31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Start user count</w:t>
            </w:r>
          </w:p>
        </w:tc>
      </w:tr>
      <w:tr w:rsidR="00CC1584" w:rsidRPr="00810806" w:rsidTr="00CC1584">
        <w:trPr>
          <w:trHeight w:val="84"/>
        </w:trPr>
        <w:tc>
          <w:tcPr>
            <w:tcW w:w="1683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31" w:type="pct"/>
            <w:vAlign w:val="bottom"/>
          </w:tcPr>
          <w:p w:rsidR="00CC1584" w:rsidRPr="00F66F1A" w:rsidRDefault="00CC158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duration</w:t>
            </w:r>
          </w:p>
        </w:tc>
      </w:tr>
      <w:tr w:rsidR="00CC1584" w:rsidRPr="00810806" w:rsidTr="00CC1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tcW w:w="1683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31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Step user count</w:t>
            </w:r>
          </w:p>
        </w:tc>
      </w:tr>
      <w:tr w:rsidR="00CC1584" w:rsidRPr="00810806" w:rsidTr="00CC1584">
        <w:trPr>
          <w:trHeight w:val="48"/>
        </w:trPr>
        <w:tc>
          <w:tcPr>
            <w:tcW w:w="1683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60</w:t>
            </w:r>
            <w:bookmarkStart w:id="26" w:name="_GoBack"/>
            <w:bookmarkEnd w:id="26"/>
          </w:p>
        </w:tc>
        <w:tc>
          <w:tcPr>
            <w:tcW w:w="1731" w:type="pct"/>
            <w:vAlign w:val="bottom"/>
          </w:tcPr>
          <w:p w:rsidR="00CC1584" w:rsidRPr="00F66F1A" w:rsidRDefault="006444E4" w:rsidP="00CC1584">
            <w:pPr>
              <w:spacing w:before="0" w:after="0"/>
              <w:jc w:val="center"/>
              <w:rPr>
                <w:rFonts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86" w:type="pct"/>
            <w:vAlign w:val="bottom"/>
          </w:tcPr>
          <w:p w:rsidR="00CC1584" w:rsidRPr="00F66F1A" w:rsidRDefault="00CC1584" w:rsidP="00BB2C40">
            <w:pPr>
              <w:spacing w:before="0" w:after="0"/>
              <w:jc w:val="left"/>
              <w:rPr>
                <w:rFonts w:eastAsia="Times New Roman" w:cs="Calibri"/>
                <w:color w:val="000000"/>
                <w:sz w:val="28"/>
                <w:szCs w:val="28"/>
              </w:rPr>
            </w:pPr>
            <w:r w:rsidRPr="00F66F1A">
              <w:rPr>
                <w:rFonts w:eastAsia="Times New Roman" w:cs="Calibri"/>
                <w:color w:val="000000"/>
                <w:sz w:val="28"/>
                <w:szCs w:val="28"/>
              </w:rPr>
              <w:t>Maximum user count</w:t>
            </w:r>
          </w:p>
        </w:tc>
      </w:tr>
    </w:tbl>
    <w:p w:rsidR="009E0EAA" w:rsidRPr="009E0EAA" w:rsidRDefault="009E0EAA" w:rsidP="009E0EAA">
      <w:pPr>
        <w:pStyle w:val="Normal1"/>
        <w:spacing w:line="360" w:lineRule="auto"/>
        <w:ind w:left="1080"/>
        <w:jc w:val="both"/>
        <w:rPr>
          <w:rFonts w:asciiTheme="minorHAnsi" w:hAnsiTheme="minorHAnsi" w:cstheme="minorHAnsi"/>
          <w:color w:val="auto"/>
          <w:sz w:val="28"/>
          <w:szCs w:val="28"/>
        </w:rPr>
      </w:pPr>
    </w:p>
    <w:p w:rsidR="009E0EAA" w:rsidRDefault="009A749C" w:rsidP="009E0EAA">
      <w:pPr>
        <w:pStyle w:val="Normal1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9A749C">
        <w:rPr>
          <w:rFonts w:ascii="Calibri" w:hAnsi="Calibri" w:cs="Calibri"/>
          <w:color w:val="auto"/>
          <w:sz w:val="28"/>
          <w:szCs w:val="28"/>
        </w:rPr>
        <w:t>All load test durations are set to 10 minutes</w:t>
      </w:r>
    </w:p>
    <w:p w:rsidR="00FA1F3B" w:rsidRDefault="00FA1F3B" w:rsidP="00FA1F3B">
      <w:pPr>
        <w:pStyle w:val="Heading1"/>
      </w:pPr>
      <w:bookmarkStart w:id="27" w:name="_Toc404330835"/>
      <w:r w:rsidRPr="00FA1F3B">
        <w:t>RISKS OF THE PERFORMANCE TEST PROCESS</w:t>
      </w:r>
      <w:bookmarkEnd w:id="27"/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The test environment is down that can stop/slow the performance test process.</w:t>
      </w:r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There are functional bugs that can stop/slow the performance test process.</w:t>
      </w:r>
    </w:p>
    <w:p w:rsidR="00485FE8" w:rsidRPr="00485FE8" w:rsidRDefault="00485FE8" w:rsidP="00485FE8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Test server is overloaded and test results will be distorted.</w:t>
      </w:r>
    </w:p>
    <w:p w:rsidR="00FA1F3B" w:rsidRPr="005A61B6" w:rsidRDefault="00485FE8" w:rsidP="005A61B6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85FE8">
        <w:rPr>
          <w:rFonts w:ascii="Calibri" w:hAnsi="Calibri" w:cs="Calibri"/>
          <w:color w:val="auto"/>
          <w:sz w:val="28"/>
          <w:szCs w:val="28"/>
        </w:rPr>
        <w:t>Low bandwidth may distort test results.</w:t>
      </w:r>
    </w:p>
    <w:p w:rsidR="00FA1F3B" w:rsidRDefault="00FA1F3B" w:rsidP="00FA1F3B">
      <w:pPr>
        <w:pStyle w:val="Heading1"/>
      </w:pPr>
      <w:bookmarkStart w:id="28" w:name="_Toc404330836"/>
      <w:r>
        <w:t>TESTING CRITERIAS</w:t>
      </w:r>
      <w:bookmarkEnd w:id="28"/>
    </w:p>
    <w:p w:rsidR="00FA1F3B" w:rsidRDefault="00FA1F3B" w:rsidP="00892780">
      <w:pPr>
        <w:pStyle w:val="Heading2"/>
      </w:pPr>
      <w:bookmarkStart w:id="29" w:name="_Toc404330837"/>
      <w:r w:rsidRPr="005211B1">
        <w:t>Entrance criteria</w:t>
      </w:r>
      <w:bookmarkEnd w:id="29"/>
    </w:p>
    <w:p w:rsidR="00892780" w:rsidRPr="00B5529C" w:rsidRDefault="00892780" w:rsidP="00892780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92780">
        <w:rPr>
          <w:rFonts w:asciiTheme="minorHAnsi" w:hAnsiTheme="minorHAnsi" w:cstheme="minorHAnsi"/>
          <w:color w:val="auto"/>
          <w:sz w:val="28"/>
          <w:szCs w:val="28"/>
        </w:rPr>
        <w:t>The system needs to be fully functional in order to perform performance testing as any malfunction will distort the results or interrupt the testing process.</w:t>
      </w:r>
    </w:p>
    <w:p w:rsidR="005211B1" w:rsidRPr="00A46EF7" w:rsidRDefault="00550FEC" w:rsidP="00B61C72">
      <w:pPr>
        <w:pStyle w:val="Heading2"/>
      </w:pPr>
      <w:bookmarkStart w:id="30" w:name="_Toc404330838"/>
      <w:r w:rsidRPr="00A46EF7">
        <w:lastRenderedPageBreak/>
        <w:t>P</w:t>
      </w:r>
      <w:r w:rsidR="00324AE4">
        <w:t>ass</w:t>
      </w:r>
      <w:r w:rsidRPr="00A46EF7">
        <w:t xml:space="preserve"> / F</w:t>
      </w:r>
      <w:r w:rsidR="00324AE4">
        <w:t>ail</w:t>
      </w:r>
      <w:r w:rsidRPr="00A46EF7">
        <w:t xml:space="preserve"> C</w:t>
      </w:r>
      <w:bookmarkStart w:id="31" w:name="h.pmg6otbbi9rh" w:colFirst="0" w:colLast="0"/>
      <w:bookmarkEnd w:id="31"/>
      <w:r w:rsidR="00324AE4">
        <w:t>riteria</w:t>
      </w:r>
      <w:bookmarkEnd w:id="30"/>
    </w:p>
    <w:p w:rsidR="00B61C72" w:rsidRDefault="00B23136" w:rsidP="00B61C72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32" w:name="h.44y6lii7km75" w:colFirst="0" w:colLast="0"/>
      <w:bookmarkEnd w:id="32"/>
      <w:r w:rsidRPr="00B23136">
        <w:rPr>
          <w:rFonts w:asciiTheme="minorHAnsi" w:hAnsiTheme="minorHAnsi" w:cstheme="minorHAnsi"/>
          <w:color w:val="auto"/>
          <w:sz w:val="28"/>
          <w:szCs w:val="28"/>
        </w:rPr>
        <w:t>Depends whether test results meet the requirements:</w:t>
      </w:r>
    </w:p>
    <w:p w:rsidR="00B23136" w:rsidRPr="006A570B" w:rsidRDefault="00B23136" w:rsidP="006A570B">
      <w:pPr>
        <w:pStyle w:val="Normal1"/>
        <w:numPr>
          <w:ilvl w:val="1"/>
          <w:numId w:val="3"/>
        </w:numPr>
        <w:spacing w:line="360" w:lineRule="auto"/>
        <w:ind w:left="144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6A570B">
        <w:rPr>
          <w:rFonts w:asciiTheme="minorHAnsi" w:hAnsiTheme="minorHAnsi" w:cstheme="minorHAnsi"/>
          <w:color w:val="auto"/>
          <w:sz w:val="28"/>
          <w:szCs w:val="28"/>
        </w:rPr>
        <w:t>Response time for 20 and 60 users in Front - less than 0.5 sec</w:t>
      </w:r>
    </w:p>
    <w:p w:rsidR="00B23136" w:rsidRPr="006A570B" w:rsidRDefault="00B23136" w:rsidP="006A570B">
      <w:pPr>
        <w:pStyle w:val="Normal1"/>
        <w:numPr>
          <w:ilvl w:val="1"/>
          <w:numId w:val="3"/>
        </w:numPr>
        <w:spacing w:line="360" w:lineRule="auto"/>
        <w:ind w:left="144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6A570B">
        <w:rPr>
          <w:rFonts w:asciiTheme="minorHAnsi" w:hAnsiTheme="minorHAnsi" w:cstheme="minorHAnsi"/>
          <w:color w:val="auto"/>
          <w:sz w:val="28"/>
          <w:szCs w:val="28"/>
        </w:rPr>
        <w:t>Response time for 20 and 60 users in Administration - less than 0.3 sec</w:t>
      </w:r>
    </w:p>
    <w:p w:rsidR="005B5E81" w:rsidRDefault="00F773C7" w:rsidP="00BF03E5">
      <w:pPr>
        <w:pStyle w:val="Heading2"/>
      </w:pPr>
      <w:bookmarkStart w:id="33" w:name="h.9c3w3b587nah" w:colFirst="0" w:colLast="0"/>
      <w:bookmarkStart w:id="34" w:name="_Toc404330839"/>
      <w:bookmarkEnd w:id="33"/>
      <w:r>
        <w:t>Suspension</w:t>
      </w:r>
      <w:r w:rsidR="005211B1" w:rsidRPr="00B5529C">
        <w:t xml:space="preserve"> Criteria</w:t>
      </w:r>
      <w:bookmarkEnd w:id="34"/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bookmarkStart w:id="35" w:name="h.q1bn5dowxtpk" w:colFirst="0" w:colLast="0"/>
      <w:bookmarkEnd w:id="35"/>
      <w:r w:rsidRPr="00B936BE">
        <w:rPr>
          <w:rFonts w:ascii="Calibri" w:hAnsi="Calibri" w:cs="Calibri"/>
          <w:color w:val="auto"/>
          <w:sz w:val="28"/>
          <w:szCs w:val="28"/>
        </w:rPr>
        <w:t>Unavailability of the test environment</w:t>
      </w:r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B936BE">
        <w:rPr>
          <w:rFonts w:ascii="Calibri" w:hAnsi="Calibri" w:cs="Calibri"/>
          <w:color w:val="auto"/>
          <w:sz w:val="28"/>
          <w:szCs w:val="28"/>
        </w:rPr>
        <w:t>Defects are found in the system.</w:t>
      </w:r>
    </w:p>
    <w:p w:rsidR="00B936BE" w:rsidRPr="00B936BE" w:rsidRDefault="00B936BE" w:rsidP="00B936BE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B936BE">
        <w:rPr>
          <w:rFonts w:ascii="Calibri" w:hAnsi="Calibri" w:cs="Calibri"/>
          <w:color w:val="auto"/>
          <w:sz w:val="28"/>
          <w:szCs w:val="28"/>
        </w:rPr>
        <w:t>Found bottlenecks in the system.</w:t>
      </w:r>
    </w:p>
    <w:p w:rsidR="00CA3F30" w:rsidRPr="005211B1" w:rsidRDefault="00CA3F30" w:rsidP="00CA3F30">
      <w:pPr>
        <w:pStyle w:val="Heading2"/>
      </w:pPr>
      <w:bookmarkStart w:id="36" w:name="_Toc404330840"/>
      <w:r w:rsidRPr="00BF03E5">
        <w:t>Resumption Criteria</w:t>
      </w:r>
      <w:bookmarkEnd w:id="36"/>
    </w:p>
    <w:p w:rsidR="002E0084" w:rsidRPr="002E0084" w:rsidRDefault="002E0084" w:rsidP="002E0084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E0084">
        <w:rPr>
          <w:rFonts w:asciiTheme="minorHAnsi" w:hAnsiTheme="minorHAnsi" w:cstheme="minorHAnsi"/>
          <w:color w:val="auto"/>
          <w:sz w:val="28"/>
          <w:szCs w:val="28"/>
        </w:rPr>
        <w:t>Performance testing will be resumed when full access to the test environment is restored and there are no defects or bottlenecks that interfere with the test results.</w:t>
      </w:r>
    </w:p>
    <w:p w:rsidR="00CA3F30" w:rsidRPr="005211B1" w:rsidRDefault="00F32521" w:rsidP="00CA3F30">
      <w:pPr>
        <w:pStyle w:val="Heading2"/>
      </w:pPr>
      <w:bookmarkStart w:id="37" w:name="_Toc404330841"/>
      <w:r>
        <w:t>Exit</w:t>
      </w:r>
      <w:r w:rsidR="00CA3F30" w:rsidRPr="00BF03E5">
        <w:t xml:space="preserve"> Criteria</w:t>
      </w:r>
      <w:bookmarkEnd w:id="37"/>
    </w:p>
    <w:p w:rsidR="002E0084" w:rsidRPr="00224CA7" w:rsidRDefault="002E0084" w:rsidP="002E0084">
      <w:pPr>
        <w:pStyle w:val="Normal1"/>
        <w:spacing w:before="120" w:after="120" w:line="360" w:lineRule="auto"/>
        <w:ind w:left="72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24CA7">
        <w:rPr>
          <w:rFonts w:asciiTheme="minorHAnsi" w:hAnsiTheme="minorHAnsi" w:cstheme="minorHAnsi"/>
          <w:color w:val="auto"/>
          <w:sz w:val="28"/>
          <w:szCs w:val="28"/>
        </w:rPr>
        <w:t>The results of performance testing will be considered “approved” if they meet t</w:t>
      </w:r>
      <w:r>
        <w:rPr>
          <w:rFonts w:asciiTheme="minorHAnsi" w:hAnsiTheme="minorHAnsi" w:cstheme="minorHAnsi"/>
          <w:color w:val="auto"/>
          <w:sz w:val="28"/>
          <w:szCs w:val="28"/>
        </w:rPr>
        <w:t>he expected requirements.</w:t>
      </w:r>
    </w:p>
    <w:p w:rsidR="003D7068" w:rsidRPr="00A46EF7" w:rsidRDefault="00550FEC" w:rsidP="007C7EFA">
      <w:pPr>
        <w:pStyle w:val="Heading1"/>
      </w:pPr>
      <w:bookmarkStart w:id="38" w:name="_Toc404330842"/>
      <w:r w:rsidRPr="00A46EF7">
        <w:t>ENVIRONMENTAL REQUIREMENTS</w:t>
      </w:r>
      <w:bookmarkStart w:id="39" w:name="h.o7ivm9ffzbje" w:colFirst="0" w:colLast="0"/>
      <w:bookmarkStart w:id="40" w:name="h.2fn2auvyaa4r" w:colFirst="0" w:colLast="0"/>
      <w:bookmarkEnd w:id="38"/>
      <w:bookmarkEnd w:id="39"/>
      <w:bookmarkEnd w:id="40"/>
    </w:p>
    <w:p w:rsidR="003D7068" w:rsidRPr="005211B1" w:rsidRDefault="003D7068" w:rsidP="00B3111C">
      <w:pPr>
        <w:pStyle w:val="Heading2"/>
      </w:pPr>
      <w:bookmarkStart w:id="41" w:name="_Toc404330843"/>
      <w:r w:rsidRPr="00B5529C">
        <w:t>Hardware</w:t>
      </w:r>
      <w:bookmarkEnd w:id="41"/>
    </w:p>
    <w:p w:rsidR="00934089" w:rsidRDefault="00472FC4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Intel (R) Xeon (R) CPU @ 3.1</w:t>
      </w:r>
      <w:r w:rsidR="00934089" w:rsidRPr="00934089">
        <w:rPr>
          <w:rFonts w:asciiTheme="minorHAnsi" w:hAnsiTheme="minorHAnsi" w:cstheme="minorHAnsi"/>
          <w:color w:val="auto"/>
          <w:sz w:val="28"/>
          <w:szCs w:val="28"/>
        </w:rPr>
        <w:t>GHz (Quad Core)</w:t>
      </w:r>
    </w:p>
    <w:p w:rsidR="00934089" w:rsidRDefault="00472FC4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Ram 8</w:t>
      </w:r>
      <w:r w:rsidR="00934089" w:rsidRPr="00934089">
        <w:rPr>
          <w:rFonts w:asciiTheme="minorHAnsi" w:hAnsiTheme="minorHAnsi" w:cstheme="minorHAnsi"/>
          <w:color w:val="auto"/>
          <w:sz w:val="28"/>
          <w:szCs w:val="28"/>
        </w:rPr>
        <w:t>GB</w:t>
      </w:r>
    </w:p>
    <w:p w:rsidR="00934089" w:rsidRPr="00B5529C" w:rsidRDefault="00934089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HD 100GB</w:t>
      </w:r>
    </w:p>
    <w:p w:rsidR="003D7068" w:rsidRPr="005211B1" w:rsidRDefault="003D7068" w:rsidP="00B3111C">
      <w:pPr>
        <w:pStyle w:val="Heading2"/>
      </w:pPr>
      <w:bookmarkStart w:id="42" w:name="h.a0uhzr3s55sq" w:colFirst="0" w:colLast="0"/>
      <w:bookmarkStart w:id="43" w:name="_Toc404330844"/>
      <w:bookmarkEnd w:id="42"/>
      <w:r w:rsidRPr="00B5529C">
        <w:lastRenderedPageBreak/>
        <w:t>Software</w:t>
      </w:r>
      <w:bookmarkEnd w:id="43"/>
    </w:p>
    <w:p w:rsidR="0013646A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3646A">
        <w:rPr>
          <w:rFonts w:asciiTheme="minorHAnsi" w:hAnsiTheme="minorHAnsi" w:cstheme="minorHAnsi"/>
          <w:color w:val="auto"/>
          <w:sz w:val="28"/>
          <w:szCs w:val="28"/>
        </w:rPr>
        <w:t>Windows Server 2008 R2</w:t>
      </w:r>
    </w:p>
    <w:p w:rsidR="003D7068" w:rsidRPr="00B5529C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IIS7</w:t>
      </w:r>
    </w:p>
    <w:p w:rsidR="003D7068" w:rsidRDefault="0013646A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MS SQL Server 2008 R2</w:t>
      </w:r>
    </w:p>
    <w:p w:rsidR="004B4E27" w:rsidRDefault="004B4E27" w:rsidP="00DB4893">
      <w:pPr>
        <w:pStyle w:val="Normal1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Browsers:</w:t>
      </w:r>
    </w:p>
    <w:p w:rsidR="004B4E27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 xml:space="preserve">Microsoft </w:t>
      </w:r>
      <w:r>
        <w:rPr>
          <w:rFonts w:asciiTheme="minorHAnsi" w:hAnsiTheme="minorHAnsi" w:cstheme="minorHAnsi"/>
          <w:color w:val="auto"/>
          <w:sz w:val="28"/>
          <w:szCs w:val="28"/>
        </w:rPr>
        <w:t>Internet Explorer</w:t>
      </w:r>
    </w:p>
    <w:p w:rsidR="004B4E27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>Google Chrome</w:t>
      </w:r>
    </w:p>
    <w:p w:rsidR="008D385E" w:rsidRDefault="004B4E27" w:rsidP="004B4E27">
      <w:pPr>
        <w:pStyle w:val="Normal1"/>
        <w:numPr>
          <w:ilvl w:val="1"/>
          <w:numId w:val="22"/>
        </w:numPr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4B4E27">
        <w:rPr>
          <w:rFonts w:asciiTheme="minorHAnsi" w:hAnsiTheme="minorHAnsi" w:cstheme="minorHAnsi"/>
          <w:color w:val="auto"/>
          <w:sz w:val="28"/>
          <w:szCs w:val="28"/>
        </w:rPr>
        <w:t>Mozilla Firefox</w:t>
      </w:r>
    </w:p>
    <w:p w:rsidR="00584B85" w:rsidRDefault="00584B85" w:rsidP="00584B85">
      <w:pPr>
        <w:pStyle w:val="Heading1"/>
      </w:pPr>
      <w:bookmarkStart w:id="44" w:name="_Toc404330845"/>
      <w:r>
        <w:t>TESTING TOOLS</w:t>
      </w:r>
      <w:bookmarkEnd w:id="44"/>
    </w:p>
    <w:p w:rsidR="004D51BA" w:rsidRPr="004D51BA" w:rsidRDefault="004D51BA" w:rsidP="004D51BA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4D51BA">
        <w:rPr>
          <w:rFonts w:ascii="Calibri" w:hAnsi="Calibri" w:cs="Calibri"/>
          <w:color w:val="auto"/>
          <w:sz w:val="28"/>
          <w:szCs w:val="28"/>
        </w:rPr>
        <w:t>Visual Studio Ultimate 2012/2013</w:t>
      </w:r>
    </w:p>
    <w:p w:rsidR="0068624A" w:rsidRPr="00491DB8" w:rsidRDefault="005F459C" w:rsidP="00491DB8">
      <w:pPr>
        <w:pStyle w:val="Heading1"/>
      </w:pPr>
      <w:bookmarkStart w:id="45" w:name="h.2e00dmng88a8" w:colFirst="0" w:colLast="0"/>
      <w:bookmarkStart w:id="46" w:name="_Toc404325935"/>
      <w:bookmarkStart w:id="47" w:name="_Toc404330846"/>
      <w:bookmarkEnd w:id="45"/>
      <w:r>
        <w:t>TEST DELIVERABLES</w:t>
      </w:r>
      <w:bookmarkEnd w:id="46"/>
      <w:bookmarkEnd w:id="47"/>
    </w:p>
    <w:p w:rsidR="00D0417B" w:rsidRPr="00D0417B" w:rsidRDefault="00D0417B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Performance Plan</w:t>
      </w:r>
    </w:p>
    <w:p w:rsidR="00D0417B" w:rsidRPr="00D0417B" w:rsidRDefault="00D0417B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Perfo</w:t>
      </w:r>
      <w:r w:rsidR="00491DB8">
        <w:rPr>
          <w:rFonts w:ascii="Calibri" w:hAnsi="Calibri" w:cs="Calibri"/>
          <w:color w:val="auto"/>
          <w:sz w:val="28"/>
          <w:szCs w:val="28"/>
        </w:rPr>
        <w:t>rmance tests and load scenarios</w:t>
      </w:r>
    </w:p>
    <w:p w:rsidR="00D0417B" w:rsidRPr="00D0417B" w:rsidRDefault="00491DB8" w:rsidP="00D0417B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color w:val="auto"/>
          <w:sz w:val="28"/>
          <w:szCs w:val="28"/>
        </w:rPr>
        <w:t xml:space="preserve">Initial </w:t>
      </w:r>
      <w:r w:rsidR="00605798">
        <w:rPr>
          <w:rFonts w:ascii="Calibri" w:hAnsi="Calibri" w:cs="Calibri"/>
          <w:color w:val="auto"/>
          <w:sz w:val="28"/>
          <w:szCs w:val="28"/>
        </w:rPr>
        <w:t>baseline</w:t>
      </w:r>
      <w:r>
        <w:rPr>
          <w:rFonts w:ascii="Calibri" w:hAnsi="Calibri" w:cs="Calibri"/>
          <w:color w:val="auto"/>
          <w:sz w:val="28"/>
          <w:szCs w:val="28"/>
        </w:rPr>
        <w:t xml:space="preserve"> test</w:t>
      </w:r>
    </w:p>
    <w:p w:rsidR="00DC4535" w:rsidRPr="00D0417B" w:rsidRDefault="00D0417B" w:rsidP="005211B1">
      <w:pPr>
        <w:pStyle w:val="Normal1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D0417B">
        <w:rPr>
          <w:rFonts w:ascii="Calibri" w:hAnsi="Calibri" w:cs="Calibri"/>
          <w:color w:val="auto"/>
          <w:sz w:val="28"/>
          <w:szCs w:val="28"/>
        </w:rPr>
        <w:t>Test reports</w:t>
      </w:r>
      <w:bookmarkStart w:id="48" w:name="h.gitto57o9daf" w:colFirst="0" w:colLast="0"/>
      <w:bookmarkStart w:id="49" w:name="h.gxerydu3ktkc" w:colFirst="0" w:colLast="0"/>
      <w:bookmarkEnd w:id="48"/>
      <w:bookmarkEnd w:id="49"/>
    </w:p>
    <w:sectPr w:rsidR="00DC4535" w:rsidRPr="00D0417B" w:rsidSect="00B5529C">
      <w:headerReference w:type="default" r:id="rId9"/>
      <w:footerReference w:type="default" r:id="rId10"/>
      <w:pgSz w:w="12240" w:h="15840" w:code="9"/>
      <w:pgMar w:top="850" w:right="1080" w:bottom="1170" w:left="850" w:header="85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02B" w:rsidRDefault="002A202B">
      <w:r>
        <w:separator/>
      </w:r>
    </w:p>
  </w:endnote>
  <w:endnote w:type="continuationSeparator" w:id="0">
    <w:p w:rsidR="002A202B" w:rsidRDefault="002A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0418D1" w:rsidRPr="003F7637" w:rsidRDefault="000418D1" w:rsidP="00084F57">
    <w:pPr>
      <w:spacing w:before="0" w:after="0"/>
      <w:rPr>
        <w:rFonts w:ascii="Arial" w:hAnsi="Arial" w:cs="Arial"/>
        <w:i/>
        <w:sz w:val="6"/>
        <w:szCs w:val="6"/>
      </w:rPr>
    </w:pPr>
  </w:p>
  <w:tbl>
    <w:tblPr>
      <w:tblW w:w="1033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9"/>
      <w:gridCol w:w="3588"/>
      <w:gridCol w:w="3589"/>
    </w:tblGrid>
    <w:tr w:rsidR="000418D1" w:rsidRPr="003F7637" w:rsidTr="00550FEC">
      <w:trPr>
        <w:trHeight w:val="76"/>
      </w:trPr>
      <w:tc>
        <w:tcPr>
          <w:tcW w:w="10336" w:type="dxa"/>
          <w:gridSpan w:val="3"/>
          <w:shd w:val="clear" w:color="auto" w:fill="CCFF00"/>
          <w:vAlign w:val="center"/>
        </w:tcPr>
        <w:p w:rsidR="000418D1" w:rsidRPr="003F7637" w:rsidRDefault="000418D1" w:rsidP="00A97129">
          <w:pPr>
            <w:pStyle w:val="Header"/>
            <w:rPr>
              <w:rFonts w:ascii="Arial" w:hAnsi="Arial" w:cs="Arial"/>
              <w:i/>
              <w:sz w:val="8"/>
              <w:szCs w:val="8"/>
            </w:rPr>
          </w:pPr>
        </w:p>
      </w:tc>
    </w:tr>
    <w:tr w:rsidR="000418D1" w:rsidRPr="003F7637" w:rsidTr="00550FEC">
      <w:trPr>
        <w:trHeight w:val="71"/>
      </w:trPr>
      <w:tc>
        <w:tcPr>
          <w:tcW w:w="3159" w:type="dxa"/>
          <w:vAlign w:val="center"/>
        </w:tcPr>
        <w:p w:rsidR="000418D1" w:rsidRPr="003F7637" w:rsidRDefault="000418D1" w:rsidP="00A71692">
          <w:pPr>
            <w:pStyle w:val="Footer"/>
            <w:spacing w:before="60"/>
            <w:jc w:val="left"/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</w:pPr>
          <w:r w:rsidRPr="003F7637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t xml:space="preserve">Version </w:t>
          </w:r>
          <w:r w:rsidR="00943CF4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begin"/>
          </w:r>
          <w:r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instrText xml:space="preserve"> =Version \# "0.0" </w:instrText>
          </w:r>
          <w:r w:rsidR="00943CF4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separate"/>
          </w:r>
          <w:r w:rsidR="006444E4">
            <w:rPr>
              <w:rFonts w:ascii="Arial" w:eastAsia="Malgun Gothic" w:hAnsi="Arial" w:cs="Arial"/>
              <w:i/>
              <w:noProof/>
              <w:sz w:val="18"/>
              <w:szCs w:val="18"/>
              <w:lang w:eastAsia="ko-KR"/>
            </w:rPr>
            <w:t>2.0</w:t>
          </w:r>
          <w:r w:rsidR="00943CF4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8" w:type="dxa"/>
          <w:vAlign w:val="center"/>
        </w:tcPr>
        <w:p w:rsidR="000418D1" w:rsidRPr="003F7637" w:rsidRDefault="000418D1" w:rsidP="00084F57">
          <w:pPr>
            <w:pStyle w:val="Footer"/>
            <w:spacing w:before="60"/>
            <w:rPr>
              <w:rFonts w:ascii="Arial" w:hAnsi="Arial" w:cs="Arial"/>
              <w:sz w:val="18"/>
              <w:szCs w:val="18"/>
            </w:rPr>
          </w:pPr>
          <w:r w:rsidRPr="003F7637">
            <w:sym w:font="Symbol" w:char="F0D3"/>
          </w:r>
          <w:r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t xml:space="preserve">Telerik Software Academy, </w:t>
          </w:r>
          <w:r w:rsidR="00943CF4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begin"/>
          </w:r>
          <w:r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instrText xml:space="preserve"> SAVEDATE  \@ "yyyy" </w:instrText>
          </w:r>
          <w:r w:rsidR="00943CF4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separate"/>
          </w:r>
          <w:r w:rsidR="006444E4">
            <w:rPr>
              <w:rFonts w:ascii="Arial" w:eastAsia="Malgun Gothic" w:hAnsi="Arial" w:cs="Arial"/>
              <w:b/>
              <w:i/>
              <w:noProof/>
              <w:sz w:val="18"/>
              <w:szCs w:val="18"/>
              <w:lang w:eastAsia="ko-KR"/>
            </w:rPr>
            <w:t>2014</w:t>
          </w:r>
          <w:r w:rsidR="00943CF4" w:rsidRPr="00197CC3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9" w:type="dxa"/>
          <w:vAlign w:val="center"/>
        </w:tcPr>
        <w:p w:rsidR="000418D1" w:rsidRPr="003F7637" w:rsidRDefault="000418D1" w:rsidP="00550FEC">
          <w:pPr>
            <w:pStyle w:val="Footer"/>
            <w:spacing w:before="60"/>
            <w:ind w:right="81"/>
            <w:jc w:val="right"/>
            <w:rPr>
              <w:rFonts w:ascii="Arial" w:hAnsi="Arial" w:cs="Arial"/>
              <w:b/>
              <w:i/>
              <w:noProof/>
              <w:sz w:val="18"/>
              <w:szCs w:val="18"/>
            </w:rPr>
          </w:pPr>
          <w:r w:rsidRPr="003F7637">
            <w:rPr>
              <w:rFonts w:ascii="Arial" w:hAnsi="Arial" w:cs="Arial"/>
              <w:i/>
              <w:sz w:val="18"/>
              <w:szCs w:val="18"/>
            </w:rPr>
            <w:t xml:space="preserve">Page </w: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PAGE </w:instrTex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6444E4">
            <w:rPr>
              <w:rFonts w:ascii="Arial" w:hAnsi="Arial" w:cs="Arial"/>
              <w:i/>
              <w:noProof/>
              <w:sz w:val="18"/>
              <w:szCs w:val="18"/>
            </w:rPr>
            <w:t>7</w: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  <w:r w:rsidRPr="003F7637">
            <w:rPr>
              <w:rFonts w:ascii="Arial" w:hAnsi="Arial" w:cs="Arial"/>
              <w:i/>
              <w:sz w:val="18"/>
              <w:szCs w:val="18"/>
            </w:rPr>
            <w:t xml:space="preserve"> of </w: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NUMPAGES </w:instrTex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6444E4">
            <w:rPr>
              <w:rFonts w:ascii="Arial" w:hAnsi="Arial" w:cs="Arial"/>
              <w:i/>
              <w:noProof/>
              <w:sz w:val="18"/>
              <w:szCs w:val="18"/>
            </w:rPr>
            <w:t>9</w:t>
          </w:r>
          <w:r w:rsidR="00943CF4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</w:p>
      </w:tc>
    </w:tr>
  </w:tbl>
  <w:p w:rsidR="000418D1" w:rsidRPr="003F7637" w:rsidRDefault="000418D1" w:rsidP="000E532F">
    <w:pPr>
      <w:pStyle w:val="Footer"/>
      <w:jc w:val="left"/>
      <w:rPr>
        <w:rFonts w:ascii="Arial" w:hAnsi="Arial" w:cs="Arial"/>
        <w:i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02B" w:rsidRDefault="002A202B">
      <w:r>
        <w:separator/>
      </w:r>
    </w:p>
  </w:footnote>
  <w:footnote w:type="continuationSeparator" w:id="0">
    <w:p w:rsidR="002A202B" w:rsidRDefault="002A2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1" w:type="dxa"/>
      <w:tblInd w:w="18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0"/>
      <w:gridCol w:w="21"/>
    </w:tblGrid>
    <w:tr w:rsidR="000418D1" w:rsidRPr="0017625F" w:rsidTr="001C6770">
      <w:trPr>
        <w:trHeight w:val="700"/>
      </w:trPr>
      <w:tc>
        <w:tcPr>
          <w:tcW w:w="10170" w:type="dxa"/>
        </w:tcPr>
        <w:p w:rsidR="000418D1" w:rsidRPr="0017625F" w:rsidRDefault="000418D1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6424612" cy="398523"/>
                <wp:effectExtent l="19050" t="0" r="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4612" cy="398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</w:tcPr>
        <w:p w:rsidR="000418D1" w:rsidRPr="008758B8" w:rsidRDefault="000418D1" w:rsidP="00D874E2">
          <w:pPr>
            <w:pStyle w:val="Header"/>
            <w:spacing w:line="240" w:lineRule="exact"/>
          </w:pPr>
        </w:p>
      </w:tc>
    </w:tr>
    <w:tr w:rsidR="000418D1" w:rsidRPr="0017625F" w:rsidTr="001C6770">
      <w:trPr>
        <w:trHeight w:val="63"/>
      </w:trPr>
      <w:tc>
        <w:tcPr>
          <w:tcW w:w="10191" w:type="dxa"/>
          <w:gridSpan w:val="2"/>
          <w:shd w:val="clear" w:color="auto" w:fill="CCFF00"/>
        </w:tcPr>
        <w:p w:rsidR="000418D1" w:rsidRPr="0017625F" w:rsidRDefault="000418D1" w:rsidP="001C6770">
          <w:pPr>
            <w:pStyle w:val="Header"/>
            <w:rPr>
              <w:sz w:val="8"/>
              <w:szCs w:val="8"/>
            </w:rPr>
          </w:pPr>
        </w:p>
      </w:tc>
    </w:tr>
  </w:tbl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Default="000418D1">
    <w:pPr>
      <w:pStyle w:val="Header"/>
      <w:rPr>
        <w:sz w:val="6"/>
        <w:szCs w:val="6"/>
      </w:rPr>
    </w:pPr>
  </w:p>
  <w:p w:rsidR="000418D1" w:rsidRPr="000E532F" w:rsidRDefault="000418D1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1B10"/>
    <w:multiLevelType w:val="hybridMultilevel"/>
    <w:tmpl w:val="E6DE76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861817"/>
    <w:multiLevelType w:val="multilevel"/>
    <w:tmpl w:val="7D1E47DA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22508"/>
    <w:multiLevelType w:val="hybridMultilevel"/>
    <w:tmpl w:val="566276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CC2D36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D4F28"/>
    <w:multiLevelType w:val="hybridMultilevel"/>
    <w:tmpl w:val="E7265D7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555B1B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5">
    <w:nsid w:val="1F802C72"/>
    <w:multiLevelType w:val="multilevel"/>
    <w:tmpl w:val="B338E11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6">
    <w:nsid w:val="20D12C81"/>
    <w:multiLevelType w:val="hybridMultilevel"/>
    <w:tmpl w:val="0FE2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456D0"/>
    <w:multiLevelType w:val="multilevel"/>
    <w:tmpl w:val="4DD2D7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40B932A3"/>
    <w:multiLevelType w:val="hybridMultilevel"/>
    <w:tmpl w:val="B2760F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CC2D36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3361E"/>
    <w:multiLevelType w:val="hybridMultilevel"/>
    <w:tmpl w:val="BBBA6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CE5AB0"/>
    <w:multiLevelType w:val="hybridMultilevel"/>
    <w:tmpl w:val="D36A23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D9E6A5E"/>
    <w:multiLevelType w:val="hybridMultilevel"/>
    <w:tmpl w:val="EA1E4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8870CE"/>
    <w:multiLevelType w:val="hybridMultilevel"/>
    <w:tmpl w:val="FE083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C064A4"/>
    <w:multiLevelType w:val="hybridMultilevel"/>
    <w:tmpl w:val="88A0F8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A03316"/>
    <w:multiLevelType w:val="multilevel"/>
    <w:tmpl w:val="56627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D412C"/>
    <w:multiLevelType w:val="hybridMultilevel"/>
    <w:tmpl w:val="D5CA24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AD30B0"/>
    <w:multiLevelType w:val="hybridMultilevel"/>
    <w:tmpl w:val="2410E4A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C53B7B"/>
    <w:multiLevelType w:val="multilevel"/>
    <w:tmpl w:val="49D6FF46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2160"/>
      </w:pPr>
      <w:rPr>
        <w:rFonts w:hint="default"/>
      </w:rPr>
    </w:lvl>
  </w:abstractNum>
  <w:abstractNum w:abstractNumId="18">
    <w:nsid w:val="712C6440"/>
    <w:multiLevelType w:val="hybridMultilevel"/>
    <w:tmpl w:val="8AD22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547082"/>
    <w:multiLevelType w:val="hybridMultilevel"/>
    <w:tmpl w:val="F824211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CB6F27"/>
    <w:multiLevelType w:val="hybridMultilevel"/>
    <w:tmpl w:val="BF40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629DA"/>
    <w:multiLevelType w:val="hybridMultilevel"/>
    <w:tmpl w:val="A06015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17"/>
  </w:num>
  <w:num w:numId="12">
    <w:abstractNumId w:val="5"/>
  </w:num>
  <w:num w:numId="13">
    <w:abstractNumId w:val="4"/>
  </w:num>
  <w:num w:numId="14">
    <w:abstractNumId w:val="11"/>
  </w:num>
  <w:num w:numId="15">
    <w:abstractNumId w:val="16"/>
  </w:num>
  <w:num w:numId="16">
    <w:abstractNumId w:val="2"/>
  </w:num>
  <w:num w:numId="17">
    <w:abstractNumId w:val="8"/>
  </w:num>
  <w:num w:numId="18">
    <w:abstractNumId w:val="18"/>
  </w:num>
  <w:num w:numId="19">
    <w:abstractNumId w:val="14"/>
  </w:num>
  <w:num w:numId="20">
    <w:abstractNumId w:val="15"/>
  </w:num>
  <w:num w:numId="21">
    <w:abstractNumId w:val="21"/>
  </w:num>
  <w:num w:numId="22">
    <w:abstractNumId w:val="19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222F"/>
    <w:rsid w:val="000013DD"/>
    <w:rsid w:val="0000179B"/>
    <w:rsid w:val="00004E5A"/>
    <w:rsid w:val="00005BAE"/>
    <w:rsid w:val="00010247"/>
    <w:rsid w:val="00012175"/>
    <w:rsid w:val="00012826"/>
    <w:rsid w:val="00024338"/>
    <w:rsid w:val="00027702"/>
    <w:rsid w:val="00030D1A"/>
    <w:rsid w:val="00031BE2"/>
    <w:rsid w:val="0003300B"/>
    <w:rsid w:val="0003314B"/>
    <w:rsid w:val="00033EFC"/>
    <w:rsid w:val="00034946"/>
    <w:rsid w:val="00035F1B"/>
    <w:rsid w:val="0003710C"/>
    <w:rsid w:val="000418D1"/>
    <w:rsid w:val="00043235"/>
    <w:rsid w:val="000433DE"/>
    <w:rsid w:val="000501E8"/>
    <w:rsid w:val="00051A01"/>
    <w:rsid w:val="00051A0F"/>
    <w:rsid w:val="00051ABB"/>
    <w:rsid w:val="00057FE9"/>
    <w:rsid w:val="00063ABA"/>
    <w:rsid w:val="00070960"/>
    <w:rsid w:val="000733CB"/>
    <w:rsid w:val="000740B9"/>
    <w:rsid w:val="0008344B"/>
    <w:rsid w:val="00084F57"/>
    <w:rsid w:val="000921AD"/>
    <w:rsid w:val="000943BF"/>
    <w:rsid w:val="000954BE"/>
    <w:rsid w:val="000A599A"/>
    <w:rsid w:val="000B6EB7"/>
    <w:rsid w:val="000C2C45"/>
    <w:rsid w:val="000C300D"/>
    <w:rsid w:val="000D1697"/>
    <w:rsid w:val="000D1B7A"/>
    <w:rsid w:val="000D5A79"/>
    <w:rsid w:val="000E0B5E"/>
    <w:rsid w:val="000E115B"/>
    <w:rsid w:val="000E197A"/>
    <w:rsid w:val="000E1B53"/>
    <w:rsid w:val="000E494F"/>
    <w:rsid w:val="000E532F"/>
    <w:rsid w:val="000E60ED"/>
    <w:rsid w:val="000E6EA7"/>
    <w:rsid w:val="000F709F"/>
    <w:rsid w:val="00101E03"/>
    <w:rsid w:val="001047C0"/>
    <w:rsid w:val="001067E8"/>
    <w:rsid w:val="001139CF"/>
    <w:rsid w:val="0011521F"/>
    <w:rsid w:val="00120021"/>
    <w:rsid w:val="00120F6F"/>
    <w:rsid w:val="00122B54"/>
    <w:rsid w:val="001248BE"/>
    <w:rsid w:val="00127768"/>
    <w:rsid w:val="0013029F"/>
    <w:rsid w:val="00134C58"/>
    <w:rsid w:val="0013646A"/>
    <w:rsid w:val="001424B1"/>
    <w:rsid w:val="00143462"/>
    <w:rsid w:val="0014677B"/>
    <w:rsid w:val="001510E9"/>
    <w:rsid w:val="001531DE"/>
    <w:rsid w:val="00155EC9"/>
    <w:rsid w:val="0015630B"/>
    <w:rsid w:val="001632F1"/>
    <w:rsid w:val="00164293"/>
    <w:rsid w:val="00173782"/>
    <w:rsid w:val="00173EDA"/>
    <w:rsid w:val="0017625F"/>
    <w:rsid w:val="00182A6B"/>
    <w:rsid w:val="001842A5"/>
    <w:rsid w:val="00190FDA"/>
    <w:rsid w:val="00190FE5"/>
    <w:rsid w:val="00191361"/>
    <w:rsid w:val="00193E4B"/>
    <w:rsid w:val="001944AF"/>
    <w:rsid w:val="0019548B"/>
    <w:rsid w:val="001957A4"/>
    <w:rsid w:val="00195962"/>
    <w:rsid w:val="00196928"/>
    <w:rsid w:val="001975B3"/>
    <w:rsid w:val="001976E7"/>
    <w:rsid w:val="00197CC3"/>
    <w:rsid w:val="00197D08"/>
    <w:rsid w:val="001A63CA"/>
    <w:rsid w:val="001B00CA"/>
    <w:rsid w:val="001B02D5"/>
    <w:rsid w:val="001B0EE5"/>
    <w:rsid w:val="001B367F"/>
    <w:rsid w:val="001B42C2"/>
    <w:rsid w:val="001B5B46"/>
    <w:rsid w:val="001C4FD3"/>
    <w:rsid w:val="001C6770"/>
    <w:rsid w:val="001C6B8B"/>
    <w:rsid w:val="001C6F06"/>
    <w:rsid w:val="001C78B9"/>
    <w:rsid w:val="001D17B1"/>
    <w:rsid w:val="001D1EA7"/>
    <w:rsid w:val="001D5790"/>
    <w:rsid w:val="001D6BF2"/>
    <w:rsid w:val="001E0113"/>
    <w:rsid w:val="001E177B"/>
    <w:rsid w:val="001E1F24"/>
    <w:rsid w:val="001E647A"/>
    <w:rsid w:val="001F09D2"/>
    <w:rsid w:val="00213EAA"/>
    <w:rsid w:val="002162C2"/>
    <w:rsid w:val="0022155A"/>
    <w:rsid w:val="00222651"/>
    <w:rsid w:val="002256CC"/>
    <w:rsid w:val="00233E38"/>
    <w:rsid w:val="00234452"/>
    <w:rsid w:val="002363C0"/>
    <w:rsid w:val="002431C7"/>
    <w:rsid w:val="00244E07"/>
    <w:rsid w:val="0024786B"/>
    <w:rsid w:val="0025114C"/>
    <w:rsid w:val="00252340"/>
    <w:rsid w:val="00254E83"/>
    <w:rsid w:val="002570EF"/>
    <w:rsid w:val="00257B93"/>
    <w:rsid w:val="00260605"/>
    <w:rsid w:val="00261E5D"/>
    <w:rsid w:val="00261FA5"/>
    <w:rsid w:val="00262C24"/>
    <w:rsid w:val="00263D19"/>
    <w:rsid w:val="0026460A"/>
    <w:rsid w:val="00270D21"/>
    <w:rsid w:val="00270DD5"/>
    <w:rsid w:val="0027273B"/>
    <w:rsid w:val="002730AA"/>
    <w:rsid w:val="002737AF"/>
    <w:rsid w:val="00275073"/>
    <w:rsid w:val="00280B2F"/>
    <w:rsid w:val="002818B4"/>
    <w:rsid w:val="00281FAA"/>
    <w:rsid w:val="00282344"/>
    <w:rsid w:val="002826E2"/>
    <w:rsid w:val="002868AD"/>
    <w:rsid w:val="00286DDB"/>
    <w:rsid w:val="00287DBE"/>
    <w:rsid w:val="00290A5B"/>
    <w:rsid w:val="00291B19"/>
    <w:rsid w:val="002926B8"/>
    <w:rsid w:val="002936EA"/>
    <w:rsid w:val="002947E2"/>
    <w:rsid w:val="002971B5"/>
    <w:rsid w:val="002A04B2"/>
    <w:rsid w:val="002A0E84"/>
    <w:rsid w:val="002A1EE0"/>
    <w:rsid w:val="002A202B"/>
    <w:rsid w:val="002A5DF9"/>
    <w:rsid w:val="002A5F87"/>
    <w:rsid w:val="002A6C6F"/>
    <w:rsid w:val="002B35DD"/>
    <w:rsid w:val="002B3A8F"/>
    <w:rsid w:val="002B65F1"/>
    <w:rsid w:val="002B6B03"/>
    <w:rsid w:val="002C1485"/>
    <w:rsid w:val="002C2469"/>
    <w:rsid w:val="002C6AC0"/>
    <w:rsid w:val="002D3733"/>
    <w:rsid w:val="002D625A"/>
    <w:rsid w:val="002D7A30"/>
    <w:rsid w:val="002E0084"/>
    <w:rsid w:val="002E39AA"/>
    <w:rsid w:val="002E4EC4"/>
    <w:rsid w:val="002F27CA"/>
    <w:rsid w:val="002F2EA1"/>
    <w:rsid w:val="002F3E90"/>
    <w:rsid w:val="002F4EE1"/>
    <w:rsid w:val="002F7871"/>
    <w:rsid w:val="00300F57"/>
    <w:rsid w:val="00301631"/>
    <w:rsid w:val="00301A5C"/>
    <w:rsid w:val="00302CDC"/>
    <w:rsid w:val="00304206"/>
    <w:rsid w:val="00307489"/>
    <w:rsid w:val="00315030"/>
    <w:rsid w:val="0032182D"/>
    <w:rsid w:val="00323CDC"/>
    <w:rsid w:val="00324AE4"/>
    <w:rsid w:val="003341A0"/>
    <w:rsid w:val="003349A0"/>
    <w:rsid w:val="0033734B"/>
    <w:rsid w:val="003376A7"/>
    <w:rsid w:val="00340AB6"/>
    <w:rsid w:val="00340BB7"/>
    <w:rsid w:val="00341030"/>
    <w:rsid w:val="00342548"/>
    <w:rsid w:val="00346BC7"/>
    <w:rsid w:val="00353E4D"/>
    <w:rsid w:val="00354D82"/>
    <w:rsid w:val="003606FD"/>
    <w:rsid w:val="00360B4D"/>
    <w:rsid w:val="00361CF6"/>
    <w:rsid w:val="003625C6"/>
    <w:rsid w:val="00363989"/>
    <w:rsid w:val="003714CB"/>
    <w:rsid w:val="0037578D"/>
    <w:rsid w:val="00380B60"/>
    <w:rsid w:val="0038300D"/>
    <w:rsid w:val="00386E71"/>
    <w:rsid w:val="00392E78"/>
    <w:rsid w:val="003A0442"/>
    <w:rsid w:val="003A0639"/>
    <w:rsid w:val="003A24B4"/>
    <w:rsid w:val="003A48BF"/>
    <w:rsid w:val="003A4BA8"/>
    <w:rsid w:val="003A5308"/>
    <w:rsid w:val="003B09B8"/>
    <w:rsid w:val="003B0BA0"/>
    <w:rsid w:val="003B0ECF"/>
    <w:rsid w:val="003B312B"/>
    <w:rsid w:val="003B4FF1"/>
    <w:rsid w:val="003B7F99"/>
    <w:rsid w:val="003C22F9"/>
    <w:rsid w:val="003C355F"/>
    <w:rsid w:val="003C6947"/>
    <w:rsid w:val="003C71A6"/>
    <w:rsid w:val="003D1A7D"/>
    <w:rsid w:val="003D2B08"/>
    <w:rsid w:val="003D7068"/>
    <w:rsid w:val="003E0ECC"/>
    <w:rsid w:val="003E238C"/>
    <w:rsid w:val="003E5916"/>
    <w:rsid w:val="003F0025"/>
    <w:rsid w:val="003F1356"/>
    <w:rsid w:val="003F3A33"/>
    <w:rsid w:val="003F7637"/>
    <w:rsid w:val="00404189"/>
    <w:rsid w:val="00412A76"/>
    <w:rsid w:val="00414364"/>
    <w:rsid w:val="00416D86"/>
    <w:rsid w:val="00420541"/>
    <w:rsid w:val="00420E41"/>
    <w:rsid w:val="004210F6"/>
    <w:rsid w:val="00423FD5"/>
    <w:rsid w:val="004254EE"/>
    <w:rsid w:val="00431F93"/>
    <w:rsid w:val="00433732"/>
    <w:rsid w:val="00433A1E"/>
    <w:rsid w:val="004355BF"/>
    <w:rsid w:val="00441071"/>
    <w:rsid w:val="00441636"/>
    <w:rsid w:val="00444D9E"/>
    <w:rsid w:val="004452F2"/>
    <w:rsid w:val="0044609F"/>
    <w:rsid w:val="00446410"/>
    <w:rsid w:val="00453CA4"/>
    <w:rsid w:val="004569AA"/>
    <w:rsid w:val="00460E19"/>
    <w:rsid w:val="0046113A"/>
    <w:rsid w:val="004616E5"/>
    <w:rsid w:val="00461717"/>
    <w:rsid w:val="00464414"/>
    <w:rsid w:val="00466846"/>
    <w:rsid w:val="00467E8E"/>
    <w:rsid w:val="00471AA9"/>
    <w:rsid w:val="004724A5"/>
    <w:rsid w:val="00472FC4"/>
    <w:rsid w:val="00476314"/>
    <w:rsid w:val="004766ED"/>
    <w:rsid w:val="00476AD1"/>
    <w:rsid w:val="00482A9B"/>
    <w:rsid w:val="00485FE8"/>
    <w:rsid w:val="004900D2"/>
    <w:rsid w:val="00491DB8"/>
    <w:rsid w:val="00496CA8"/>
    <w:rsid w:val="004A6012"/>
    <w:rsid w:val="004A616E"/>
    <w:rsid w:val="004B0DBE"/>
    <w:rsid w:val="004B3132"/>
    <w:rsid w:val="004B4E27"/>
    <w:rsid w:val="004B4EBC"/>
    <w:rsid w:val="004B69CA"/>
    <w:rsid w:val="004C007D"/>
    <w:rsid w:val="004C0C23"/>
    <w:rsid w:val="004C1833"/>
    <w:rsid w:val="004C5ADC"/>
    <w:rsid w:val="004D0809"/>
    <w:rsid w:val="004D51BA"/>
    <w:rsid w:val="004D7BAC"/>
    <w:rsid w:val="004E19BB"/>
    <w:rsid w:val="004E665D"/>
    <w:rsid w:val="004E6EF0"/>
    <w:rsid w:val="004F473F"/>
    <w:rsid w:val="004F7ECF"/>
    <w:rsid w:val="00501D5D"/>
    <w:rsid w:val="00502A78"/>
    <w:rsid w:val="005047E4"/>
    <w:rsid w:val="00505A90"/>
    <w:rsid w:val="00507C61"/>
    <w:rsid w:val="0051316B"/>
    <w:rsid w:val="00513183"/>
    <w:rsid w:val="00514368"/>
    <w:rsid w:val="005211B1"/>
    <w:rsid w:val="00522070"/>
    <w:rsid w:val="00535770"/>
    <w:rsid w:val="0053698C"/>
    <w:rsid w:val="00536E60"/>
    <w:rsid w:val="00541958"/>
    <w:rsid w:val="00543A37"/>
    <w:rsid w:val="00544964"/>
    <w:rsid w:val="00550FEC"/>
    <w:rsid w:val="00553AB4"/>
    <w:rsid w:val="00554CD4"/>
    <w:rsid w:val="00556584"/>
    <w:rsid w:val="005578D0"/>
    <w:rsid w:val="00560FD3"/>
    <w:rsid w:val="00563690"/>
    <w:rsid w:val="005655B1"/>
    <w:rsid w:val="005668A0"/>
    <w:rsid w:val="00571182"/>
    <w:rsid w:val="00571B72"/>
    <w:rsid w:val="00577F46"/>
    <w:rsid w:val="00581484"/>
    <w:rsid w:val="005822D7"/>
    <w:rsid w:val="00582B7E"/>
    <w:rsid w:val="00584B85"/>
    <w:rsid w:val="00586396"/>
    <w:rsid w:val="005907FF"/>
    <w:rsid w:val="00591738"/>
    <w:rsid w:val="0059219E"/>
    <w:rsid w:val="005929CD"/>
    <w:rsid w:val="005948C2"/>
    <w:rsid w:val="005A5EF1"/>
    <w:rsid w:val="005A61B6"/>
    <w:rsid w:val="005B0D5C"/>
    <w:rsid w:val="005B5490"/>
    <w:rsid w:val="005B5E81"/>
    <w:rsid w:val="005B7ADC"/>
    <w:rsid w:val="005C1983"/>
    <w:rsid w:val="005C1CEC"/>
    <w:rsid w:val="005D160F"/>
    <w:rsid w:val="005D3F6F"/>
    <w:rsid w:val="005D52F9"/>
    <w:rsid w:val="005D5C63"/>
    <w:rsid w:val="005D602D"/>
    <w:rsid w:val="005D6464"/>
    <w:rsid w:val="005E59FC"/>
    <w:rsid w:val="005E61B0"/>
    <w:rsid w:val="005F099D"/>
    <w:rsid w:val="005F09AC"/>
    <w:rsid w:val="005F15C5"/>
    <w:rsid w:val="005F1E66"/>
    <w:rsid w:val="005F4486"/>
    <w:rsid w:val="005F459C"/>
    <w:rsid w:val="006001FA"/>
    <w:rsid w:val="006029FA"/>
    <w:rsid w:val="00604540"/>
    <w:rsid w:val="00604FCA"/>
    <w:rsid w:val="00604FEB"/>
    <w:rsid w:val="00605798"/>
    <w:rsid w:val="006057D9"/>
    <w:rsid w:val="00605BD1"/>
    <w:rsid w:val="00610A1F"/>
    <w:rsid w:val="0061142D"/>
    <w:rsid w:val="006130DF"/>
    <w:rsid w:val="006136AF"/>
    <w:rsid w:val="0061583E"/>
    <w:rsid w:val="00617DBF"/>
    <w:rsid w:val="00625CDF"/>
    <w:rsid w:val="00631594"/>
    <w:rsid w:val="006320C6"/>
    <w:rsid w:val="00634698"/>
    <w:rsid w:val="00636D60"/>
    <w:rsid w:val="00641D55"/>
    <w:rsid w:val="0064248B"/>
    <w:rsid w:val="0064293F"/>
    <w:rsid w:val="006444E4"/>
    <w:rsid w:val="006459F2"/>
    <w:rsid w:val="006471DC"/>
    <w:rsid w:val="00647AF5"/>
    <w:rsid w:val="00650EDB"/>
    <w:rsid w:val="00652454"/>
    <w:rsid w:val="006525F2"/>
    <w:rsid w:val="00652AD5"/>
    <w:rsid w:val="00660EC8"/>
    <w:rsid w:val="00663699"/>
    <w:rsid w:val="006645AD"/>
    <w:rsid w:val="00664CBC"/>
    <w:rsid w:val="00665083"/>
    <w:rsid w:val="0066625F"/>
    <w:rsid w:val="00672812"/>
    <w:rsid w:val="00676070"/>
    <w:rsid w:val="0068624A"/>
    <w:rsid w:val="00686F82"/>
    <w:rsid w:val="00687A1E"/>
    <w:rsid w:val="006957CB"/>
    <w:rsid w:val="00697687"/>
    <w:rsid w:val="006A570B"/>
    <w:rsid w:val="006A6271"/>
    <w:rsid w:val="006A74A5"/>
    <w:rsid w:val="006A7F57"/>
    <w:rsid w:val="006B01AC"/>
    <w:rsid w:val="006B065D"/>
    <w:rsid w:val="006B13C8"/>
    <w:rsid w:val="006B2AAC"/>
    <w:rsid w:val="006B378D"/>
    <w:rsid w:val="006C1A3A"/>
    <w:rsid w:val="006C2905"/>
    <w:rsid w:val="006C4142"/>
    <w:rsid w:val="006C4D39"/>
    <w:rsid w:val="006C5CF4"/>
    <w:rsid w:val="006C7298"/>
    <w:rsid w:val="006C75C2"/>
    <w:rsid w:val="006C799E"/>
    <w:rsid w:val="006D04FB"/>
    <w:rsid w:val="006D0EED"/>
    <w:rsid w:val="006D5CA6"/>
    <w:rsid w:val="006E1AFB"/>
    <w:rsid w:val="006E6B38"/>
    <w:rsid w:val="006E7EE1"/>
    <w:rsid w:val="006F047B"/>
    <w:rsid w:val="006F5775"/>
    <w:rsid w:val="00706A0C"/>
    <w:rsid w:val="007079C8"/>
    <w:rsid w:val="00713C53"/>
    <w:rsid w:val="0071580A"/>
    <w:rsid w:val="00715E42"/>
    <w:rsid w:val="00721797"/>
    <w:rsid w:val="007231FB"/>
    <w:rsid w:val="007234CF"/>
    <w:rsid w:val="007248FF"/>
    <w:rsid w:val="007257A0"/>
    <w:rsid w:val="00727D2E"/>
    <w:rsid w:val="00732A30"/>
    <w:rsid w:val="0073318F"/>
    <w:rsid w:val="00733200"/>
    <w:rsid w:val="00735D7B"/>
    <w:rsid w:val="00741527"/>
    <w:rsid w:val="00741D9F"/>
    <w:rsid w:val="0074330A"/>
    <w:rsid w:val="00745BFD"/>
    <w:rsid w:val="00746302"/>
    <w:rsid w:val="00746AD6"/>
    <w:rsid w:val="00750E5D"/>
    <w:rsid w:val="00751BEF"/>
    <w:rsid w:val="00751F5D"/>
    <w:rsid w:val="00753A30"/>
    <w:rsid w:val="00754BFC"/>
    <w:rsid w:val="00755317"/>
    <w:rsid w:val="00756610"/>
    <w:rsid w:val="00760400"/>
    <w:rsid w:val="00760D64"/>
    <w:rsid w:val="00762465"/>
    <w:rsid w:val="00763847"/>
    <w:rsid w:val="00765B1E"/>
    <w:rsid w:val="00777A76"/>
    <w:rsid w:val="00780B17"/>
    <w:rsid w:val="00781100"/>
    <w:rsid w:val="00781E9F"/>
    <w:rsid w:val="00787F60"/>
    <w:rsid w:val="00790B8C"/>
    <w:rsid w:val="00792080"/>
    <w:rsid w:val="00792CC8"/>
    <w:rsid w:val="007945E7"/>
    <w:rsid w:val="007A4C1C"/>
    <w:rsid w:val="007A4E22"/>
    <w:rsid w:val="007A5892"/>
    <w:rsid w:val="007A7CB6"/>
    <w:rsid w:val="007B2F61"/>
    <w:rsid w:val="007B406F"/>
    <w:rsid w:val="007B7221"/>
    <w:rsid w:val="007B73E8"/>
    <w:rsid w:val="007C0026"/>
    <w:rsid w:val="007C23A2"/>
    <w:rsid w:val="007C2A0B"/>
    <w:rsid w:val="007C2C9E"/>
    <w:rsid w:val="007C4F57"/>
    <w:rsid w:val="007C7EFA"/>
    <w:rsid w:val="007D25D0"/>
    <w:rsid w:val="007D5E49"/>
    <w:rsid w:val="007D7773"/>
    <w:rsid w:val="007E3DB6"/>
    <w:rsid w:val="007E5188"/>
    <w:rsid w:val="007E682E"/>
    <w:rsid w:val="007E79C3"/>
    <w:rsid w:val="007F1E6E"/>
    <w:rsid w:val="007F4790"/>
    <w:rsid w:val="007F6565"/>
    <w:rsid w:val="00800BC7"/>
    <w:rsid w:val="00801895"/>
    <w:rsid w:val="008069D4"/>
    <w:rsid w:val="00810806"/>
    <w:rsid w:val="00811329"/>
    <w:rsid w:val="00812E48"/>
    <w:rsid w:val="00814EB1"/>
    <w:rsid w:val="00822482"/>
    <w:rsid w:val="00823DEE"/>
    <w:rsid w:val="00823EE4"/>
    <w:rsid w:val="008272B5"/>
    <w:rsid w:val="00827AA4"/>
    <w:rsid w:val="0083015F"/>
    <w:rsid w:val="00830918"/>
    <w:rsid w:val="00831C0D"/>
    <w:rsid w:val="008471B5"/>
    <w:rsid w:val="00847872"/>
    <w:rsid w:val="00852330"/>
    <w:rsid w:val="00854324"/>
    <w:rsid w:val="00855FFC"/>
    <w:rsid w:val="0086473A"/>
    <w:rsid w:val="00865AB8"/>
    <w:rsid w:val="00867CAD"/>
    <w:rsid w:val="0087049B"/>
    <w:rsid w:val="00873709"/>
    <w:rsid w:val="008758B8"/>
    <w:rsid w:val="00881A55"/>
    <w:rsid w:val="008843EE"/>
    <w:rsid w:val="00887AEA"/>
    <w:rsid w:val="00892780"/>
    <w:rsid w:val="00894711"/>
    <w:rsid w:val="00894876"/>
    <w:rsid w:val="008A285D"/>
    <w:rsid w:val="008B0AA5"/>
    <w:rsid w:val="008C0E1B"/>
    <w:rsid w:val="008C1B53"/>
    <w:rsid w:val="008C3CAD"/>
    <w:rsid w:val="008D2133"/>
    <w:rsid w:val="008D292C"/>
    <w:rsid w:val="008D3713"/>
    <w:rsid w:val="008D385E"/>
    <w:rsid w:val="008D388A"/>
    <w:rsid w:val="008D3BAF"/>
    <w:rsid w:val="008D4936"/>
    <w:rsid w:val="008D5082"/>
    <w:rsid w:val="008D5940"/>
    <w:rsid w:val="008D5EF8"/>
    <w:rsid w:val="008E61EC"/>
    <w:rsid w:val="008E6EF4"/>
    <w:rsid w:val="008F3854"/>
    <w:rsid w:val="008F66A6"/>
    <w:rsid w:val="008F7DA1"/>
    <w:rsid w:val="009015D3"/>
    <w:rsid w:val="00901679"/>
    <w:rsid w:val="00905503"/>
    <w:rsid w:val="009128CD"/>
    <w:rsid w:val="0091723A"/>
    <w:rsid w:val="009228C3"/>
    <w:rsid w:val="009247A7"/>
    <w:rsid w:val="00932872"/>
    <w:rsid w:val="00934089"/>
    <w:rsid w:val="00934E67"/>
    <w:rsid w:val="009370B8"/>
    <w:rsid w:val="00941EE5"/>
    <w:rsid w:val="0094202E"/>
    <w:rsid w:val="00943CF4"/>
    <w:rsid w:val="00947673"/>
    <w:rsid w:val="00953D54"/>
    <w:rsid w:val="0095490F"/>
    <w:rsid w:val="0095541C"/>
    <w:rsid w:val="009571DB"/>
    <w:rsid w:val="00957512"/>
    <w:rsid w:val="00963068"/>
    <w:rsid w:val="00970932"/>
    <w:rsid w:val="00970D7E"/>
    <w:rsid w:val="009743EC"/>
    <w:rsid w:val="00976969"/>
    <w:rsid w:val="00976DCA"/>
    <w:rsid w:val="00977449"/>
    <w:rsid w:val="00977B43"/>
    <w:rsid w:val="0098089F"/>
    <w:rsid w:val="009911AE"/>
    <w:rsid w:val="00991301"/>
    <w:rsid w:val="00994ADC"/>
    <w:rsid w:val="009A10C3"/>
    <w:rsid w:val="009A1966"/>
    <w:rsid w:val="009A4F13"/>
    <w:rsid w:val="009A534F"/>
    <w:rsid w:val="009A749C"/>
    <w:rsid w:val="009A7F23"/>
    <w:rsid w:val="009B0D70"/>
    <w:rsid w:val="009B3AAA"/>
    <w:rsid w:val="009B70ED"/>
    <w:rsid w:val="009C45A9"/>
    <w:rsid w:val="009C4A2B"/>
    <w:rsid w:val="009E0EAA"/>
    <w:rsid w:val="009E5CA1"/>
    <w:rsid w:val="009E717D"/>
    <w:rsid w:val="009F0E36"/>
    <w:rsid w:val="009F1774"/>
    <w:rsid w:val="009F17BE"/>
    <w:rsid w:val="009F55B3"/>
    <w:rsid w:val="00A0039A"/>
    <w:rsid w:val="00A01D3F"/>
    <w:rsid w:val="00A142AA"/>
    <w:rsid w:val="00A17FA8"/>
    <w:rsid w:val="00A25FFF"/>
    <w:rsid w:val="00A271AE"/>
    <w:rsid w:val="00A27BE3"/>
    <w:rsid w:val="00A362F7"/>
    <w:rsid w:val="00A43767"/>
    <w:rsid w:val="00A46EF7"/>
    <w:rsid w:val="00A4785C"/>
    <w:rsid w:val="00A50C73"/>
    <w:rsid w:val="00A612C5"/>
    <w:rsid w:val="00A62597"/>
    <w:rsid w:val="00A648C3"/>
    <w:rsid w:val="00A65D67"/>
    <w:rsid w:val="00A66D6C"/>
    <w:rsid w:val="00A66FA5"/>
    <w:rsid w:val="00A71692"/>
    <w:rsid w:val="00A74A55"/>
    <w:rsid w:val="00A77B97"/>
    <w:rsid w:val="00A81F3D"/>
    <w:rsid w:val="00A820AC"/>
    <w:rsid w:val="00A832A2"/>
    <w:rsid w:val="00A851B5"/>
    <w:rsid w:val="00A85672"/>
    <w:rsid w:val="00A8638D"/>
    <w:rsid w:val="00A87B47"/>
    <w:rsid w:val="00A87E66"/>
    <w:rsid w:val="00A905B8"/>
    <w:rsid w:val="00A9168F"/>
    <w:rsid w:val="00A95F94"/>
    <w:rsid w:val="00A9626F"/>
    <w:rsid w:val="00A97129"/>
    <w:rsid w:val="00AA25D9"/>
    <w:rsid w:val="00AA43EB"/>
    <w:rsid w:val="00AA7F76"/>
    <w:rsid w:val="00AB4606"/>
    <w:rsid w:val="00AB5B7F"/>
    <w:rsid w:val="00AC36B9"/>
    <w:rsid w:val="00AC73A6"/>
    <w:rsid w:val="00AC7895"/>
    <w:rsid w:val="00AD4173"/>
    <w:rsid w:val="00AE0B51"/>
    <w:rsid w:val="00AE39B8"/>
    <w:rsid w:val="00AE46E6"/>
    <w:rsid w:val="00AE66E1"/>
    <w:rsid w:val="00AF256E"/>
    <w:rsid w:val="00B05335"/>
    <w:rsid w:val="00B05F43"/>
    <w:rsid w:val="00B12129"/>
    <w:rsid w:val="00B13659"/>
    <w:rsid w:val="00B205EC"/>
    <w:rsid w:val="00B21BD9"/>
    <w:rsid w:val="00B222C7"/>
    <w:rsid w:val="00B22CEE"/>
    <w:rsid w:val="00B23136"/>
    <w:rsid w:val="00B3017F"/>
    <w:rsid w:val="00B3111C"/>
    <w:rsid w:val="00B31D6D"/>
    <w:rsid w:val="00B33AB9"/>
    <w:rsid w:val="00B370B5"/>
    <w:rsid w:val="00B37D40"/>
    <w:rsid w:val="00B409DD"/>
    <w:rsid w:val="00B40A1E"/>
    <w:rsid w:val="00B42CD8"/>
    <w:rsid w:val="00B43A16"/>
    <w:rsid w:val="00B46AA4"/>
    <w:rsid w:val="00B47F9A"/>
    <w:rsid w:val="00B5529C"/>
    <w:rsid w:val="00B6082A"/>
    <w:rsid w:val="00B61C72"/>
    <w:rsid w:val="00B62664"/>
    <w:rsid w:val="00B6564A"/>
    <w:rsid w:val="00B65A45"/>
    <w:rsid w:val="00B65F4B"/>
    <w:rsid w:val="00B668B5"/>
    <w:rsid w:val="00B66C56"/>
    <w:rsid w:val="00B67FC9"/>
    <w:rsid w:val="00B713B9"/>
    <w:rsid w:val="00B72215"/>
    <w:rsid w:val="00B74730"/>
    <w:rsid w:val="00B77660"/>
    <w:rsid w:val="00B8107E"/>
    <w:rsid w:val="00B8305B"/>
    <w:rsid w:val="00B864B2"/>
    <w:rsid w:val="00B90C29"/>
    <w:rsid w:val="00B90F0C"/>
    <w:rsid w:val="00B92062"/>
    <w:rsid w:val="00B936BE"/>
    <w:rsid w:val="00BA08C1"/>
    <w:rsid w:val="00BB17A9"/>
    <w:rsid w:val="00BB222F"/>
    <w:rsid w:val="00BB3318"/>
    <w:rsid w:val="00BB35C5"/>
    <w:rsid w:val="00BC14CB"/>
    <w:rsid w:val="00BC389A"/>
    <w:rsid w:val="00BD05B6"/>
    <w:rsid w:val="00BD06B8"/>
    <w:rsid w:val="00BD084B"/>
    <w:rsid w:val="00BD4535"/>
    <w:rsid w:val="00BD68FF"/>
    <w:rsid w:val="00BE47CF"/>
    <w:rsid w:val="00BE54C7"/>
    <w:rsid w:val="00BE68BC"/>
    <w:rsid w:val="00BF03E5"/>
    <w:rsid w:val="00BF1CB7"/>
    <w:rsid w:val="00BF4B3D"/>
    <w:rsid w:val="00BF5935"/>
    <w:rsid w:val="00BF5A2C"/>
    <w:rsid w:val="00C02C4E"/>
    <w:rsid w:val="00C03AED"/>
    <w:rsid w:val="00C06987"/>
    <w:rsid w:val="00C106CA"/>
    <w:rsid w:val="00C12EE3"/>
    <w:rsid w:val="00C139FD"/>
    <w:rsid w:val="00C13DBC"/>
    <w:rsid w:val="00C174E6"/>
    <w:rsid w:val="00C17D8D"/>
    <w:rsid w:val="00C25567"/>
    <w:rsid w:val="00C26319"/>
    <w:rsid w:val="00C2724A"/>
    <w:rsid w:val="00C3201F"/>
    <w:rsid w:val="00C3422D"/>
    <w:rsid w:val="00C40000"/>
    <w:rsid w:val="00C40057"/>
    <w:rsid w:val="00C420D7"/>
    <w:rsid w:val="00C458CC"/>
    <w:rsid w:val="00C50D82"/>
    <w:rsid w:val="00C51919"/>
    <w:rsid w:val="00C533C2"/>
    <w:rsid w:val="00C56D5B"/>
    <w:rsid w:val="00C61881"/>
    <w:rsid w:val="00C626FC"/>
    <w:rsid w:val="00C66C3E"/>
    <w:rsid w:val="00C70A6B"/>
    <w:rsid w:val="00C74A16"/>
    <w:rsid w:val="00C75802"/>
    <w:rsid w:val="00C765F1"/>
    <w:rsid w:val="00C80649"/>
    <w:rsid w:val="00C8160B"/>
    <w:rsid w:val="00C87CD6"/>
    <w:rsid w:val="00C90333"/>
    <w:rsid w:val="00C90C64"/>
    <w:rsid w:val="00C92B0D"/>
    <w:rsid w:val="00C94013"/>
    <w:rsid w:val="00C97FA5"/>
    <w:rsid w:val="00CA1113"/>
    <w:rsid w:val="00CA2342"/>
    <w:rsid w:val="00CA3F30"/>
    <w:rsid w:val="00CA4480"/>
    <w:rsid w:val="00CA693F"/>
    <w:rsid w:val="00CB4461"/>
    <w:rsid w:val="00CB52F0"/>
    <w:rsid w:val="00CB75A2"/>
    <w:rsid w:val="00CB7622"/>
    <w:rsid w:val="00CC03CD"/>
    <w:rsid w:val="00CC074D"/>
    <w:rsid w:val="00CC0A1F"/>
    <w:rsid w:val="00CC0E90"/>
    <w:rsid w:val="00CC1584"/>
    <w:rsid w:val="00CC198C"/>
    <w:rsid w:val="00CC2004"/>
    <w:rsid w:val="00CC4127"/>
    <w:rsid w:val="00CC7CB9"/>
    <w:rsid w:val="00CC7F04"/>
    <w:rsid w:val="00CD30EE"/>
    <w:rsid w:val="00CD5582"/>
    <w:rsid w:val="00CD587F"/>
    <w:rsid w:val="00CD7ABE"/>
    <w:rsid w:val="00CE30F5"/>
    <w:rsid w:val="00CE5752"/>
    <w:rsid w:val="00CF607B"/>
    <w:rsid w:val="00CF754B"/>
    <w:rsid w:val="00D00E98"/>
    <w:rsid w:val="00D03530"/>
    <w:rsid w:val="00D0417B"/>
    <w:rsid w:val="00D0433D"/>
    <w:rsid w:val="00D06CB5"/>
    <w:rsid w:val="00D07316"/>
    <w:rsid w:val="00D10D97"/>
    <w:rsid w:val="00D114B0"/>
    <w:rsid w:val="00D138E1"/>
    <w:rsid w:val="00D164DC"/>
    <w:rsid w:val="00D23C9B"/>
    <w:rsid w:val="00D23D01"/>
    <w:rsid w:val="00D25231"/>
    <w:rsid w:val="00D31CE4"/>
    <w:rsid w:val="00D32BBF"/>
    <w:rsid w:val="00D33603"/>
    <w:rsid w:val="00D33FAB"/>
    <w:rsid w:val="00D40E91"/>
    <w:rsid w:val="00D44C79"/>
    <w:rsid w:val="00D46F00"/>
    <w:rsid w:val="00D522F6"/>
    <w:rsid w:val="00D536BE"/>
    <w:rsid w:val="00D54D00"/>
    <w:rsid w:val="00D551F8"/>
    <w:rsid w:val="00D64307"/>
    <w:rsid w:val="00D7349D"/>
    <w:rsid w:val="00D73EAF"/>
    <w:rsid w:val="00D7520A"/>
    <w:rsid w:val="00D7545E"/>
    <w:rsid w:val="00D758D7"/>
    <w:rsid w:val="00D75DB1"/>
    <w:rsid w:val="00D840B7"/>
    <w:rsid w:val="00D84865"/>
    <w:rsid w:val="00D86395"/>
    <w:rsid w:val="00D874E2"/>
    <w:rsid w:val="00D92F51"/>
    <w:rsid w:val="00D944E4"/>
    <w:rsid w:val="00D94FA0"/>
    <w:rsid w:val="00D976AF"/>
    <w:rsid w:val="00DA18E2"/>
    <w:rsid w:val="00DA492F"/>
    <w:rsid w:val="00DA6BFF"/>
    <w:rsid w:val="00DB0AE3"/>
    <w:rsid w:val="00DB134C"/>
    <w:rsid w:val="00DB209F"/>
    <w:rsid w:val="00DB2201"/>
    <w:rsid w:val="00DB4893"/>
    <w:rsid w:val="00DC0104"/>
    <w:rsid w:val="00DC0FDE"/>
    <w:rsid w:val="00DC2179"/>
    <w:rsid w:val="00DC320B"/>
    <w:rsid w:val="00DC4535"/>
    <w:rsid w:val="00DC4D1F"/>
    <w:rsid w:val="00DD1AF9"/>
    <w:rsid w:val="00DD2EBC"/>
    <w:rsid w:val="00DD5236"/>
    <w:rsid w:val="00DE0129"/>
    <w:rsid w:val="00DE01FD"/>
    <w:rsid w:val="00DE66CB"/>
    <w:rsid w:val="00DE7F3A"/>
    <w:rsid w:val="00DF1888"/>
    <w:rsid w:val="00DF310E"/>
    <w:rsid w:val="00E000F8"/>
    <w:rsid w:val="00E00F7A"/>
    <w:rsid w:val="00E033E8"/>
    <w:rsid w:val="00E03A32"/>
    <w:rsid w:val="00E069BF"/>
    <w:rsid w:val="00E1723E"/>
    <w:rsid w:val="00E20B92"/>
    <w:rsid w:val="00E251D3"/>
    <w:rsid w:val="00E25A5E"/>
    <w:rsid w:val="00E30F6B"/>
    <w:rsid w:val="00E37BF3"/>
    <w:rsid w:val="00E452E8"/>
    <w:rsid w:val="00E464DC"/>
    <w:rsid w:val="00E50426"/>
    <w:rsid w:val="00E51190"/>
    <w:rsid w:val="00E53D29"/>
    <w:rsid w:val="00E56430"/>
    <w:rsid w:val="00E61398"/>
    <w:rsid w:val="00E62D6A"/>
    <w:rsid w:val="00E63F30"/>
    <w:rsid w:val="00E647DC"/>
    <w:rsid w:val="00E65BBC"/>
    <w:rsid w:val="00E72447"/>
    <w:rsid w:val="00E80047"/>
    <w:rsid w:val="00E80653"/>
    <w:rsid w:val="00E8354D"/>
    <w:rsid w:val="00E838F0"/>
    <w:rsid w:val="00E84B19"/>
    <w:rsid w:val="00E85D47"/>
    <w:rsid w:val="00E90A24"/>
    <w:rsid w:val="00E916C6"/>
    <w:rsid w:val="00EA0797"/>
    <w:rsid w:val="00EA08B0"/>
    <w:rsid w:val="00EA0B21"/>
    <w:rsid w:val="00EA579E"/>
    <w:rsid w:val="00EA665A"/>
    <w:rsid w:val="00EA7CCA"/>
    <w:rsid w:val="00EB47D3"/>
    <w:rsid w:val="00EB4811"/>
    <w:rsid w:val="00EB5DC1"/>
    <w:rsid w:val="00EC51B0"/>
    <w:rsid w:val="00EC54DD"/>
    <w:rsid w:val="00EC7DC4"/>
    <w:rsid w:val="00ED2F3E"/>
    <w:rsid w:val="00ED3ECF"/>
    <w:rsid w:val="00ED515B"/>
    <w:rsid w:val="00ED7BC2"/>
    <w:rsid w:val="00EE7268"/>
    <w:rsid w:val="00EE75E5"/>
    <w:rsid w:val="00F065CE"/>
    <w:rsid w:val="00F06F81"/>
    <w:rsid w:val="00F07CF8"/>
    <w:rsid w:val="00F10E4F"/>
    <w:rsid w:val="00F14419"/>
    <w:rsid w:val="00F155FD"/>
    <w:rsid w:val="00F20488"/>
    <w:rsid w:val="00F24431"/>
    <w:rsid w:val="00F26146"/>
    <w:rsid w:val="00F276D1"/>
    <w:rsid w:val="00F27817"/>
    <w:rsid w:val="00F27955"/>
    <w:rsid w:val="00F30CB3"/>
    <w:rsid w:val="00F32521"/>
    <w:rsid w:val="00F32676"/>
    <w:rsid w:val="00F34708"/>
    <w:rsid w:val="00F35190"/>
    <w:rsid w:val="00F35B1C"/>
    <w:rsid w:val="00F35C07"/>
    <w:rsid w:val="00F35CD4"/>
    <w:rsid w:val="00F40D4D"/>
    <w:rsid w:val="00F410C2"/>
    <w:rsid w:val="00F4114F"/>
    <w:rsid w:val="00F4290A"/>
    <w:rsid w:val="00F44305"/>
    <w:rsid w:val="00F45DE6"/>
    <w:rsid w:val="00F45E7D"/>
    <w:rsid w:val="00F4788B"/>
    <w:rsid w:val="00F47E3F"/>
    <w:rsid w:val="00F5031A"/>
    <w:rsid w:val="00F50D4C"/>
    <w:rsid w:val="00F52F2F"/>
    <w:rsid w:val="00F562BE"/>
    <w:rsid w:val="00F57D48"/>
    <w:rsid w:val="00F60129"/>
    <w:rsid w:val="00F6022F"/>
    <w:rsid w:val="00F619FF"/>
    <w:rsid w:val="00F62BF8"/>
    <w:rsid w:val="00F62CEE"/>
    <w:rsid w:val="00F642FA"/>
    <w:rsid w:val="00F66F1A"/>
    <w:rsid w:val="00F732E5"/>
    <w:rsid w:val="00F773C7"/>
    <w:rsid w:val="00F803CC"/>
    <w:rsid w:val="00F85649"/>
    <w:rsid w:val="00F91456"/>
    <w:rsid w:val="00F934D7"/>
    <w:rsid w:val="00F9692A"/>
    <w:rsid w:val="00F96C75"/>
    <w:rsid w:val="00FA1F3B"/>
    <w:rsid w:val="00FA58C1"/>
    <w:rsid w:val="00FB04CB"/>
    <w:rsid w:val="00FB5538"/>
    <w:rsid w:val="00FB55EB"/>
    <w:rsid w:val="00FB600F"/>
    <w:rsid w:val="00FC0E77"/>
    <w:rsid w:val="00FC69B8"/>
    <w:rsid w:val="00FC731B"/>
    <w:rsid w:val="00FD0283"/>
    <w:rsid w:val="00FD0775"/>
    <w:rsid w:val="00FE4EA4"/>
    <w:rsid w:val="00FF2819"/>
    <w:rsid w:val="00FF5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 w:uiPriority="39" w:qFormat="1"/>
    <w:lsdException w:name="toc 2" w:locked="0" w:uiPriority="39" w:qFormat="1"/>
    <w:lsdException w:name="toc 3" w:locked="0" w:uiPriority="39" w:qFormat="1"/>
    <w:lsdException w:name="header" w:locked="0"/>
    <w:lsdException w:name="footer" w:lock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0" w:uiPriority="99"/>
    <w:lsdException w:name="FollowedHyperlink" w:locked="0"/>
    <w:lsdException w:name="Strong" w:semiHidden="0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locked="0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7C7EFA"/>
    <w:pPr>
      <w:keepNext/>
      <w:keepLines/>
      <w:numPr>
        <w:numId w:val="1"/>
      </w:numPr>
      <w:spacing w:before="480" w:after="0" w:line="360" w:lineRule="auto"/>
      <w:ind w:left="734" w:hanging="187"/>
      <w:contextualSpacing/>
      <w:outlineLvl w:val="0"/>
    </w:pPr>
    <w:rPr>
      <w:b/>
      <w:bCs/>
      <w:color w:val="538135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locked/>
    <w:rsid w:val="00B3111C"/>
    <w:pPr>
      <w:keepNext/>
      <w:keepLines/>
      <w:numPr>
        <w:ilvl w:val="1"/>
        <w:numId w:val="1"/>
      </w:numPr>
      <w:spacing w:before="240" w:after="0" w:line="360" w:lineRule="auto"/>
      <w:ind w:hanging="72"/>
      <w:contextualSpacing/>
      <w:outlineLvl w:val="1"/>
    </w:pPr>
    <w:rPr>
      <w:rFonts w:cs="Arial"/>
      <w:b/>
      <w:bCs/>
      <w:iCs/>
      <w:color w:val="538135" w:themeColor="accent6" w:themeShade="BF"/>
      <w:sz w:val="28"/>
      <w:szCs w:val="28"/>
    </w:rPr>
  </w:style>
  <w:style w:type="paragraph" w:styleId="Heading3">
    <w:name w:val="heading 3"/>
    <w:basedOn w:val="Heading2"/>
    <w:next w:val="Normal"/>
    <w:autoRedefine/>
    <w:qFormat/>
    <w:locked/>
    <w:rsid w:val="000E115B"/>
    <w:pPr>
      <w:numPr>
        <w:ilvl w:val="2"/>
      </w:numPr>
      <w:tabs>
        <w:tab w:val="left" w:pos="1170"/>
      </w:tabs>
      <w:spacing w:after="120"/>
      <w:ind w:left="1890"/>
      <w:outlineLvl w:val="2"/>
    </w:pPr>
    <w:rPr>
      <w:rFonts w:asciiTheme="minorHAnsi" w:hAnsiTheme="minorHAnsi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ocked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locked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locked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7C7EFA"/>
    <w:rPr>
      <w:rFonts w:ascii="Calibri" w:hAnsi="Calibri"/>
      <w:b/>
      <w:bCs/>
      <w:color w:val="538135" w:themeColor="accent6" w:themeShade="BF"/>
      <w:kern w:val="32"/>
      <w:sz w:val="32"/>
      <w:szCs w:val="32"/>
    </w:rPr>
  </w:style>
  <w:style w:type="table" w:styleId="TableGrid">
    <w:name w:val="Table Grid"/>
    <w:basedOn w:val="TableNormal"/>
    <w:locked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locked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locked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locked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locked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B3111C"/>
    <w:rPr>
      <w:rFonts w:ascii="Calibri" w:hAnsi="Calibri" w:cs="Arial"/>
      <w:b/>
      <w:bCs/>
      <w:iCs/>
      <w:color w:val="538135" w:themeColor="accent6" w:themeShade="BF"/>
      <w:sz w:val="28"/>
      <w:szCs w:val="28"/>
    </w:rPr>
  </w:style>
  <w:style w:type="paragraph" w:customStyle="1" w:styleId="Normal1">
    <w:name w:val="Normal1"/>
    <w:locked/>
    <w:rsid w:val="00550FEC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locked/>
    <w:rsid w:val="00DC0F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970D7E"/>
    <w:pPr>
      <w:spacing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left" w:pos="1620"/>
        <w:tab w:val="right" w:leader="dot" w:pos="10300"/>
      </w:tabs>
      <w:spacing w:before="0" w:after="100" w:line="276" w:lineRule="auto"/>
      <w:ind w:left="99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687A1E"/>
    <w:pPr>
      <w:tabs>
        <w:tab w:val="left" w:pos="990"/>
        <w:tab w:val="right" w:leader="dot" w:pos="10300"/>
      </w:tabs>
      <w:spacing w:before="0" w:after="100" w:line="276" w:lineRule="auto"/>
      <w:ind w:left="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687A1E"/>
    <w:pPr>
      <w:tabs>
        <w:tab w:val="left" w:pos="1320"/>
        <w:tab w:val="left" w:pos="2430"/>
        <w:tab w:val="right" w:leader="dot" w:pos="10300"/>
      </w:tabs>
      <w:spacing w:before="0" w:after="100" w:line="276" w:lineRule="auto"/>
      <w:ind w:left="162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MediumGrid3-Accent6">
    <w:name w:val="Medium Grid 3 Accent 6"/>
    <w:basedOn w:val="TableNormal"/>
    <w:uiPriority w:val="69"/>
    <w:locked/>
    <w:rsid w:val="00746AD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6471DC"/>
    <w:rPr>
      <w:color w:val="808080"/>
    </w:rPr>
  </w:style>
  <w:style w:type="character" w:customStyle="1" w:styleId="Style1">
    <w:name w:val="Style1"/>
    <w:basedOn w:val="DefaultParagraphFont"/>
    <w:uiPriority w:val="1"/>
    <w:rsid w:val="00F27817"/>
    <w:rPr>
      <w:color w:val="F7CAAC" w:themeColor="accent2" w:themeTint="66"/>
    </w:rPr>
  </w:style>
  <w:style w:type="character" w:customStyle="1" w:styleId="Style2">
    <w:name w:val="Style2"/>
    <w:basedOn w:val="DefaultParagraphFont"/>
    <w:uiPriority w:val="1"/>
    <w:rsid w:val="00FB04CB"/>
    <w:rPr>
      <w:color w:val="5B9BD5" w:themeColor="accent1"/>
    </w:rPr>
  </w:style>
  <w:style w:type="character" w:customStyle="1" w:styleId="Style3">
    <w:name w:val="Style3"/>
    <w:basedOn w:val="DefaultParagraphFont"/>
    <w:uiPriority w:val="1"/>
    <w:rsid w:val="008F66A6"/>
    <w:rPr>
      <w:color w:val="000000" w:themeColor="text1"/>
    </w:rPr>
  </w:style>
  <w:style w:type="character" w:customStyle="1" w:styleId="Style4">
    <w:name w:val="Style4"/>
    <w:basedOn w:val="DefaultParagraphFont"/>
    <w:uiPriority w:val="1"/>
    <w:rsid w:val="00BD05B6"/>
    <w:rPr>
      <w:color w:val="auto"/>
    </w:rPr>
  </w:style>
  <w:style w:type="character" w:customStyle="1" w:styleId="Style5">
    <w:name w:val="Style5"/>
    <w:basedOn w:val="DefaultParagraphFont"/>
    <w:uiPriority w:val="1"/>
    <w:rsid w:val="002737AF"/>
    <w:rPr>
      <w:color w:val="auto"/>
    </w:rPr>
  </w:style>
  <w:style w:type="character" w:customStyle="1" w:styleId="Style6">
    <w:name w:val="Style6"/>
    <w:basedOn w:val="DefaultParagraphFont"/>
    <w:uiPriority w:val="1"/>
    <w:rsid w:val="002737AF"/>
    <w:rPr>
      <w:color w:val="auto"/>
    </w:rPr>
  </w:style>
  <w:style w:type="table" w:styleId="MediumShading1-Accent6">
    <w:name w:val="Medium Shading 1 Accent 6"/>
    <w:basedOn w:val="TableNormal"/>
    <w:uiPriority w:val="63"/>
    <w:locked/>
    <w:rsid w:val="005047E4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locked/>
    <w:rsid w:val="003E0E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locked/>
    <w:rsid w:val="003E0E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0EC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3E0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0ECC"/>
    <w:rPr>
      <w:rFonts w:ascii="Calibri" w:hAnsi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8DCAD-CF6A-40D4-B072-41714B3B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1528</TotalTime>
  <Pages>9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Team Apple - Evaluation module test plan</vt:lpstr>
    </vt:vector>
  </TitlesOfParts>
  <Company>Telerik Corporation</Company>
  <LinksUpToDate>false</LinksUpToDate>
  <CharactersWithSpaces>6960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Team Apple - Evaluation module test plan</dc:title>
  <dc:subject/>
  <dc:creator>Slavi</dc:creator>
  <cp:keywords/>
  <dc:description/>
  <cp:lastModifiedBy>Mladen Mladenov</cp:lastModifiedBy>
  <cp:revision>174</cp:revision>
  <cp:lastPrinted>2009-11-24T10:33:00Z</cp:lastPrinted>
  <dcterms:created xsi:type="dcterms:W3CDTF">2014-08-22T14:38:00Z</dcterms:created>
  <dcterms:modified xsi:type="dcterms:W3CDTF">2014-11-24T23:08:00Z</dcterms:modified>
</cp:coreProperties>
</file>
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275073"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275073" w:rsidRPr="00B5529C">
        <w:rPr>
          <w:rFonts w:asciiTheme="minorHAnsi" w:hAnsiTheme="minorHAnsi" w:cstheme="minorHAnsi"/>
          <w:sz w:val="40"/>
          <w:szCs w:val="40"/>
        </w:rPr>
        <w:fldChar w:fldCharType="separate"/>
      </w:r>
      <w:r w:rsidR="00801895">
        <w:rPr>
          <w:rFonts w:asciiTheme="minorHAnsi" w:hAnsiTheme="minorHAnsi" w:cstheme="minorHAnsi"/>
          <w:noProof/>
          <w:sz w:val="40"/>
          <w:szCs w:val="40"/>
        </w:rPr>
        <w:t>2014</w:t>
      </w:r>
      <w:r w:rsidR="00275073"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Default="00B5529C" w:rsidP="005211B1">
      <w:pPr>
        <w:pStyle w:val="Normal1"/>
        <w:spacing w:line="360" w:lineRule="auto"/>
        <w:ind w:left="360"/>
        <w:jc w:val="center"/>
        <w:rPr>
          <w:rFonts w:asciiTheme="minorHAnsi" w:hAnsiTheme="minorHAnsi" w:cstheme="minorHAnsi"/>
          <w:b/>
          <w:color w:val="auto"/>
          <w:sz w:val="48"/>
          <w:szCs w:val="48"/>
        </w:rPr>
      </w:pPr>
    </w:p>
    <w:p w:rsidR="006C2905" w:rsidRPr="00B5529C" w:rsidRDefault="006C2905"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2C2469">
        <w:rPr>
          <w:rFonts w:asciiTheme="minorHAnsi" w:hAnsiTheme="minorHAnsi" w:cstheme="minorHAnsi"/>
          <w:color w:val="auto"/>
          <w:sz w:val="28"/>
          <w:szCs w:val="28"/>
        </w:rPr>
        <w:t>3</w:t>
      </w:r>
      <w:r w:rsidR="00DB0AE3">
        <w:rPr>
          <w:rFonts w:asciiTheme="minorHAnsi" w:hAnsiTheme="minorHAnsi" w:cstheme="minorHAnsi"/>
          <w:color w:val="auto"/>
          <w:sz w:val="28"/>
          <w:szCs w:val="28"/>
        </w:rPr>
        <w:t>.</w:t>
      </w:r>
      <w:r w:rsidR="002C2469">
        <w:rPr>
          <w:rFonts w:asciiTheme="minorHAnsi" w:hAnsiTheme="minorHAnsi" w:cstheme="minorHAnsi"/>
          <w:color w:val="auto"/>
          <w:sz w:val="28"/>
          <w:szCs w:val="28"/>
        </w:rPr>
        <w:t>0</w:t>
      </w:r>
      <w:bookmarkEnd w:id="0"/>
    </w:p>
    <w:p w:rsidR="00DC0FDE" w:rsidRPr="00B5529C" w:rsidRDefault="00275073"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801895">
        <w:rPr>
          <w:rFonts w:asciiTheme="minorHAnsi" w:hAnsiTheme="minorHAnsi" w:cstheme="minorHAnsi"/>
          <w:noProof/>
          <w:sz w:val="28"/>
          <w:szCs w:val="28"/>
        </w:rPr>
        <w:t>October 22,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2" w:name="_Toc401759832" w:displacedByCustomXml="prev"/>
        <w:p w:rsidR="00970D7E" w:rsidRPr="00970D7E" w:rsidRDefault="00970D7E" w:rsidP="007C7EFA">
          <w:pPr>
            <w:pStyle w:val="Heading1"/>
            <w:numPr>
              <w:ilvl w:val="0"/>
              <w:numId w:val="0"/>
            </w:numPr>
            <w:ind w:left="547"/>
          </w:pPr>
          <w:r w:rsidRPr="00970D7E">
            <w:t>Table of Contents</w:t>
          </w:r>
          <w:bookmarkEnd w:id="2"/>
        </w:p>
        <w:p w:rsidR="00687A1E" w:rsidRDefault="00275073">
          <w:pPr>
            <w:pStyle w:val="TOC1"/>
            <w:rPr>
              <w:noProof/>
            </w:rPr>
          </w:pPr>
          <w:r w:rsidRPr="00275073">
            <w:rPr>
              <w:sz w:val="12"/>
              <w:szCs w:val="12"/>
            </w:rPr>
            <w:fldChar w:fldCharType="begin"/>
          </w:r>
          <w:r w:rsidR="00970D7E" w:rsidRPr="00970D7E">
            <w:rPr>
              <w:sz w:val="12"/>
              <w:szCs w:val="12"/>
            </w:rPr>
            <w:instrText xml:space="preserve"> TOC \o "1-3" \h \z \u </w:instrText>
          </w:r>
          <w:r w:rsidRPr="00275073">
            <w:rPr>
              <w:sz w:val="12"/>
              <w:szCs w:val="12"/>
            </w:rPr>
            <w:fldChar w:fldCharType="separate"/>
          </w:r>
          <w:hyperlink w:anchor="_Toc401759832" w:history="1">
            <w:r w:rsidR="00687A1E" w:rsidRPr="00161E93">
              <w:rPr>
                <w:rStyle w:val="Hyperlink"/>
                <w:noProof/>
              </w:rPr>
              <w:t>Table of Contents</w:t>
            </w:r>
            <w:r w:rsidR="00687A1E">
              <w:rPr>
                <w:noProof/>
                <w:webHidden/>
              </w:rPr>
              <w:tab/>
            </w:r>
            <w:r w:rsidR="00687A1E">
              <w:rPr>
                <w:noProof/>
                <w:webHidden/>
              </w:rPr>
              <w:fldChar w:fldCharType="begin"/>
            </w:r>
            <w:r w:rsidR="00687A1E">
              <w:rPr>
                <w:noProof/>
                <w:webHidden/>
              </w:rPr>
              <w:instrText xml:space="preserve"> PAGEREF _Toc401759832 \h </w:instrText>
            </w:r>
            <w:r w:rsidR="00687A1E">
              <w:rPr>
                <w:noProof/>
                <w:webHidden/>
              </w:rPr>
            </w:r>
            <w:r w:rsidR="00687A1E">
              <w:rPr>
                <w:noProof/>
                <w:webHidden/>
              </w:rPr>
              <w:fldChar w:fldCharType="separate"/>
            </w:r>
            <w:r w:rsidR="00687A1E">
              <w:rPr>
                <w:noProof/>
                <w:webHidden/>
              </w:rPr>
              <w:t>2</w:t>
            </w:r>
            <w:r w:rsidR="00687A1E">
              <w:rPr>
                <w:noProof/>
                <w:webHidden/>
              </w:rPr>
              <w:fldChar w:fldCharType="end"/>
            </w:r>
          </w:hyperlink>
        </w:p>
        <w:p w:rsidR="00687A1E" w:rsidRDefault="00687A1E">
          <w:pPr>
            <w:pStyle w:val="TOC1"/>
            <w:rPr>
              <w:noProof/>
            </w:rPr>
          </w:pPr>
          <w:hyperlink w:anchor="_Toc401759833" w:history="1">
            <w:r w:rsidRPr="00161E93">
              <w:rPr>
                <w:rStyle w:val="Hyperlink"/>
                <w:noProof/>
              </w:rPr>
              <w:t>1.</w:t>
            </w:r>
            <w:r>
              <w:rPr>
                <w:noProof/>
              </w:rPr>
              <w:tab/>
            </w:r>
            <w:r w:rsidRPr="00161E93">
              <w:rPr>
                <w:rStyle w:val="Hyperlink"/>
                <w:noProof/>
              </w:rPr>
              <w:t>VERSION HISTORY</w:t>
            </w:r>
            <w:r>
              <w:rPr>
                <w:noProof/>
                <w:webHidden/>
              </w:rPr>
              <w:tab/>
            </w:r>
            <w:r>
              <w:rPr>
                <w:noProof/>
                <w:webHidden/>
              </w:rPr>
              <w:fldChar w:fldCharType="begin"/>
            </w:r>
            <w:r>
              <w:rPr>
                <w:noProof/>
                <w:webHidden/>
              </w:rPr>
              <w:instrText xml:space="preserve"> PAGEREF _Toc401759833 \h </w:instrText>
            </w:r>
            <w:r>
              <w:rPr>
                <w:noProof/>
                <w:webHidden/>
              </w:rPr>
            </w:r>
            <w:r>
              <w:rPr>
                <w:noProof/>
                <w:webHidden/>
              </w:rPr>
              <w:fldChar w:fldCharType="separate"/>
            </w:r>
            <w:r>
              <w:rPr>
                <w:noProof/>
                <w:webHidden/>
              </w:rPr>
              <w:t>4</w:t>
            </w:r>
            <w:r>
              <w:rPr>
                <w:noProof/>
                <w:webHidden/>
              </w:rPr>
              <w:fldChar w:fldCharType="end"/>
            </w:r>
          </w:hyperlink>
        </w:p>
        <w:p w:rsidR="00687A1E" w:rsidRDefault="00687A1E">
          <w:pPr>
            <w:pStyle w:val="TOC1"/>
            <w:rPr>
              <w:noProof/>
            </w:rPr>
          </w:pPr>
          <w:hyperlink w:anchor="_Toc401759834" w:history="1">
            <w:r w:rsidRPr="00161E93">
              <w:rPr>
                <w:rStyle w:val="Hyperlink"/>
                <w:noProof/>
              </w:rPr>
              <w:t>2.</w:t>
            </w:r>
            <w:r>
              <w:rPr>
                <w:noProof/>
              </w:rPr>
              <w:tab/>
            </w:r>
            <w:r w:rsidRPr="00161E93">
              <w:rPr>
                <w:rStyle w:val="Hyperlink"/>
                <w:noProof/>
              </w:rPr>
              <w:t>INTRODUCTION</w:t>
            </w:r>
            <w:r>
              <w:rPr>
                <w:noProof/>
                <w:webHidden/>
              </w:rPr>
              <w:tab/>
            </w:r>
            <w:r>
              <w:rPr>
                <w:noProof/>
                <w:webHidden/>
              </w:rPr>
              <w:fldChar w:fldCharType="begin"/>
            </w:r>
            <w:r>
              <w:rPr>
                <w:noProof/>
                <w:webHidden/>
              </w:rPr>
              <w:instrText xml:space="preserve"> PAGEREF _Toc401759834 \h </w:instrText>
            </w:r>
            <w:r>
              <w:rPr>
                <w:noProof/>
                <w:webHidden/>
              </w:rPr>
            </w:r>
            <w:r>
              <w:rPr>
                <w:noProof/>
                <w:webHidden/>
              </w:rPr>
              <w:fldChar w:fldCharType="separate"/>
            </w:r>
            <w:r>
              <w:rPr>
                <w:noProof/>
                <w:webHidden/>
              </w:rPr>
              <w:t>5</w:t>
            </w:r>
            <w:r>
              <w:rPr>
                <w:noProof/>
                <w:webHidden/>
              </w:rPr>
              <w:fldChar w:fldCharType="end"/>
            </w:r>
          </w:hyperlink>
        </w:p>
        <w:p w:rsidR="00687A1E" w:rsidRDefault="00687A1E">
          <w:pPr>
            <w:pStyle w:val="TOC2"/>
            <w:rPr>
              <w:noProof/>
            </w:rPr>
          </w:pPr>
          <w:hyperlink w:anchor="_Toc401759835" w:history="1">
            <w:r w:rsidRPr="00161E93">
              <w:rPr>
                <w:rStyle w:val="Hyperlink"/>
                <w:noProof/>
              </w:rPr>
              <w:t>2.1.</w:t>
            </w:r>
            <w:r>
              <w:rPr>
                <w:noProof/>
              </w:rPr>
              <w:tab/>
            </w:r>
            <w:r w:rsidRPr="00161E93">
              <w:rPr>
                <w:rStyle w:val="Hyperlink"/>
                <w:noProof/>
              </w:rPr>
              <w:t>Project Background</w:t>
            </w:r>
            <w:r>
              <w:rPr>
                <w:noProof/>
                <w:webHidden/>
              </w:rPr>
              <w:tab/>
            </w:r>
            <w:r>
              <w:rPr>
                <w:noProof/>
                <w:webHidden/>
              </w:rPr>
              <w:fldChar w:fldCharType="begin"/>
            </w:r>
            <w:r>
              <w:rPr>
                <w:noProof/>
                <w:webHidden/>
              </w:rPr>
              <w:instrText xml:space="preserve"> PAGEREF _Toc401759835 \h </w:instrText>
            </w:r>
            <w:r>
              <w:rPr>
                <w:noProof/>
                <w:webHidden/>
              </w:rPr>
            </w:r>
            <w:r>
              <w:rPr>
                <w:noProof/>
                <w:webHidden/>
              </w:rPr>
              <w:fldChar w:fldCharType="separate"/>
            </w:r>
            <w:r>
              <w:rPr>
                <w:noProof/>
                <w:webHidden/>
              </w:rPr>
              <w:t>5</w:t>
            </w:r>
            <w:r>
              <w:rPr>
                <w:noProof/>
                <w:webHidden/>
              </w:rPr>
              <w:fldChar w:fldCharType="end"/>
            </w:r>
          </w:hyperlink>
        </w:p>
        <w:p w:rsidR="00687A1E" w:rsidRDefault="00687A1E">
          <w:pPr>
            <w:pStyle w:val="TOC2"/>
            <w:rPr>
              <w:noProof/>
            </w:rPr>
          </w:pPr>
          <w:hyperlink w:anchor="_Toc401759836" w:history="1">
            <w:r w:rsidRPr="00161E93">
              <w:rPr>
                <w:rStyle w:val="Hyperlink"/>
                <w:noProof/>
              </w:rPr>
              <w:t>2.2.</w:t>
            </w:r>
            <w:r>
              <w:rPr>
                <w:noProof/>
              </w:rPr>
              <w:tab/>
            </w:r>
            <w:r w:rsidRPr="00161E93">
              <w:rPr>
                <w:rStyle w:val="Hyperlink"/>
                <w:noProof/>
              </w:rPr>
              <w:t>Objectives</w:t>
            </w:r>
            <w:r>
              <w:rPr>
                <w:noProof/>
                <w:webHidden/>
              </w:rPr>
              <w:tab/>
            </w:r>
            <w:r>
              <w:rPr>
                <w:noProof/>
                <w:webHidden/>
              </w:rPr>
              <w:fldChar w:fldCharType="begin"/>
            </w:r>
            <w:r>
              <w:rPr>
                <w:noProof/>
                <w:webHidden/>
              </w:rPr>
              <w:instrText xml:space="preserve"> PAGEREF _Toc401759836 \h </w:instrText>
            </w:r>
            <w:r>
              <w:rPr>
                <w:noProof/>
                <w:webHidden/>
              </w:rPr>
            </w:r>
            <w:r>
              <w:rPr>
                <w:noProof/>
                <w:webHidden/>
              </w:rPr>
              <w:fldChar w:fldCharType="separate"/>
            </w:r>
            <w:r>
              <w:rPr>
                <w:noProof/>
                <w:webHidden/>
              </w:rPr>
              <w:t>5</w:t>
            </w:r>
            <w:r>
              <w:rPr>
                <w:noProof/>
                <w:webHidden/>
              </w:rPr>
              <w:fldChar w:fldCharType="end"/>
            </w:r>
          </w:hyperlink>
        </w:p>
        <w:p w:rsidR="00687A1E" w:rsidRDefault="00687A1E">
          <w:pPr>
            <w:pStyle w:val="TOC2"/>
            <w:rPr>
              <w:noProof/>
            </w:rPr>
          </w:pPr>
          <w:hyperlink w:anchor="_Toc401759837" w:history="1">
            <w:r w:rsidRPr="00161E93">
              <w:rPr>
                <w:rStyle w:val="Hyperlink"/>
                <w:noProof/>
              </w:rPr>
              <w:t>2.3.</w:t>
            </w:r>
            <w:r>
              <w:rPr>
                <w:noProof/>
              </w:rPr>
              <w:tab/>
            </w:r>
            <w:r w:rsidRPr="00161E93">
              <w:rPr>
                <w:rStyle w:val="Hyperlink"/>
                <w:noProof/>
              </w:rPr>
              <w:t>Testing Strategy</w:t>
            </w:r>
            <w:r>
              <w:rPr>
                <w:noProof/>
                <w:webHidden/>
              </w:rPr>
              <w:tab/>
            </w:r>
            <w:r>
              <w:rPr>
                <w:noProof/>
                <w:webHidden/>
              </w:rPr>
              <w:fldChar w:fldCharType="begin"/>
            </w:r>
            <w:r>
              <w:rPr>
                <w:noProof/>
                <w:webHidden/>
              </w:rPr>
              <w:instrText xml:space="preserve"> PAGEREF _Toc401759837 \h </w:instrText>
            </w:r>
            <w:r>
              <w:rPr>
                <w:noProof/>
                <w:webHidden/>
              </w:rPr>
            </w:r>
            <w:r>
              <w:rPr>
                <w:noProof/>
                <w:webHidden/>
              </w:rPr>
              <w:fldChar w:fldCharType="separate"/>
            </w:r>
            <w:r>
              <w:rPr>
                <w:noProof/>
                <w:webHidden/>
              </w:rPr>
              <w:t>5</w:t>
            </w:r>
            <w:r>
              <w:rPr>
                <w:noProof/>
                <w:webHidden/>
              </w:rPr>
              <w:fldChar w:fldCharType="end"/>
            </w:r>
          </w:hyperlink>
        </w:p>
        <w:p w:rsidR="00687A1E" w:rsidRDefault="00687A1E">
          <w:pPr>
            <w:pStyle w:val="TOC2"/>
            <w:rPr>
              <w:noProof/>
            </w:rPr>
          </w:pPr>
          <w:hyperlink w:anchor="_Toc401759838" w:history="1">
            <w:r w:rsidRPr="00161E93">
              <w:rPr>
                <w:rStyle w:val="Hyperlink"/>
                <w:noProof/>
              </w:rPr>
              <w:t>2.4.</w:t>
            </w:r>
            <w:r>
              <w:rPr>
                <w:noProof/>
              </w:rPr>
              <w:tab/>
            </w:r>
            <w:r w:rsidRPr="00161E93">
              <w:rPr>
                <w:rStyle w:val="Hyperlink"/>
                <w:noProof/>
              </w:rPr>
              <w:t>Scope</w:t>
            </w:r>
            <w:r>
              <w:rPr>
                <w:noProof/>
                <w:webHidden/>
              </w:rPr>
              <w:tab/>
            </w:r>
            <w:r>
              <w:rPr>
                <w:noProof/>
                <w:webHidden/>
              </w:rPr>
              <w:fldChar w:fldCharType="begin"/>
            </w:r>
            <w:r>
              <w:rPr>
                <w:noProof/>
                <w:webHidden/>
              </w:rPr>
              <w:instrText xml:space="preserve"> PAGEREF _Toc401759838 \h </w:instrText>
            </w:r>
            <w:r>
              <w:rPr>
                <w:noProof/>
                <w:webHidden/>
              </w:rPr>
            </w:r>
            <w:r>
              <w:rPr>
                <w:noProof/>
                <w:webHidden/>
              </w:rPr>
              <w:fldChar w:fldCharType="separate"/>
            </w:r>
            <w:r>
              <w:rPr>
                <w:noProof/>
                <w:webHidden/>
              </w:rPr>
              <w:t>5</w:t>
            </w:r>
            <w:r>
              <w:rPr>
                <w:noProof/>
                <w:webHidden/>
              </w:rPr>
              <w:fldChar w:fldCharType="end"/>
            </w:r>
          </w:hyperlink>
        </w:p>
        <w:p w:rsidR="00687A1E" w:rsidRDefault="00687A1E">
          <w:pPr>
            <w:pStyle w:val="TOC2"/>
            <w:rPr>
              <w:noProof/>
            </w:rPr>
          </w:pPr>
          <w:hyperlink w:anchor="_Toc401759839" w:history="1">
            <w:r w:rsidRPr="00161E93">
              <w:rPr>
                <w:rStyle w:val="Hyperlink"/>
                <w:noProof/>
              </w:rPr>
              <w:t>2.5.</w:t>
            </w:r>
            <w:r>
              <w:rPr>
                <w:noProof/>
              </w:rPr>
              <w:tab/>
            </w:r>
            <w:r w:rsidRPr="00161E93">
              <w:rPr>
                <w:rStyle w:val="Hyperlink"/>
                <w:noProof/>
              </w:rPr>
              <w:t>Reference Material</w:t>
            </w:r>
            <w:r>
              <w:rPr>
                <w:noProof/>
                <w:webHidden/>
              </w:rPr>
              <w:tab/>
            </w:r>
            <w:r>
              <w:rPr>
                <w:noProof/>
                <w:webHidden/>
              </w:rPr>
              <w:fldChar w:fldCharType="begin"/>
            </w:r>
            <w:r>
              <w:rPr>
                <w:noProof/>
                <w:webHidden/>
              </w:rPr>
              <w:instrText xml:space="preserve"> PAGEREF _Toc401759839 \h </w:instrText>
            </w:r>
            <w:r>
              <w:rPr>
                <w:noProof/>
                <w:webHidden/>
              </w:rPr>
            </w:r>
            <w:r>
              <w:rPr>
                <w:noProof/>
                <w:webHidden/>
              </w:rPr>
              <w:fldChar w:fldCharType="separate"/>
            </w:r>
            <w:r>
              <w:rPr>
                <w:noProof/>
                <w:webHidden/>
              </w:rPr>
              <w:t>6</w:t>
            </w:r>
            <w:r>
              <w:rPr>
                <w:noProof/>
                <w:webHidden/>
              </w:rPr>
              <w:fldChar w:fldCharType="end"/>
            </w:r>
          </w:hyperlink>
        </w:p>
        <w:p w:rsidR="00687A1E" w:rsidRDefault="00687A1E">
          <w:pPr>
            <w:pStyle w:val="TOC1"/>
            <w:rPr>
              <w:noProof/>
            </w:rPr>
          </w:pPr>
          <w:hyperlink w:anchor="_Toc401759840" w:history="1">
            <w:r w:rsidRPr="00161E93">
              <w:rPr>
                <w:rStyle w:val="Hyperlink"/>
                <w:noProof/>
              </w:rPr>
              <w:t>3.</w:t>
            </w:r>
            <w:r>
              <w:rPr>
                <w:noProof/>
              </w:rPr>
              <w:tab/>
            </w:r>
            <w:r w:rsidRPr="00161E93">
              <w:rPr>
                <w:rStyle w:val="Hyperlink"/>
                <w:noProof/>
              </w:rPr>
              <w:t>FEATURES TO BE TESTED</w:t>
            </w:r>
            <w:r>
              <w:rPr>
                <w:noProof/>
                <w:webHidden/>
              </w:rPr>
              <w:tab/>
            </w:r>
            <w:r>
              <w:rPr>
                <w:noProof/>
                <w:webHidden/>
              </w:rPr>
              <w:fldChar w:fldCharType="begin"/>
            </w:r>
            <w:r>
              <w:rPr>
                <w:noProof/>
                <w:webHidden/>
              </w:rPr>
              <w:instrText xml:space="preserve"> PAGEREF _Toc401759840 \h </w:instrText>
            </w:r>
            <w:r>
              <w:rPr>
                <w:noProof/>
                <w:webHidden/>
              </w:rPr>
            </w:r>
            <w:r>
              <w:rPr>
                <w:noProof/>
                <w:webHidden/>
              </w:rPr>
              <w:fldChar w:fldCharType="separate"/>
            </w:r>
            <w:r>
              <w:rPr>
                <w:noProof/>
                <w:webHidden/>
              </w:rPr>
              <w:t>6</w:t>
            </w:r>
            <w:r>
              <w:rPr>
                <w:noProof/>
                <w:webHidden/>
              </w:rPr>
              <w:fldChar w:fldCharType="end"/>
            </w:r>
          </w:hyperlink>
        </w:p>
        <w:p w:rsidR="00687A1E" w:rsidRDefault="00687A1E">
          <w:pPr>
            <w:pStyle w:val="TOC2"/>
            <w:rPr>
              <w:noProof/>
            </w:rPr>
          </w:pPr>
          <w:hyperlink w:anchor="_Toc401759841" w:history="1">
            <w:r w:rsidRPr="00161E93">
              <w:rPr>
                <w:rStyle w:val="Hyperlink"/>
                <w:noProof/>
              </w:rPr>
              <w:t>3.1.</w:t>
            </w:r>
            <w:r>
              <w:rPr>
                <w:noProof/>
              </w:rPr>
              <w:tab/>
            </w:r>
            <w:r w:rsidRPr="00161E93">
              <w:rPr>
                <w:rStyle w:val="Hyperlink"/>
                <w:noProof/>
              </w:rPr>
              <w:t>Evaluation modules</w:t>
            </w:r>
            <w:r>
              <w:rPr>
                <w:noProof/>
                <w:webHidden/>
              </w:rPr>
              <w:tab/>
            </w:r>
            <w:r>
              <w:rPr>
                <w:noProof/>
                <w:webHidden/>
              </w:rPr>
              <w:fldChar w:fldCharType="begin"/>
            </w:r>
            <w:r>
              <w:rPr>
                <w:noProof/>
                <w:webHidden/>
              </w:rPr>
              <w:instrText xml:space="preserve"> PAGEREF _Toc401759841 \h </w:instrText>
            </w:r>
            <w:r>
              <w:rPr>
                <w:noProof/>
                <w:webHidden/>
              </w:rPr>
            </w:r>
            <w:r>
              <w:rPr>
                <w:noProof/>
                <w:webHidden/>
              </w:rPr>
              <w:fldChar w:fldCharType="separate"/>
            </w:r>
            <w:r>
              <w:rPr>
                <w:noProof/>
                <w:webHidden/>
              </w:rPr>
              <w:t>6</w:t>
            </w:r>
            <w:r>
              <w:rPr>
                <w:noProof/>
                <w:webHidden/>
              </w:rPr>
              <w:fldChar w:fldCharType="end"/>
            </w:r>
          </w:hyperlink>
        </w:p>
        <w:p w:rsidR="00687A1E" w:rsidRDefault="00687A1E">
          <w:pPr>
            <w:pStyle w:val="TOC2"/>
            <w:rPr>
              <w:noProof/>
            </w:rPr>
          </w:pPr>
          <w:hyperlink w:anchor="_Toc401759842" w:history="1">
            <w:r w:rsidRPr="00161E93">
              <w:rPr>
                <w:rStyle w:val="Hyperlink"/>
                <w:noProof/>
              </w:rPr>
              <w:t>3.2.</w:t>
            </w:r>
            <w:r>
              <w:rPr>
                <w:noProof/>
              </w:rPr>
              <w:tab/>
            </w:r>
            <w:r w:rsidRPr="00161E93">
              <w:rPr>
                <w:rStyle w:val="Hyperlink"/>
                <w:noProof/>
              </w:rPr>
              <w:t>Teamwork modules</w:t>
            </w:r>
            <w:r>
              <w:rPr>
                <w:noProof/>
                <w:webHidden/>
              </w:rPr>
              <w:tab/>
            </w:r>
            <w:r>
              <w:rPr>
                <w:noProof/>
                <w:webHidden/>
              </w:rPr>
              <w:fldChar w:fldCharType="begin"/>
            </w:r>
            <w:r>
              <w:rPr>
                <w:noProof/>
                <w:webHidden/>
              </w:rPr>
              <w:instrText xml:space="preserve"> PAGEREF _Toc401759842 \h </w:instrText>
            </w:r>
            <w:r>
              <w:rPr>
                <w:noProof/>
                <w:webHidden/>
              </w:rPr>
            </w:r>
            <w:r>
              <w:rPr>
                <w:noProof/>
                <w:webHidden/>
              </w:rPr>
              <w:fldChar w:fldCharType="separate"/>
            </w:r>
            <w:r>
              <w:rPr>
                <w:noProof/>
                <w:webHidden/>
              </w:rPr>
              <w:t>7</w:t>
            </w:r>
            <w:r>
              <w:rPr>
                <w:noProof/>
                <w:webHidden/>
              </w:rPr>
              <w:fldChar w:fldCharType="end"/>
            </w:r>
          </w:hyperlink>
        </w:p>
        <w:p w:rsidR="00687A1E" w:rsidRDefault="00687A1E">
          <w:pPr>
            <w:pStyle w:val="TOC1"/>
            <w:rPr>
              <w:noProof/>
            </w:rPr>
          </w:pPr>
          <w:hyperlink w:anchor="_Toc401759843" w:history="1">
            <w:r w:rsidRPr="00161E93">
              <w:rPr>
                <w:rStyle w:val="Hyperlink"/>
                <w:noProof/>
              </w:rPr>
              <w:t>4.</w:t>
            </w:r>
            <w:r>
              <w:rPr>
                <w:noProof/>
              </w:rPr>
              <w:tab/>
            </w:r>
            <w:r w:rsidRPr="00161E93">
              <w:rPr>
                <w:rStyle w:val="Hyperlink"/>
                <w:noProof/>
              </w:rPr>
              <w:t>FEATURES NOT TO BE TESTED</w:t>
            </w:r>
            <w:r>
              <w:rPr>
                <w:noProof/>
                <w:webHidden/>
              </w:rPr>
              <w:tab/>
            </w:r>
            <w:r>
              <w:rPr>
                <w:noProof/>
                <w:webHidden/>
              </w:rPr>
              <w:fldChar w:fldCharType="begin"/>
            </w:r>
            <w:r>
              <w:rPr>
                <w:noProof/>
                <w:webHidden/>
              </w:rPr>
              <w:instrText xml:space="preserve"> PAGEREF _Toc401759843 \h </w:instrText>
            </w:r>
            <w:r>
              <w:rPr>
                <w:noProof/>
                <w:webHidden/>
              </w:rPr>
            </w:r>
            <w:r>
              <w:rPr>
                <w:noProof/>
                <w:webHidden/>
              </w:rPr>
              <w:fldChar w:fldCharType="separate"/>
            </w:r>
            <w:r>
              <w:rPr>
                <w:noProof/>
                <w:webHidden/>
              </w:rPr>
              <w:t>7</w:t>
            </w:r>
            <w:r>
              <w:rPr>
                <w:noProof/>
                <w:webHidden/>
              </w:rPr>
              <w:fldChar w:fldCharType="end"/>
            </w:r>
          </w:hyperlink>
        </w:p>
        <w:p w:rsidR="00687A1E" w:rsidRDefault="00687A1E">
          <w:pPr>
            <w:pStyle w:val="TOC1"/>
            <w:rPr>
              <w:noProof/>
            </w:rPr>
          </w:pPr>
          <w:hyperlink w:anchor="_Toc401759844" w:history="1">
            <w:r w:rsidRPr="00161E93">
              <w:rPr>
                <w:rStyle w:val="Hyperlink"/>
                <w:noProof/>
              </w:rPr>
              <w:t>5.</w:t>
            </w:r>
            <w:r>
              <w:rPr>
                <w:noProof/>
              </w:rPr>
              <w:tab/>
            </w:r>
            <w:r w:rsidRPr="00161E93">
              <w:rPr>
                <w:rStyle w:val="Hyperlink"/>
                <w:noProof/>
              </w:rPr>
              <w:t>TESTING APPROACH</w:t>
            </w:r>
            <w:r>
              <w:rPr>
                <w:noProof/>
                <w:webHidden/>
              </w:rPr>
              <w:tab/>
            </w:r>
            <w:r>
              <w:rPr>
                <w:noProof/>
                <w:webHidden/>
              </w:rPr>
              <w:fldChar w:fldCharType="begin"/>
            </w:r>
            <w:r>
              <w:rPr>
                <w:noProof/>
                <w:webHidden/>
              </w:rPr>
              <w:instrText xml:space="preserve"> PAGEREF _Toc401759844 \h </w:instrText>
            </w:r>
            <w:r>
              <w:rPr>
                <w:noProof/>
                <w:webHidden/>
              </w:rPr>
            </w:r>
            <w:r>
              <w:rPr>
                <w:noProof/>
                <w:webHidden/>
              </w:rPr>
              <w:fldChar w:fldCharType="separate"/>
            </w:r>
            <w:r>
              <w:rPr>
                <w:noProof/>
                <w:webHidden/>
              </w:rPr>
              <w:t>8</w:t>
            </w:r>
            <w:r>
              <w:rPr>
                <w:noProof/>
                <w:webHidden/>
              </w:rPr>
              <w:fldChar w:fldCharType="end"/>
            </w:r>
          </w:hyperlink>
        </w:p>
        <w:p w:rsidR="00687A1E" w:rsidRDefault="00687A1E">
          <w:pPr>
            <w:pStyle w:val="TOC2"/>
            <w:rPr>
              <w:noProof/>
            </w:rPr>
          </w:pPr>
          <w:hyperlink w:anchor="_Toc401759845" w:history="1">
            <w:r w:rsidRPr="00161E93">
              <w:rPr>
                <w:rStyle w:val="Hyperlink"/>
                <w:noProof/>
              </w:rPr>
              <w:t>5.1.</w:t>
            </w:r>
            <w:r>
              <w:rPr>
                <w:noProof/>
              </w:rPr>
              <w:tab/>
            </w:r>
            <w:r w:rsidRPr="00161E93">
              <w:rPr>
                <w:rStyle w:val="Hyperlink"/>
                <w:noProof/>
              </w:rPr>
              <w:t>System Testing</w:t>
            </w:r>
            <w:r>
              <w:rPr>
                <w:noProof/>
                <w:webHidden/>
              </w:rPr>
              <w:tab/>
            </w:r>
            <w:r>
              <w:rPr>
                <w:noProof/>
                <w:webHidden/>
              </w:rPr>
              <w:fldChar w:fldCharType="begin"/>
            </w:r>
            <w:r>
              <w:rPr>
                <w:noProof/>
                <w:webHidden/>
              </w:rPr>
              <w:instrText xml:space="preserve"> PAGEREF _Toc401759845 \h </w:instrText>
            </w:r>
            <w:r>
              <w:rPr>
                <w:noProof/>
                <w:webHidden/>
              </w:rPr>
            </w:r>
            <w:r>
              <w:rPr>
                <w:noProof/>
                <w:webHidden/>
              </w:rPr>
              <w:fldChar w:fldCharType="separate"/>
            </w:r>
            <w:r>
              <w:rPr>
                <w:noProof/>
                <w:webHidden/>
              </w:rPr>
              <w:t>8</w:t>
            </w:r>
            <w:r>
              <w:rPr>
                <w:noProof/>
                <w:webHidden/>
              </w:rPr>
              <w:fldChar w:fldCharType="end"/>
            </w:r>
          </w:hyperlink>
        </w:p>
        <w:p w:rsidR="00687A1E" w:rsidRDefault="00687A1E">
          <w:pPr>
            <w:pStyle w:val="TOC3"/>
            <w:rPr>
              <w:noProof/>
            </w:rPr>
          </w:pPr>
          <w:hyperlink w:anchor="_Toc401759846" w:history="1">
            <w:r w:rsidRPr="00161E93">
              <w:rPr>
                <w:rStyle w:val="Hyperlink"/>
                <w:noProof/>
              </w:rPr>
              <w:t>5.1.1.</w:t>
            </w:r>
            <w:r>
              <w:rPr>
                <w:noProof/>
              </w:rPr>
              <w:tab/>
            </w:r>
            <w:r w:rsidRPr="00161E93">
              <w:rPr>
                <w:rStyle w:val="Hyperlink"/>
                <w:noProof/>
              </w:rPr>
              <w:t>Functional Testing</w:t>
            </w:r>
            <w:r>
              <w:rPr>
                <w:noProof/>
                <w:webHidden/>
              </w:rPr>
              <w:tab/>
            </w:r>
            <w:r>
              <w:rPr>
                <w:noProof/>
                <w:webHidden/>
              </w:rPr>
              <w:fldChar w:fldCharType="begin"/>
            </w:r>
            <w:r>
              <w:rPr>
                <w:noProof/>
                <w:webHidden/>
              </w:rPr>
              <w:instrText xml:space="preserve"> PAGEREF _Toc401759846 \h </w:instrText>
            </w:r>
            <w:r>
              <w:rPr>
                <w:noProof/>
                <w:webHidden/>
              </w:rPr>
            </w:r>
            <w:r>
              <w:rPr>
                <w:noProof/>
                <w:webHidden/>
              </w:rPr>
              <w:fldChar w:fldCharType="separate"/>
            </w:r>
            <w:r>
              <w:rPr>
                <w:noProof/>
                <w:webHidden/>
              </w:rPr>
              <w:t>8</w:t>
            </w:r>
            <w:r>
              <w:rPr>
                <w:noProof/>
                <w:webHidden/>
              </w:rPr>
              <w:fldChar w:fldCharType="end"/>
            </w:r>
          </w:hyperlink>
        </w:p>
        <w:p w:rsidR="00687A1E" w:rsidRDefault="00687A1E">
          <w:pPr>
            <w:pStyle w:val="TOC3"/>
            <w:rPr>
              <w:noProof/>
            </w:rPr>
          </w:pPr>
          <w:hyperlink w:anchor="_Toc401759847" w:history="1">
            <w:r w:rsidRPr="00161E93">
              <w:rPr>
                <w:rStyle w:val="Hyperlink"/>
                <w:noProof/>
              </w:rPr>
              <w:t>5.1.2.</w:t>
            </w:r>
            <w:r>
              <w:rPr>
                <w:noProof/>
              </w:rPr>
              <w:tab/>
            </w:r>
            <w:r w:rsidRPr="00161E93">
              <w:rPr>
                <w:rStyle w:val="Hyperlink"/>
                <w:noProof/>
              </w:rPr>
              <w:t>Non-functional Testing</w:t>
            </w:r>
            <w:r>
              <w:rPr>
                <w:noProof/>
                <w:webHidden/>
              </w:rPr>
              <w:tab/>
            </w:r>
            <w:r>
              <w:rPr>
                <w:noProof/>
                <w:webHidden/>
              </w:rPr>
              <w:fldChar w:fldCharType="begin"/>
            </w:r>
            <w:r>
              <w:rPr>
                <w:noProof/>
                <w:webHidden/>
              </w:rPr>
              <w:instrText xml:space="preserve"> PAGEREF _Toc401759847 \h </w:instrText>
            </w:r>
            <w:r>
              <w:rPr>
                <w:noProof/>
                <w:webHidden/>
              </w:rPr>
            </w:r>
            <w:r>
              <w:rPr>
                <w:noProof/>
                <w:webHidden/>
              </w:rPr>
              <w:fldChar w:fldCharType="separate"/>
            </w:r>
            <w:r>
              <w:rPr>
                <w:noProof/>
                <w:webHidden/>
              </w:rPr>
              <w:t>8</w:t>
            </w:r>
            <w:r>
              <w:rPr>
                <w:noProof/>
                <w:webHidden/>
              </w:rPr>
              <w:fldChar w:fldCharType="end"/>
            </w:r>
          </w:hyperlink>
        </w:p>
        <w:p w:rsidR="00687A1E" w:rsidRDefault="00687A1E">
          <w:pPr>
            <w:pStyle w:val="TOC3"/>
            <w:rPr>
              <w:noProof/>
            </w:rPr>
          </w:pPr>
          <w:hyperlink w:anchor="_Toc401759848" w:history="1">
            <w:r w:rsidRPr="00161E93">
              <w:rPr>
                <w:rStyle w:val="Hyperlink"/>
                <w:noProof/>
              </w:rPr>
              <w:t>5.1.3.</w:t>
            </w:r>
            <w:r>
              <w:rPr>
                <w:noProof/>
              </w:rPr>
              <w:tab/>
            </w:r>
            <w:r w:rsidRPr="00161E93">
              <w:rPr>
                <w:rStyle w:val="Hyperlink"/>
                <w:noProof/>
              </w:rPr>
              <w:t>Regression Testing</w:t>
            </w:r>
            <w:r>
              <w:rPr>
                <w:noProof/>
                <w:webHidden/>
              </w:rPr>
              <w:tab/>
            </w:r>
            <w:r>
              <w:rPr>
                <w:noProof/>
                <w:webHidden/>
              </w:rPr>
              <w:fldChar w:fldCharType="begin"/>
            </w:r>
            <w:r>
              <w:rPr>
                <w:noProof/>
                <w:webHidden/>
              </w:rPr>
              <w:instrText xml:space="preserve"> PAGEREF _Toc401759848 \h </w:instrText>
            </w:r>
            <w:r>
              <w:rPr>
                <w:noProof/>
                <w:webHidden/>
              </w:rPr>
            </w:r>
            <w:r>
              <w:rPr>
                <w:noProof/>
                <w:webHidden/>
              </w:rPr>
              <w:fldChar w:fldCharType="separate"/>
            </w:r>
            <w:r>
              <w:rPr>
                <w:noProof/>
                <w:webHidden/>
              </w:rPr>
              <w:t>9</w:t>
            </w:r>
            <w:r>
              <w:rPr>
                <w:noProof/>
                <w:webHidden/>
              </w:rPr>
              <w:fldChar w:fldCharType="end"/>
            </w:r>
          </w:hyperlink>
        </w:p>
        <w:p w:rsidR="00687A1E" w:rsidRDefault="00687A1E">
          <w:pPr>
            <w:pStyle w:val="TOC2"/>
            <w:rPr>
              <w:noProof/>
            </w:rPr>
          </w:pPr>
          <w:hyperlink w:anchor="_Toc401759849" w:history="1">
            <w:r w:rsidRPr="00161E93">
              <w:rPr>
                <w:rStyle w:val="Hyperlink"/>
                <w:noProof/>
              </w:rPr>
              <w:t>5.2.</w:t>
            </w:r>
            <w:r>
              <w:rPr>
                <w:noProof/>
              </w:rPr>
              <w:tab/>
            </w:r>
            <w:r w:rsidRPr="00161E93">
              <w:rPr>
                <w:rStyle w:val="Hyperlink"/>
                <w:noProof/>
              </w:rPr>
              <w:t>Acceptance Testing</w:t>
            </w:r>
            <w:r>
              <w:rPr>
                <w:noProof/>
                <w:webHidden/>
              </w:rPr>
              <w:tab/>
            </w:r>
            <w:r>
              <w:rPr>
                <w:noProof/>
                <w:webHidden/>
              </w:rPr>
              <w:fldChar w:fldCharType="begin"/>
            </w:r>
            <w:r>
              <w:rPr>
                <w:noProof/>
                <w:webHidden/>
              </w:rPr>
              <w:instrText xml:space="preserve"> PAGEREF _Toc401759849 \h </w:instrText>
            </w:r>
            <w:r>
              <w:rPr>
                <w:noProof/>
                <w:webHidden/>
              </w:rPr>
            </w:r>
            <w:r>
              <w:rPr>
                <w:noProof/>
                <w:webHidden/>
              </w:rPr>
              <w:fldChar w:fldCharType="separate"/>
            </w:r>
            <w:r>
              <w:rPr>
                <w:noProof/>
                <w:webHidden/>
              </w:rPr>
              <w:t>9</w:t>
            </w:r>
            <w:r>
              <w:rPr>
                <w:noProof/>
                <w:webHidden/>
              </w:rPr>
              <w:fldChar w:fldCharType="end"/>
            </w:r>
          </w:hyperlink>
        </w:p>
        <w:p w:rsidR="00687A1E" w:rsidRDefault="00687A1E">
          <w:pPr>
            <w:pStyle w:val="TOC2"/>
            <w:rPr>
              <w:noProof/>
            </w:rPr>
          </w:pPr>
          <w:hyperlink w:anchor="_Toc401759850" w:history="1">
            <w:r w:rsidRPr="00161E93">
              <w:rPr>
                <w:rStyle w:val="Hyperlink"/>
                <w:noProof/>
              </w:rPr>
              <w:t>5.3.</w:t>
            </w:r>
            <w:r>
              <w:rPr>
                <w:noProof/>
              </w:rPr>
              <w:tab/>
            </w:r>
            <w:r w:rsidRPr="00161E93">
              <w:rPr>
                <w:rStyle w:val="Hyperlink"/>
                <w:noProof/>
              </w:rPr>
              <w:t>Integration Testing</w:t>
            </w:r>
            <w:r>
              <w:rPr>
                <w:noProof/>
                <w:webHidden/>
              </w:rPr>
              <w:tab/>
            </w:r>
            <w:r>
              <w:rPr>
                <w:noProof/>
                <w:webHidden/>
              </w:rPr>
              <w:fldChar w:fldCharType="begin"/>
            </w:r>
            <w:r>
              <w:rPr>
                <w:noProof/>
                <w:webHidden/>
              </w:rPr>
              <w:instrText xml:space="preserve"> PAGEREF _Toc401759850 \h </w:instrText>
            </w:r>
            <w:r>
              <w:rPr>
                <w:noProof/>
                <w:webHidden/>
              </w:rPr>
            </w:r>
            <w:r>
              <w:rPr>
                <w:noProof/>
                <w:webHidden/>
              </w:rPr>
              <w:fldChar w:fldCharType="separate"/>
            </w:r>
            <w:r>
              <w:rPr>
                <w:noProof/>
                <w:webHidden/>
              </w:rPr>
              <w:t>10</w:t>
            </w:r>
            <w:r>
              <w:rPr>
                <w:noProof/>
                <w:webHidden/>
              </w:rPr>
              <w:fldChar w:fldCharType="end"/>
            </w:r>
          </w:hyperlink>
        </w:p>
        <w:p w:rsidR="00687A1E" w:rsidRDefault="00687A1E">
          <w:pPr>
            <w:pStyle w:val="TOC1"/>
            <w:rPr>
              <w:noProof/>
            </w:rPr>
          </w:pPr>
          <w:hyperlink w:anchor="_Toc401759851" w:history="1">
            <w:r w:rsidRPr="00161E93">
              <w:rPr>
                <w:rStyle w:val="Hyperlink"/>
                <w:noProof/>
              </w:rPr>
              <w:t>6.</w:t>
            </w:r>
            <w:r>
              <w:rPr>
                <w:noProof/>
              </w:rPr>
              <w:tab/>
            </w:r>
            <w:r w:rsidRPr="00161E93">
              <w:rPr>
                <w:rStyle w:val="Hyperlink"/>
                <w:noProof/>
              </w:rPr>
              <w:t>MEASURES AND METRICS</w:t>
            </w:r>
            <w:r>
              <w:rPr>
                <w:noProof/>
                <w:webHidden/>
              </w:rPr>
              <w:tab/>
            </w:r>
            <w:r>
              <w:rPr>
                <w:noProof/>
                <w:webHidden/>
              </w:rPr>
              <w:fldChar w:fldCharType="begin"/>
            </w:r>
            <w:r>
              <w:rPr>
                <w:noProof/>
                <w:webHidden/>
              </w:rPr>
              <w:instrText xml:space="preserve"> PAGEREF _Toc401759851 \h </w:instrText>
            </w:r>
            <w:r>
              <w:rPr>
                <w:noProof/>
                <w:webHidden/>
              </w:rPr>
            </w:r>
            <w:r>
              <w:rPr>
                <w:noProof/>
                <w:webHidden/>
              </w:rPr>
              <w:fldChar w:fldCharType="separate"/>
            </w:r>
            <w:r>
              <w:rPr>
                <w:noProof/>
                <w:webHidden/>
              </w:rPr>
              <w:t>10</w:t>
            </w:r>
            <w:r>
              <w:rPr>
                <w:noProof/>
                <w:webHidden/>
              </w:rPr>
              <w:fldChar w:fldCharType="end"/>
            </w:r>
          </w:hyperlink>
        </w:p>
        <w:p w:rsidR="00687A1E" w:rsidRDefault="00687A1E">
          <w:pPr>
            <w:pStyle w:val="TOC1"/>
            <w:rPr>
              <w:noProof/>
            </w:rPr>
          </w:pPr>
          <w:hyperlink w:anchor="_Toc401759852" w:history="1">
            <w:r w:rsidRPr="00161E93">
              <w:rPr>
                <w:rStyle w:val="Hyperlink"/>
                <w:noProof/>
              </w:rPr>
              <w:t>7.</w:t>
            </w:r>
            <w:r>
              <w:rPr>
                <w:noProof/>
              </w:rPr>
              <w:tab/>
            </w:r>
            <w:r w:rsidRPr="00161E93">
              <w:rPr>
                <w:rStyle w:val="Hyperlink"/>
                <w:noProof/>
              </w:rPr>
              <w:t>SYSTEM TEST ENTRANCE / EXIT CRITERIA</w:t>
            </w:r>
            <w:r>
              <w:rPr>
                <w:noProof/>
                <w:webHidden/>
              </w:rPr>
              <w:tab/>
            </w:r>
            <w:r>
              <w:rPr>
                <w:noProof/>
                <w:webHidden/>
              </w:rPr>
              <w:fldChar w:fldCharType="begin"/>
            </w:r>
            <w:r>
              <w:rPr>
                <w:noProof/>
                <w:webHidden/>
              </w:rPr>
              <w:instrText xml:space="preserve"> PAGEREF _Toc401759852 \h </w:instrText>
            </w:r>
            <w:r>
              <w:rPr>
                <w:noProof/>
                <w:webHidden/>
              </w:rPr>
            </w:r>
            <w:r>
              <w:rPr>
                <w:noProof/>
                <w:webHidden/>
              </w:rPr>
              <w:fldChar w:fldCharType="separate"/>
            </w:r>
            <w:r>
              <w:rPr>
                <w:noProof/>
                <w:webHidden/>
              </w:rPr>
              <w:t>11</w:t>
            </w:r>
            <w:r>
              <w:rPr>
                <w:noProof/>
                <w:webHidden/>
              </w:rPr>
              <w:fldChar w:fldCharType="end"/>
            </w:r>
          </w:hyperlink>
        </w:p>
        <w:p w:rsidR="00687A1E" w:rsidRDefault="00687A1E">
          <w:pPr>
            <w:pStyle w:val="TOC2"/>
            <w:rPr>
              <w:noProof/>
            </w:rPr>
          </w:pPr>
          <w:hyperlink w:anchor="_Toc401759853" w:history="1">
            <w:r w:rsidRPr="00161E93">
              <w:rPr>
                <w:rStyle w:val="Hyperlink"/>
                <w:noProof/>
              </w:rPr>
              <w:t>7.1.</w:t>
            </w:r>
            <w:r>
              <w:rPr>
                <w:noProof/>
              </w:rPr>
              <w:tab/>
            </w:r>
            <w:r w:rsidRPr="00161E93">
              <w:rPr>
                <w:rStyle w:val="Hyperlink"/>
                <w:noProof/>
              </w:rPr>
              <w:t>Entrance criteria</w:t>
            </w:r>
            <w:r>
              <w:rPr>
                <w:noProof/>
                <w:webHidden/>
              </w:rPr>
              <w:tab/>
            </w:r>
            <w:r>
              <w:rPr>
                <w:noProof/>
                <w:webHidden/>
              </w:rPr>
              <w:fldChar w:fldCharType="begin"/>
            </w:r>
            <w:r>
              <w:rPr>
                <w:noProof/>
                <w:webHidden/>
              </w:rPr>
              <w:instrText xml:space="preserve"> PAGEREF _Toc401759853 \h </w:instrText>
            </w:r>
            <w:r>
              <w:rPr>
                <w:noProof/>
                <w:webHidden/>
              </w:rPr>
            </w:r>
            <w:r>
              <w:rPr>
                <w:noProof/>
                <w:webHidden/>
              </w:rPr>
              <w:fldChar w:fldCharType="separate"/>
            </w:r>
            <w:r>
              <w:rPr>
                <w:noProof/>
                <w:webHidden/>
              </w:rPr>
              <w:t>11</w:t>
            </w:r>
            <w:r>
              <w:rPr>
                <w:noProof/>
                <w:webHidden/>
              </w:rPr>
              <w:fldChar w:fldCharType="end"/>
            </w:r>
          </w:hyperlink>
        </w:p>
        <w:p w:rsidR="00687A1E" w:rsidRDefault="00687A1E">
          <w:pPr>
            <w:pStyle w:val="TOC2"/>
            <w:rPr>
              <w:noProof/>
            </w:rPr>
          </w:pPr>
          <w:hyperlink w:anchor="_Toc401759854" w:history="1">
            <w:r w:rsidRPr="00161E93">
              <w:rPr>
                <w:rStyle w:val="Hyperlink"/>
                <w:noProof/>
              </w:rPr>
              <w:t>7.2.</w:t>
            </w:r>
            <w:r>
              <w:rPr>
                <w:noProof/>
              </w:rPr>
              <w:tab/>
            </w:r>
            <w:r w:rsidRPr="00161E93">
              <w:rPr>
                <w:rStyle w:val="Hyperlink"/>
                <w:noProof/>
              </w:rPr>
              <w:t>Exit criteria</w:t>
            </w:r>
            <w:r>
              <w:rPr>
                <w:noProof/>
                <w:webHidden/>
              </w:rPr>
              <w:tab/>
            </w:r>
            <w:r>
              <w:rPr>
                <w:noProof/>
                <w:webHidden/>
              </w:rPr>
              <w:fldChar w:fldCharType="begin"/>
            </w:r>
            <w:r>
              <w:rPr>
                <w:noProof/>
                <w:webHidden/>
              </w:rPr>
              <w:instrText xml:space="preserve"> PAGEREF _Toc401759854 \h </w:instrText>
            </w:r>
            <w:r>
              <w:rPr>
                <w:noProof/>
                <w:webHidden/>
              </w:rPr>
            </w:r>
            <w:r>
              <w:rPr>
                <w:noProof/>
                <w:webHidden/>
              </w:rPr>
              <w:fldChar w:fldCharType="separate"/>
            </w:r>
            <w:r>
              <w:rPr>
                <w:noProof/>
                <w:webHidden/>
              </w:rPr>
              <w:t>11</w:t>
            </w:r>
            <w:r>
              <w:rPr>
                <w:noProof/>
                <w:webHidden/>
              </w:rPr>
              <w:fldChar w:fldCharType="end"/>
            </w:r>
          </w:hyperlink>
        </w:p>
        <w:p w:rsidR="00687A1E" w:rsidRDefault="00687A1E">
          <w:pPr>
            <w:pStyle w:val="TOC1"/>
            <w:rPr>
              <w:noProof/>
            </w:rPr>
          </w:pPr>
          <w:hyperlink w:anchor="_Toc401759855" w:history="1">
            <w:r w:rsidRPr="00161E93">
              <w:rPr>
                <w:rStyle w:val="Hyperlink"/>
                <w:noProof/>
              </w:rPr>
              <w:t>8.</w:t>
            </w:r>
            <w:r>
              <w:rPr>
                <w:noProof/>
              </w:rPr>
              <w:tab/>
            </w:r>
            <w:r w:rsidRPr="00161E93">
              <w:rPr>
                <w:rStyle w:val="Hyperlink"/>
                <w:noProof/>
              </w:rPr>
              <w:t>PASS / FAIL CRITERIA</w:t>
            </w:r>
            <w:r>
              <w:rPr>
                <w:noProof/>
                <w:webHidden/>
              </w:rPr>
              <w:tab/>
            </w:r>
            <w:r>
              <w:rPr>
                <w:noProof/>
                <w:webHidden/>
              </w:rPr>
              <w:fldChar w:fldCharType="begin"/>
            </w:r>
            <w:r>
              <w:rPr>
                <w:noProof/>
                <w:webHidden/>
              </w:rPr>
              <w:instrText xml:space="preserve"> PAGEREF _Toc401759855 \h </w:instrText>
            </w:r>
            <w:r>
              <w:rPr>
                <w:noProof/>
                <w:webHidden/>
              </w:rPr>
            </w:r>
            <w:r>
              <w:rPr>
                <w:noProof/>
                <w:webHidden/>
              </w:rPr>
              <w:fldChar w:fldCharType="separate"/>
            </w:r>
            <w:r>
              <w:rPr>
                <w:noProof/>
                <w:webHidden/>
              </w:rPr>
              <w:t>11</w:t>
            </w:r>
            <w:r>
              <w:rPr>
                <w:noProof/>
                <w:webHidden/>
              </w:rPr>
              <w:fldChar w:fldCharType="end"/>
            </w:r>
          </w:hyperlink>
        </w:p>
        <w:p w:rsidR="00687A1E" w:rsidRDefault="00687A1E">
          <w:pPr>
            <w:pStyle w:val="TOC2"/>
            <w:rPr>
              <w:noProof/>
            </w:rPr>
          </w:pPr>
          <w:hyperlink w:anchor="_Toc401759856" w:history="1">
            <w:r w:rsidRPr="00161E93">
              <w:rPr>
                <w:rStyle w:val="Hyperlink"/>
                <w:noProof/>
              </w:rPr>
              <w:t>8.1.</w:t>
            </w:r>
            <w:r>
              <w:rPr>
                <w:noProof/>
              </w:rPr>
              <w:tab/>
            </w:r>
            <w:r w:rsidRPr="00161E93">
              <w:rPr>
                <w:rStyle w:val="Hyperlink"/>
                <w:noProof/>
              </w:rPr>
              <w:t>Suspension Criteria</w:t>
            </w:r>
            <w:r>
              <w:rPr>
                <w:noProof/>
                <w:webHidden/>
              </w:rPr>
              <w:tab/>
            </w:r>
            <w:r>
              <w:rPr>
                <w:noProof/>
                <w:webHidden/>
              </w:rPr>
              <w:fldChar w:fldCharType="begin"/>
            </w:r>
            <w:r>
              <w:rPr>
                <w:noProof/>
                <w:webHidden/>
              </w:rPr>
              <w:instrText xml:space="preserve"> PAGEREF _Toc401759856 \h </w:instrText>
            </w:r>
            <w:r>
              <w:rPr>
                <w:noProof/>
                <w:webHidden/>
              </w:rPr>
            </w:r>
            <w:r>
              <w:rPr>
                <w:noProof/>
                <w:webHidden/>
              </w:rPr>
              <w:fldChar w:fldCharType="separate"/>
            </w:r>
            <w:r>
              <w:rPr>
                <w:noProof/>
                <w:webHidden/>
              </w:rPr>
              <w:t>12</w:t>
            </w:r>
            <w:r>
              <w:rPr>
                <w:noProof/>
                <w:webHidden/>
              </w:rPr>
              <w:fldChar w:fldCharType="end"/>
            </w:r>
          </w:hyperlink>
        </w:p>
        <w:p w:rsidR="00687A1E" w:rsidRDefault="00687A1E">
          <w:pPr>
            <w:pStyle w:val="TOC2"/>
            <w:rPr>
              <w:noProof/>
            </w:rPr>
          </w:pPr>
          <w:hyperlink w:anchor="_Toc401759857" w:history="1">
            <w:r w:rsidRPr="00161E93">
              <w:rPr>
                <w:rStyle w:val="Hyperlink"/>
                <w:noProof/>
              </w:rPr>
              <w:t>8.2.</w:t>
            </w:r>
            <w:r>
              <w:rPr>
                <w:noProof/>
              </w:rPr>
              <w:tab/>
            </w:r>
            <w:r w:rsidRPr="00161E93">
              <w:rPr>
                <w:rStyle w:val="Hyperlink"/>
                <w:noProof/>
              </w:rPr>
              <w:t>Resumption Criteria</w:t>
            </w:r>
            <w:r>
              <w:rPr>
                <w:noProof/>
                <w:webHidden/>
              </w:rPr>
              <w:tab/>
            </w:r>
            <w:r>
              <w:rPr>
                <w:noProof/>
                <w:webHidden/>
              </w:rPr>
              <w:fldChar w:fldCharType="begin"/>
            </w:r>
            <w:r>
              <w:rPr>
                <w:noProof/>
                <w:webHidden/>
              </w:rPr>
              <w:instrText xml:space="preserve"> PAGEREF _Toc401759857 \h </w:instrText>
            </w:r>
            <w:r>
              <w:rPr>
                <w:noProof/>
                <w:webHidden/>
              </w:rPr>
            </w:r>
            <w:r>
              <w:rPr>
                <w:noProof/>
                <w:webHidden/>
              </w:rPr>
              <w:fldChar w:fldCharType="separate"/>
            </w:r>
            <w:r>
              <w:rPr>
                <w:noProof/>
                <w:webHidden/>
              </w:rPr>
              <w:t>12</w:t>
            </w:r>
            <w:r>
              <w:rPr>
                <w:noProof/>
                <w:webHidden/>
              </w:rPr>
              <w:fldChar w:fldCharType="end"/>
            </w:r>
          </w:hyperlink>
        </w:p>
        <w:p w:rsidR="00687A1E" w:rsidRDefault="00687A1E">
          <w:pPr>
            <w:pStyle w:val="TOC2"/>
            <w:rPr>
              <w:noProof/>
            </w:rPr>
          </w:pPr>
          <w:hyperlink w:anchor="_Toc401759858" w:history="1">
            <w:r w:rsidRPr="00161E93">
              <w:rPr>
                <w:rStyle w:val="Hyperlink"/>
                <w:noProof/>
              </w:rPr>
              <w:t>8.3.</w:t>
            </w:r>
            <w:r>
              <w:rPr>
                <w:noProof/>
              </w:rPr>
              <w:tab/>
            </w:r>
            <w:r w:rsidRPr="00161E93">
              <w:rPr>
                <w:rStyle w:val="Hyperlink"/>
                <w:noProof/>
              </w:rPr>
              <w:t>Approval Criteria</w:t>
            </w:r>
            <w:r>
              <w:rPr>
                <w:noProof/>
                <w:webHidden/>
              </w:rPr>
              <w:tab/>
            </w:r>
            <w:r>
              <w:rPr>
                <w:noProof/>
                <w:webHidden/>
              </w:rPr>
              <w:fldChar w:fldCharType="begin"/>
            </w:r>
            <w:r>
              <w:rPr>
                <w:noProof/>
                <w:webHidden/>
              </w:rPr>
              <w:instrText xml:space="preserve"> PAGEREF _Toc401759858 \h </w:instrText>
            </w:r>
            <w:r>
              <w:rPr>
                <w:noProof/>
                <w:webHidden/>
              </w:rPr>
            </w:r>
            <w:r>
              <w:rPr>
                <w:noProof/>
                <w:webHidden/>
              </w:rPr>
              <w:fldChar w:fldCharType="separate"/>
            </w:r>
            <w:r>
              <w:rPr>
                <w:noProof/>
                <w:webHidden/>
              </w:rPr>
              <w:t>12</w:t>
            </w:r>
            <w:r>
              <w:rPr>
                <w:noProof/>
                <w:webHidden/>
              </w:rPr>
              <w:fldChar w:fldCharType="end"/>
            </w:r>
          </w:hyperlink>
        </w:p>
        <w:p w:rsidR="00687A1E" w:rsidRDefault="00687A1E">
          <w:pPr>
            <w:pStyle w:val="TOC1"/>
            <w:rPr>
              <w:noProof/>
            </w:rPr>
          </w:pPr>
          <w:hyperlink w:anchor="_Toc401759859" w:history="1">
            <w:r w:rsidRPr="00161E93">
              <w:rPr>
                <w:rStyle w:val="Hyperlink"/>
                <w:noProof/>
              </w:rPr>
              <w:t>9.</w:t>
            </w:r>
            <w:r>
              <w:rPr>
                <w:noProof/>
              </w:rPr>
              <w:tab/>
            </w:r>
            <w:r w:rsidRPr="00161E93">
              <w:rPr>
                <w:rStyle w:val="Hyperlink"/>
                <w:noProof/>
              </w:rPr>
              <w:t>TESTING PROCESS</w:t>
            </w:r>
            <w:r>
              <w:rPr>
                <w:noProof/>
                <w:webHidden/>
              </w:rPr>
              <w:tab/>
            </w:r>
            <w:r>
              <w:rPr>
                <w:noProof/>
                <w:webHidden/>
              </w:rPr>
              <w:fldChar w:fldCharType="begin"/>
            </w:r>
            <w:r>
              <w:rPr>
                <w:noProof/>
                <w:webHidden/>
              </w:rPr>
              <w:instrText xml:space="preserve"> PAGEREF _Toc401759859 \h </w:instrText>
            </w:r>
            <w:r>
              <w:rPr>
                <w:noProof/>
                <w:webHidden/>
              </w:rPr>
            </w:r>
            <w:r>
              <w:rPr>
                <w:noProof/>
                <w:webHidden/>
              </w:rPr>
              <w:fldChar w:fldCharType="separate"/>
            </w:r>
            <w:r>
              <w:rPr>
                <w:noProof/>
                <w:webHidden/>
              </w:rPr>
              <w:t>12</w:t>
            </w:r>
            <w:r>
              <w:rPr>
                <w:noProof/>
                <w:webHidden/>
              </w:rPr>
              <w:fldChar w:fldCharType="end"/>
            </w:r>
          </w:hyperlink>
        </w:p>
        <w:p w:rsidR="00687A1E" w:rsidRDefault="00687A1E">
          <w:pPr>
            <w:pStyle w:val="TOC2"/>
            <w:rPr>
              <w:noProof/>
            </w:rPr>
          </w:pPr>
          <w:hyperlink w:anchor="_Toc401759860" w:history="1">
            <w:r w:rsidRPr="00161E93">
              <w:rPr>
                <w:rStyle w:val="Hyperlink"/>
                <w:noProof/>
              </w:rPr>
              <w:t>9.1.</w:t>
            </w:r>
            <w:r>
              <w:rPr>
                <w:noProof/>
              </w:rPr>
              <w:tab/>
            </w:r>
            <w:r w:rsidRPr="00161E93">
              <w:rPr>
                <w:rStyle w:val="Hyperlink"/>
                <w:noProof/>
              </w:rPr>
              <w:t>Test Deliverables</w:t>
            </w:r>
            <w:r>
              <w:rPr>
                <w:noProof/>
                <w:webHidden/>
              </w:rPr>
              <w:tab/>
            </w:r>
            <w:r>
              <w:rPr>
                <w:noProof/>
                <w:webHidden/>
              </w:rPr>
              <w:fldChar w:fldCharType="begin"/>
            </w:r>
            <w:r>
              <w:rPr>
                <w:noProof/>
                <w:webHidden/>
              </w:rPr>
              <w:instrText xml:space="preserve"> PAGEREF _Toc401759860 \h </w:instrText>
            </w:r>
            <w:r>
              <w:rPr>
                <w:noProof/>
                <w:webHidden/>
              </w:rPr>
            </w:r>
            <w:r>
              <w:rPr>
                <w:noProof/>
                <w:webHidden/>
              </w:rPr>
              <w:fldChar w:fldCharType="separate"/>
            </w:r>
            <w:r>
              <w:rPr>
                <w:noProof/>
                <w:webHidden/>
              </w:rPr>
              <w:t>12</w:t>
            </w:r>
            <w:r>
              <w:rPr>
                <w:noProof/>
                <w:webHidden/>
              </w:rPr>
              <w:fldChar w:fldCharType="end"/>
            </w:r>
          </w:hyperlink>
        </w:p>
        <w:p w:rsidR="00687A1E" w:rsidRDefault="00687A1E">
          <w:pPr>
            <w:pStyle w:val="TOC2"/>
            <w:rPr>
              <w:noProof/>
            </w:rPr>
          </w:pPr>
          <w:hyperlink w:anchor="_Toc401759861" w:history="1">
            <w:r w:rsidRPr="00161E93">
              <w:rPr>
                <w:rStyle w:val="Hyperlink"/>
                <w:noProof/>
              </w:rPr>
              <w:t>9.2.</w:t>
            </w:r>
            <w:r>
              <w:rPr>
                <w:noProof/>
              </w:rPr>
              <w:tab/>
            </w:r>
            <w:r w:rsidRPr="00161E93">
              <w:rPr>
                <w:rStyle w:val="Hyperlink"/>
                <w:noProof/>
              </w:rPr>
              <w:t>Testing Tasks</w:t>
            </w:r>
            <w:r>
              <w:rPr>
                <w:noProof/>
                <w:webHidden/>
              </w:rPr>
              <w:tab/>
            </w:r>
            <w:r>
              <w:rPr>
                <w:noProof/>
                <w:webHidden/>
              </w:rPr>
              <w:fldChar w:fldCharType="begin"/>
            </w:r>
            <w:r>
              <w:rPr>
                <w:noProof/>
                <w:webHidden/>
              </w:rPr>
              <w:instrText xml:space="preserve"> PAGEREF _Toc401759861 \h </w:instrText>
            </w:r>
            <w:r>
              <w:rPr>
                <w:noProof/>
                <w:webHidden/>
              </w:rPr>
            </w:r>
            <w:r>
              <w:rPr>
                <w:noProof/>
                <w:webHidden/>
              </w:rPr>
              <w:fldChar w:fldCharType="separate"/>
            </w:r>
            <w:r>
              <w:rPr>
                <w:noProof/>
                <w:webHidden/>
              </w:rPr>
              <w:t>12</w:t>
            </w:r>
            <w:r>
              <w:rPr>
                <w:noProof/>
                <w:webHidden/>
              </w:rPr>
              <w:fldChar w:fldCharType="end"/>
            </w:r>
          </w:hyperlink>
        </w:p>
        <w:p w:rsidR="00687A1E" w:rsidRDefault="00687A1E">
          <w:pPr>
            <w:pStyle w:val="TOC2"/>
            <w:rPr>
              <w:noProof/>
            </w:rPr>
          </w:pPr>
          <w:hyperlink w:anchor="_Toc401759862" w:history="1">
            <w:r w:rsidRPr="00161E93">
              <w:rPr>
                <w:rStyle w:val="Hyperlink"/>
                <w:noProof/>
              </w:rPr>
              <w:t>9.3.</w:t>
            </w:r>
            <w:r>
              <w:rPr>
                <w:noProof/>
              </w:rPr>
              <w:tab/>
            </w:r>
            <w:r w:rsidRPr="00161E93">
              <w:rPr>
                <w:rStyle w:val="Hyperlink"/>
                <w:noProof/>
              </w:rPr>
              <w:t>Responsibilities</w:t>
            </w:r>
            <w:r>
              <w:rPr>
                <w:noProof/>
                <w:webHidden/>
              </w:rPr>
              <w:tab/>
            </w:r>
            <w:r>
              <w:rPr>
                <w:noProof/>
                <w:webHidden/>
              </w:rPr>
              <w:fldChar w:fldCharType="begin"/>
            </w:r>
            <w:r>
              <w:rPr>
                <w:noProof/>
                <w:webHidden/>
              </w:rPr>
              <w:instrText xml:space="preserve"> PAGEREF _Toc401759862 \h </w:instrText>
            </w:r>
            <w:r>
              <w:rPr>
                <w:noProof/>
                <w:webHidden/>
              </w:rPr>
            </w:r>
            <w:r>
              <w:rPr>
                <w:noProof/>
                <w:webHidden/>
              </w:rPr>
              <w:fldChar w:fldCharType="separate"/>
            </w:r>
            <w:r>
              <w:rPr>
                <w:noProof/>
                <w:webHidden/>
              </w:rPr>
              <w:t>13</w:t>
            </w:r>
            <w:r>
              <w:rPr>
                <w:noProof/>
                <w:webHidden/>
              </w:rPr>
              <w:fldChar w:fldCharType="end"/>
            </w:r>
          </w:hyperlink>
        </w:p>
        <w:p w:rsidR="00687A1E" w:rsidRDefault="00687A1E">
          <w:pPr>
            <w:pStyle w:val="TOC2"/>
            <w:rPr>
              <w:noProof/>
            </w:rPr>
          </w:pPr>
          <w:hyperlink w:anchor="_Toc401759863" w:history="1">
            <w:r w:rsidRPr="00161E93">
              <w:rPr>
                <w:rStyle w:val="Hyperlink"/>
                <w:noProof/>
              </w:rPr>
              <w:t>9.4.</w:t>
            </w:r>
            <w:r>
              <w:rPr>
                <w:noProof/>
              </w:rPr>
              <w:tab/>
            </w:r>
            <w:r w:rsidRPr="00161E93">
              <w:rPr>
                <w:rStyle w:val="Hyperlink"/>
                <w:noProof/>
              </w:rPr>
              <w:t>Schedule</w:t>
            </w:r>
            <w:r>
              <w:rPr>
                <w:noProof/>
                <w:webHidden/>
              </w:rPr>
              <w:tab/>
            </w:r>
            <w:r>
              <w:rPr>
                <w:noProof/>
                <w:webHidden/>
              </w:rPr>
              <w:fldChar w:fldCharType="begin"/>
            </w:r>
            <w:r>
              <w:rPr>
                <w:noProof/>
                <w:webHidden/>
              </w:rPr>
              <w:instrText xml:space="preserve"> PAGEREF _Toc401759863 \h </w:instrText>
            </w:r>
            <w:r>
              <w:rPr>
                <w:noProof/>
                <w:webHidden/>
              </w:rPr>
            </w:r>
            <w:r>
              <w:rPr>
                <w:noProof/>
                <w:webHidden/>
              </w:rPr>
              <w:fldChar w:fldCharType="separate"/>
            </w:r>
            <w:r>
              <w:rPr>
                <w:noProof/>
                <w:webHidden/>
              </w:rPr>
              <w:t>13</w:t>
            </w:r>
            <w:r>
              <w:rPr>
                <w:noProof/>
                <w:webHidden/>
              </w:rPr>
              <w:fldChar w:fldCharType="end"/>
            </w:r>
          </w:hyperlink>
        </w:p>
        <w:p w:rsidR="00687A1E" w:rsidRDefault="00687A1E">
          <w:pPr>
            <w:pStyle w:val="TOC1"/>
            <w:rPr>
              <w:noProof/>
            </w:rPr>
          </w:pPr>
          <w:hyperlink w:anchor="_Toc401759864" w:history="1">
            <w:r w:rsidRPr="00161E93">
              <w:rPr>
                <w:rStyle w:val="Hyperlink"/>
                <w:noProof/>
              </w:rPr>
              <w:t>10.</w:t>
            </w:r>
            <w:r>
              <w:rPr>
                <w:noProof/>
              </w:rPr>
              <w:tab/>
            </w:r>
            <w:r w:rsidRPr="00161E93">
              <w:rPr>
                <w:rStyle w:val="Hyperlink"/>
                <w:noProof/>
              </w:rPr>
              <w:t>ENVIRONMENTAL REQUIREMENTS</w:t>
            </w:r>
            <w:r>
              <w:rPr>
                <w:noProof/>
                <w:webHidden/>
              </w:rPr>
              <w:tab/>
            </w:r>
            <w:r>
              <w:rPr>
                <w:noProof/>
                <w:webHidden/>
              </w:rPr>
              <w:fldChar w:fldCharType="begin"/>
            </w:r>
            <w:r>
              <w:rPr>
                <w:noProof/>
                <w:webHidden/>
              </w:rPr>
              <w:instrText xml:space="preserve"> PAGEREF _Toc401759864 \h </w:instrText>
            </w:r>
            <w:r>
              <w:rPr>
                <w:noProof/>
                <w:webHidden/>
              </w:rPr>
            </w:r>
            <w:r>
              <w:rPr>
                <w:noProof/>
                <w:webHidden/>
              </w:rPr>
              <w:fldChar w:fldCharType="separate"/>
            </w:r>
            <w:r>
              <w:rPr>
                <w:noProof/>
                <w:webHidden/>
              </w:rPr>
              <w:t>13</w:t>
            </w:r>
            <w:r>
              <w:rPr>
                <w:noProof/>
                <w:webHidden/>
              </w:rPr>
              <w:fldChar w:fldCharType="end"/>
            </w:r>
          </w:hyperlink>
        </w:p>
        <w:p w:rsidR="00687A1E" w:rsidRDefault="00687A1E">
          <w:pPr>
            <w:pStyle w:val="TOC2"/>
            <w:rPr>
              <w:noProof/>
            </w:rPr>
          </w:pPr>
          <w:hyperlink w:anchor="_Toc401759865" w:history="1">
            <w:r w:rsidRPr="00161E93">
              <w:rPr>
                <w:rStyle w:val="Hyperlink"/>
                <w:noProof/>
              </w:rPr>
              <w:t>10.1.</w:t>
            </w:r>
            <w:r>
              <w:rPr>
                <w:noProof/>
              </w:rPr>
              <w:tab/>
            </w:r>
            <w:r w:rsidRPr="00161E93">
              <w:rPr>
                <w:rStyle w:val="Hyperlink"/>
                <w:noProof/>
              </w:rPr>
              <w:t>Hardware</w:t>
            </w:r>
            <w:r>
              <w:rPr>
                <w:noProof/>
                <w:webHidden/>
              </w:rPr>
              <w:tab/>
            </w:r>
            <w:r>
              <w:rPr>
                <w:noProof/>
                <w:webHidden/>
              </w:rPr>
              <w:fldChar w:fldCharType="begin"/>
            </w:r>
            <w:r>
              <w:rPr>
                <w:noProof/>
                <w:webHidden/>
              </w:rPr>
              <w:instrText xml:space="preserve"> PAGEREF _Toc401759865 \h </w:instrText>
            </w:r>
            <w:r>
              <w:rPr>
                <w:noProof/>
                <w:webHidden/>
              </w:rPr>
            </w:r>
            <w:r>
              <w:rPr>
                <w:noProof/>
                <w:webHidden/>
              </w:rPr>
              <w:fldChar w:fldCharType="separate"/>
            </w:r>
            <w:r>
              <w:rPr>
                <w:noProof/>
                <w:webHidden/>
              </w:rPr>
              <w:t>13</w:t>
            </w:r>
            <w:r>
              <w:rPr>
                <w:noProof/>
                <w:webHidden/>
              </w:rPr>
              <w:fldChar w:fldCharType="end"/>
            </w:r>
          </w:hyperlink>
        </w:p>
        <w:p w:rsidR="00687A1E" w:rsidRDefault="00687A1E">
          <w:pPr>
            <w:pStyle w:val="TOC2"/>
            <w:rPr>
              <w:noProof/>
            </w:rPr>
          </w:pPr>
          <w:hyperlink w:anchor="_Toc401759866" w:history="1">
            <w:r w:rsidRPr="00161E93">
              <w:rPr>
                <w:rStyle w:val="Hyperlink"/>
                <w:noProof/>
              </w:rPr>
              <w:t>10.2.</w:t>
            </w:r>
            <w:r>
              <w:rPr>
                <w:noProof/>
              </w:rPr>
              <w:tab/>
            </w:r>
            <w:r w:rsidRPr="00161E93">
              <w:rPr>
                <w:rStyle w:val="Hyperlink"/>
                <w:noProof/>
              </w:rPr>
              <w:t>Software</w:t>
            </w:r>
            <w:r>
              <w:rPr>
                <w:noProof/>
                <w:webHidden/>
              </w:rPr>
              <w:tab/>
            </w:r>
            <w:r>
              <w:rPr>
                <w:noProof/>
                <w:webHidden/>
              </w:rPr>
              <w:fldChar w:fldCharType="begin"/>
            </w:r>
            <w:r>
              <w:rPr>
                <w:noProof/>
                <w:webHidden/>
              </w:rPr>
              <w:instrText xml:space="preserve"> PAGEREF _Toc401759866 \h </w:instrText>
            </w:r>
            <w:r>
              <w:rPr>
                <w:noProof/>
                <w:webHidden/>
              </w:rPr>
            </w:r>
            <w:r>
              <w:rPr>
                <w:noProof/>
                <w:webHidden/>
              </w:rPr>
              <w:fldChar w:fldCharType="separate"/>
            </w:r>
            <w:r>
              <w:rPr>
                <w:noProof/>
                <w:webHidden/>
              </w:rPr>
              <w:t>14</w:t>
            </w:r>
            <w:r>
              <w:rPr>
                <w:noProof/>
                <w:webHidden/>
              </w:rPr>
              <w:fldChar w:fldCharType="end"/>
            </w:r>
          </w:hyperlink>
        </w:p>
        <w:p w:rsidR="00687A1E" w:rsidRDefault="00687A1E">
          <w:pPr>
            <w:pStyle w:val="TOC2"/>
            <w:rPr>
              <w:noProof/>
            </w:rPr>
          </w:pPr>
          <w:hyperlink w:anchor="_Toc401759867" w:history="1">
            <w:r w:rsidRPr="00161E93">
              <w:rPr>
                <w:rStyle w:val="Hyperlink"/>
                <w:noProof/>
              </w:rPr>
              <w:t>10.3.</w:t>
            </w:r>
            <w:r>
              <w:rPr>
                <w:noProof/>
              </w:rPr>
              <w:tab/>
            </w:r>
            <w:r w:rsidRPr="00161E93">
              <w:rPr>
                <w:rStyle w:val="Hyperlink"/>
                <w:noProof/>
              </w:rPr>
              <w:t>Security</w:t>
            </w:r>
            <w:r>
              <w:rPr>
                <w:noProof/>
                <w:webHidden/>
              </w:rPr>
              <w:tab/>
            </w:r>
            <w:r>
              <w:rPr>
                <w:noProof/>
                <w:webHidden/>
              </w:rPr>
              <w:fldChar w:fldCharType="begin"/>
            </w:r>
            <w:r>
              <w:rPr>
                <w:noProof/>
                <w:webHidden/>
              </w:rPr>
              <w:instrText xml:space="preserve"> PAGEREF _Toc401759867 \h </w:instrText>
            </w:r>
            <w:r>
              <w:rPr>
                <w:noProof/>
                <w:webHidden/>
              </w:rPr>
            </w:r>
            <w:r>
              <w:rPr>
                <w:noProof/>
                <w:webHidden/>
              </w:rPr>
              <w:fldChar w:fldCharType="separate"/>
            </w:r>
            <w:r>
              <w:rPr>
                <w:noProof/>
                <w:webHidden/>
              </w:rPr>
              <w:t>14</w:t>
            </w:r>
            <w:r>
              <w:rPr>
                <w:noProof/>
                <w:webHidden/>
              </w:rPr>
              <w:fldChar w:fldCharType="end"/>
            </w:r>
          </w:hyperlink>
        </w:p>
        <w:p w:rsidR="00687A1E" w:rsidRDefault="00687A1E">
          <w:pPr>
            <w:pStyle w:val="TOC2"/>
            <w:rPr>
              <w:noProof/>
            </w:rPr>
          </w:pPr>
          <w:hyperlink w:anchor="_Toc401759868" w:history="1">
            <w:r w:rsidRPr="00161E93">
              <w:rPr>
                <w:rStyle w:val="Hyperlink"/>
                <w:noProof/>
              </w:rPr>
              <w:t>10.4.</w:t>
            </w:r>
            <w:r>
              <w:rPr>
                <w:noProof/>
              </w:rPr>
              <w:tab/>
            </w:r>
            <w:r w:rsidRPr="00161E93">
              <w:rPr>
                <w:rStyle w:val="Hyperlink"/>
                <w:noProof/>
              </w:rPr>
              <w:t>Tools</w:t>
            </w:r>
            <w:r>
              <w:rPr>
                <w:noProof/>
                <w:webHidden/>
              </w:rPr>
              <w:tab/>
            </w:r>
            <w:r>
              <w:rPr>
                <w:noProof/>
                <w:webHidden/>
              </w:rPr>
              <w:fldChar w:fldCharType="begin"/>
            </w:r>
            <w:r>
              <w:rPr>
                <w:noProof/>
                <w:webHidden/>
              </w:rPr>
              <w:instrText xml:space="preserve"> PAGEREF _Toc401759868 \h </w:instrText>
            </w:r>
            <w:r>
              <w:rPr>
                <w:noProof/>
                <w:webHidden/>
              </w:rPr>
            </w:r>
            <w:r>
              <w:rPr>
                <w:noProof/>
                <w:webHidden/>
              </w:rPr>
              <w:fldChar w:fldCharType="separate"/>
            </w:r>
            <w:r>
              <w:rPr>
                <w:noProof/>
                <w:webHidden/>
              </w:rPr>
              <w:t>14</w:t>
            </w:r>
            <w:r>
              <w:rPr>
                <w:noProof/>
                <w:webHidden/>
              </w:rPr>
              <w:fldChar w:fldCharType="end"/>
            </w:r>
          </w:hyperlink>
        </w:p>
        <w:p w:rsidR="00687A1E" w:rsidRDefault="00687A1E">
          <w:pPr>
            <w:pStyle w:val="TOC2"/>
            <w:rPr>
              <w:noProof/>
            </w:rPr>
          </w:pPr>
          <w:hyperlink w:anchor="_Toc401759869" w:history="1">
            <w:r w:rsidRPr="00161E93">
              <w:rPr>
                <w:rStyle w:val="Hyperlink"/>
                <w:noProof/>
              </w:rPr>
              <w:t>10.5.</w:t>
            </w:r>
            <w:r>
              <w:rPr>
                <w:noProof/>
              </w:rPr>
              <w:tab/>
            </w:r>
            <w:r w:rsidRPr="00161E93">
              <w:rPr>
                <w:rStyle w:val="Hyperlink"/>
                <w:noProof/>
              </w:rPr>
              <w:t>Risks and Assumptions</w:t>
            </w:r>
            <w:r>
              <w:rPr>
                <w:noProof/>
                <w:webHidden/>
              </w:rPr>
              <w:tab/>
            </w:r>
            <w:r>
              <w:rPr>
                <w:noProof/>
                <w:webHidden/>
              </w:rPr>
              <w:fldChar w:fldCharType="begin"/>
            </w:r>
            <w:r>
              <w:rPr>
                <w:noProof/>
                <w:webHidden/>
              </w:rPr>
              <w:instrText xml:space="preserve"> PAGEREF _Toc401759869 \h </w:instrText>
            </w:r>
            <w:r>
              <w:rPr>
                <w:noProof/>
                <w:webHidden/>
              </w:rPr>
            </w:r>
            <w:r>
              <w:rPr>
                <w:noProof/>
                <w:webHidden/>
              </w:rPr>
              <w:fldChar w:fldCharType="separate"/>
            </w:r>
            <w:r>
              <w:rPr>
                <w:noProof/>
                <w:webHidden/>
              </w:rPr>
              <w:t>15</w:t>
            </w:r>
            <w:r>
              <w:rPr>
                <w:noProof/>
                <w:webHidden/>
              </w:rPr>
              <w:fldChar w:fldCharType="end"/>
            </w:r>
          </w:hyperlink>
        </w:p>
        <w:p w:rsidR="00687A1E" w:rsidRDefault="00687A1E">
          <w:pPr>
            <w:pStyle w:val="TOC1"/>
            <w:rPr>
              <w:noProof/>
            </w:rPr>
          </w:pPr>
          <w:hyperlink w:anchor="_Toc401759870" w:history="1">
            <w:r w:rsidRPr="00161E93">
              <w:rPr>
                <w:rStyle w:val="Hyperlink"/>
                <w:noProof/>
              </w:rPr>
              <w:t>11.</w:t>
            </w:r>
            <w:r>
              <w:rPr>
                <w:noProof/>
              </w:rPr>
              <w:tab/>
            </w:r>
            <w:r w:rsidRPr="00161E93">
              <w:rPr>
                <w:rStyle w:val="Hyperlink"/>
                <w:noProof/>
              </w:rPr>
              <w:t>CHANGE MANAGEMENT PROCEDURES</w:t>
            </w:r>
            <w:r>
              <w:rPr>
                <w:noProof/>
                <w:webHidden/>
              </w:rPr>
              <w:tab/>
            </w:r>
            <w:r>
              <w:rPr>
                <w:noProof/>
                <w:webHidden/>
              </w:rPr>
              <w:fldChar w:fldCharType="begin"/>
            </w:r>
            <w:r>
              <w:rPr>
                <w:noProof/>
                <w:webHidden/>
              </w:rPr>
              <w:instrText xml:space="preserve"> PAGEREF _Toc401759870 \h </w:instrText>
            </w:r>
            <w:r>
              <w:rPr>
                <w:noProof/>
                <w:webHidden/>
              </w:rPr>
            </w:r>
            <w:r>
              <w:rPr>
                <w:noProof/>
                <w:webHidden/>
              </w:rPr>
              <w:fldChar w:fldCharType="separate"/>
            </w:r>
            <w:r>
              <w:rPr>
                <w:noProof/>
                <w:webHidden/>
              </w:rPr>
              <w:t>15</w:t>
            </w:r>
            <w:r>
              <w:rPr>
                <w:noProof/>
                <w:webHidden/>
              </w:rPr>
              <w:fldChar w:fldCharType="end"/>
            </w:r>
          </w:hyperlink>
        </w:p>
        <w:p w:rsidR="00687A1E" w:rsidRDefault="00687A1E">
          <w:pPr>
            <w:pStyle w:val="TOC1"/>
            <w:rPr>
              <w:noProof/>
            </w:rPr>
          </w:pPr>
          <w:hyperlink w:anchor="_Toc401759871" w:history="1">
            <w:r w:rsidRPr="00161E93">
              <w:rPr>
                <w:rStyle w:val="Hyperlink"/>
                <w:noProof/>
              </w:rPr>
              <w:t>12.</w:t>
            </w:r>
            <w:r>
              <w:rPr>
                <w:noProof/>
              </w:rPr>
              <w:tab/>
            </w:r>
            <w:r w:rsidRPr="00161E93">
              <w:rPr>
                <w:rStyle w:val="Hyperlink"/>
                <w:noProof/>
              </w:rPr>
              <w:t>PLAN APPROVALS</w:t>
            </w:r>
            <w:r>
              <w:rPr>
                <w:noProof/>
                <w:webHidden/>
              </w:rPr>
              <w:tab/>
            </w:r>
            <w:r>
              <w:rPr>
                <w:noProof/>
                <w:webHidden/>
              </w:rPr>
              <w:fldChar w:fldCharType="begin"/>
            </w:r>
            <w:r>
              <w:rPr>
                <w:noProof/>
                <w:webHidden/>
              </w:rPr>
              <w:instrText xml:space="preserve"> PAGEREF _Toc401759871 \h </w:instrText>
            </w:r>
            <w:r>
              <w:rPr>
                <w:noProof/>
                <w:webHidden/>
              </w:rPr>
            </w:r>
            <w:r>
              <w:rPr>
                <w:noProof/>
                <w:webHidden/>
              </w:rPr>
              <w:fldChar w:fldCharType="separate"/>
            </w:r>
            <w:r>
              <w:rPr>
                <w:noProof/>
                <w:webHidden/>
              </w:rPr>
              <w:t>16</w:t>
            </w:r>
            <w:r>
              <w:rPr>
                <w:noProof/>
                <w:webHidden/>
              </w:rPr>
              <w:fldChar w:fldCharType="end"/>
            </w:r>
          </w:hyperlink>
        </w:p>
        <w:p w:rsidR="00B5529C" w:rsidRPr="00F934D7" w:rsidRDefault="00275073" w:rsidP="00F934D7">
          <w:pPr>
            <w:rPr>
              <w:sz w:val="12"/>
              <w:szCs w:val="12"/>
            </w:rPr>
          </w:pPr>
          <w:r w:rsidRPr="00970D7E">
            <w:rPr>
              <w:sz w:val="12"/>
              <w:szCs w:val="12"/>
            </w:rPr>
            <w:fldChar w:fldCharType="end"/>
          </w:r>
        </w:p>
      </w:sdtContent>
    </w:sdt>
    <w:bookmarkStart w:id="3" w:name="h.v3jxom3cxf3l" w:colFirst="0" w:colLast="0" w:displacedByCustomXml="prev"/>
    <w:bookmarkEnd w:id="3" w:displacedByCustomXml="prev"/>
    <w:p w:rsidR="00F934D7" w:rsidRDefault="00F934D7">
      <w:pPr>
        <w:spacing w:before="0" w:after="0"/>
        <w:jc w:val="left"/>
        <w:rPr>
          <w:b/>
          <w:bCs/>
          <w:color w:val="538135" w:themeColor="accent6" w:themeShade="BF"/>
          <w:kern w:val="32"/>
          <w:sz w:val="32"/>
          <w:szCs w:val="32"/>
        </w:rPr>
      </w:pPr>
      <w:r>
        <w:br w:type="page"/>
      </w:r>
    </w:p>
    <w:p w:rsidR="00F85649" w:rsidRDefault="00F85649" w:rsidP="004724A5">
      <w:pPr>
        <w:pStyle w:val="Heading1"/>
      </w:pPr>
      <w:bookmarkStart w:id="4" w:name="_Toc401759833"/>
      <w:r w:rsidRPr="00A46EF7">
        <w:lastRenderedPageBreak/>
        <w:t>VERSION HISTORY</w:t>
      </w:r>
      <w:bookmarkEnd w:id="4"/>
    </w:p>
    <w:tbl>
      <w:tblPr>
        <w:tblStyle w:val="MediumGrid3-Accent6"/>
        <w:bidiVisual/>
        <w:tblW w:w="4867" w:type="pct"/>
        <w:tblCellMar>
          <w:top w:w="86" w:type="dxa"/>
          <w:left w:w="115" w:type="dxa"/>
          <w:bottom w:w="86" w:type="dxa"/>
          <w:right w:w="115" w:type="dxa"/>
        </w:tblCellMar>
        <w:tblLook w:val="0420"/>
      </w:tblPr>
      <w:tblGrid>
        <w:gridCol w:w="1424"/>
        <w:gridCol w:w="4500"/>
        <w:gridCol w:w="2520"/>
        <w:gridCol w:w="1816"/>
      </w:tblGrid>
      <w:tr w:rsidR="004724A5" w:rsidRPr="009C4A2B" w:rsidTr="00CC03CD">
        <w:trPr>
          <w:cnfStyle w:val="100000000000"/>
        </w:trPr>
        <w:tc>
          <w:tcPr>
            <w:tcW w:w="694"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193" w:type="pct"/>
          </w:tcPr>
          <w:p w:rsidR="004724A5" w:rsidRPr="009C4A2B" w:rsidRDefault="004724A5" w:rsidP="009C4A2B">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1228" w:type="pct"/>
          </w:tcPr>
          <w:p w:rsidR="004724A5" w:rsidRPr="009C4A2B" w:rsidRDefault="004724A5" w:rsidP="0064293F">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885" w:type="pct"/>
          </w:tcPr>
          <w:p w:rsidR="004724A5" w:rsidRPr="009C4A2B" w:rsidRDefault="004724A5" w:rsidP="00291B19">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sdt>
          <w:sdtPr>
            <w:rPr>
              <w:rStyle w:val="Style6"/>
              <w:rFonts w:asciiTheme="minorHAnsi" w:hAnsiTheme="minorHAnsi" w:cstheme="minorHAnsi"/>
              <w:sz w:val="28"/>
              <w:szCs w:val="28"/>
            </w:rPr>
            <w:alias w:val="Revised By"/>
            <w:tag w:val="Revised By"/>
            <w:id w:val="21521438"/>
            <w:placeholder>
              <w:docPart w:val="9BD2F59B839A4E35991D4A63FAB6FA65"/>
            </w:placeholde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47"/>
            <w:lock w:val="contentLocked"/>
            <w:date w:fullDate="2014-09-26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26/9/2014</w:t>
                </w:r>
              </w:p>
            </w:tc>
          </w:sdtContent>
        </w:sdt>
      </w:tr>
      <w:tr w:rsidR="00780B17" w:rsidRPr="00B5529C" w:rsidTr="00CC03CD">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193" w:type="pct"/>
          </w:tcPr>
          <w:p w:rsidR="00780B17" w:rsidRPr="006C4142" w:rsidRDefault="00780B17" w:rsidP="00291B19">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sdt>
          <w:sdtPr>
            <w:rPr>
              <w:rStyle w:val="Style6"/>
              <w:rFonts w:asciiTheme="minorHAnsi" w:hAnsiTheme="minorHAnsi" w:cstheme="minorHAnsi"/>
              <w:sz w:val="28"/>
              <w:szCs w:val="28"/>
            </w:rPr>
            <w:alias w:val="Revised By"/>
            <w:tag w:val="Revised By"/>
            <w:id w:val="2152143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DBEBD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29"/>
            <w:lock w:val="contentLocked"/>
            <w:date w:fullDate="2014-03-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3/10/2014</w:t>
                </w:r>
              </w:p>
            </w:tc>
          </w:sdtContent>
        </w:sdt>
      </w:tr>
      <w:tr w:rsidR="00780B17" w:rsidRPr="00B5529C" w:rsidTr="00CC03CD">
        <w:trPr>
          <w:cnfStyle w:val="000000100000"/>
        </w:trPr>
        <w:tc>
          <w:tcPr>
            <w:tcW w:w="694" w:type="pct"/>
          </w:tcPr>
          <w:p w:rsidR="00780B17" w:rsidRPr="00B5529C" w:rsidRDefault="00780B17"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193" w:type="pct"/>
          </w:tcPr>
          <w:p w:rsidR="00780B17" w:rsidRPr="00B5529C" w:rsidRDefault="00780B17" w:rsidP="00291B19">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sdt>
          <w:sdtPr>
            <w:rPr>
              <w:rStyle w:val="Style6"/>
              <w:rFonts w:asciiTheme="minorHAnsi" w:hAnsiTheme="minorHAnsi" w:cstheme="minorHAnsi"/>
              <w:sz w:val="28"/>
              <w:szCs w:val="28"/>
            </w:rPr>
            <w:alias w:val="Revised By"/>
            <w:tag w:val="Revised By"/>
            <w:id w:val="21521440"/>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780B17" w:rsidRPr="00631594" w:rsidRDefault="002B35DD" w:rsidP="0064293F">
                <w:pPr>
                  <w:pStyle w:val="Normal1"/>
                  <w:spacing w:line="240" w:lineRule="auto"/>
                  <w:jc w:val="center"/>
                  <w:rPr>
                    <w:rFonts w:asciiTheme="minorHAnsi" w:hAnsiTheme="minorHAnsi" w:cstheme="minorHAnsi"/>
                    <w:color w:val="B7D8A0"/>
                    <w:sz w:val="28"/>
                    <w:szCs w:val="28"/>
                  </w:rPr>
                </w:pPr>
                <w:r>
                  <w:rPr>
                    <w:rStyle w:val="Style6"/>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11859509"/>
            <w:date w:fullDate="2014-10-10T00:00:00Z">
              <w:dateFormat w:val="d/M/yyyy"/>
              <w:lid w:val="en-US"/>
              <w:storeMappedDataAs w:val="dateTime"/>
              <w:calendar w:val="gregorian"/>
            </w:date>
          </w:sdtPr>
          <w:sdtContent>
            <w:tc>
              <w:tcPr>
                <w:tcW w:w="885" w:type="pct"/>
              </w:tcPr>
              <w:p w:rsidR="00780B17"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10/10/2014</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3.0</w:t>
            </w: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462361"/>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263D19" w:rsidP="00291B19">
                <w:pPr>
                  <w:pStyle w:val="Normal1"/>
                  <w:spacing w:line="240" w:lineRule="auto"/>
                  <w:jc w:val="center"/>
                  <w:rPr>
                    <w:rFonts w:asciiTheme="minorHAnsi" w:hAnsiTheme="minorHAnsi" w:cstheme="minorHAnsi"/>
                    <w:color w:val="DBEBD0"/>
                    <w:sz w:val="28"/>
                    <w:szCs w:val="28"/>
                  </w:rPr>
                </w:pPr>
                <w:r>
                  <w:rPr>
                    <w:rStyle w:val="Style4"/>
                    <w:rFonts w:asciiTheme="minorHAnsi" w:hAnsiTheme="minorHAnsi" w:cstheme="minorHAnsi"/>
                    <w:sz w:val="28"/>
                    <w:szCs w:val="28"/>
                  </w:rPr>
                  <w:t>Team Apple</w:t>
                </w:r>
              </w:p>
            </w:tc>
          </w:sdtContent>
        </w:sdt>
        <w:sdt>
          <w:sdtPr>
            <w:rPr>
              <w:rFonts w:asciiTheme="minorHAnsi" w:hAnsiTheme="minorHAnsi" w:cstheme="minorHAnsi"/>
              <w:color w:val="auto"/>
              <w:sz w:val="28"/>
              <w:szCs w:val="28"/>
            </w:rPr>
            <w:alias w:val="Date"/>
            <w:tag w:val="Date"/>
            <w:id w:val="462334"/>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6"/>
              <w:rFonts w:asciiTheme="minorHAnsi" w:hAnsiTheme="minorHAnsi" w:cstheme="minorHAnsi"/>
              <w:sz w:val="28"/>
              <w:szCs w:val="28"/>
            </w:rPr>
            <w:alias w:val="Revised By"/>
            <w:tag w:val="Revised By"/>
            <w:id w:val="2152144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B7D8A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3"/>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5"/>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Fonts w:asciiTheme="minorHAnsi" w:hAnsiTheme="minorHAnsi" w:cstheme="minorHAnsi"/>
              <w:color w:val="B7D8A0"/>
              <w:sz w:val="28"/>
              <w:szCs w:val="28"/>
            </w:rPr>
            <w:alias w:val="Revised By"/>
            <w:tag w:val="Revised By"/>
            <w:id w:val="21521446"/>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6"/>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FB04CB" w:rsidRDefault="0064293F" w:rsidP="00291B19">
            <w:pPr>
              <w:pStyle w:val="Normal1"/>
              <w:spacing w:line="240" w:lineRule="auto"/>
              <w:jc w:val="both"/>
              <w:rPr>
                <w:rFonts w:asciiTheme="minorHAnsi" w:hAnsiTheme="minorHAnsi" w:cstheme="minorHAnsi"/>
                <w:color w:val="FFFFFF" w:themeColor="background1"/>
                <w:sz w:val="28"/>
                <w:szCs w:val="28"/>
              </w:rPr>
            </w:pPr>
          </w:p>
        </w:tc>
        <w:sdt>
          <w:sdtPr>
            <w:rPr>
              <w:rStyle w:val="Style4"/>
              <w:rFonts w:asciiTheme="minorHAnsi" w:hAnsiTheme="minorHAnsi" w:cstheme="minorHAnsi"/>
              <w:sz w:val="28"/>
              <w:szCs w:val="28"/>
            </w:rPr>
            <w:alias w:val="Revised By"/>
            <w:tag w:val="Revised By"/>
            <w:id w:val="21521447"/>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78"/>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0"/>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79"/>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4"/>
              <w:rFonts w:asciiTheme="minorHAnsi" w:hAnsiTheme="minorHAnsi" w:cstheme="minorHAnsi"/>
              <w:sz w:val="28"/>
              <w:szCs w:val="28"/>
            </w:rPr>
            <w:alias w:val="Revised By"/>
            <w:tag w:val="Revised By"/>
            <w:id w:val="21521451"/>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0"/>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rPr>
          <w:cnfStyle w:val="000000100000"/>
        </w:trPr>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Fonts w:asciiTheme="minorHAnsi" w:hAnsiTheme="minorHAnsi" w:cstheme="minorHAnsi"/>
              <w:color w:val="B7D8A0"/>
              <w:sz w:val="28"/>
              <w:szCs w:val="28"/>
            </w:rPr>
            <w:alias w:val="Revised By"/>
            <w:tag w:val="Revised By"/>
            <w:id w:val="21521453"/>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B7D8A0"/>
                    <w:sz w:val="28"/>
                    <w:szCs w:val="28"/>
                  </w:rPr>
                </w:pPr>
                <w:r w:rsidRPr="00631594">
                  <w:rPr>
                    <w:rFonts w:asciiTheme="minorHAnsi" w:hAnsiTheme="minorHAnsi" w:cstheme="minorHAnsi"/>
                    <w:color w:val="B7D8A0"/>
                    <w:sz w:val="28"/>
                    <w:szCs w:val="28"/>
                  </w:rPr>
                  <w:t>Choose an item.</w:t>
                </w:r>
              </w:p>
            </w:tc>
          </w:sdtContent>
        </w:sdt>
        <w:sdt>
          <w:sdtPr>
            <w:rPr>
              <w:rFonts w:asciiTheme="minorHAnsi" w:hAnsiTheme="minorHAnsi" w:cstheme="minorHAnsi"/>
              <w:color w:val="auto"/>
              <w:sz w:val="28"/>
              <w:szCs w:val="28"/>
            </w:rPr>
            <w:alias w:val="Date"/>
            <w:tag w:val="Date"/>
            <w:id w:val="21520981"/>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64293F" w:rsidRPr="00B5529C" w:rsidTr="00CC03CD">
        <w:tc>
          <w:tcPr>
            <w:tcW w:w="694" w:type="pct"/>
          </w:tcPr>
          <w:p w:rsidR="0064293F" w:rsidRPr="00B5529C" w:rsidRDefault="0064293F" w:rsidP="00291B19">
            <w:pPr>
              <w:pStyle w:val="Normal1"/>
              <w:spacing w:line="240" w:lineRule="auto"/>
              <w:jc w:val="center"/>
              <w:rPr>
                <w:rFonts w:asciiTheme="minorHAnsi" w:hAnsiTheme="minorHAnsi" w:cstheme="minorHAnsi"/>
                <w:color w:val="auto"/>
                <w:sz w:val="28"/>
                <w:szCs w:val="28"/>
              </w:rPr>
            </w:pPr>
          </w:p>
        </w:tc>
        <w:tc>
          <w:tcPr>
            <w:tcW w:w="2193" w:type="pct"/>
          </w:tcPr>
          <w:p w:rsidR="0064293F" w:rsidRPr="00B5529C" w:rsidRDefault="0064293F" w:rsidP="00291B19">
            <w:pPr>
              <w:pStyle w:val="Normal1"/>
              <w:spacing w:line="240" w:lineRule="auto"/>
              <w:jc w:val="both"/>
              <w:rPr>
                <w:rFonts w:asciiTheme="minorHAnsi" w:hAnsiTheme="minorHAnsi" w:cstheme="minorHAnsi"/>
                <w:color w:val="auto"/>
                <w:sz w:val="28"/>
                <w:szCs w:val="28"/>
              </w:rPr>
            </w:pPr>
          </w:p>
        </w:tc>
        <w:sdt>
          <w:sdtPr>
            <w:rPr>
              <w:rStyle w:val="Style5"/>
              <w:rFonts w:asciiTheme="minorHAnsi" w:hAnsiTheme="minorHAnsi" w:cstheme="minorHAnsi"/>
              <w:sz w:val="28"/>
              <w:szCs w:val="28"/>
            </w:rPr>
            <w:alias w:val="Revised By"/>
            <w:tag w:val="Revised By"/>
            <w:id w:val="21521454"/>
            <w:showingPlcHdr/>
            <w:dropDownList>
              <w:listItem w:displayText="Team Apple" w:value="Team Apple"/>
              <w:listItem w:displayText="Kiril Todorov" w:value="Kiril Todorov"/>
              <w:listItem w:displayText="Mladen Mladenov" w:value="Mladen Mladenov"/>
              <w:listItem w:displayText="Stanislav Iliev" w:value="Stanislav Iliev"/>
              <w:listItem w:displayText="Svetlin Nyagolov" w:value="Svetlin Nyagolov"/>
              <w:listItem w:displayText="Valeria Dimitrova" w:value="Valeria Dimitrova"/>
              <w:listItem w:displayText="Vanina Nenova" w:value="Vanina Nenova"/>
            </w:dropDownList>
          </w:sdtPr>
          <w:sdtEndPr>
            <w:rPr>
              <w:rStyle w:val="DefaultParagraphFont"/>
              <w:color w:val="DBEBD0"/>
            </w:rPr>
          </w:sdtEndPr>
          <w:sdtContent>
            <w:tc>
              <w:tcPr>
                <w:tcW w:w="1228" w:type="pct"/>
              </w:tcPr>
              <w:p w:rsidR="0064293F" w:rsidRPr="00631594" w:rsidRDefault="0064293F" w:rsidP="0064293F">
                <w:pPr>
                  <w:pStyle w:val="Normal1"/>
                  <w:spacing w:line="240" w:lineRule="auto"/>
                  <w:jc w:val="center"/>
                  <w:rPr>
                    <w:rFonts w:asciiTheme="minorHAnsi" w:hAnsiTheme="minorHAnsi" w:cstheme="minorHAnsi"/>
                    <w:color w:val="DBEBD0"/>
                    <w:sz w:val="28"/>
                    <w:szCs w:val="28"/>
                  </w:rPr>
                </w:pPr>
                <w:r w:rsidRPr="00631594">
                  <w:rPr>
                    <w:rFonts w:asciiTheme="minorHAnsi" w:hAnsiTheme="minorHAnsi" w:cstheme="minorHAnsi"/>
                    <w:color w:val="DBEBD0"/>
                    <w:sz w:val="28"/>
                    <w:szCs w:val="28"/>
                  </w:rPr>
                  <w:t>Choose an item.</w:t>
                </w:r>
              </w:p>
            </w:tc>
          </w:sdtContent>
        </w:sdt>
        <w:sdt>
          <w:sdtPr>
            <w:rPr>
              <w:rFonts w:asciiTheme="minorHAnsi" w:hAnsiTheme="minorHAnsi" w:cstheme="minorHAnsi"/>
              <w:color w:val="auto"/>
              <w:sz w:val="28"/>
              <w:szCs w:val="28"/>
            </w:rPr>
            <w:alias w:val="Date"/>
            <w:tag w:val="Date"/>
            <w:id w:val="21520982"/>
            <w:date>
              <w:dateFormat w:val="d/M/yyyy"/>
              <w:lid w:val="en-US"/>
              <w:storeMappedDataAs w:val="dateTime"/>
              <w:calendar w:val="gregorian"/>
            </w:date>
          </w:sdtPr>
          <w:sdtContent>
            <w:tc>
              <w:tcPr>
                <w:tcW w:w="885" w:type="pct"/>
              </w:tcPr>
              <w:p w:rsidR="0064293F"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4724A5" w:rsidRPr="004724A5" w:rsidRDefault="004724A5" w:rsidP="004724A5"/>
    <w:p w:rsidR="004724A5" w:rsidRDefault="004724A5">
      <w:pPr>
        <w:spacing w:before="0" w:after="0"/>
        <w:jc w:val="left"/>
        <w:rPr>
          <w:b/>
          <w:bCs/>
          <w:color w:val="538135" w:themeColor="accent6" w:themeShade="BF"/>
          <w:kern w:val="32"/>
          <w:sz w:val="32"/>
          <w:szCs w:val="32"/>
        </w:rPr>
      </w:pPr>
      <w:r>
        <w:br w:type="page"/>
      </w:r>
    </w:p>
    <w:p w:rsidR="00550FEC" w:rsidRPr="00A46EF7" w:rsidRDefault="00550FEC" w:rsidP="007C7EFA">
      <w:pPr>
        <w:pStyle w:val="Heading1"/>
      </w:pPr>
      <w:bookmarkStart w:id="5" w:name="_Toc401759834"/>
      <w:r w:rsidRPr="00A46EF7">
        <w:lastRenderedPageBreak/>
        <w:t>INTRODUCTION</w:t>
      </w:r>
      <w:bookmarkEnd w:id="5"/>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describes the procedure and expectations for testing </w:t>
      </w:r>
      <w:r w:rsidR="004E6EF0">
        <w:rPr>
          <w:rFonts w:asciiTheme="minorHAnsi" w:hAnsiTheme="minorHAnsi" w:cstheme="minorHAnsi"/>
          <w:color w:val="auto"/>
          <w:sz w:val="28"/>
          <w:szCs w:val="28"/>
        </w:rPr>
        <w:t xml:space="preserve">of </w:t>
      </w:r>
      <w:r w:rsidRPr="00B5529C">
        <w:rPr>
          <w:rFonts w:asciiTheme="minorHAnsi" w:hAnsiTheme="minorHAnsi" w:cstheme="minorHAnsi"/>
          <w:color w:val="auto"/>
          <w:sz w:val="28"/>
          <w:szCs w:val="28"/>
        </w:rPr>
        <w:t>“Evaluation”</w:t>
      </w:r>
      <w:r w:rsidR="004E6EF0">
        <w:rPr>
          <w:rFonts w:asciiTheme="minorHAnsi" w:hAnsiTheme="minorHAnsi" w:cstheme="minorHAnsi"/>
          <w:color w:val="auto"/>
          <w:sz w:val="28"/>
          <w:szCs w:val="28"/>
        </w:rPr>
        <w:t xml:space="preserve"> and “Teamwork”</w:t>
      </w:r>
      <w:r w:rsidR="00953D54">
        <w:rPr>
          <w:rFonts w:asciiTheme="minorHAnsi" w:hAnsiTheme="minorHAnsi" w:cstheme="minorHAnsi"/>
          <w:color w:val="auto"/>
          <w:sz w:val="28"/>
          <w:szCs w:val="28"/>
        </w:rPr>
        <w:t xml:space="preserve"> </w:t>
      </w:r>
      <w:r w:rsidR="004E6EF0" w:rsidRPr="00B5529C">
        <w:rPr>
          <w:rFonts w:asciiTheme="minorHAnsi" w:hAnsiTheme="minorHAnsi" w:cstheme="minorHAnsi"/>
          <w:color w:val="auto"/>
          <w:sz w:val="28"/>
          <w:szCs w:val="28"/>
        </w:rPr>
        <w:t>module</w:t>
      </w:r>
      <w:r w:rsidR="004E6EF0">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in the student system being developed by Telerik Academy institution.</w:t>
      </w:r>
    </w:p>
    <w:p w:rsidR="00550FEC" w:rsidRPr="00B5529C" w:rsidRDefault="00550FEC" w:rsidP="00B3111C">
      <w:pPr>
        <w:pStyle w:val="Heading2"/>
      </w:pPr>
      <w:bookmarkStart w:id="6" w:name="h.d0qrpbiqemsr" w:colFirst="0" w:colLast="0"/>
      <w:bookmarkStart w:id="7" w:name="_Toc401759835"/>
      <w:bookmarkEnd w:id="6"/>
      <w:r w:rsidRPr="00B5529C">
        <w:t>Project Background</w:t>
      </w:r>
      <w:bookmarkEnd w:id="7"/>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 Student S</w:t>
        </w:r>
        <w:r w:rsidRPr="006459F2">
          <w:rPr>
            <w:rStyle w:val="Hyperlink"/>
            <w:rFonts w:asciiTheme="minorHAnsi" w:hAnsiTheme="minorHAnsi" w:cstheme="minorHAnsi"/>
            <w:sz w:val="28"/>
            <w:szCs w:val="28"/>
          </w:rPr>
          <w:t>ystem</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8" w:name="h.4bl2w0p2953o" w:colFirst="0" w:colLast="0"/>
      <w:bookmarkStart w:id="9" w:name="_Toc401759836"/>
      <w:bookmarkEnd w:id="8"/>
      <w:r w:rsidRPr="00B5529C">
        <w:t>Objectives</w:t>
      </w:r>
      <w:bookmarkEnd w:id="9"/>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project deliverables. </w:t>
      </w:r>
    </w:p>
    <w:p w:rsidR="00550FEC" w:rsidRPr="00B5529C" w:rsidRDefault="00550FEC" w:rsidP="00B3111C">
      <w:pPr>
        <w:pStyle w:val="Heading2"/>
      </w:pPr>
      <w:bookmarkStart w:id="10" w:name="h.y3410zoztnxj" w:colFirst="0" w:colLast="0"/>
      <w:bookmarkStart w:id="11" w:name="_Toc401759837"/>
      <w:bookmarkEnd w:id="10"/>
      <w:r w:rsidRPr="00B5529C">
        <w:t>Testing Strategy</w:t>
      </w:r>
      <w:bookmarkEnd w:id="11"/>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Telerik Academy Student System is a combination of automated and manual tests. The components of the system that don't involve user interaction will be tested automatically.</w:t>
      </w:r>
      <w:r w:rsidR="00BE54C7">
        <w:rPr>
          <w:rFonts w:asciiTheme="minorHAnsi" w:hAnsiTheme="minorHAnsi" w:cstheme="minorHAnsi"/>
          <w:color w:val="auto"/>
          <w:sz w:val="28"/>
          <w:szCs w:val="28"/>
        </w:rPr>
        <w:t xml:space="preserve"> </w:t>
      </w:r>
      <w:r w:rsidR="009571DB" w:rsidRPr="009571DB">
        <w:rPr>
          <w:rFonts w:asciiTheme="minorHAnsi" w:hAnsiTheme="minorHAnsi" w:cstheme="minorHAnsi"/>
          <w:color w:val="auto"/>
          <w:sz w:val="28"/>
          <w:szCs w:val="28"/>
        </w:rPr>
        <w:t>The components requiring tester interaction will be tested manually</w:t>
      </w:r>
      <w:r w:rsidR="009571DB">
        <w:rPr>
          <w:rFonts w:asciiTheme="minorHAnsi" w:hAnsiTheme="minorHAnsi" w:cstheme="minorHAnsi"/>
          <w:color w:val="auto"/>
          <w:sz w:val="28"/>
          <w:szCs w:val="28"/>
        </w:rPr>
        <w:t>.</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p>
    <w:p w:rsidR="00550FEC" w:rsidRPr="00B5529C" w:rsidRDefault="00550FEC" w:rsidP="00B3111C">
      <w:pPr>
        <w:pStyle w:val="Heading2"/>
      </w:pPr>
      <w:bookmarkStart w:id="12" w:name="h.ghgqm8abum8r" w:colFirst="0" w:colLast="0"/>
      <w:bookmarkStart w:id="13" w:name="_Toc401759838"/>
      <w:bookmarkEnd w:id="12"/>
      <w:r w:rsidRPr="00B5529C">
        <w:t>Scope</w:t>
      </w:r>
      <w:bookmarkEnd w:id="13"/>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 xml:space="preserve">equirements. Testing is a very </w:t>
      </w:r>
      <w:r w:rsidR="00FC69B8">
        <w:rPr>
          <w:rFonts w:asciiTheme="minorHAnsi" w:hAnsiTheme="minorHAnsi" w:cstheme="minorHAnsi"/>
          <w:color w:val="auto"/>
          <w:sz w:val="28"/>
          <w:szCs w:val="28"/>
        </w:rPr>
        <w:lastRenderedPageBreak/>
        <w:t>“dependent”</w:t>
      </w:r>
      <w:r w:rsidRPr="00B5529C">
        <w:rPr>
          <w:rFonts w:asciiTheme="minorHAnsi" w:hAnsiTheme="minorHAnsi" w:cstheme="minorHAnsi"/>
          <w:color w:val="auto"/>
          <w:sz w:val="28"/>
          <w:szCs w:val="28"/>
        </w:rPr>
        <w:t xml:space="preserve"> activity and this is why test plans must be developed for each module of system to ensure its overall usefulness and correctness.</w:t>
      </w:r>
    </w:p>
    <w:p w:rsidR="00550FEC" w:rsidRPr="00B5529C" w:rsidRDefault="00550FEC" w:rsidP="00B3111C">
      <w:pPr>
        <w:pStyle w:val="Heading2"/>
      </w:pPr>
      <w:bookmarkStart w:id="14" w:name="h.gy6mzljgn5g6" w:colFirst="0" w:colLast="0"/>
      <w:bookmarkStart w:id="15" w:name="_Toc401759839"/>
      <w:bookmarkEnd w:id="14"/>
      <w:r w:rsidRPr="00B5529C">
        <w:t>Reference Material</w:t>
      </w:r>
      <w:bookmarkEnd w:id="15"/>
    </w:p>
    <w:p w:rsidR="00550FEC" w:rsidRPr="00934E67" w:rsidRDefault="00934E67" w:rsidP="00DB4893">
      <w:pPr>
        <w:pStyle w:val="Normal1"/>
        <w:numPr>
          <w:ilvl w:val="0"/>
          <w:numId w:val="6"/>
        </w:numPr>
        <w:spacing w:line="360" w:lineRule="auto"/>
        <w:jc w:val="both"/>
        <w:rPr>
          <w:rFonts w:asciiTheme="minorHAnsi" w:hAnsiTheme="minorHAnsi" w:cstheme="minorHAnsi"/>
          <w:color w:val="auto"/>
          <w:sz w:val="28"/>
          <w:szCs w:val="28"/>
        </w:rPr>
      </w:pPr>
      <w:hyperlink r:id="rId9" w:history="1">
        <w:r w:rsidR="00550FEC" w:rsidRPr="00934E67">
          <w:rPr>
            <w:rStyle w:val="Hyperlink"/>
            <w:rFonts w:asciiTheme="minorHAnsi" w:hAnsiTheme="minorHAnsi" w:cstheme="minorHAnsi"/>
            <w:sz w:val="28"/>
            <w:szCs w:val="28"/>
          </w:rPr>
          <w:t>Evaluation and Teamwork modules requirements (E</w:t>
        </w:r>
        <w:r w:rsidR="00FC69B8" w:rsidRPr="00934E67">
          <w:rPr>
            <w:rStyle w:val="Hyperlink"/>
            <w:rFonts w:asciiTheme="minorHAnsi" w:hAnsiTheme="minorHAnsi" w:cstheme="minorHAnsi"/>
            <w:sz w:val="28"/>
            <w:szCs w:val="28"/>
          </w:rPr>
          <w:t>TW</w:t>
        </w:r>
        <w:r w:rsidR="00550FEC" w:rsidRPr="00934E67">
          <w:rPr>
            <w:rStyle w:val="Hyperlink"/>
            <w:rFonts w:asciiTheme="minorHAnsi" w:hAnsiTheme="minorHAnsi" w:cstheme="minorHAnsi"/>
            <w:sz w:val="28"/>
            <w:szCs w:val="28"/>
          </w:rPr>
          <w:t>MR)</w:t>
        </w:r>
      </w:hyperlink>
    </w:p>
    <w:p w:rsidR="00A9168F" w:rsidRDefault="00550FEC" w:rsidP="007C7EFA">
      <w:pPr>
        <w:pStyle w:val="Heading1"/>
      </w:pPr>
      <w:bookmarkStart w:id="16" w:name="h.pnz2pi6hp70h" w:colFirst="0" w:colLast="0"/>
      <w:bookmarkStart w:id="17" w:name="_Toc401759840"/>
      <w:bookmarkEnd w:id="16"/>
      <w:r w:rsidRPr="00A46EF7">
        <w:t>FEATURES TO BE TESTED</w:t>
      </w:r>
      <w:bookmarkEnd w:id="17"/>
    </w:p>
    <w:p w:rsidR="00550FEC" w:rsidRPr="00B5529C" w:rsidRDefault="00550FEC"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sidR="00FC69B8">
        <w:rPr>
          <w:rFonts w:asciiTheme="minorHAnsi" w:hAnsiTheme="minorHAnsi" w:cstheme="minorHAnsi"/>
          <w:color w:val="auto"/>
          <w:sz w:val="28"/>
          <w:szCs w:val="28"/>
        </w:rPr>
        <w:t>ring testing of the application</w:t>
      </w:r>
      <w:r w:rsidR="006C4142">
        <w:rPr>
          <w:rFonts w:asciiTheme="minorHAnsi" w:hAnsiTheme="minorHAnsi" w:cstheme="minorHAnsi"/>
          <w:color w:val="auto"/>
          <w:sz w:val="28"/>
          <w:szCs w:val="28"/>
        </w:rPr>
        <w:t>.</w:t>
      </w:r>
    </w:p>
    <w:p w:rsidR="00934E67" w:rsidRDefault="00934E67" w:rsidP="00934E67">
      <w:pPr>
        <w:pStyle w:val="Heading2"/>
      </w:pPr>
      <w:bookmarkStart w:id="18" w:name="_Toc401759841"/>
      <w:r w:rsidRPr="00934E67">
        <w:t>Evaluation</w:t>
      </w:r>
      <w:r>
        <w:t xml:space="preserve"> </w:t>
      </w:r>
      <w:r w:rsidR="00CA2342">
        <w:t>modules</w:t>
      </w:r>
      <w:bookmarkEnd w:id="18"/>
    </w:p>
    <w:p w:rsidR="00934E67" w:rsidRPr="00934E67" w:rsidRDefault="00291B19" w:rsidP="00DB4893">
      <w:pPr>
        <w:pStyle w:val="Normal1"/>
        <w:numPr>
          <w:ilvl w:val="0"/>
          <w:numId w:val="6"/>
        </w:numPr>
        <w:spacing w:line="360" w:lineRule="auto"/>
        <w:jc w:val="both"/>
        <w:rPr>
          <w:rFonts w:asciiTheme="minorHAnsi" w:hAnsiTheme="minorHAnsi" w:cstheme="minorHAnsi"/>
          <w:color w:val="auto"/>
          <w:sz w:val="28"/>
          <w:szCs w:val="28"/>
        </w:rPr>
      </w:pPr>
      <w:hyperlink r:id="rId10" w:history="1">
        <w:r w:rsidR="007C2A0B" w:rsidRPr="00291B19">
          <w:rPr>
            <w:rStyle w:val="Hyperlink"/>
            <w:rFonts w:asciiTheme="minorHAnsi" w:hAnsiTheme="minorHAnsi" w:cstheme="minorHAnsi"/>
            <w:sz w:val="28"/>
            <w:szCs w:val="28"/>
          </w:rPr>
          <w:t xml:space="preserve">Practical </w:t>
        </w:r>
        <w:r w:rsidRPr="00291B19">
          <w:rPr>
            <w:rStyle w:val="Hyperlink"/>
            <w:rFonts w:asciiTheme="minorHAnsi" w:hAnsiTheme="minorHAnsi" w:cstheme="minorHAnsi"/>
            <w:sz w:val="28"/>
            <w:szCs w:val="28"/>
          </w:rPr>
          <w:t>E</w:t>
        </w:r>
        <w:r w:rsidR="007C2A0B" w:rsidRPr="00291B19">
          <w:rPr>
            <w:rStyle w:val="Hyperlink"/>
            <w:rFonts w:asciiTheme="minorHAnsi" w:hAnsiTheme="minorHAnsi" w:cstheme="minorHAnsi"/>
            <w:sz w:val="28"/>
            <w:szCs w:val="28"/>
          </w:rPr>
          <w:t>xams</w:t>
        </w:r>
      </w:hyperlink>
    </w:p>
    <w:p w:rsidR="00934E67" w:rsidRPr="00934E67" w:rsidRDefault="00291B19" w:rsidP="00DB4893">
      <w:pPr>
        <w:pStyle w:val="Normal1"/>
        <w:numPr>
          <w:ilvl w:val="0"/>
          <w:numId w:val="6"/>
        </w:numPr>
        <w:spacing w:line="360" w:lineRule="auto"/>
        <w:jc w:val="both"/>
        <w:rPr>
          <w:rFonts w:asciiTheme="minorHAnsi" w:hAnsiTheme="minorHAnsi" w:cstheme="minorHAnsi"/>
          <w:color w:val="auto"/>
          <w:sz w:val="28"/>
          <w:szCs w:val="28"/>
        </w:rPr>
      </w:pPr>
      <w:hyperlink r:id="rId11" w:history="1">
        <w:r w:rsidRPr="00291B19">
          <w:rPr>
            <w:rStyle w:val="Hyperlink"/>
            <w:rFonts w:asciiTheme="minorHAnsi" w:hAnsiTheme="minorHAnsi" w:cstheme="minorHAnsi"/>
            <w:sz w:val="28"/>
            <w:szCs w:val="28"/>
          </w:rPr>
          <w:t>Practical Exam Files</w:t>
        </w:r>
      </w:hyperlink>
    </w:p>
    <w:p w:rsidR="00291B19" w:rsidRDefault="00291B19" w:rsidP="00DB4893">
      <w:pPr>
        <w:pStyle w:val="Normal1"/>
        <w:numPr>
          <w:ilvl w:val="0"/>
          <w:numId w:val="6"/>
        </w:numPr>
        <w:spacing w:line="360" w:lineRule="auto"/>
        <w:jc w:val="both"/>
        <w:rPr>
          <w:rFonts w:asciiTheme="minorHAnsi" w:hAnsiTheme="minorHAnsi" w:cstheme="minorHAnsi"/>
          <w:color w:val="auto"/>
          <w:sz w:val="28"/>
          <w:szCs w:val="28"/>
        </w:rPr>
      </w:pPr>
      <w:hyperlink r:id="rId12" w:history="1">
        <w:r w:rsidRPr="00291B19">
          <w:rPr>
            <w:rStyle w:val="Hyperlink"/>
            <w:rFonts w:asciiTheme="minorHAnsi" w:hAnsiTheme="minorHAnsi" w:cstheme="minorHAnsi"/>
            <w:sz w:val="28"/>
            <w:szCs w:val="28"/>
          </w:rPr>
          <w:t>Practical Exam Evaluations</w:t>
        </w:r>
      </w:hyperlink>
    </w:p>
    <w:p w:rsidR="00291B19" w:rsidRDefault="00291B19" w:rsidP="00DB4893">
      <w:pPr>
        <w:pStyle w:val="Normal1"/>
        <w:numPr>
          <w:ilvl w:val="0"/>
          <w:numId w:val="6"/>
        </w:numPr>
        <w:spacing w:line="360" w:lineRule="auto"/>
        <w:jc w:val="both"/>
        <w:rPr>
          <w:rFonts w:asciiTheme="minorHAnsi" w:hAnsiTheme="minorHAnsi" w:cstheme="minorHAnsi"/>
          <w:color w:val="auto"/>
          <w:sz w:val="28"/>
          <w:szCs w:val="28"/>
        </w:rPr>
      </w:pPr>
      <w:hyperlink r:id="rId13" w:history="1">
        <w:r w:rsidRPr="00291B19">
          <w:rPr>
            <w:rStyle w:val="Hyperlink"/>
            <w:rFonts w:asciiTheme="minorHAnsi" w:hAnsiTheme="minorHAnsi" w:cstheme="minorHAnsi"/>
            <w:sz w:val="28"/>
            <w:szCs w:val="28"/>
          </w:rPr>
          <w:t>Test Exams</w:t>
        </w:r>
      </w:hyperlink>
    </w:p>
    <w:p w:rsidR="00291B19" w:rsidRDefault="00291B19" w:rsidP="00DB4893">
      <w:pPr>
        <w:pStyle w:val="Normal1"/>
        <w:numPr>
          <w:ilvl w:val="0"/>
          <w:numId w:val="6"/>
        </w:numPr>
        <w:spacing w:line="360" w:lineRule="auto"/>
        <w:jc w:val="both"/>
        <w:rPr>
          <w:rFonts w:asciiTheme="minorHAnsi" w:hAnsiTheme="minorHAnsi" w:cstheme="minorHAnsi"/>
          <w:color w:val="auto"/>
          <w:sz w:val="28"/>
          <w:szCs w:val="28"/>
        </w:rPr>
      </w:pPr>
      <w:hyperlink r:id="rId14" w:history="1">
        <w:r w:rsidRPr="00291B19">
          <w:rPr>
            <w:rStyle w:val="Hyperlink"/>
            <w:rFonts w:asciiTheme="minorHAnsi" w:hAnsiTheme="minorHAnsi" w:cstheme="minorHAnsi"/>
            <w:sz w:val="28"/>
            <w:szCs w:val="28"/>
          </w:rPr>
          <w:t>Students Records</w:t>
        </w:r>
      </w:hyperlink>
    </w:p>
    <w:p w:rsidR="00934E67" w:rsidRPr="00934E67" w:rsidRDefault="00291B19" w:rsidP="00DB4893">
      <w:pPr>
        <w:pStyle w:val="Normal1"/>
        <w:numPr>
          <w:ilvl w:val="0"/>
          <w:numId w:val="6"/>
        </w:numPr>
        <w:spacing w:line="360" w:lineRule="auto"/>
        <w:jc w:val="both"/>
        <w:rPr>
          <w:rFonts w:asciiTheme="minorHAnsi" w:hAnsiTheme="minorHAnsi" w:cstheme="minorHAnsi"/>
          <w:color w:val="auto"/>
          <w:sz w:val="28"/>
          <w:szCs w:val="28"/>
        </w:rPr>
      </w:pPr>
      <w:hyperlink r:id="rId15" w:history="1">
        <w:r w:rsidRPr="00291B19">
          <w:rPr>
            <w:rStyle w:val="Hyperlink"/>
            <w:rFonts w:asciiTheme="minorHAnsi" w:hAnsiTheme="minorHAnsi" w:cstheme="minorHAnsi"/>
            <w:sz w:val="28"/>
            <w:szCs w:val="28"/>
          </w:rPr>
          <w:t>Export Results</w:t>
        </w:r>
      </w:hyperlink>
    </w:p>
    <w:p w:rsidR="00934E67" w:rsidRPr="00934E67" w:rsidRDefault="00291B19" w:rsidP="00DB4893">
      <w:pPr>
        <w:pStyle w:val="Normal1"/>
        <w:numPr>
          <w:ilvl w:val="0"/>
          <w:numId w:val="6"/>
        </w:numPr>
        <w:spacing w:line="360" w:lineRule="auto"/>
        <w:jc w:val="both"/>
        <w:rPr>
          <w:rFonts w:asciiTheme="minorHAnsi" w:hAnsiTheme="minorHAnsi" w:cstheme="minorHAnsi"/>
          <w:color w:val="auto"/>
          <w:sz w:val="28"/>
          <w:szCs w:val="28"/>
        </w:rPr>
      </w:pPr>
      <w:hyperlink r:id="rId16" w:history="1">
        <w:r w:rsidRPr="00291B19">
          <w:rPr>
            <w:rStyle w:val="Hyperlink"/>
            <w:rFonts w:asciiTheme="minorHAnsi" w:hAnsiTheme="minorHAnsi" w:cstheme="minorHAnsi"/>
            <w:sz w:val="28"/>
            <w:szCs w:val="28"/>
          </w:rPr>
          <w:t>Bonuses</w:t>
        </w:r>
      </w:hyperlink>
    </w:p>
    <w:p w:rsidR="00934E67" w:rsidRPr="00934E67" w:rsidRDefault="00291B19" w:rsidP="00DB4893">
      <w:pPr>
        <w:pStyle w:val="Normal1"/>
        <w:numPr>
          <w:ilvl w:val="0"/>
          <w:numId w:val="6"/>
        </w:numPr>
        <w:spacing w:line="360" w:lineRule="auto"/>
        <w:jc w:val="both"/>
        <w:rPr>
          <w:rFonts w:asciiTheme="minorHAnsi" w:hAnsiTheme="minorHAnsi" w:cstheme="minorHAnsi"/>
          <w:color w:val="auto"/>
          <w:sz w:val="28"/>
          <w:szCs w:val="28"/>
        </w:rPr>
      </w:pPr>
      <w:hyperlink r:id="rId17" w:history="1">
        <w:r w:rsidRPr="00291B19">
          <w:rPr>
            <w:rStyle w:val="Hyperlink"/>
            <w:rFonts w:asciiTheme="minorHAnsi" w:hAnsiTheme="minorHAnsi" w:cstheme="minorHAnsi"/>
            <w:sz w:val="28"/>
            <w:szCs w:val="28"/>
          </w:rPr>
          <w:t>Homework Evaluation</w:t>
        </w:r>
      </w:hyperlink>
    </w:p>
    <w:p w:rsidR="00934E67" w:rsidRDefault="00291B19" w:rsidP="00DB4893">
      <w:pPr>
        <w:pStyle w:val="Normal1"/>
        <w:numPr>
          <w:ilvl w:val="0"/>
          <w:numId w:val="6"/>
        </w:numPr>
        <w:spacing w:line="360" w:lineRule="auto"/>
        <w:jc w:val="both"/>
        <w:rPr>
          <w:rFonts w:asciiTheme="minorHAnsi" w:hAnsiTheme="minorHAnsi" w:cstheme="minorHAnsi"/>
          <w:color w:val="auto"/>
          <w:sz w:val="28"/>
          <w:szCs w:val="28"/>
        </w:rPr>
      </w:pPr>
      <w:hyperlink r:id="rId18" w:history="1">
        <w:r w:rsidRPr="00291B19">
          <w:rPr>
            <w:rStyle w:val="Hyperlink"/>
            <w:rFonts w:asciiTheme="minorHAnsi" w:hAnsiTheme="minorHAnsi" w:cstheme="minorHAnsi"/>
            <w:sz w:val="28"/>
            <w:szCs w:val="28"/>
          </w:rPr>
          <w:t>Helpers</w:t>
        </w:r>
      </w:hyperlink>
    </w:p>
    <w:p w:rsidR="00291B19" w:rsidRDefault="00291B19" w:rsidP="00DB4893">
      <w:pPr>
        <w:pStyle w:val="Normal1"/>
        <w:numPr>
          <w:ilvl w:val="0"/>
          <w:numId w:val="6"/>
        </w:numPr>
        <w:spacing w:line="360" w:lineRule="auto"/>
        <w:jc w:val="both"/>
        <w:rPr>
          <w:rFonts w:asciiTheme="minorHAnsi" w:hAnsiTheme="minorHAnsi" w:cstheme="minorHAnsi"/>
          <w:color w:val="auto"/>
          <w:sz w:val="28"/>
          <w:szCs w:val="28"/>
        </w:rPr>
      </w:pPr>
      <w:hyperlink r:id="rId19" w:history="1">
        <w:r w:rsidRPr="00291B19">
          <w:rPr>
            <w:rStyle w:val="Hyperlink"/>
            <w:rFonts w:asciiTheme="minorHAnsi" w:hAnsiTheme="minorHAnsi" w:cstheme="minorHAnsi"/>
            <w:sz w:val="28"/>
            <w:szCs w:val="28"/>
          </w:rPr>
          <w:t>Homework Statistics</w:t>
        </w:r>
      </w:hyperlink>
    </w:p>
    <w:p w:rsidR="00E03A32" w:rsidRDefault="00E03A32" w:rsidP="00DB4893">
      <w:pPr>
        <w:pStyle w:val="Normal1"/>
        <w:numPr>
          <w:ilvl w:val="0"/>
          <w:numId w:val="6"/>
        </w:numPr>
        <w:spacing w:line="360" w:lineRule="auto"/>
        <w:jc w:val="both"/>
        <w:rPr>
          <w:rFonts w:asciiTheme="minorHAnsi" w:hAnsiTheme="minorHAnsi" w:cstheme="minorHAnsi"/>
          <w:color w:val="auto"/>
          <w:sz w:val="28"/>
          <w:szCs w:val="28"/>
        </w:rPr>
      </w:pPr>
      <w:hyperlink r:id="rId20" w:history="1">
        <w:r w:rsidRPr="00E03A32">
          <w:rPr>
            <w:rStyle w:val="Hyperlink"/>
            <w:rFonts w:asciiTheme="minorHAnsi" w:hAnsiTheme="minorHAnsi" w:cstheme="minorHAnsi"/>
            <w:sz w:val="28"/>
            <w:szCs w:val="28"/>
          </w:rPr>
          <w:t>Homework Evaluation Reactions</w:t>
        </w:r>
      </w:hyperlink>
    </w:p>
    <w:p w:rsidR="00E03A32" w:rsidRDefault="00E03A32" w:rsidP="00DB4893">
      <w:pPr>
        <w:pStyle w:val="Normal1"/>
        <w:numPr>
          <w:ilvl w:val="0"/>
          <w:numId w:val="6"/>
        </w:numPr>
        <w:spacing w:line="360" w:lineRule="auto"/>
        <w:jc w:val="both"/>
        <w:rPr>
          <w:rFonts w:asciiTheme="minorHAnsi" w:hAnsiTheme="minorHAnsi" w:cstheme="minorHAnsi"/>
          <w:color w:val="auto"/>
          <w:sz w:val="28"/>
          <w:szCs w:val="28"/>
        </w:rPr>
      </w:pPr>
      <w:hyperlink r:id="rId21" w:history="1">
        <w:r w:rsidRPr="00E03A32">
          <w:rPr>
            <w:rStyle w:val="Hyperlink"/>
            <w:rFonts w:asciiTheme="minorHAnsi" w:hAnsiTheme="minorHAnsi" w:cstheme="minorHAnsi"/>
            <w:sz w:val="28"/>
            <w:szCs w:val="28"/>
          </w:rPr>
          <w:t>Add Students for Practical Exam</w:t>
        </w:r>
      </w:hyperlink>
    </w:p>
    <w:p w:rsidR="00934E67" w:rsidRPr="00E03A32" w:rsidRDefault="00E03A32" w:rsidP="00DB4893">
      <w:pPr>
        <w:pStyle w:val="Normal1"/>
        <w:numPr>
          <w:ilvl w:val="0"/>
          <w:numId w:val="6"/>
        </w:numPr>
        <w:spacing w:line="360" w:lineRule="auto"/>
        <w:jc w:val="both"/>
        <w:rPr>
          <w:rFonts w:asciiTheme="minorHAnsi" w:hAnsiTheme="minorHAnsi" w:cstheme="minorHAnsi"/>
          <w:color w:val="auto"/>
          <w:sz w:val="28"/>
          <w:szCs w:val="28"/>
        </w:rPr>
      </w:pPr>
      <w:hyperlink r:id="rId22" w:history="1">
        <w:r w:rsidRPr="00E03A32">
          <w:rPr>
            <w:rStyle w:val="Hyperlink"/>
            <w:rFonts w:asciiTheme="minorHAnsi" w:hAnsiTheme="minorHAnsi" w:cstheme="minorHAnsi"/>
            <w:sz w:val="28"/>
            <w:szCs w:val="28"/>
          </w:rPr>
          <w:t>Add Students for Test Exam</w:t>
        </w:r>
      </w:hyperlink>
    </w:p>
    <w:p w:rsidR="00934E67" w:rsidRDefault="00CA2342" w:rsidP="00934E67">
      <w:pPr>
        <w:pStyle w:val="Heading2"/>
      </w:pPr>
      <w:bookmarkStart w:id="19" w:name="_Toc401759842"/>
      <w:r>
        <w:lastRenderedPageBreak/>
        <w:t>Teamwork modules</w:t>
      </w:r>
      <w:bookmarkEnd w:id="19"/>
    </w:p>
    <w:p w:rsidR="007C2A0B" w:rsidRDefault="00ED515B" w:rsidP="00DB4893">
      <w:pPr>
        <w:pStyle w:val="Normal1"/>
        <w:numPr>
          <w:ilvl w:val="0"/>
          <w:numId w:val="6"/>
        </w:numPr>
        <w:spacing w:line="360" w:lineRule="auto"/>
        <w:jc w:val="both"/>
        <w:rPr>
          <w:rFonts w:asciiTheme="minorHAnsi" w:hAnsiTheme="minorHAnsi" w:cstheme="minorHAnsi"/>
          <w:color w:val="auto"/>
          <w:sz w:val="28"/>
          <w:szCs w:val="28"/>
        </w:rPr>
      </w:pPr>
      <w:hyperlink r:id="rId23" w:history="1">
        <w:r w:rsidRPr="00ED515B">
          <w:rPr>
            <w:rStyle w:val="Hyperlink"/>
            <w:rFonts w:asciiTheme="minorHAnsi" w:hAnsiTheme="minorHAnsi" w:cstheme="minorHAnsi"/>
            <w:sz w:val="28"/>
            <w:szCs w:val="28"/>
          </w:rPr>
          <w:t>Teamworks</w:t>
        </w:r>
      </w:hyperlink>
    </w:p>
    <w:p w:rsidR="007257A0" w:rsidRDefault="007257A0" w:rsidP="00DB4893">
      <w:pPr>
        <w:pStyle w:val="Normal1"/>
        <w:numPr>
          <w:ilvl w:val="0"/>
          <w:numId w:val="6"/>
        </w:numPr>
        <w:spacing w:line="360" w:lineRule="auto"/>
        <w:jc w:val="both"/>
        <w:rPr>
          <w:rFonts w:asciiTheme="minorHAnsi" w:hAnsiTheme="minorHAnsi" w:cstheme="minorHAnsi"/>
          <w:color w:val="auto"/>
          <w:sz w:val="28"/>
          <w:szCs w:val="28"/>
        </w:rPr>
      </w:pPr>
      <w:hyperlink r:id="rId24" w:history="1">
        <w:r w:rsidRPr="007257A0">
          <w:rPr>
            <w:rStyle w:val="Hyperlink"/>
            <w:rFonts w:asciiTheme="minorHAnsi" w:hAnsiTheme="minorHAnsi" w:cstheme="minorHAnsi"/>
            <w:sz w:val="28"/>
            <w:szCs w:val="28"/>
          </w:rPr>
          <w:t>Team Member Suggestions</w:t>
        </w:r>
      </w:hyperlink>
    </w:p>
    <w:p w:rsidR="007257A0" w:rsidRDefault="007257A0" w:rsidP="00DB4893">
      <w:pPr>
        <w:pStyle w:val="Normal1"/>
        <w:numPr>
          <w:ilvl w:val="0"/>
          <w:numId w:val="6"/>
        </w:numPr>
        <w:spacing w:line="360" w:lineRule="auto"/>
        <w:jc w:val="both"/>
        <w:rPr>
          <w:rFonts w:asciiTheme="minorHAnsi" w:hAnsiTheme="minorHAnsi" w:cstheme="minorHAnsi"/>
          <w:color w:val="auto"/>
          <w:sz w:val="28"/>
          <w:szCs w:val="28"/>
        </w:rPr>
      </w:pPr>
      <w:hyperlink r:id="rId25" w:history="1">
        <w:r w:rsidRPr="007257A0">
          <w:rPr>
            <w:rStyle w:val="Hyperlink"/>
            <w:rFonts w:asciiTheme="minorHAnsi" w:hAnsiTheme="minorHAnsi" w:cstheme="minorHAnsi"/>
            <w:sz w:val="28"/>
            <w:szCs w:val="28"/>
          </w:rPr>
          <w:t>Import Teams</w:t>
        </w:r>
      </w:hyperlink>
    </w:p>
    <w:p w:rsidR="007257A0" w:rsidRDefault="007257A0" w:rsidP="00DB4893">
      <w:pPr>
        <w:pStyle w:val="Normal1"/>
        <w:numPr>
          <w:ilvl w:val="0"/>
          <w:numId w:val="6"/>
        </w:numPr>
        <w:spacing w:line="360" w:lineRule="auto"/>
        <w:jc w:val="both"/>
        <w:rPr>
          <w:rFonts w:asciiTheme="minorHAnsi" w:hAnsiTheme="minorHAnsi" w:cstheme="minorHAnsi"/>
          <w:color w:val="auto"/>
          <w:sz w:val="28"/>
          <w:szCs w:val="28"/>
        </w:rPr>
      </w:pPr>
      <w:hyperlink r:id="rId26" w:history="1">
        <w:r w:rsidRPr="007257A0">
          <w:rPr>
            <w:rStyle w:val="Hyperlink"/>
            <w:rFonts w:asciiTheme="minorHAnsi" w:hAnsiTheme="minorHAnsi" w:cstheme="minorHAnsi"/>
            <w:sz w:val="28"/>
            <w:szCs w:val="28"/>
          </w:rPr>
          <w:t>Team Name Sugges</w:t>
        </w:r>
        <w:r w:rsidRPr="007257A0">
          <w:rPr>
            <w:rStyle w:val="Hyperlink"/>
            <w:rFonts w:asciiTheme="minorHAnsi" w:hAnsiTheme="minorHAnsi" w:cstheme="minorHAnsi"/>
            <w:sz w:val="28"/>
            <w:szCs w:val="28"/>
          </w:rPr>
          <w:t>t</w:t>
        </w:r>
        <w:r w:rsidRPr="007257A0">
          <w:rPr>
            <w:rStyle w:val="Hyperlink"/>
            <w:rFonts w:asciiTheme="minorHAnsi" w:hAnsiTheme="minorHAnsi" w:cstheme="minorHAnsi"/>
            <w:sz w:val="28"/>
            <w:szCs w:val="28"/>
          </w:rPr>
          <w:t>ions</w:t>
        </w:r>
      </w:hyperlink>
    </w:p>
    <w:p w:rsidR="007257A0" w:rsidRDefault="00F6022F" w:rsidP="00DB4893">
      <w:pPr>
        <w:pStyle w:val="Normal1"/>
        <w:numPr>
          <w:ilvl w:val="0"/>
          <w:numId w:val="6"/>
        </w:numPr>
        <w:spacing w:line="360" w:lineRule="auto"/>
        <w:jc w:val="both"/>
        <w:rPr>
          <w:rFonts w:asciiTheme="minorHAnsi" w:hAnsiTheme="minorHAnsi" w:cstheme="minorHAnsi"/>
          <w:color w:val="auto"/>
          <w:sz w:val="28"/>
          <w:szCs w:val="28"/>
        </w:rPr>
      </w:pPr>
      <w:hyperlink r:id="rId27" w:history="1">
        <w:r w:rsidR="007257A0" w:rsidRPr="00F6022F">
          <w:rPr>
            <w:rStyle w:val="Hyperlink"/>
            <w:rFonts w:asciiTheme="minorHAnsi" w:hAnsiTheme="minorHAnsi" w:cstheme="minorHAnsi"/>
            <w:sz w:val="28"/>
            <w:szCs w:val="28"/>
          </w:rPr>
          <w:t>Import</w:t>
        </w:r>
        <w:r w:rsidRPr="00F6022F">
          <w:rPr>
            <w:rStyle w:val="Hyperlink"/>
            <w:rFonts w:asciiTheme="minorHAnsi" w:hAnsiTheme="minorHAnsi" w:cstheme="minorHAnsi"/>
            <w:sz w:val="28"/>
            <w:szCs w:val="28"/>
          </w:rPr>
          <w:t xml:space="preserve"> </w:t>
        </w:r>
        <w:r w:rsidR="007257A0" w:rsidRPr="00F6022F">
          <w:rPr>
            <w:rStyle w:val="Hyperlink"/>
            <w:rFonts w:asciiTheme="minorHAnsi" w:hAnsiTheme="minorHAnsi" w:cstheme="minorHAnsi"/>
            <w:sz w:val="28"/>
            <w:szCs w:val="28"/>
          </w:rPr>
          <w:t>Team</w:t>
        </w:r>
        <w:r w:rsidRPr="00F6022F">
          <w:rPr>
            <w:rStyle w:val="Hyperlink"/>
            <w:rFonts w:asciiTheme="minorHAnsi" w:hAnsiTheme="minorHAnsi" w:cstheme="minorHAnsi"/>
            <w:sz w:val="28"/>
            <w:szCs w:val="28"/>
          </w:rPr>
          <w:t xml:space="preserve"> </w:t>
        </w:r>
        <w:r w:rsidR="007257A0" w:rsidRPr="00F6022F">
          <w:rPr>
            <w:rStyle w:val="Hyperlink"/>
            <w:rFonts w:asciiTheme="minorHAnsi" w:hAnsiTheme="minorHAnsi" w:cstheme="minorHAnsi"/>
            <w:sz w:val="28"/>
            <w:szCs w:val="28"/>
          </w:rPr>
          <w:t>Name</w:t>
        </w:r>
        <w:r w:rsidRPr="00F6022F">
          <w:rPr>
            <w:rStyle w:val="Hyperlink"/>
            <w:rFonts w:asciiTheme="minorHAnsi" w:hAnsiTheme="minorHAnsi" w:cstheme="minorHAnsi"/>
            <w:sz w:val="28"/>
            <w:szCs w:val="28"/>
          </w:rPr>
          <w:t>s</w:t>
        </w:r>
      </w:hyperlink>
    </w:p>
    <w:p w:rsidR="00F6022F" w:rsidRPr="00934E67" w:rsidRDefault="00F6022F" w:rsidP="00DB4893">
      <w:pPr>
        <w:pStyle w:val="Normal1"/>
        <w:numPr>
          <w:ilvl w:val="0"/>
          <w:numId w:val="6"/>
        </w:numPr>
        <w:spacing w:line="360" w:lineRule="auto"/>
        <w:jc w:val="both"/>
        <w:rPr>
          <w:rFonts w:asciiTheme="minorHAnsi" w:hAnsiTheme="minorHAnsi" w:cstheme="minorHAnsi"/>
          <w:color w:val="auto"/>
          <w:sz w:val="28"/>
          <w:szCs w:val="28"/>
        </w:rPr>
      </w:pPr>
      <w:hyperlink r:id="rId28" w:history="1">
        <w:r w:rsidRPr="00F6022F">
          <w:rPr>
            <w:rStyle w:val="Hyperlink"/>
            <w:rFonts w:asciiTheme="minorHAnsi" w:hAnsiTheme="minorHAnsi" w:cstheme="minorHAnsi"/>
            <w:sz w:val="28"/>
            <w:szCs w:val="28"/>
          </w:rPr>
          <w:t>Team Member Evaluations</w:t>
        </w:r>
      </w:hyperlink>
    </w:p>
    <w:p w:rsidR="007C2A0B" w:rsidRPr="00934E67" w:rsidRDefault="00F6022F" w:rsidP="00DB4893">
      <w:pPr>
        <w:pStyle w:val="Normal1"/>
        <w:numPr>
          <w:ilvl w:val="0"/>
          <w:numId w:val="6"/>
        </w:numPr>
        <w:spacing w:line="360" w:lineRule="auto"/>
        <w:jc w:val="both"/>
        <w:rPr>
          <w:rFonts w:asciiTheme="minorHAnsi" w:hAnsiTheme="minorHAnsi" w:cstheme="minorHAnsi"/>
          <w:color w:val="auto"/>
          <w:sz w:val="28"/>
          <w:szCs w:val="28"/>
        </w:rPr>
      </w:pPr>
      <w:hyperlink r:id="rId29" w:history="1">
        <w:r w:rsidRPr="00F6022F">
          <w:rPr>
            <w:rStyle w:val="Hyperlink"/>
            <w:rFonts w:asciiTheme="minorHAnsi" w:hAnsiTheme="minorHAnsi" w:cstheme="minorHAnsi"/>
            <w:sz w:val="28"/>
            <w:szCs w:val="28"/>
          </w:rPr>
          <w:t>Team Member All Evaluations</w:t>
        </w:r>
      </w:hyperlink>
    </w:p>
    <w:p w:rsidR="00550FEC" w:rsidRPr="00A46EF7" w:rsidRDefault="00550FEC" w:rsidP="007C7EFA">
      <w:pPr>
        <w:pStyle w:val="Heading1"/>
      </w:pPr>
      <w:bookmarkStart w:id="20" w:name="h.vvzslpvlmz3m" w:colFirst="0" w:colLast="0"/>
      <w:bookmarkStart w:id="21" w:name="_Toc401759843"/>
      <w:bookmarkEnd w:id="20"/>
      <w:r w:rsidRPr="00A46EF7">
        <w:t>FEATURES NOT TO BE TESTED</w:t>
      </w:r>
      <w:bookmarkEnd w:id="21"/>
    </w:p>
    <w:p w:rsidR="00550FEC" w:rsidRDefault="000C2C45" w:rsidP="000C2C45">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The m</w:t>
      </w:r>
      <w:r w:rsidR="00550FEC" w:rsidRPr="00B5529C">
        <w:rPr>
          <w:rFonts w:asciiTheme="minorHAnsi" w:hAnsiTheme="minorHAnsi" w:cstheme="minorHAnsi"/>
          <w:color w:val="auto"/>
          <w:sz w:val="28"/>
          <w:szCs w:val="28"/>
        </w:rPr>
        <w:t>odules that</w:t>
      </w:r>
      <w:r>
        <w:rPr>
          <w:rFonts w:asciiTheme="minorHAnsi" w:hAnsiTheme="minorHAnsi" w:cstheme="minorHAnsi"/>
          <w:color w:val="auto"/>
          <w:sz w:val="28"/>
          <w:szCs w:val="28"/>
        </w:rPr>
        <w:t xml:space="preserve"> will not be tested</w:t>
      </w:r>
      <w:r w:rsidR="00550FEC" w:rsidRPr="00B5529C">
        <w:rPr>
          <w:rFonts w:asciiTheme="minorHAnsi" w:hAnsiTheme="minorHAnsi" w:cstheme="minorHAnsi"/>
          <w:color w:val="auto"/>
          <w:sz w:val="28"/>
          <w:szCs w:val="28"/>
        </w:rPr>
        <w:t xml:space="preserve"> are dependent on and are assigned to other teams.</w:t>
      </w:r>
      <w:r w:rsidR="00CD30EE">
        <w:rPr>
          <w:rFonts w:asciiTheme="minorHAnsi" w:hAnsiTheme="minorHAnsi" w:cstheme="minorHAnsi"/>
          <w:color w:val="auto"/>
          <w:sz w:val="28"/>
          <w:szCs w:val="28"/>
        </w:rPr>
        <w:t xml:space="preserve"> </w:t>
      </w:r>
      <w:r w:rsidR="00A362F7">
        <w:rPr>
          <w:rFonts w:asciiTheme="minorHAnsi" w:hAnsiTheme="minorHAnsi" w:cstheme="minorHAnsi"/>
          <w:color w:val="auto"/>
          <w:sz w:val="28"/>
          <w:szCs w:val="28"/>
        </w:rPr>
        <w:t xml:space="preserve">The next </w:t>
      </w:r>
      <w:r w:rsidR="00CD30EE">
        <w:rPr>
          <w:rFonts w:asciiTheme="minorHAnsi" w:hAnsiTheme="minorHAnsi" w:cstheme="minorHAnsi"/>
          <w:color w:val="auto"/>
          <w:sz w:val="28"/>
          <w:szCs w:val="28"/>
        </w:rPr>
        <w:t xml:space="preserve">sections with all included </w:t>
      </w:r>
      <w:r w:rsidR="00A362F7">
        <w:rPr>
          <w:rFonts w:asciiTheme="minorHAnsi" w:hAnsiTheme="minorHAnsi" w:cstheme="minorHAnsi"/>
          <w:color w:val="auto"/>
          <w:sz w:val="28"/>
          <w:szCs w:val="28"/>
        </w:rPr>
        <w:t xml:space="preserve">modules </w:t>
      </w:r>
      <w:r w:rsidR="00CD30EE">
        <w:rPr>
          <w:rFonts w:asciiTheme="minorHAnsi" w:hAnsiTheme="minorHAnsi" w:cstheme="minorHAnsi"/>
          <w:color w:val="auto"/>
          <w:sz w:val="28"/>
          <w:szCs w:val="28"/>
        </w:rPr>
        <w:t xml:space="preserve">in them </w:t>
      </w:r>
      <w:r w:rsidR="00A362F7">
        <w:rPr>
          <w:rFonts w:asciiTheme="minorHAnsi" w:hAnsiTheme="minorHAnsi" w:cstheme="minorHAnsi"/>
          <w:color w:val="auto"/>
          <w:sz w:val="28"/>
          <w:szCs w:val="28"/>
        </w:rPr>
        <w:t>will not be tested:</w:t>
      </w:r>
    </w:p>
    <w:p w:rsidR="00C25567" w:rsidRPr="00934E67" w:rsidRDefault="00C25567"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Basic Modules</w:t>
      </w:r>
    </w:p>
    <w:p w:rsidR="00C25567"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Users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Courses</w:t>
      </w:r>
      <w:r>
        <w:rPr>
          <w:rFonts w:asciiTheme="minorHAnsi" w:hAnsiTheme="minorHAnsi" w:cstheme="minorHAnsi"/>
          <w:color w:val="auto"/>
          <w:sz w:val="28"/>
          <w:szCs w:val="28"/>
        </w:rPr>
        <w:t xml:space="preserve"> and Seminars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Anti Cheat</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Specialties and Certificates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S</w:t>
      </w:r>
      <w:r w:rsidRPr="00591738">
        <w:rPr>
          <w:rFonts w:asciiTheme="minorHAnsi" w:hAnsiTheme="minorHAnsi" w:cstheme="minorHAnsi"/>
          <w:color w:val="auto"/>
          <w:sz w:val="28"/>
          <w:szCs w:val="28"/>
        </w:rPr>
        <w:t>oftware Academy</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sidRPr="00591738">
        <w:rPr>
          <w:rFonts w:asciiTheme="minorHAnsi" w:hAnsiTheme="minorHAnsi" w:cstheme="minorHAnsi"/>
          <w:color w:val="auto"/>
          <w:sz w:val="28"/>
          <w:szCs w:val="28"/>
        </w:rPr>
        <w:t>Calendar</w:t>
      </w:r>
      <w:r>
        <w:rPr>
          <w:rFonts w:asciiTheme="minorHAnsi" w:hAnsiTheme="minorHAnsi" w:cstheme="minorHAnsi"/>
          <w:color w:val="auto"/>
          <w:sz w:val="28"/>
          <w:szCs w:val="28"/>
        </w:rPr>
        <w:t>s</w:t>
      </w:r>
    </w:p>
    <w:p w:rsidR="00591738" w:rsidRDefault="00591738"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Test S</w:t>
      </w:r>
      <w:r w:rsidRPr="00591738">
        <w:rPr>
          <w:rFonts w:asciiTheme="minorHAnsi" w:hAnsiTheme="minorHAnsi" w:cstheme="minorHAnsi"/>
          <w:color w:val="auto"/>
          <w:sz w:val="28"/>
          <w:szCs w:val="28"/>
        </w:rPr>
        <w:t>ystem</w:t>
      </w:r>
    </w:p>
    <w:p w:rsidR="00476314" w:rsidRPr="00C25567" w:rsidRDefault="00476314" w:rsidP="00476314">
      <w:pPr>
        <w:pStyle w:val="Normal1"/>
        <w:spacing w:before="120" w:after="120" w:line="360" w:lineRule="auto"/>
        <w:ind w:left="360"/>
        <w:jc w:val="both"/>
        <w:rPr>
          <w:rFonts w:asciiTheme="minorHAnsi" w:hAnsiTheme="minorHAnsi" w:cstheme="minorHAnsi"/>
          <w:color w:val="auto"/>
          <w:sz w:val="28"/>
          <w:szCs w:val="28"/>
        </w:rPr>
      </w:pPr>
      <w:r>
        <w:rPr>
          <w:rFonts w:asciiTheme="minorHAnsi" w:hAnsiTheme="minorHAnsi" w:cstheme="minorHAnsi"/>
          <w:color w:val="auto"/>
          <w:sz w:val="28"/>
          <w:szCs w:val="28"/>
        </w:rPr>
        <w:t>However,</w:t>
      </w:r>
      <w:r w:rsidRPr="00476314">
        <w:rPr>
          <w:rFonts w:asciiTheme="minorHAnsi" w:hAnsiTheme="minorHAnsi" w:cstheme="minorHAnsi"/>
          <w:color w:val="auto"/>
          <w:sz w:val="28"/>
          <w:szCs w:val="28"/>
        </w:rPr>
        <w:t xml:space="preserve"> </w:t>
      </w:r>
      <w:r>
        <w:rPr>
          <w:rFonts w:asciiTheme="minorHAnsi" w:hAnsiTheme="minorHAnsi" w:cstheme="minorHAnsi"/>
          <w:color w:val="auto"/>
          <w:sz w:val="28"/>
          <w:szCs w:val="28"/>
        </w:rPr>
        <w:t>s</w:t>
      </w:r>
      <w:r w:rsidRPr="00476314">
        <w:rPr>
          <w:rFonts w:asciiTheme="minorHAnsi" w:hAnsiTheme="minorHAnsi" w:cstheme="minorHAnsi"/>
          <w:color w:val="auto"/>
          <w:sz w:val="28"/>
          <w:szCs w:val="28"/>
        </w:rPr>
        <w:t xml:space="preserve">ince testing requires operations from </w:t>
      </w:r>
      <w:r w:rsidR="00B31D6D">
        <w:rPr>
          <w:rFonts w:asciiTheme="minorHAnsi" w:hAnsiTheme="minorHAnsi" w:cstheme="minorHAnsi"/>
          <w:color w:val="auto"/>
          <w:sz w:val="28"/>
          <w:szCs w:val="28"/>
        </w:rPr>
        <w:t>other sections</w:t>
      </w:r>
      <w:r w:rsidRPr="00476314">
        <w:rPr>
          <w:rFonts w:asciiTheme="minorHAnsi" w:hAnsiTheme="minorHAnsi" w:cstheme="minorHAnsi"/>
          <w:color w:val="auto"/>
          <w:sz w:val="28"/>
          <w:szCs w:val="28"/>
        </w:rPr>
        <w:t xml:space="preserve">, the testing team will use </w:t>
      </w:r>
      <w:r w:rsidR="00B31D6D">
        <w:rPr>
          <w:rFonts w:asciiTheme="minorHAnsi" w:hAnsiTheme="minorHAnsi" w:cstheme="minorHAnsi"/>
          <w:color w:val="auto"/>
          <w:sz w:val="28"/>
          <w:szCs w:val="28"/>
        </w:rPr>
        <w:t xml:space="preserve">some of the </w:t>
      </w:r>
      <w:r w:rsidRPr="00476314">
        <w:rPr>
          <w:rFonts w:asciiTheme="minorHAnsi" w:hAnsiTheme="minorHAnsi" w:cstheme="minorHAnsi"/>
          <w:color w:val="auto"/>
          <w:sz w:val="28"/>
          <w:szCs w:val="28"/>
        </w:rPr>
        <w:t>other f</w:t>
      </w:r>
      <w:r>
        <w:rPr>
          <w:rFonts w:asciiTheme="minorHAnsi" w:hAnsiTheme="minorHAnsi" w:cstheme="minorHAnsi"/>
          <w:color w:val="auto"/>
          <w:sz w:val="28"/>
          <w:szCs w:val="28"/>
        </w:rPr>
        <w:t>unctions of the system.</w:t>
      </w:r>
    </w:p>
    <w:p w:rsidR="003B4FF1" w:rsidRPr="00A46EF7" w:rsidRDefault="001944AF" w:rsidP="007C7EFA">
      <w:pPr>
        <w:pStyle w:val="Heading1"/>
      </w:pPr>
      <w:bookmarkStart w:id="22" w:name="h.99nxl6gvkt70" w:colFirst="0" w:colLast="0"/>
      <w:bookmarkStart w:id="23" w:name="_Toc401759844"/>
      <w:bookmarkEnd w:id="22"/>
      <w:r>
        <w:lastRenderedPageBreak/>
        <w:t xml:space="preserve">TESTING </w:t>
      </w:r>
      <w:r w:rsidR="00550FEC" w:rsidRPr="00A46EF7">
        <w:t>APPROACH</w:t>
      </w:r>
      <w:bookmarkStart w:id="24" w:name="h.qefo63wqvr7j" w:colFirst="0" w:colLast="0"/>
      <w:bookmarkEnd w:id="23"/>
      <w:bookmarkEnd w:id="24"/>
    </w:p>
    <w:p w:rsidR="003B4FF1" w:rsidRPr="00B5529C"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be done manually until the site is sufficiently stable to begin developing automatic tests. The testing will cover the requirements and efficiently reduce the risk.</w:t>
      </w:r>
    </w:p>
    <w:p w:rsidR="005F4486" w:rsidRDefault="005F4486" w:rsidP="005F4486">
      <w:pPr>
        <w:pStyle w:val="Heading2"/>
      </w:pPr>
      <w:bookmarkStart w:id="25" w:name="h.kxc0ose8u7s8" w:colFirst="0" w:colLast="0"/>
      <w:bookmarkStart w:id="26" w:name="_Toc401759845"/>
      <w:bookmarkEnd w:id="25"/>
      <w:r>
        <w:t xml:space="preserve">System </w:t>
      </w:r>
      <w:r w:rsidRPr="00B5529C">
        <w:t>Testin</w:t>
      </w:r>
      <w:r>
        <w:t>g</w:t>
      </w:r>
      <w:bookmarkEnd w:id="26"/>
    </w:p>
    <w:p w:rsidR="00F32676" w:rsidRPr="002B35DD" w:rsidRDefault="002B35DD" w:rsidP="002B35DD">
      <w:pPr>
        <w:pStyle w:val="Normal1"/>
        <w:spacing w:before="120" w:after="120" w:line="360" w:lineRule="auto"/>
        <w:ind w:left="720"/>
        <w:jc w:val="both"/>
        <w:rPr>
          <w:rFonts w:asciiTheme="minorHAnsi" w:hAnsiTheme="minorHAnsi" w:cstheme="minorHAnsi"/>
          <w:color w:val="auto"/>
          <w:sz w:val="28"/>
          <w:szCs w:val="28"/>
        </w:rPr>
      </w:pPr>
      <w:r w:rsidRPr="002B35DD">
        <w:rPr>
          <w:rFonts w:asciiTheme="minorHAnsi" w:hAnsiTheme="minorHAnsi" w:cstheme="minorHAnsi"/>
          <w:color w:val="auto"/>
          <w:sz w:val="28"/>
          <w:szCs w:val="28"/>
        </w:rPr>
        <w:t>System testing will be handled through manual tests and automated tests</w:t>
      </w:r>
      <w:r>
        <w:rPr>
          <w:rFonts w:asciiTheme="minorHAnsi" w:hAnsiTheme="minorHAnsi" w:cstheme="minorHAnsi"/>
          <w:color w:val="auto"/>
          <w:sz w:val="28"/>
          <w:szCs w:val="28"/>
        </w:rPr>
        <w:t>.</w:t>
      </w:r>
    </w:p>
    <w:p w:rsidR="00301A5C" w:rsidRDefault="005F4486" w:rsidP="002B35DD">
      <w:pPr>
        <w:pStyle w:val="Heading3"/>
        <w:ind w:left="1890"/>
      </w:pPr>
      <w:bookmarkStart w:id="27" w:name="_Toc401759846"/>
      <w:r w:rsidRPr="00B5529C">
        <w:t>Functional Testin</w:t>
      </w:r>
      <w:r>
        <w:t>g</w:t>
      </w:r>
      <w:bookmarkEnd w:id="27"/>
    </w:p>
    <w:p w:rsidR="00F32676" w:rsidRPr="00B5529C" w:rsidRDefault="00F32676" w:rsidP="00F32676">
      <w:pPr>
        <w:pStyle w:val="Normal1"/>
        <w:spacing w:before="120" w:after="120" w:line="360" w:lineRule="auto"/>
        <w:ind w:left="144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Pr="00B5529C">
        <w:rPr>
          <w:rFonts w:asciiTheme="minorHAnsi" w:eastAsia="Times New Roman" w:hAnsiTheme="minorHAnsi" w:cstheme="minorHAnsi"/>
          <w:color w:val="auto"/>
          <w:sz w:val="28"/>
          <w:szCs w:val="28"/>
        </w:rPr>
        <w:t>Requirements</w:t>
      </w:r>
      <w:r>
        <w:rPr>
          <w:rFonts w:asciiTheme="minorHAnsi" w:eastAsia="Times New Roman" w:hAnsiTheme="minorHAnsi" w:cstheme="minorHAnsi"/>
          <w:color w:val="auto"/>
          <w:sz w:val="28"/>
          <w:szCs w:val="28"/>
        </w:rPr>
        <w:t xml:space="preserve"> </w:t>
      </w:r>
      <w:r w:rsidRPr="00B5529C">
        <w:rPr>
          <w:rFonts w:asciiTheme="minorHAnsi" w:hAnsiTheme="minorHAnsi" w:cstheme="minorHAnsi"/>
          <w:color w:val="auto"/>
          <w:sz w:val="28"/>
          <w:szCs w:val="28"/>
        </w:rPr>
        <w:t>Documentation</w:t>
      </w:r>
      <w:r>
        <w:rPr>
          <w:rFonts w:asciiTheme="minorHAnsi" w:hAnsiTheme="minorHAnsi" w:cstheme="minorHAnsi"/>
          <w:color w:val="auto"/>
          <w:sz w:val="28"/>
          <w:szCs w:val="28"/>
        </w:rPr>
        <w:t xml:space="preserve"> </w:t>
      </w:r>
      <w:r w:rsidRPr="001E0113">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01A5C" w:rsidRDefault="00F32676"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User Interface Testing</w:t>
      </w:r>
      <w:r w:rsidR="00801895" w:rsidRPr="00801895">
        <w:rPr>
          <w:rFonts w:asciiTheme="minorHAnsi" w:hAnsiTheme="minorHAnsi" w:cstheme="minorHAnsi"/>
          <w:color w:val="auto"/>
          <w:sz w:val="28"/>
          <w:szCs w:val="28"/>
        </w:rPr>
        <w:t xml:space="preserve"> </w:t>
      </w:r>
      <w:r w:rsidR="009743EC">
        <w:rPr>
          <w:rFonts w:asciiTheme="minorHAnsi" w:hAnsiTheme="minorHAnsi" w:cstheme="minorHAnsi"/>
          <w:color w:val="auto"/>
          <w:sz w:val="28"/>
          <w:szCs w:val="28"/>
        </w:rPr>
        <w:t>will</w:t>
      </w:r>
      <w:r w:rsidRPr="00801895">
        <w:rPr>
          <w:rFonts w:asciiTheme="minorHAnsi" w:hAnsiTheme="minorHAnsi" w:cstheme="minorHAnsi"/>
          <w:color w:val="auto"/>
          <w:sz w:val="28"/>
          <w:szCs w:val="28"/>
        </w:rPr>
        <w:t xml:space="preserve"> ensure that the </w:t>
      </w:r>
      <w:r w:rsidR="009743EC">
        <w:rPr>
          <w:rFonts w:asciiTheme="minorHAnsi" w:hAnsiTheme="minorHAnsi" w:cstheme="minorHAnsi"/>
          <w:color w:val="auto"/>
          <w:sz w:val="28"/>
          <w:szCs w:val="28"/>
        </w:rPr>
        <w:t>user interface (</w:t>
      </w:r>
      <w:r w:rsidRPr="00801895">
        <w:rPr>
          <w:rFonts w:asciiTheme="minorHAnsi" w:hAnsiTheme="minorHAnsi" w:cstheme="minorHAnsi"/>
          <w:color w:val="auto"/>
          <w:sz w:val="28"/>
          <w:szCs w:val="28"/>
        </w:rPr>
        <w:t>UI</w:t>
      </w:r>
      <w:r w:rsidR="009743EC">
        <w:rPr>
          <w:rFonts w:asciiTheme="minorHAnsi" w:hAnsiTheme="minorHAnsi" w:cstheme="minorHAnsi"/>
          <w:color w:val="auto"/>
          <w:sz w:val="28"/>
          <w:szCs w:val="28"/>
        </w:rPr>
        <w:t>)</w:t>
      </w:r>
      <w:r w:rsidRPr="00801895">
        <w:rPr>
          <w:rFonts w:asciiTheme="minorHAnsi" w:hAnsiTheme="minorHAnsi" w:cstheme="minorHAnsi"/>
          <w:color w:val="auto"/>
          <w:sz w:val="28"/>
          <w:szCs w:val="28"/>
        </w:rPr>
        <w:t xml:space="preserve"> provides the user with the appropriate access and navigation through the functions of the target-of-test. In addition, UI testing ensures</w:t>
      </w:r>
      <w:r w:rsidR="00831C0D" w:rsidRPr="00801895">
        <w:rPr>
          <w:rFonts w:asciiTheme="minorHAnsi" w:hAnsiTheme="minorHAnsi" w:cstheme="minorHAnsi"/>
          <w:color w:val="auto"/>
          <w:sz w:val="28"/>
          <w:szCs w:val="28"/>
        </w:rPr>
        <w:t xml:space="preserve"> that the objects within the </w:t>
      </w:r>
      <w:r w:rsidRPr="00801895">
        <w:rPr>
          <w:rFonts w:asciiTheme="minorHAnsi" w:hAnsiTheme="minorHAnsi" w:cstheme="minorHAnsi"/>
          <w:color w:val="auto"/>
          <w:sz w:val="28"/>
          <w:szCs w:val="28"/>
        </w:rPr>
        <w:t>function</w:t>
      </w:r>
      <w:r w:rsidR="00831C0D" w:rsidRPr="00801895">
        <w:rPr>
          <w:rFonts w:asciiTheme="minorHAnsi" w:hAnsiTheme="minorHAnsi" w:cstheme="minorHAnsi"/>
          <w:color w:val="auto"/>
          <w:sz w:val="28"/>
          <w:szCs w:val="28"/>
        </w:rPr>
        <w:t xml:space="preserve"> of the UI</w:t>
      </w:r>
      <w:r w:rsidRPr="00801895">
        <w:rPr>
          <w:rFonts w:asciiTheme="minorHAnsi" w:hAnsiTheme="minorHAnsi" w:cstheme="minorHAnsi"/>
          <w:color w:val="auto"/>
          <w:sz w:val="28"/>
          <w:szCs w:val="28"/>
        </w:rPr>
        <w:t xml:space="preserve"> work as expected and conform to corporate or industry standards.</w:t>
      </w:r>
    </w:p>
    <w:p w:rsidR="009743EC" w:rsidRPr="009743EC" w:rsidRDefault="009743EC"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which is intensive testing of the designed front-end fields - valid, invalid and limit data input.</w:t>
      </w:r>
    </w:p>
    <w:p w:rsidR="0024786B" w:rsidRDefault="00B90C29" w:rsidP="00DB4893">
      <w:pPr>
        <w:pStyle w:val="Heading3"/>
        <w:ind w:left="1890"/>
      </w:pPr>
      <w:bookmarkStart w:id="28" w:name="_Toc401759847"/>
      <w:r>
        <w:t>Non-functional Testing</w:t>
      </w:r>
      <w:bookmarkEnd w:id="28"/>
    </w:p>
    <w:p w:rsidR="0024786B"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Performance Testing</w:t>
      </w:r>
      <w:r w:rsidR="0024786B" w:rsidRPr="00801895">
        <w:rPr>
          <w:rFonts w:asciiTheme="minorHAnsi" w:hAnsiTheme="minorHAnsi" w:cstheme="minorHAnsi"/>
          <w:color w:val="auto"/>
          <w:sz w:val="28"/>
          <w:szCs w:val="28"/>
        </w:rPr>
        <w:t xml:space="preserve"> will be conducted </w:t>
      </w:r>
      <w:r w:rsidR="00DD1AF9">
        <w:rPr>
          <w:rFonts w:asciiTheme="minorHAnsi" w:hAnsiTheme="minorHAnsi" w:cstheme="minorHAnsi"/>
          <w:color w:val="auto"/>
          <w:sz w:val="28"/>
          <w:szCs w:val="28"/>
        </w:rPr>
        <w:t>automatically</w:t>
      </w:r>
      <w:r w:rsidR="0024786B" w:rsidRPr="00801895">
        <w:rPr>
          <w:rFonts w:asciiTheme="minorHAnsi" w:hAnsiTheme="minorHAnsi" w:cstheme="minorHAnsi"/>
          <w:color w:val="auto"/>
          <w:sz w:val="28"/>
          <w:szCs w:val="28"/>
        </w:rPr>
        <w:t xml:space="preserve">. It will be done </w:t>
      </w:r>
      <w:r w:rsidR="00DD1AF9">
        <w:rPr>
          <w:rFonts w:asciiTheme="minorHAnsi" w:hAnsiTheme="minorHAnsi" w:cstheme="minorHAnsi"/>
          <w:color w:val="auto"/>
          <w:sz w:val="28"/>
          <w:szCs w:val="28"/>
        </w:rPr>
        <w:t xml:space="preserve">by </w:t>
      </w:r>
      <w:r w:rsidR="0024786B" w:rsidRPr="00801895">
        <w:rPr>
          <w:rFonts w:asciiTheme="minorHAnsi" w:hAnsiTheme="minorHAnsi" w:cstheme="minorHAnsi"/>
          <w:color w:val="auto"/>
          <w:sz w:val="28"/>
          <w:szCs w:val="28"/>
        </w:rPr>
        <w:t xml:space="preserve">using black-box testing method. Testers will interact with the user interface to the system and determine whether or not the system responds in a reasonable time. Reasonable is defined as the amount of </w:t>
      </w:r>
      <w:r w:rsidR="0024786B" w:rsidRPr="00801895">
        <w:rPr>
          <w:rFonts w:asciiTheme="minorHAnsi" w:hAnsiTheme="minorHAnsi" w:cstheme="minorHAnsi"/>
          <w:color w:val="auto"/>
          <w:sz w:val="28"/>
          <w:szCs w:val="28"/>
        </w:rPr>
        <w:lastRenderedPageBreak/>
        <w:t>time a data entry person would expect the system to respond in. The tests will be performed on the most common used browsers (IE, Chrome, Firefox, Safari and Opera).</w:t>
      </w:r>
    </w:p>
    <w:p w:rsidR="00301A5C" w:rsidRPr="00801895"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Load Testing</w:t>
      </w:r>
      <w:r>
        <w:rPr>
          <w:rFonts w:asciiTheme="minorHAnsi" w:hAnsiTheme="minorHAnsi" w:cstheme="minorHAnsi"/>
          <w:color w:val="auto"/>
          <w:sz w:val="28"/>
          <w:szCs w:val="28"/>
        </w:rPr>
        <w:t xml:space="preserve"> </w:t>
      </w:r>
      <w:r w:rsidR="0024786B" w:rsidRPr="00801895">
        <w:rPr>
          <w:rFonts w:asciiTheme="minorHAnsi" w:hAnsiTheme="minorHAnsi" w:cstheme="minorHAnsi"/>
          <w:color w:val="auto"/>
          <w:sz w:val="28"/>
          <w:szCs w:val="28"/>
        </w:rPr>
        <w:t>will test the behavior of the system when an increasing number of users</w:t>
      </w:r>
      <w:r>
        <w:rPr>
          <w:rFonts w:asciiTheme="minorHAnsi" w:hAnsiTheme="minorHAnsi" w:cstheme="minorHAnsi"/>
          <w:color w:val="auto"/>
          <w:sz w:val="28"/>
          <w:szCs w:val="28"/>
        </w:rPr>
        <w:t xml:space="preserve"> work with it at the same time.</w:t>
      </w:r>
    </w:p>
    <w:p w:rsidR="00B90C29" w:rsidRPr="0024786B" w:rsidRDefault="00801895" w:rsidP="00DB4893">
      <w:pPr>
        <w:pStyle w:val="Normal1"/>
        <w:numPr>
          <w:ilvl w:val="0"/>
          <w:numId w:val="8"/>
        </w:numPr>
        <w:spacing w:before="120" w:after="120" w:line="360" w:lineRule="auto"/>
        <w:jc w:val="both"/>
        <w:rPr>
          <w:rFonts w:asciiTheme="minorHAnsi" w:hAnsiTheme="minorHAnsi" w:cstheme="minorHAnsi"/>
          <w:color w:val="auto"/>
          <w:sz w:val="28"/>
          <w:szCs w:val="28"/>
        </w:rPr>
      </w:pPr>
      <w:r w:rsidRPr="00801895">
        <w:rPr>
          <w:rFonts w:asciiTheme="minorHAnsi" w:hAnsiTheme="minorHAnsi" w:cstheme="minorHAnsi"/>
          <w:b/>
          <w:color w:val="auto"/>
          <w:sz w:val="28"/>
          <w:szCs w:val="28"/>
        </w:rPr>
        <w:t>Stress Testing</w:t>
      </w:r>
      <w:r w:rsidRPr="00801895">
        <w:rPr>
          <w:rFonts w:asciiTheme="minorHAnsi" w:hAnsiTheme="minorHAnsi" w:cstheme="minorHAnsi"/>
          <w:color w:val="auto"/>
          <w:sz w:val="28"/>
          <w:szCs w:val="28"/>
        </w:rPr>
        <w:t xml:space="preserve"> </w:t>
      </w:r>
      <w:r w:rsidR="0024786B" w:rsidRPr="00B5529C">
        <w:rPr>
          <w:rFonts w:asciiTheme="minorHAnsi" w:hAnsiTheme="minorHAnsi" w:cstheme="minorHAnsi"/>
          <w:color w:val="auto"/>
          <w:sz w:val="28"/>
          <w:szCs w:val="28"/>
        </w:rPr>
        <w:t>will test system behavior when overloaded. This test is particularly</w:t>
      </w:r>
      <w:r w:rsidR="0024786B">
        <w:rPr>
          <w:rFonts w:asciiTheme="minorHAnsi" w:hAnsiTheme="minorHAnsi" w:cstheme="minorHAnsi"/>
          <w:color w:val="auto"/>
          <w:sz w:val="28"/>
          <w:szCs w:val="28"/>
        </w:rPr>
        <w:t xml:space="preserve"> important for exam uploading.</w:t>
      </w:r>
    </w:p>
    <w:p w:rsidR="001944AF" w:rsidRPr="005F4486" w:rsidRDefault="0024786B" w:rsidP="002B35DD">
      <w:pPr>
        <w:pStyle w:val="Heading3"/>
        <w:ind w:left="1890"/>
      </w:pPr>
      <w:bookmarkStart w:id="29" w:name="_Toc401759848"/>
      <w:r w:rsidRPr="003B4FF1">
        <w:t>Regression Testing</w:t>
      </w:r>
      <w:bookmarkEnd w:id="29"/>
    </w:p>
    <w:p w:rsidR="001944AF" w:rsidRPr="0024786B" w:rsidRDefault="0024786B" w:rsidP="002B35DD">
      <w:pPr>
        <w:pStyle w:val="Normal1"/>
        <w:spacing w:before="120" w:after="120" w:line="360" w:lineRule="auto"/>
        <w:ind w:left="1386"/>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CE5752" w:rsidRDefault="00CE5752" w:rsidP="00B3111C">
      <w:pPr>
        <w:pStyle w:val="Heading2"/>
      </w:pPr>
      <w:bookmarkStart w:id="30" w:name="h.kwjkfg87i5as" w:colFirst="0" w:colLast="0"/>
      <w:bookmarkStart w:id="31" w:name="h.sluvbfeiq9q4" w:colFirst="0" w:colLast="0"/>
      <w:bookmarkStart w:id="32" w:name="_Toc401759849"/>
      <w:bookmarkEnd w:id="30"/>
      <w:bookmarkEnd w:id="31"/>
      <w:r>
        <w:t xml:space="preserve">Acceptance </w:t>
      </w:r>
      <w:r w:rsidR="003B4FF1" w:rsidRPr="00B5529C">
        <w:t>Testin</w:t>
      </w:r>
      <w:r>
        <w:t>g</w:t>
      </w:r>
      <w:bookmarkEnd w:id="32"/>
    </w:p>
    <w:p w:rsidR="00CE5752" w:rsidRPr="00CE5752" w:rsidRDefault="00CE5752" w:rsidP="002B35DD">
      <w:pPr>
        <w:pStyle w:val="Normal1"/>
        <w:spacing w:before="120" w:after="120" w:line="360" w:lineRule="auto"/>
        <w:ind w:left="792"/>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r w:rsidRPr="00F32676">
        <w:rPr>
          <w:rFonts w:asciiTheme="minorHAnsi" w:hAnsiTheme="minorHAnsi" w:cstheme="minorHAnsi"/>
          <w:color w:val="auto"/>
          <w:sz w:val="28"/>
          <w:szCs w:val="28"/>
        </w:rPr>
        <w:t>.</w:t>
      </w:r>
    </w:p>
    <w:p w:rsidR="003B4FF1" w:rsidRPr="00B5529C" w:rsidRDefault="00CE5752" w:rsidP="00B3111C">
      <w:pPr>
        <w:pStyle w:val="Heading2"/>
      </w:pPr>
      <w:bookmarkStart w:id="33" w:name="_Toc401759850"/>
      <w:r w:rsidRPr="00B5529C">
        <w:lastRenderedPageBreak/>
        <w:t>Integration</w:t>
      </w:r>
      <w:r>
        <w:t xml:space="preserve"> Testing</w:t>
      </w:r>
      <w:bookmarkEnd w:id="33"/>
    </w:p>
    <w:p w:rsidR="003B4FF1" w:rsidRPr="0024786B" w:rsidRDefault="003B4FF1" w:rsidP="0024786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bookmarkStart w:id="34" w:name="h.4ukbeatk9j2s" w:colFirst="0" w:colLast="0"/>
      <w:bookmarkStart w:id="35" w:name="h.x06lg6e2zlga" w:colFirst="0" w:colLast="0"/>
      <w:bookmarkStart w:id="36" w:name="h.w7f3f9m1m7c3" w:colFirst="0" w:colLast="0"/>
      <w:bookmarkStart w:id="37" w:name="h.ytqcrb3th79n" w:colFirst="0" w:colLast="0"/>
      <w:bookmarkEnd w:id="34"/>
      <w:bookmarkEnd w:id="35"/>
      <w:bookmarkEnd w:id="36"/>
      <w:bookmarkEnd w:id="37"/>
    </w:p>
    <w:p w:rsidR="005211B1" w:rsidRPr="00A46EF7" w:rsidRDefault="003B4FF1" w:rsidP="007C7EFA">
      <w:pPr>
        <w:pStyle w:val="Heading1"/>
      </w:pPr>
      <w:bookmarkStart w:id="38" w:name="_Toc401759851"/>
      <w:r w:rsidRPr="00A46EF7">
        <w:t>MEASURES AND METRICS</w:t>
      </w:r>
      <w:bookmarkStart w:id="39" w:name="h.1g8fjlw9w8df" w:colFirst="0" w:colLast="0"/>
      <w:bookmarkEnd w:id="38"/>
      <w:bookmarkEnd w:id="39"/>
    </w:p>
    <w:p w:rsidR="005211B1" w:rsidRP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DB4893">
      <w:pPr>
        <w:pStyle w:val="Normal1"/>
        <w:numPr>
          <w:ilvl w:val="0"/>
          <w:numId w:val="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DB4893">
      <w:pPr>
        <w:pStyle w:val="Normal1"/>
        <w:numPr>
          <w:ilvl w:val="0"/>
          <w:numId w:val="4"/>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DB4893">
      <w:pPr>
        <w:pStyle w:val="Normal1"/>
        <w:numPr>
          <w:ilvl w:val="0"/>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p>
    <w:p w:rsid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p>
    <w:p w:rsidR="005211B1" w:rsidRPr="004C1833" w:rsidRDefault="004C1833" w:rsidP="00DB4893">
      <w:pPr>
        <w:pStyle w:val="Normal1"/>
        <w:numPr>
          <w:ilvl w:val="1"/>
          <w:numId w:val="5"/>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p>
    <w:p w:rsidR="004C1833" w:rsidRDefault="007F1E6E" w:rsidP="00DB4893">
      <w:pPr>
        <w:pStyle w:val="Normal1"/>
        <w:numPr>
          <w:ilvl w:val="0"/>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Blocking</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Critical</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High</w:t>
      </w:r>
    </w:p>
    <w:p w:rsidR="004C1833" w:rsidRDefault="004C1833" w:rsidP="00DB4893">
      <w:pPr>
        <w:pStyle w:val="Normal1"/>
        <w:numPr>
          <w:ilvl w:val="1"/>
          <w:numId w:val="3"/>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Medium</w:t>
      </w:r>
    </w:p>
    <w:p w:rsidR="005211B1" w:rsidRPr="004C1833" w:rsidRDefault="005211B1" w:rsidP="00DB4893">
      <w:pPr>
        <w:pStyle w:val="Normal1"/>
        <w:numPr>
          <w:ilvl w:val="1"/>
          <w:numId w:val="3"/>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 xml:space="preserve">5 </w:t>
      </w:r>
      <w:r w:rsidR="004C1833">
        <w:rPr>
          <w:rFonts w:asciiTheme="minorHAnsi" w:hAnsiTheme="minorHAnsi" w:cstheme="minorHAnsi"/>
          <w:color w:val="auto"/>
          <w:sz w:val="28"/>
          <w:szCs w:val="28"/>
        </w:rPr>
        <w:t xml:space="preserve">– </w:t>
      </w:r>
      <w:r w:rsidRPr="004C1833">
        <w:rPr>
          <w:rFonts w:asciiTheme="minorHAnsi" w:hAnsiTheme="minorHAnsi" w:cstheme="minorHAnsi"/>
          <w:color w:val="auto"/>
          <w:sz w:val="28"/>
          <w:szCs w:val="28"/>
        </w:rPr>
        <w:t>Low</w:t>
      </w:r>
    </w:p>
    <w:p w:rsidR="005211B1" w:rsidRPr="00A46EF7" w:rsidRDefault="005211B1" w:rsidP="007C7EFA">
      <w:pPr>
        <w:pStyle w:val="Heading1"/>
      </w:pPr>
      <w:bookmarkStart w:id="40" w:name="_Toc401759852"/>
      <w:r w:rsidRPr="00A46EF7">
        <w:lastRenderedPageBreak/>
        <w:t>SYSTEM TEST ENTRANCE / EXIT CRITERIA</w:t>
      </w:r>
      <w:bookmarkStart w:id="41" w:name="h.19tzve57o5o9" w:colFirst="0" w:colLast="0"/>
      <w:bookmarkEnd w:id="40"/>
      <w:bookmarkEnd w:id="41"/>
    </w:p>
    <w:p w:rsidR="005211B1" w:rsidRDefault="005211B1" w:rsidP="00B3111C">
      <w:pPr>
        <w:pStyle w:val="Heading2"/>
      </w:pPr>
      <w:bookmarkStart w:id="42" w:name="_Toc401759853"/>
      <w:r w:rsidRPr="005211B1">
        <w:t>Entrance criteria</w:t>
      </w:r>
      <w:bookmarkEnd w:id="42"/>
    </w:p>
    <w:p w:rsidR="008A285D" w:rsidRPr="008A285D"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DB4893">
      <w:pPr>
        <w:pStyle w:val="Normal1"/>
        <w:numPr>
          <w:ilvl w:val="0"/>
          <w:numId w:val="7"/>
        </w:numPr>
        <w:spacing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DB4893">
      <w:pPr>
        <w:pStyle w:val="Normal1"/>
        <w:numPr>
          <w:ilvl w:val="0"/>
          <w:numId w:val="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746AD6">
      <w:pPr>
        <w:pStyle w:val="Heading2"/>
      </w:pPr>
      <w:bookmarkStart w:id="43" w:name="_Toc401759854"/>
      <w:r w:rsidRPr="005211B1">
        <w:t>Exit criteria</w:t>
      </w:r>
      <w:bookmarkEnd w:id="43"/>
    </w:p>
    <w:p w:rsidR="00AB5B7F"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schedule has been achieved.</w:t>
      </w:r>
    </w:p>
    <w:p w:rsidR="006C4142" w:rsidRPr="006C4142" w:rsidRDefault="006C4142"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budget has been spent.</w:t>
      </w:r>
    </w:p>
    <w:p w:rsidR="005211B1" w:rsidRPr="00A46EF7" w:rsidRDefault="00550FEC" w:rsidP="007C7EFA">
      <w:pPr>
        <w:pStyle w:val="Heading1"/>
      </w:pPr>
      <w:bookmarkStart w:id="44" w:name="_Toc401759855"/>
      <w:r w:rsidRPr="00A46EF7">
        <w:t>PASS / FAIL CRITERIA</w:t>
      </w:r>
      <w:bookmarkStart w:id="45" w:name="h.pmg6otbbi9rh" w:colFirst="0" w:colLast="0"/>
      <w:bookmarkEnd w:id="44"/>
      <w:bookmarkEnd w:id="45"/>
    </w:p>
    <w:p w:rsidR="005211B1" w:rsidRPr="00B5529C" w:rsidRDefault="005211B1" w:rsidP="004C1833">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5211B1" w:rsidRPr="005211B1" w:rsidRDefault="005211B1" w:rsidP="00B3111C">
      <w:pPr>
        <w:pStyle w:val="Heading2"/>
      </w:pPr>
      <w:bookmarkStart w:id="46" w:name="h.44y6lii7km75" w:colFirst="0" w:colLast="0"/>
      <w:bookmarkStart w:id="47" w:name="_Toc401759856"/>
      <w:bookmarkEnd w:id="46"/>
      <w:r w:rsidRPr="00B5529C">
        <w:lastRenderedPageBreak/>
        <w:t>Suspension Criteria</w:t>
      </w:r>
      <w:bookmarkEnd w:id="47"/>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5211B1" w:rsidRPr="005211B1" w:rsidRDefault="005211B1" w:rsidP="00B3111C">
      <w:pPr>
        <w:pStyle w:val="Heading2"/>
      </w:pPr>
      <w:bookmarkStart w:id="48" w:name="h.9c3w3b587nah" w:colFirst="0" w:colLast="0"/>
      <w:bookmarkStart w:id="49" w:name="_Toc401759857"/>
      <w:bookmarkEnd w:id="48"/>
      <w:r w:rsidRPr="00B5529C">
        <w:t>Resumption Criteria</w:t>
      </w:r>
      <w:bookmarkEnd w:id="49"/>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resumed when the problem causing suspension has been fixed. All test cases that deal with the modified part of the project will be re-executed.</w:t>
      </w:r>
    </w:p>
    <w:p w:rsidR="005211B1" w:rsidRPr="005211B1" w:rsidRDefault="005211B1" w:rsidP="00B3111C">
      <w:pPr>
        <w:pStyle w:val="Heading2"/>
      </w:pPr>
      <w:bookmarkStart w:id="50" w:name="h.q1bn5dowxtpk" w:colFirst="0" w:colLast="0"/>
      <w:bookmarkStart w:id="51" w:name="_Toc401759858"/>
      <w:bookmarkEnd w:id="50"/>
      <w:r w:rsidRPr="00B5529C">
        <w:t>Approval Criteria</w:t>
      </w:r>
      <w:bookmarkEnd w:id="51"/>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2" w:name="_Toc401759859"/>
      <w:r w:rsidRPr="00A46EF7">
        <w:t>TESTING PROCESS</w:t>
      </w:r>
      <w:bookmarkStart w:id="53" w:name="h.3je7s7w5j25a" w:colFirst="0" w:colLast="0"/>
      <w:bookmarkEnd w:id="52"/>
      <w:bookmarkEnd w:id="53"/>
    </w:p>
    <w:p w:rsidR="005211B1" w:rsidRPr="005211B1" w:rsidRDefault="005211B1" w:rsidP="00B3111C">
      <w:pPr>
        <w:pStyle w:val="Heading2"/>
      </w:pPr>
      <w:bookmarkStart w:id="54" w:name="_Toc401759860"/>
      <w:r w:rsidRPr="00B5529C">
        <w:t>Test Deliverables</w:t>
      </w:r>
      <w:bookmarkEnd w:id="54"/>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5" w:name="h.so5tg2icj9n9" w:colFirst="0" w:colLast="0"/>
      <w:bookmarkStart w:id="56" w:name="_Toc401759861"/>
      <w:bookmarkEnd w:id="55"/>
      <w:r w:rsidRPr="00B5529C">
        <w:t>Testing Tasks</w:t>
      </w:r>
      <w:bookmarkEnd w:id="56"/>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Complete test report</w:t>
      </w:r>
    </w:p>
    <w:p w:rsidR="005211B1" w:rsidRPr="00B5529C" w:rsidRDefault="005211B1"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57" w:name="h.3mvs6eo2guvm" w:colFirst="0" w:colLast="0"/>
      <w:bookmarkStart w:id="58" w:name="_Toc401759862"/>
      <w:bookmarkEnd w:id="57"/>
      <w:r w:rsidRPr="00B5529C">
        <w:t>Responsibilities</w:t>
      </w:r>
      <w:bookmarkEnd w:id="58"/>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All </w:t>
      </w:r>
      <w:r w:rsidR="00713C53">
        <w:rPr>
          <w:rFonts w:asciiTheme="minorHAnsi" w:hAnsiTheme="minorHAnsi" w:cstheme="minorHAnsi"/>
          <w:color w:val="auto"/>
          <w:sz w:val="28"/>
          <w:szCs w:val="28"/>
        </w:rPr>
        <w:t>testers</w:t>
      </w:r>
      <w:r w:rsidRPr="00B5529C">
        <w:rPr>
          <w:rFonts w:asciiTheme="minorHAnsi" w:hAnsiTheme="minorHAnsi" w:cstheme="minorHAnsi"/>
          <w:color w:val="auto"/>
          <w:sz w:val="28"/>
          <w:szCs w:val="28"/>
        </w:rPr>
        <w:t xml:space="preserve">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critiquing the demonstrations and final acceptance of all work products.</w:t>
      </w:r>
    </w:p>
    <w:p w:rsidR="005211B1" w:rsidRDefault="005211B1" w:rsidP="00B3111C">
      <w:pPr>
        <w:pStyle w:val="Heading2"/>
      </w:pPr>
      <w:bookmarkStart w:id="59" w:name="h.9in70wct5ygf" w:colFirst="0" w:colLast="0"/>
      <w:bookmarkStart w:id="60" w:name="_Toc401759863"/>
      <w:bookmarkEnd w:id="59"/>
      <w:r w:rsidRPr="00B5529C">
        <w:t>Schedule</w:t>
      </w:r>
      <w:bookmarkStart w:id="61" w:name="h.w8lxzyrlx7bg" w:colFirst="0" w:colLast="0"/>
      <w:bookmarkEnd w:id="60"/>
      <w:bookmarkEnd w:id="61"/>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A905B8" w:rsidRPr="00B5529C" w:rsidTr="00291B19">
        <w:trPr>
          <w:cnfStyle w:val="000000100000"/>
        </w:trPr>
        <w:tc>
          <w:tcPr>
            <w:tcW w:w="456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24.10.14 - 31.10.14</w:t>
            </w:r>
          </w:p>
        </w:tc>
      </w:tr>
      <w:tr w:rsidR="00A905B8" w:rsidRPr="00B5529C" w:rsidTr="00CB75A2">
        <w:tc>
          <w:tcPr>
            <w:tcW w:w="456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tc>
        <w:tc>
          <w:tcPr>
            <w:tcW w:w="2700" w:type="dxa"/>
            <w:vAlign w:val="center"/>
          </w:tcPr>
          <w:p w:rsidR="00A905B8" w:rsidRPr="00B5529C" w:rsidRDefault="00A905B8" w:rsidP="00291B19">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A905B8" w:rsidRPr="00B5529C" w:rsidRDefault="00A905B8"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31.10.14 - 07.11</w:t>
            </w:r>
            <w:r w:rsidRPr="00B5529C">
              <w:rPr>
                <w:rFonts w:asciiTheme="minorHAnsi" w:hAnsiTheme="minorHAnsi" w:cstheme="minorHAnsi"/>
                <w:color w:val="auto"/>
                <w:sz w:val="28"/>
                <w:szCs w:val="28"/>
              </w:rPr>
              <w:t>.14</w:t>
            </w:r>
          </w:p>
        </w:tc>
      </w:tr>
    </w:tbl>
    <w:p w:rsidR="003D7068" w:rsidRPr="00A46EF7" w:rsidRDefault="00550FEC" w:rsidP="007C7EFA">
      <w:pPr>
        <w:pStyle w:val="Heading1"/>
      </w:pPr>
      <w:bookmarkStart w:id="62" w:name="_Toc401759864"/>
      <w:r w:rsidRPr="00A46EF7">
        <w:t>ENVIRONMENTAL REQUIREMENTS</w:t>
      </w:r>
      <w:bookmarkStart w:id="63" w:name="h.o7ivm9ffzbje" w:colFirst="0" w:colLast="0"/>
      <w:bookmarkStart w:id="64" w:name="h.2fn2auvyaa4r" w:colFirst="0" w:colLast="0"/>
      <w:bookmarkEnd w:id="62"/>
      <w:bookmarkEnd w:id="63"/>
      <w:bookmarkEnd w:id="64"/>
    </w:p>
    <w:p w:rsidR="003D7068" w:rsidRPr="005211B1" w:rsidRDefault="003D7068" w:rsidP="00B3111C">
      <w:pPr>
        <w:pStyle w:val="Heading2"/>
      </w:pPr>
      <w:bookmarkStart w:id="65" w:name="_Toc401759865"/>
      <w:r w:rsidRPr="00B5529C">
        <w:t>Hardware</w:t>
      </w:r>
      <w:bookmarkEnd w:id="65"/>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Intel (R) Xeon (R) CPU @ 3.1</w:t>
      </w:r>
      <w:r w:rsidR="00934089" w:rsidRPr="00934089">
        <w:rPr>
          <w:rFonts w:asciiTheme="minorHAnsi" w:hAnsiTheme="minorHAnsi" w:cstheme="minorHAnsi"/>
          <w:color w:val="auto"/>
          <w:sz w:val="28"/>
          <w:szCs w:val="28"/>
        </w:rPr>
        <w:t>GHz (Quad Core)</w:t>
      </w:r>
    </w:p>
    <w:p w:rsidR="00934089" w:rsidRDefault="00472FC4"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Ram 8</w:t>
      </w:r>
      <w:r w:rsidR="00934089" w:rsidRPr="00934089">
        <w:rPr>
          <w:rFonts w:asciiTheme="minorHAnsi" w:hAnsiTheme="minorHAnsi" w:cstheme="minorHAnsi"/>
          <w:color w:val="auto"/>
          <w:sz w:val="28"/>
          <w:szCs w:val="28"/>
        </w:rPr>
        <w:t>GB</w:t>
      </w:r>
    </w:p>
    <w:p w:rsidR="00934089" w:rsidRPr="00B5529C" w:rsidRDefault="00934089"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66" w:name="h.a0uhzr3s55sq" w:colFirst="0" w:colLast="0"/>
      <w:bookmarkStart w:id="67" w:name="_Toc401759866"/>
      <w:bookmarkEnd w:id="66"/>
      <w:r w:rsidRPr="00B5529C">
        <w:lastRenderedPageBreak/>
        <w:t>Software</w:t>
      </w:r>
      <w:bookmarkEnd w:id="67"/>
    </w:p>
    <w:p w:rsidR="0013646A" w:rsidRDefault="0013646A" w:rsidP="00DB4893">
      <w:pPr>
        <w:pStyle w:val="Normal1"/>
        <w:numPr>
          <w:ilvl w:val="0"/>
          <w:numId w:val="6"/>
        </w:numPr>
        <w:spacing w:line="360" w:lineRule="auto"/>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3D7068" w:rsidP="00B3111C">
      <w:pPr>
        <w:pStyle w:val="Heading2"/>
      </w:pPr>
      <w:bookmarkStart w:id="68" w:name="h.fea2hja26vvm" w:colFirst="0" w:colLast="0"/>
      <w:bookmarkStart w:id="69" w:name="_Toc401759867"/>
      <w:bookmarkEnd w:id="68"/>
      <w:r w:rsidRPr="00B5529C">
        <w:t>Security</w:t>
      </w:r>
      <w:bookmarkEnd w:id="69"/>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test environment has a specific security requirement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administrator access has to be provided.</w:t>
      </w:r>
    </w:p>
    <w:p w:rsidR="003D7068" w:rsidRPr="005211B1" w:rsidRDefault="003D7068" w:rsidP="00B3111C">
      <w:pPr>
        <w:pStyle w:val="Heading2"/>
      </w:pPr>
      <w:bookmarkStart w:id="70" w:name="h.5zwpuyn7e457" w:colFirst="0" w:colLast="0"/>
      <w:bookmarkStart w:id="71" w:name="_Toc401759868"/>
      <w:bookmarkEnd w:id="70"/>
      <w:r w:rsidRPr="00B5529C">
        <w:t>Tools</w:t>
      </w:r>
      <w:bookmarkEnd w:id="71"/>
    </w:p>
    <w:p w:rsidR="003D7068" w:rsidRPr="00B5529C" w:rsidRDefault="00476AD1" w:rsidP="00DB4893">
      <w:pPr>
        <w:pStyle w:val="Normal1"/>
        <w:numPr>
          <w:ilvl w:val="0"/>
          <w:numId w:val="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Telerik Test Studio</w:t>
      </w:r>
      <w:r w:rsidR="00781E9F">
        <w:rPr>
          <w:rFonts w:asciiTheme="minorHAnsi" w:hAnsiTheme="minorHAnsi" w:cstheme="minorHAnsi"/>
          <w:color w:val="auto"/>
          <w:sz w:val="28"/>
          <w:szCs w:val="28"/>
        </w:rPr>
        <w:t xml:space="preserve"> </w:t>
      </w:r>
      <w:r w:rsidR="00173EDA">
        <w:rPr>
          <w:rFonts w:asciiTheme="minorHAnsi" w:hAnsiTheme="minorHAnsi" w:cstheme="minorHAnsi"/>
          <w:color w:val="auto"/>
          <w:sz w:val="28"/>
          <w:szCs w:val="28"/>
        </w:rPr>
        <w:t>–</w:t>
      </w:r>
      <w:r w:rsidR="003D7068" w:rsidRPr="00B5529C">
        <w:rPr>
          <w:rFonts w:asciiTheme="minorHAnsi" w:hAnsiTheme="minorHAnsi" w:cstheme="minorHAnsi"/>
          <w:color w:val="auto"/>
          <w:sz w:val="28"/>
          <w:szCs w:val="28"/>
        </w:rPr>
        <w:t xml:space="preserve"> for </w:t>
      </w:r>
      <w:r>
        <w:rPr>
          <w:rFonts w:asciiTheme="minorHAnsi" w:hAnsiTheme="minorHAnsi" w:cstheme="minorHAnsi"/>
          <w:color w:val="auto"/>
          <w:sz w:val="28"/>
          <w:szCs w:val="28"/>
        </w:rPr>
        <w:t xml:space="preserve">automated </w:t>
      </w:r>
      <w:r w:rsidR="003D7068"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3D7068" w:rsidRPr="00B5529C" w:rsidRDefault="003D7068" w:rsidP="00DB4893">
      <w:pPr>
        <w:pStyle w:val="Normal1"/>
        <w:numPr>
          <w:ilvl w:val="0"/>
          <w:numId w:val="6"/>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Pr="00173EDA" w:rsidRDefault="003D7068" w:rsidP="00173EDA">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drawing>
          <wp:inline distT="114300" distB="114300" distL="114300" distR="114300">
            <wp:extent cx="5355838" cy="3545245"/>
            <wp:effectExtent l="19050" t="0" r="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30"/>
                    <a:srcRect/>
                    <a:stretch>
                      <a:fillRect/>
                    </a:stretch>
                  </pic:blipFill>
                  <pic:spPr>
                    <a:xfrm>
                      <a:off x="0" y="0"/>
                      <a:ext cx="5356329" cy="3545570"/>
                    </a:xfrm>
                    <a:prstGeom prst="rect">
                      <a:avLst/>
                    </a:prstGeom>
                    <a:ln/>
                  </pic:spPr>
                </pic:pic>
              </a:graphicData>
            </a:graphic>
          </wp:inline>
        </w:drawing>
      </w:r>
    </w:p>
    <w:p w:rsidR="003D7068" w:rsidRPr="005211B1" w:rsidRDefault="003D7068" w:rsidP="00B3111C">
      <w:pPr>
        <w:pStyle w:val="Heading2"/>
      </w:pPr>
      <w:bookmarkStart w:id="72" w:name="h.2e00dmng88a8" w:colFirst="0" w:colLast="0"/>
      <w:bookmarkStart w:id="73" w:name="_Toc401759869"/>
      <w:bookmarkEnd w:id="72"/>
      <w:r w:rsidRPr="00B5529C">
        <w:lastRenderedPageBreak/>
        <w:t>Risks and Assumptions</w:t>
      </w:r>
      <w:bookmarkEnd w:id="73"/>
    </w:p>
    <w:p w:rsidR="00173EDA" w:rsidRPr="00B5529C" w:rsidRDefault="003D7068" w:rsidP="00173EDA">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main risk would be the dependency on the other modules in the system. The module that we are testing is dependent on the functions and data from other modules, which are assigned to other teams. Communication between teams</w:t>
      </w:r>
      <w:r w:rsidR="00173EDA">
        <w:rPr>
          <w:rFonts w:asciiTheme="minorHAnsi" w:hAnsiTheme="minorHAnsi" w:cstheme="minorHAnsi"/>
          <w:color w:val="auto"/>
          <w:sz w:val="28"/>
          <w:szCs w:val="28"/>
        </w:rPr>
        <w:t>’ members</w:t>
      </w:r>
      <w:r w:rsidRPr="00B5529C">
        <w:rPr>
          <w:rFonts w:asciiTheme="minorHAnsi" w:hAnsiTheme="minorHAnsi" w:cstheme="minorHAnsi"/>
          <w:color w:val="auto"/>
          <w:sz w:val="28"/>
          <w:szCs w:val="28"/>
        </w:rPr>
        <w:t xml:space="preserve"> will be important to keep the workflow going.</w:t>
      </w:r>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p>
    <w:p w:rsidR="003D7068" w:rsidRPr="003D7068" w:rsidRDefault="003D7068" w:rsidP="00BE68BC">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Another risk would be that the system is internet-based and if the server is down we will not be able to perform the testing of the module which is assigned to Team “Apple”.</w:t>
      </w:r>
    </w:p>
    <w:p w:rsidR="00550FEC" w:rsidRPr="00A46EF7" w:rsidRDefault="003D7068" w:rsidP="007C7EFA">
      <w:pPr>
        <w:pStyle w:val="Heading1"/>
      </w:pPr>
      <w:bookmarkStart w:id="74" w:name="_Toc401759870"/>
      <w:r w:rsidRPr="00A46EF7">
        <w:t>CHANGE MANAGEMENT PROCEDURES</w:t>
      </w:r>
      <w:bookmarkEnd w:id="74"/>
    </w:p>
    <w:p w:rsidR="00550FEC" w:rsidRPr="00B5529C" w:rsidRDefault="00550FEC" w:rsidP="00BE68B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procedure for changing the test plan is as follows:</w:t>
      </w:r>
    </w:p>
    <w:p w:rsidR="00550FEC" w:rsidRPr="00B5529C" w:rsidRDefault="00550FEC" w:rsidP="00DB4893">
      <w:pPr>
        <w:pStyle w:val="Normal1"/>
        <w:numPr>
          <w:ilvl w:val="0"/>
          <w:numId w:val="2"/>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Propose the change to the software development team. This can be done at a team meeting or via email. The team will discuss the proposal and either reject it, accept it, or accept it with modifications.</w:t>
      </w:r>
    </w:p>
    <w:p w:rsidR="00550FEC" w:rsidRPr="00B5529C" w:rsidRDefault="00550FEC" w:rsidP="00DB4893">
      <w:pPr>
        <w:pStyle w:val="Normal1"/>
        <w:numPr>
          <w:ilvl w:val="0"/>
          <w:numId w:val="2"/>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If the team accepts the proposal, then any agreed upon modifications will be implemented and the test plan is updated.</w:t>
      </w:r>
    </w:p>
    <w:p w:rsidR="00E000F8" w:rsidRDefault="00E000F8">
      <w:pPr>
        <w:spacing w:before="0" w:after="0"/>
        <w:jc w:val="left"/>
        <w:rPr>
          <w:b/>
          <w:bCs/>
          <w:color w:val="538135" w:themeColor="accent6" w:themeShade="BF"/>
          <w:kern w:val="32"/>
          <w:sz w:val="32"/>
          <w:szCs w:val="32"/>
        </w:rPr>
      </w:pPr>
      <w:bookmarkStart w:id="75" w:name="h.cmaykdt6xiyf" w:colFirst="0" w:colLast="0"/>
      <w:bookmarkEnd w:id="75"/>
      <w:r>
        <w:br w:type="page"/>
      </w:r>
    </w:p>
    <w:p w:rsidR="00550FEC" w:rsidRPr="00A46EF7" w:rsidRDefault="003D7068" w:rsidP="007C7EFA">
      <w:pPr>
        <w:pStyle w:val="Heading1"/>
      </w:pPr>
      <w:bookmarkStart w:id="76" w:name="_Toc401759871"/>
      <w:r w:rsidRPr="00A46EF7">
        <w:lastRenderedPageBreak/>
        <w:t>PLAN APPROVALS</w:t>
      </w:r>
      <w:bookmarkEnd w:id="76"/>
    </w:p>
    <w:tbl>
      <w:tblPr>
        <w:tblStyle w:val="MediumGrid3-Accent6"/>
        <w:bidiVisual/>
        <w:tblW w:w="4878" w:type="pct"/>
        <w:tblCellMar>
          <w:top w:w="86" w:type="dxa"/>
          <w:left w:w="115" w:type="dxa"/>
          <w:bottom w:w="86" w:type="dxa"/>
          <w:right w:w="115" w:type="dxa"/>
        </w:tblCellMar>
        <w:tblLook w:val="0420"/>
      </w:tblPr>
      <w:tblGrid>
        <w:gridCol w:w="1920"/>
        <w:gridCol w:w="6524"/>
        <w:gridCol w:w="1839"/>
      </w:tblGrid>
      <w:tr w:rsidR="001067E8" w:rsidRPr="009C4A2B" w:rsidTr="00386E71">
        <w:trPr>
          <w:cnfStyle w:val="10000000000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172"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894" w:type="pct"/>
          </w:tcPr>
          <w:p w:rsidR="001067E8" w:rsidRPr="009C4A2B" w:rsidRDefault="001067E8" w:rsidP="00386E71">
            <w:pPr>
              <w:pStyle w:val="Normal1"/>
              <w:spacing w:line="240" w:lineRule="auto"/>
              <w:jc w:val="center"/>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sdt>
          <w:sdtPr>
            <w:rPr>
              <w:rFonts w:asciiTheme="minorHAnsi" w:hAnsiTheme="minorHAnsi" w:cstheme="minorHAnsi"/>
              <w:color w:val="auto"/>
              <w:sz w:val="28"/>
              <w:szCs w:val="28"/>
            </w:rPr>
            <w:alias w:val="Date"/>
            <w:tag w:val="Date"/>
            <w:id w:val="462384"/>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sdt>
          <w:sdtPr>
            <w:rPr>
              <w:rFonts w:asciiTheme="minorHAnsi" w:hAnsiTheme="minorHAnsi" w:cstheme="minorHAnsi"/>
              <w:color w:val="auto"/>
              <w:sz w:val="28"/>
              <w:szCs w:val="28"/>
            </w:rPr>
            <w:alias w:val="Date"/>
            <w:tag w:val="Date"/>
            <w:id w:val="462381"/>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sdt>
          <w:sdtPr>
            <w:rPr>
              <w:rFonts w:asciiTheme="minorHAnsi" w:hAnsiTheme="minorHAnsi" w:cstheme="minorHAnsi"/>
              <w:color w:val="auto"/>
              <w:sz w:val="28"/>
              <w:szCs w:val="28"/>
            </w:rPr>
            <w:alias w:val="Date"/>
            <w:tag w:val="Date"/>
            <w:id w:val="462383"/>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sdt>
          <w:sdtPr>
            <w:rPr>
              <w:rFonts w:asciiTheme="minorHAnsi" w:hAnsiTheme="minorHAnsi" w:cstheme="minorHAnsi"/>
              <w:color w:val="auto"/>
              <w:sz w:val="28"/>
              <w:szCs w:val="28"/>
            </w:rPr>
            <w:alias w:val="Date"/>
            <w:tag w:val="Date"/>
            <w:id w:val="462379"/>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rPr>
          <w:cnfStyle w:val="000000100000"/>
        </w:trPr>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sdt>
          <w:sdtPr>
            <w:rPr>
              <w:rFonts w:asciiTheme="minorHAnsi" w:hAnsiTheme="minorHAnsi" w:cstheme="minorHAnsi"/>
              <w:color w:val="auto"/>
              <w:sz w:val="28"/>
              <w:szCs w:val="28"/>
            </w:rPr>
            <w:alias w:val="Date"/>
            <w:tag w:val="Date"/>
            <w:id w:val="462380"/>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r w:rsidR="00386E71" w:rsidRPr="00B5529C" w:rsidTr="00386E71">
        <w:tc>
          <w:tcPr>
            <w:tcW w:w="934" w:type="pct"/>
          </w:tcPr>
          <w:p w:rsidR="00386E71" w:rsidRPr="00B5529C" w:rsidRDefault="00386E71" w:rsidP="001067E8">
            <w:pPr>
              <w:pStyle w:val="Normal1"/>
              <w:spacing w:line="240" w:lineRule="auto"/>
              <w:jc w:val="both"/>
              <w:rPr>
                <w:rFonts w:asciiTheme="minorHAnsi" w:hAnsiTheme="minorHAnsi" w:cstheme="minorHAnsi"/>
                <w:color w:val="auto"/>
                <w:sz w:val="28"/>
                <w:szCs w:val="28"/>
              </w:rPr>
            </w:pPr>
          </w:p>
        </w:tc>
        <w:tc>
          <w:tcPr>
            <w:tcW w:w="3172" w:type="pct"/>
          </w:tcPr>
          <w:p w:rsidR="00386E71" w:rsidRPr="00B5529C" w:rsidRDefault="00386E71" w:rsidP="00291B19">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sdt>
          <w:sdtPr>
            <w:rPr>
              <w:rFonts w:asciiTheme="minorHAnsi" w:hAnsiTheme="minorHAnsi" w:cstheme="minorHAnsi"/>
              <w:color w:val="auto"/>
              <w:sz w:val="28"/>
              <w:szCs w:val="28"/>
            </w:rPr>
            <w:alias w:val="Date"/>
            <w:tag w:val="Date"/>
            <w:id w:val="462382"/>
            <w:date>
              <w:dateFormat w:val="d/M/yyyy"/>
              <w:lid w:val="en-US"/>
              <w:storeMappedDataAs w:val="dateTime"/>
              <w:calendar w:val="gregorian"/>
            </w:date>
          </w:sdtPr>
          <w:sdtContent>
            <w:tc>
              <w:tcPr>
                <w:tcW w:w="894" w:type="pct"/>
              </w:tcPr>
              <w:p w:rsidR="00386E71" w:rsidRPr="00B5529C" w:rsidRDefault="002B35DD" w:rsidP="00291B19">
                <w:pPr>
                  <w:pStyle w:val="Normal1"/>
                  <w:spacing w:line="240" w:lineRule="auto"/>
                  <w:jc w:val="center"/>
                  <w:rPr>
                    <w:rFonts w:asciiTheme="minorHAnsi" w:hAnsiTheme="minorHAnsi" w:cstheme="minorHAnsi"/>
                    <w:color w:val="auto"/>
                    <w:sz w:val="28"/>
                    <w:szCs w:val="28"/>
                  </w:rPr>
                </w:pPr>
                <w:r>
                  <w:rPr>
                    <w:rFonts w:asciiTheme="minorHAnsi" w:hAnsiTheme="minorHAnsi" w:cstheme="minorHAnsi"/>
                    <w:color w:val="auto"/>
                    <w:sz w:val="28"/>
                    <w:szCs w:val="28"/>
                  </w:rPr>
                  <w:t xml:space="preserve">                    </w:t>
                </w:r>
              </w:p>
            </w:tc>
          </w:sdtContent>
        </w:sdt>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77" w:name="h.gitto57o9daf" w:colFirst="0" w:colLast="0"/>
      <w:bookmarkStart w:id="78" w:name="h.gxerydu3ktkc" w:colFirst="0" w:colLast="0"/>
      <w:bookmarkEnd w:id="77"/>
      <w:bookmarkEnd w:id="78"/>
    </w:p>
    <w:sectPr w:rsidR="00DC4535" w:rsidRPr="00B5529C" w:rsidSect="00B5529C">
      <w:headerReference w:type="default" r:id="rId31"/>
      <w:footerReference w:type="default" r:id="rId32"/>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893" w:rsidRDefault="00DB4893">
      <w:r>
        <w:separator/>
      </w:r>
    </w:p>
  </w:endnote>
  <w:endnote w:type="continuationSeparator" w:id="1">
    <w:p w:rsidR="00DB4893" w:rsidRDefault="00DB48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503" w:rsidRDefault="00905503" w:rsidP="00084F57">
    <w:pPr>
      <w:spacing w:before="0" w:after="0"/>
      <w:rPr>
        <w:rFonts w:ascii="Arial" w:hAnsi="Arial" w:cs="Arial"/>
        <w:i/>
        <w:sz w:val="6"/>
        <w:szCs w:val="6"/>
      </w:rPr>
    </w:pPr>
  </w:p>
  <w:p w:rsidR="00905503" w:rsidRDefault="00905503" w:rsidP="00084F57">
    <w:pPr>
      <w:spacing w:before="0" w:after="0"/>
      <w:rPr>
        <w:rFonts w:ascii="Arial" w:hAnsi="Arial" w:cs="Arial"/>
        <w:i/>
        <w:sz w:val="6"/>
        <w:szCs w:val="6"/>
      </w:rPr>
    </w:pPr>
  </w:p>
  <w:p w:rsidR="00905503" w:rsidRDefault="00905503" w:rsidP="00084F57">
    <w:pPr>
      <w:spacing w:before="0" w:after="0"/>
      <w:rPr>
        <w:rFonts w:ascii="Arial" w:hAnsi="Arial" w:cs="Arial"/>
        <w:i/>
        <w:sz w:val="6"/>
        <w:szCs w:val="6"/>
      </w:rPr>
    </w:pPr>
  </w:p>
  <w:p w:rsidR="00905503" w:rsidRDefault="00905503" w:rsidP="00084F57">
    <w:pPr>
      <w:spacing w:before="0" w:after="0"/>
      <w:rPr>
        <w:rFonts w:ascii="Arial" w:hAnsi="Arial" w:cs="Arial"/>
        <w:i/>
        <w:sz w:val="6"/>
        <w:szCs w:val="6"/>
      </w:rPr>
    </w:pPr>
  </w:p>
  <w:p w:rsidR="00905503" w:rsidRPr="003F7637" w:rsidRDefault="00905503"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905503" w:rsidRPr="003F7637" w:rsidTr="00550FEC">
      <w:trPr>
        <w:trHeight w:val="76"/>
      </w:trPr>
      <w:tc>
        <w:tcPr>
          <w:tcW w:w="10336" w:type="dxa"/>
          <w:gridSpan w:val="3"/>
          <w:shd w:val="clear" w:color="auto" w:fill="CCFF00"/>
          <w:vAlign w:val="center"/>
        </w:tcPr>
        <w:p w:rsidR="00905503" w:rsidRPr="003F7637" w:rsidRDefault="00905503" w:rsidP="00A97129">
          <w:pPr>
            <w:pStyle w:val="Header"/>
            <w:rPr>
              <w:rFonts w:ascii="Arial" w:hAnsi="Arial" w:cs="Arial"/>
              <w:i/>
              <w:sz w:val="8"/>
              <w:szCs w:val="8"/>
            </w:rPr>
          </w:pPr>
        </w:p>
      </w:tc>
    </w:tr>
    <w:tr w:rsidR="00905503" w:rsidRPr="003F7637" w:rsidTr="00550FEC">
      <w:trPr>
        <w:trHeight w:val="71"/>
      </w:trPr>
      <w:tc>
        <w:tcPr>
          <w:tcW w:w="3159" w:type="dxa"/>
          <w:vAlign w:val="center"/>
        </w:tcPr>
        <w:p w:rsidR="00905503" w:rsidRPr="003F7637" w:rsidRDefault="00905503"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Pr>
              <w:rFonts w:ascii="Arial" w:eastAsia="Malgun Gothic" w:hAnsi="Arial" w:cs="Arial"/>
              <w:i/>
              <w:sz w:val="18"/>
              <w:szCs w:val="18"/>
              <w:lang w:eastAsia="ko-KR"/>
            </w:rPr>
            <w:fldChar w:fldCharType="separate"/>
          </w:r>
          <w:r w:rsidR="00781E9F">
            <w:rPr>
              <w:rFonts w:ascii="Arial" w:eastAsia="Malgun Gothic" w:hAnsi="Arial" w:cs="Arial"/>
              <w:i/>
              <w:noProof/>
              <w:sz w:val="18"/>
              <w:szCs w:val="18"/>
              <w:lang w:eastAsia="ko-KR"/>
            </w:rPr>
            <w:t>3.0</w:t>
          </w:r>
          <w:r>
            <w:rPr>
              <w:rFonts w:ascii="Arial" w:eastAsia="Malgun Gothic" w:hAnsi="Arial" w:cs="Arial"/>
              <w:i/>
              <w:sz w:val="18"/>
              <w:szCs w:val="18"/>
              <w:lang w:eastAsia="ko-KR"/>
            </w:rPr>
            <w:fldChar w:fldCharType="end"/>
          </w:r>
        </w:p>
      </w:tc>
      <w:tc>
        <w:tcPr>
          <w:tcW w:w="3588" w:type="dxa"/>
          <w:vAlign w:val="center"/>
        </w:tcPr>
        <w:p w:rsidR="00905503" w:rsidRPr="003F7637" w:rsidRDefault="00905503" w:rsidP="00084F57">
          <w:pPr>
            <w:pStyle w:val="Footer"/>
            <w:spacing w:before="60"/>
            <w:rPr>
              <w:rFonts w:ascii="Arial" w:hAnsi="Arial" w:cs="Arial"/>
              <w:sz w:val="18"/>
              <w:szCs w:val="18"/>
            </w:rPr>
          </w:pPr>
          <w:r w:rsidRPr="003F7637">
            <w:sym w:font="Symbol" w:char="F0D3"/>
          </w:r>
          <w:r w:rsidR="00197CC3">
            <w:rPr>
              <w:rFonts w:ascii="Arial" w:eastAsia="Malgun Gothic" w:hAnsi="Arial" w:cs="Arial"/>
              <w:b/>
              <w:i/>
              <w:sz w:val="18"/>
              <w:szCs w:val="18"/>
              <w:lang w:eastAsia="ko-KR"/>
            </w:rPr>
            <w:t xml:space="preserve">Telerik Software Academy, </w:t>
          </w:r>
          <w:r w:rsidR="00197CC3" w:rsidRPr="00197CC3">
            <w:rPr>
              <w:rFonts w:ascii="Arial" w:eastAsia="Malgun Gothic" w:hAnsi="Arial" w:cs="Arial"/>
              <w:b/>
              <w:i/>
              <w:sz w:val="18"/>
              <w:szCs w:val="18"/>
              <w:lang w:eastAsia="ko-KR"/>
            </w:rPr>
            <w:fldChar w:fldCharType="begin"/>
          </w:r>
          <w:r w:rsidR="00197CC3" w:rsidRPr="00197CC3">
            <w:rPr>
              <w:rFonts w:ascii="Arial" w:eastAsia="Malgun Gothic" w:hAnsi="Arial" w:cs="Arial"/>
              <w:b/>
              <w:i/>
              <w:sz w:val="18"/>
              <w:szCs w:val="18"/>
              <w:lang w:eastAsia="ko-KR"/>
            </w:rPr>
            <w:instrText xml:space="preserve"> SAVEDATE  \@ "yyyy" </w:instrText>
          </w:r>
          <w:r w:rsidR="00197CC3" w:rsidRPr="00197CC3">
            <w:rPr>
              <w:rFonts w:ascii="Arial" w:eastAsia="Malgun Gothic" w:hAnsi="Arial" w:cs="Arial"/>
              <w:b/>
              <w:i/>
              <w:sz w:val="18"/>
              <w:szCs w:val="18"/>
              <w:lang w:eastAsia="ko-KR"/>
            </w:rPr>
            <w:fldChar w:fldCharType="separate"/>
          </w:r>
          <w:r w:rsidR="00197CC3" w:rsidRPr="00197CC3">
            <w:rPr>
              <w:rFonts w:ascii="Arial" w:eastAsia="Malgun Gothic" w:hAnsi="Arial" w:cs="Arial"/>
              <w:b/>
              <w:i/>
              <w:sz w:val="18"/>
              <w:szCs w:val="18"/>
              <w:lang w:eastAsia="ko-KR"/>
            </w:rPr>
            <w:t>2014</w:t>
          </w:r>
          <w:r w:rsidR="00197CC3" w:rsidRPr="00197CC3">
            <w:rPr>
              <w:rFonts w:ascii="Arial" w:eastAsia="Malgun Gothic" w:hAnsi="Arial" w:cs="Arial"/>
              <w:b/>
              <w:i/>
              <w:sz w:val="18"/>
              <w:szCs w:val="18"/>
              <w:lang w:eastAsia="ko-KR"/>
            </w:rPr>
            <w:fldChar w:fldCharType="end"/>
          </w:r>
        </w:p>
      </w:tc>
      <w:tc>
        <w:tcPr>
          <w:tcW w:w="3589" w:type="dxa"/>
          <w:vAlign w:val="center"/>
        </w:tcPr>
        <w:p w:rsidR="00905503" w:rsidRPr="003F7637" w:rsidRDefault="00905503"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Pr="003F7637">
            <w:rPr>
              <w:rFonts w:ascii="Arial" w:hAnsi="Arial" w:cs="Arial"/>
              <w:i/>
              <w:sz w:val="18"/>
              <w:szCs w:val="18"/>
            </w:rPr>
            <w:fldChar w:fldCharType="separate"/>
          </w:r>
          <w:r w:rsidR="00781E9F">
            <w:rPr>
              <w:rFonts w:ascii="Arial" w:hAnsi="Arial" w:cs="Arial"/>
              <w:i/>
              <w:noProof/>
              <w:sz w:val="18"/>
              <w:szCs w:val="18"/>
            </w:rPr>
            <w:t>1</w:t>
          </w:r>
          <w:r w:rsidRPr="003F7637">
            <w:rPr>
              <w:rFonts w:ascii="Arial" w:hAnsi="Arial" w:cs="Arial"/>
              <w:i/>
              <w:sz w:val="18"/>
              <w:szCs w:val="18"/>
            </w:rPr>
            <w:fldChar w:fldCharType="end"/>
          </w:r>
          <w:r w:rsidRPr="003F7637">
            <w:rPr>
              <w:rFonts w:ascii="Arial" w:hAnsi="Arial" w:cs="Arial"/>
              <w:i/>
              <w:sz w:val="18"/>
              <w:szCs w:val="18"/>
            </w:rPr>
            <w:t xml:space="preserve"> of </w:t>
          </w:r>
          <w:r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Pr="003F7637">
            <w:rPr>
              <w:rFonts w:ascii="Arial" w:hAnsi="Arial" w:cs="Arial"/>
              <w:i/>
              <w:sz w:val="18"/>
              <w:szCs w:val="18"/>
            </w:rPr>
            <w:fldChar w:fldCharType="separate"/>
          </w:r>
          <w:r w:rsidR="00781E9F">
            <w:rPr>
              <w:rFonts w:ascii="Arial" w:hAnsi="Arial" w:cs="Arial"/>
              <w:i/>
              <w:noProof/>
              <w:sz w:val="18"/>
              <w:szCs w:val="18"/>
            </w:rPr>
            <w:t>16</w:t>
          </w:r>
          <w:r w:rsidRPr="003F7637">
            <w:rPr>
              <w:rFonts w:ascii="Arial" w:hAnsi="Arial" w:cs="Arial"/>
              <w:i/>
              <w:sz w:val="18"/>
              <w:szCs w:val="18"/>
            </w:rPr>
            <w:fldChar w:fldCharType="end"/>
          </w:r>
        </w:p>
      </w:tc>
    </w:tr>
  </w:tbl>
  <w:p w:rsidR="00905503" w:rsidRPr="003F7637" w:rsidRDefault="00905503"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893" w:rsidRDefault="00DB4893">
      <w:r>
        <w:separator/>
      </w:r>
    </w:p>
  </w:footnote>
  <w:footnote w:type="continuationSeparator" w:id="1">
    <w:p w:rsidR="00DB4893" w:rsidRDefault="00DB48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905503" w:rsidRPr="0017625F" w:rsidTr="001C6770">
      <w:trPr>
        <w:trHeight w:val="700"/>
      </w:trPr>
      <w:tc>
        <w:tcPr>
          <w:tcW w:w="10170" w:type="dxa"/>
        </w:tcPr>
        <w:p w:rsidR="00905503" w:rsidRPr="0017625F" w:rsidRDefault="00905503"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905503" w:rsidRPr="008758B8" w:rsidRDefault="00905503" w:rsidP="00D874E2">
          <w:pPr>
            <w:pStyle w:val="Header"/>
            <w:spacing w:line="240" w:lineRule="exact"/>
          </w:pPr>
        </w:p>
      </w:tc>
    </w:tr>
    <w:tr w:rsidR="00905503" w:rsidRPr="0017625F" w:rsidTr="001C6770">
      <w:trPr>
        <w:trHeight w:val="63"/>
      </w:trPr>
      <w:tc>
        <w:tcPr>
          <w:tcW w:w="10191" w:type="dxa"/>
          <w:gridSpan w:val="2"/>
          <w:shd w:val="clear" w:color="auto" w:fill="CCFF00"/>
        </w:tcPr>
        <w:p w:rsidR="00905503" w:rsidRPr="0017625F" w:rsidRDefault="00905503" w:rsidP="001C6770">
          <w:pPr>
            <w:pStyle w:val="Header"/>
            <w:rPr>
              <w:sz w:val="8"/>
              <w:szCs w:val="8"/>
            </w:rPr>
          </w:pPr>
        </w:p>
      </w:tc>
    </w:tr>
  </w:tbl>
  <w:p w:rsidR="00905503" w:rsidRDefault="00905503">
    <w:pPr>
      <w:pStyle w:val="Header"/>
      <w:rPr>
        <w:sz w:val="6"/>
        <w:szCs w:val="6"/>
      </w:rPr>
    </w:pPr>
  </w:p>
  <w:p w:rsidR="00905503" w:rsidRDefault="00905503">
    <w:pPr>
      <w:pStyle w:val="Header"/>
      <w:rPr>
        <w:sz w:val="6"/>
        <w:szCs w:val="6"/>
      </w:rPr>
    </w:pPr>
  </w:p>
  <w:p w:rsidR="00905503" w:rsidRDefault="00905503">
    <w:pPr>
      <w:pStyle w:val="Header"/>
      <w:rPr>
        <w:sz w:val="6"/>
        <w:szCs w:val="6"/>
      </w:rPr>
    </w:pPr>
  </w:p>
  <w:p w:rsidR="00905503" w:rsidRDefault="00905503">
    <w:pPr>
      <w:pStyle w:val="Header"/>
      <w:rPr>
        <w:sz w:val="6"/>
        <w:szCs w:val="6"/>
      </w:rPr>
    </w:pPr>
  </w:p>
  <w:p w:rsidR="00905503" w:rsidRDefault="00905503">
    <w:pPr>
      <w:pStyle w:val="Header"/>
      <w:rPr>
        <w:sz w:val="6"/>
        <w:szCs w:val="6"/>
      </w:rPr>
    </w:pPr>
  </w:p>
  <w:p w:rsidR="00905503" w:rsidRPr="000E532F" w:rsidRDefault="00905503">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91B10"/>
    <w:multiLevelType w:val="hybridMultilevel"/>
    <w:tmpl w:val="E6DE76E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nsid w:val="10861817"/>
    <w:multiLevelType w:val="multilevel"/>
    <w:tmpl w:val="17C43D60"/>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8CE5AB0"/>
    <w:multiLevelType w:val="hybridMultilevel"/>
    <w:tmpl w:val="D36A23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6"/>
  </w:num>
  <w:num w:numId="4">
    <w:abstractNumId w:val="2"/>
  </w:num>
  <w:num w:numId="5">
    <w:abstractNumId w:val="4"/>
  </w:num>
  <w:num w:numId="6">
    <w:abstractNumId w:val="7"/>
  </w:num>
  <w:num w:numId="7">
    <w:abstractNumId w:val="0"/>
  </w:num>
  <w:num w:numId="8">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8"/>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34818"/>
  </w:hdrShapeDefaults>
  <w:footnotePr>
    <w:footnote w:id="0"/>
    <w:footnote w:id="1"/>
  </w:footnotePr>
  <w:endnotePr>
    <w:endnote w:id="0"/>
    <w:endnote w:id="1"/>
  </w:endnotePr>
  <w:compat>
    <w:useFELayout/>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43235"/>
    <w:rsid w:val="000433DE"/>
    <w:rsid w:val="00051A0F"/>
    <w:rsid w:val="00051ABB"/>
    <w:rsid w:val="00063ABA"/>
    <w:rsid w:val="00070960"/>
    <w:rsid w:val="000733CB"/>
    <w:rsid w:val="000740B9"/>
    <w:rsid w:val="0008344B"/>
    <w:rsid w:val="00084F57"/>
    <w:rsid w:val="000921AD"/>
    <w:rsid w:val="000943BF"/>
    <w:rsid w:val="000954BE"/>
    <w:rsid w:val="000B6EB7"/>
    <w:rsid w:val="000C2C45"/>
    <w:rsid w:val="000C300D"/>
    <w:rsid w:val="000D1B7A"/>
    <w:rsid w:val="000D5A79"/>
    <w:rsid w:val="000E0B5E"/>
    <w:rsid w:val="000E197A"/>
    <w:rsid w:val="000E494F"/>
    <w:rsid w:val="000E532F"/>
    <w:rsid w:val="000E60ED"/>
    <w:rsid w:val="000E6EA7"/>
    <w:rsid w:val="000F709F"/>
    <w:rsid w:val="00101E03"/>
    <w:rsid w:val="001047C0"/>
    <w:rsid w:val="001067E8"/>
    <w:rsid w:val="0011521F"/>
    <w:rsid w:val="00122B54"/>
    <w:rsid w:val="001248BE"/>
    <w:rsid w:val="00127768"/>
    <w:rsid w:val="0013029F"/>
    <w:rsid w:val="00134C58"/>
    <w:rsid w:val="0013646A"/>
    <w:rsid w:val="00143462"/>
    <w:rsid w:val="0014677B"/>
    <w:rsid w:val="001510E9"/>
    <w:rsid w:val="001531DE"/>
    <w:rsid w:val="00155EC9"/>
    <w:rsid w:val="0015630B"/>
    <w:rsid w:val="001632F1"/>
    <w:rsid w:val="00173782"/>
    <w:rsid w:val="00173EDA"/>
    <w:rsid w:val="0017625F"/>
    <w:rsid w:val="001842A5"/>
    <w:rsid w:val="00190FDA"/>
    <w:rsid w:val="00190FE5"/>
    <w:rsid w:val="00193E4B"/>
    <w:rsid w:val="001944AF"/>
    <w:rsid w:val="0019548B"/>
    <w:rsid w:val="001957A4"/>
    <w:rsid w:val="00195962"/>
    <w:rsid w:val="00196928"/>
    <w:rsid w:val="001975B3"/>
    <w:rsid w:val="001976E7"/>
    <w:rsid w:val="00197CC3"/>
    <w:rsid w:val="001A63CA"/>
    <w:rsid w:val="001B00CA"/>
    <w:rsid w:val="001B02D5"/>
    <w:rsid w:val="001B367F"/>
    <w:rsid w:val="001B42C2"/>
    <w:rsid w:val="001B5B46"/>
    <w:rsid w:val="001C6770"/>
    <w:rsid w:val="001C6B8B"/>
    <w:rsid w:val="001C6F06"/>
    <w:rsid w:val="001D17B1"/>
    <w:rsid w:val="001D1EA7"/>
    <w:rsid w:val="001D5790"/>
    <w:rsid w:val="001D6BF2"/>
    <w:rsid w:val="001E0113"/>
    <w:rsid w:val="001E177B"/>
    <w:rsid w:val="001E1F24"/>
    <w:rsid w:val="00213EAA"/>
    <w:rsid w:val="002162C2"/>
    <w:rsid w:val="0022155A"/>
    <w:rsid w:val="002256CC"/>
    <w:rsid w:val="00233E38"/>
    <w:rsid w:val="00234452"/>
    <w:rsid w:val="002431C7"/>
    <w:rsid w:val="0024786B"/>
    <w:rsid w:val="0025114C"/>
    <w:rsid w:val="00252340"/>
    <w:rsid w:val="00254E83"/>
    <w:rsid w:val="002570EF"/>
    <w:rsid w:val="00261E5D"/>
    <w:rsid w:val="00261FA5"/>
    <w:rsid w:val="00263D19"/>
    <w:rsid w:val="0026460A"/>
    <w:rsid w:val="00270D21"/>
    <w:rsid w:val="00270DD5"/>
    <w:rsid w:val="0027273B"/>
    <w:rsid w:val="002730AA"/>
    <w:rsid w:val="002737AF"/>
    <w:rsid w:val="00275073"/>
    <w:rsid w:val="00280B2F"/>
    <w:rsid w:val="002818B4"/>
    <w:rsid w:val="00282344"/>
    <w:rsid w:val="002868AD"/>
    <w:rsid w:val="00286DDB"/>
    <w:rsid w:val="00287DBE"/>
    <w:rsid w:val="00290A5B"/>
    <w:rsid w:val="00291B19"/>
    <w:rsid w:val="002926B8"/>
    <w:rsid w:val="002947E2"/>
    <w:rsid w:val="002971B5"/>
    <w:rsid w:val="002A04B2"/>
    <w:rsid w:val="002A5F87"/>
    <w:rsid w:val="002A6C6F"/>
    <w:rsid w:val="002B35DD"/>
    <w:rsid w:val="002B3A8F"/>
    <w:rsid w:val="002B65F1"/>
    <w:rsid w:val="002B6B03"/>
    <w:rsid w:val="002C1485"/>
    <w:rsid w:val="002C2469"/>
    <w:rsid w:val="002C6AC0"/>
    <w:rsid w:val="002D3733"/>
    <w:rsid w:val="002D625A"/>
    <w:rsid w:val="002E39AA"/>
    <w:rsid w:val="002E4EC4"/>
    <w:rsid w:val="002F27CA"/>
    <w:rsid w:val="002F2EA1"/>
    <w:rsid w:val="002F4EE1"/>
    <w:rsid w:val="00301631"/>
    <w:rsid w:val="00301A5C"/>
    <w:rsid w:val="00302CDC"/>
    <w:rsid w:val="00304206"/>
    <w:rsid w:val="00315030"/>
    <w:rsid w:val="00323CDC"/>
    <w:rsid w:val="003341A0"/>
    <w:rsid w:val="003349A0"/>
    <w:rsid w:val="0033734B"/>
    <w:rsid w:val="003376A7"/>
    <w:rsid w:val="00340AB6"/>
    <w:rsid w:val="00340BB7"/>
    <w:rsid w:val="00341030"/>
    <w:rsid w:val="00346BC7"/>
    <w:rsid w:val="00353E4D"/>
    <w:rsid w:val="00354D82"/>
    <w:rsid w:val="003606FD"/>
    <w:rsid w:val="00360B4D"/>
    <w:rsid w:val="00361CF6"/>
    <w:rsid w:val="003625C6"/>
    <w:rsid w:val="00363989"/>
    <w:rsid w:val="00380B60"/>
    <w:rsid w:val="0038300D"/>
    <w:rsid w:val="00386E71"/>
    <w:rsid w:val="00392E78"/>
    <w:rsid w:val="003A0639"/>
    <w:rsid w:val="003A24B4"/>
    <w:rsid w:val="003A48BF"/>
    <w:rsid w:val="003A4BA8"/>
    <w:rsid w:val="003A5308"/>
    <w:rsid w:val="003B09B8"/>
    <w:rsid w:val="003B0BA0"/>
    <w:rsid w:val="003B0ECF"/>
    <w:rsid w:val="003B312B"/>
    <w:rsid w:val="003B4FF1"/>
    <w:rsid w:val="003C355F"/>
    <w:rsid w:val="003C6947"/>
    <w:rsid w:val="003D2B08"/>
    <w:rsid w:val="003D7068"/>
    <w:rsid w:val="003E238C"/>
    <w:rsid w:val="003F0025"/>
    <w:rsid w:val="003F1356"/>
    <w:rsid w:val="003F3A33"/>
    <w:rsid w:val="003F7637"/>
    <w:rsid w:val="00404189"/>
    <w:rsid w:val="00412A76"/>
    <w:rsid w:val="00414364"/>
    <w:rsid w:val="00416D86"/>
    <w:rsid w:val="004210F6"/>
    <w:rsid w:val="004254EE"/>
    <w:rsid w:val="00431F93"/>
    <w:rsid w:val="00433732"/>
    <w:rsid w:val="004355BF"/>
    <w:rsid w:val="00441071"/>
    <w:rsid w:val="00441636"/>
    <w:rsid w:val="004452F2"/>
    <w:rsid w:val="0044609F"/>
    <w:rsid w:val="00446410"/>
    <w:rsid w:val="00453CA4"/>
    <w:rsid w:val="004569AA"/>
    <w:rsid w:val="00460E19"/>
    <w:rsid w:val="0046113A"/>
    <w:rsid w:val="004616E5"/>
    <w:rsid w:val="00461717"/>
    <w:rsid w:val="00464414"/>
    <w:rsid w:val="00466846"/>
    <w:rsid w:val="00467E8E"/>
    <w:rsid w:val="00471AA9"/>
    <w:rsid w:val="004724A5"/>
    <w:rsid w:val="00472FC4"/>
    <w:rsid w:val="00476314"/>
    <w:rsid w:val="004766ED"/>
    <w:rsid w:val="00476AD1"/>
    <w:rsid w:val="00482A9B"/>
    <w:rsid w:val="00496CA8"/>
    <w:rsid w:val="004A6012"/>
    <w:rsid w:val="004B3132"/>
    <w:rsid w:val="004B4EBC"/>
    <w:rsid w:val="004B69CA"/>
    <w:rsid w:val="004C007D"/>
    <w:rsid w:val="004C0C23"/>
    <w:rsid w:val="004C1833"/>
    <w:rsid w:val="004C5ADC"/>
    <w:rsid w:val="004D0809"/>
    <w:rsid w:val="004D7BAC"/>
    <w:rsid w:val="004E19BB"/>
    <w:rsid w:val="004E665D"/>
    <w:rsid w:val="004E6EF0"/>
    <w:rsid w:val="004F473F"/>
    <w:rsid w:val="004F7ECF"/>
    <w:rsid w:val="00501D5D"/>
    <w:rsid w:val="00502A78"/>
    <w:rsid w:val="00505A90"/>
    <w:rsid w:val="00507C61"/>
    <w:rsid w:val="0051316B"/>
    <w:rsid w:val="00513183"/>
    <w:rsid w:val="005211B1"/>
    <w:rsid w:val="00535770"/>
    <w:rsid w:val="0053698C"/>
    <w:rsid w:val="00541958"/>
    <w:rsid w:val="00543A37"/>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1738"/>
    <w:rsid w:val="005929CD"/>
    <w:rsid w:val="005948C2"/>
    <w:rsid w:val="005B0D5C"/>
    <w:rsid w:val="005C1983"/>
    <w:rsid w:val="005C1CEC"/>
    <w:rsid w:val="005D3F6F"/>
    <w:rsid w:val="005D52F9"/>
    <w:rsid w:val="005E61B0"/>
    <w:rsid w:val="005F099D"/>
    <w:rsid w:val="005F1E66"/>
    <w:rsid w:val="005F4486"/>
    <w:rsid w:val="006001FA"/>
    <w:rsid w:val="006029FA"/>
    <w:rsid w:val="00604540"/>
    <w:rsid w:val="006057D9"/>
    <w:rsid w:val="00605BD1"/>
    <w:rsid w:val="00610A1F"/>
    <w:rsid w:val="0061142D"/>
    <w:rsid w:val="006136AF"/>
    <w:rsid w:val="0061583E"/>
    <w:rsid w:val="00617DBF"/>
    <w:rsid w:val="00625CDF"/>
    <w:rsid w:val="00631594"/>
    <w:rsid w:val="006320C6"/>
    <w:rsid w:val="00634698"/>
    <w:rsid w:val="00636D60"/>
    <w:rsid w:val="0064293F"/>
    <w:rsid w:val="006459F2"/>
    <w:rsid w:val="006471DC"/>
    <w:rsid w:val="00647AF5"/>
    <w:rsid w:val="00650EDB"/>
    <w:rsid w:val="00652454"/>
    <w:rsid w:val="006525F2"/>
    <w:rsid w:val="00660EC8"/>
    <w:rsid w:val="00663699"/>
    <w:rsid w:val="006645AD"/>
    <w:rsid w:val="00664CBC"/>
    <w:rsid w:val="00665083"/>
    <w:rsid w:val="00676070"/>
    <w:rsid w:val="00686F82"/>
    <w:rsid w:val="00687A1E"/>
    <w:rsid w:val="006957CB"/>
    <w:rsid w:val="00697687"/>
    <w:rsid w:val="006A6271"/>
    <w:rsid w:val="006A74A5"/>
    <w:rsid w:val="006B01AC"/>
    <w:rsid w:val="006B065D"/>
    <w:rsid w:val="006B13C8"/>
    <w:rsid w:val="006C1A3A"/>
    <w:rsid w:val="006C2905"/>
    <w:rsid w:val="006C4142"/>
    <w:rsid w:val="006C4D39"/>
    <w:rsid w:val="006C5CF4"/>
    <w:rsid w:val="006C7298"/>
    <w:rsid w:val="006C799E"/>
    <w:rsid w:val="006D04FB"/>
    <w:rsid w:val="006D0EED"/>
    <w:rsid w:val="006D5CA6"/>
    <w:rsid w:val="006E6B38"/>
    <w:rsid w:val="006E7EE1"/>
    <w:rsid w:val="007079C8"/>
    <w:rsid w:val="00713C53"/>
    <w:rsid w:val="0071580A"/>
    <w:rsid w:val="00715E42"/>
    <w:rsid w:val="00721797"/>
    <w:rsid w:val="007231FB"/>
    <w:rsid w:val="007234CF"/>
    <w:rsid w:val="007257A0"/>
    <w:rsid w:val="00727D2E"/>
    <w:rsid w:val="00732A30"/>
    <w:rsid w:val="0073318F"/>
    <w:rsid w:val="00733200"/>
    <w:rsid w:val="00735D7B"/>
    <w:rsid w:val="00741D9F"/>
    <w:rsid w:val="00746302"/>
    <w:rsid w:val="00746AD6"/>
    <w:rsid w:val="00750E5D"/>
    <w:rsid w:val="00753A30"/>
    <w:rsid w:val="00754BFC"/>
    <w:rsid w:val="00755317"/>
    <w:rsid w:val="00756610"/>
    <w:rsid w:val="00760400"/>
    <w:rsid w:val="00760D64"/>
    <w:rsid w:val="00763847"/>
    <w:rsid w:val="00765B1E"/>
    <w:rsid w:val="00780B17"/>
    <w:rsid w:val="00781100"/>
    <w:rsid w:val="00781E9F"/>
    <w:rsid w:val="00787F60"/>
    <w:rsid w:val="00790B8C"/>
    <w:rsid w:val="00792CC8"/>
    <w:rsid w:val="007945E7"/>
    <w:rsid w:val="007A4C1C"/>
    <w:rsid w:val="007A5892"/>
    <w:rsid w:val="007A7CB6"/>
    <w:rsid w:val="007B2F61"/>
    <w:rsid w:val="007B406F"/>
    <w:rsid w:val="007B73E8"/>
    <w:rsid w:val="007C0026"/>
    <w:rsid w:val="007C2A0B"/>
    <w:rsid w:val="007C4F57"/>
    <w:rsid w:val="007C7EFA"/>
    <w:rsid w:val="007D25D0"/>
    <w:rsid w:val="007D5E49"/>
    <w:rsid w:val="007D7773"/>
    <w:rsid w:val="007E3DB6"/>
    <w:rsid w:val="007E5188"/>
    <w:rsid w:val="007E682E"/>
    <w:rsid w:val="007E79C3"/>
    <w:rsid w:val="007F1E6E"/>
    <w:rsid w:val="007F4790"/>
    <w:rsid w:val="007F6565"/>
    <w:rsid w:val="00800BC7"/>
    <w:rsid w:val="00801895"/>
    <w:rsid w:val="008069D4"/>
    <w:rsid w:val="00812E48"/>
    <w:rsid w:val="00822482"/>
    <w:rsid w:val="00823DEE"/>
    <w:rsid w:val="00823EE4"/>
    <w:rsid w:val="00827AA4"/>
    <w:rsid w:val="0083015F"/>
    <w:rsid w:val="00831C0D"/>
    <w:rsid w:val="008471B5"/>
    <w:rsid w:val="00847872"/>
    <w:rsid w:val="00852330"/>
    <w:rsid w:val="0086473A"/>
    <w:rsid w:val="00865AB8"/>
    <w:rsid w:val="00867CAD"/>
    <w:rsid w:val="0087049B"/>
    <w:rsid w:val="00873709"/>
    <w:rsid w:val="008758B8"/>
    <w:rsid w:val="00881A55"/>
    <w:rsid w:val="008843EE"/>
    <w:rsid w:val="00887AEA"/>
    <w:rsid w:val="00894711"/>
    <w:rsid w:val="00894876"/>
    <w:rsid w:val="008A285D"/>
    <w:rsid w:val="008C0E1B"/>
    <w:rsid w:val="008D2133"/>
    <w:rsid w:val="008D292C"/>
    <w:rsid w:val="008D388A"/>
    <w:rsid w:val="008D4936"/>
    <w:rsid w:val="008D5082"/>
    <w:rsid w:val="008D5EF8"/>
    <w:rsid w:val="008E61EC"/>
    <w:rsid w:val="008F3854"/>
    <w:rsid w:val="008F66A6"/>
    <w:rsid w:val="008F7DA1"/>
    <w:rsid w:val="009015D3"/>
    <w:rsid w:val="00901679"/>
    <w:rsid w:val="00905503"/>
    <w:rsid w:val="009128CD"/>
    <w:rsid w:val="0091723A"/>
    <w:rsid w:val="009228C3"/>
    <w:rsid w:val="009247A7"/>
    <w:rsid w:val="00932872"/>
    <w:rsid w:val="00934089"/>
    <w:rsid w:val="00934E67"/>
    <w:rsid w:val="009370B8"/>
    <w:rsid w:val="00941EE5"/>
    <w:rsid w:val="00947673"/>
    <w:rsid w:val="00953D54"/>
    <w:rsid w:val="0095490F"/>
    <w:rsid w:val="009571DB"/>
    <w:rsid w:val="00957512"/>
    <w:rsid w:val="00963068"/>
    <w:rsid w:val="00970932"/>
    <w:rsid w:val="00970D7E"/>
    <w:rsid w:val="009743EC"/>
    <w:rsid w:val="00976DCA"/>
    <w:rsid w:val="00977449"/>
    <w:rsid w:val="00977B43"/>
    <w:rsid w:val="009911AE"/>
    <w:rsid w:val="00991301"/>
    <w:rsid w:val="009A4F13"/>
    <w:rsid w:val="009A534F"/>
    <w:rsid w:val="009A7F23"/>
    <w:rsid w:val="009B0D70"/>
    <w:rsid w:val="009B70ED"/>
    <w:rsid w:val="009C4A2B"/>
    <w:rsid w:val="009E5CA1"/>
    <w:rsid w:val="009E717D"/>
    <w:rsid w:val="009F0E36"/>
    <w:rsid w:val="009F1774"/>
    <w:rsid w:val="00A01D3F"/>
    <w:rsid w:val="00A142AA"/>
    <w:rsid w:val="00A17FA8"/>
    <w:rsid w:val="00A25FFF"/>
    <w:rsid w:val="00A271AE"/>
    <w:rsid w:val="00A362F7"/>
    <w:rsid w:val="00A46EF7"/>
    <w:rsid w:val="00A612C5"/>
    <w:rsid w:val="00A65D67"/>
    <w:rsid w:val="00A66D6C"/>
    <w:rsid w:val="00A66FA5"/>
    <w:rsid w:val="00A71692"/>
    <w:rsid w:val="00A74A55"/>
    <w:rsid w:val="00A77B97"/>
    <w:rsid w:val="00A820AC"/>
    <w:rsid w:val="00A851B5"/>
    <w:rsid w:val="00A85672"/>
    <w:rsid w:val="00A8638D"/>
    <w:rsid w:val="00A87B47"/>
    <w:rsid w:val="00A905B8"/>
    <w:rsid w:val="00A9168F"/>
    <w:rsid w:val="00A9626F"/>
    <w:rsid w:val="00A97129"/>
    <w:rsid w:val="00AA25D9"/>
    <w:rsid w:val="00AA7F76"/>
    <w:rsid w:val="00AB4606"/>
    <w:rsid w:val="00AB5B7F"/>
    <w:rsid w:val="00AC36B9"/>
    <w:rsid w:val="00AC73A6"/>
    <w:rsid w:val="00AC7895"/>
    <w:rsid w:val="00AD4173"/>
    <w:rsid w:val="00AE39B8"/>
    <w:rsid w:val="00AE66E1"/>
    <w:rsid w:val="00B05F43"/>
    <w:rsid w:val="00B13659"/>
    <w:rsid w:val="00B205EC"/>
    <w:rsid w:val="00B21BD9"/>
    <w:rsid w:val="00B222C7"/>
    <w:rsid w:val="00B3111C"/>
    <w:rsid w:val="00B31D6D"/>
    <w:rsid w:val="00B33AB9"/>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67FC9"/>
    <w:rsid w:val="00B713B9"/>
    <w:rsid w:val="00B72215"/>
    <w:rsid w:val="00B74730"/>
    <w:rsid w:val="00B77660"/>
    <w:rsid w:val="00B8107E"/>
    <w:rsid w:val="00B8305B"/>
    <w:rsid w:val="00B864B2"/>
    <w:rsid w:val="00B90C29"/>
    <w:rsid w:val="00B92062"/>
    <w:rsid w:val="00BA08C1"/>
    <w:rsid w:val="00BB17A9"/>
    <w:rsid w:val="00BB222F"/>
    <w:rsid w:val="00BB3318"/>
    <w:rsid w:val="00BC389A"/>
    <w:rsid w:val="00BD05B6"/>
    <w:rsid w:val="00BD06B8"/>
    <w:rsid w:val="00BD084B"/>
    <w:rsid w:val="00BD4535"/>
    <w:rsid w:val="00BD68FF"/>
    <w:rsid w:val="00BE54C7"/>
    <w:rsid w:val="00BE68BC"/>
    <w:rsid w:val="00BF1CB7"/>
    <w:rsid w:val="00BF5A2C"/>
    <w:rsid w:val="00C02C4E"/>
    <w:rsid w:val="00C03AED"/>
    <w:rsid w:val="00C106CA"/>
    <w:rsid w:val="00C139FD"/>
    <w:rsid w:val="00C13DBC"/>
    <w:rsid w:val="00C174E6"/>
    <w:rsid w:val="00C17D8D"/>
    <w:rsid w:val="00C25567"/>
    <w:rsid w:val="00C26319"/>
    <w:rsid w:val="00C2724A"/>
    <w:rsid w:val="00C3201F"/>
    <w:rsid w:val="00C3422D"/>
    <w:rsid w:val="00C40000"/>
    <w:rsid w:val="00C40057"/>
    <w:rsid w:val="00C420D7"/>
    <w:rsid w:val="00C458CC"/>
    <w:rsid w:val="00C50D82"/>
    <w:rsid w:val="00C51919"/>
    <w:rsid w:val="00C533C2"/>
    <w:rsid w:val="00C56D5B"/>
    <w:rsid w:val="00C626FC"/>
    <w:rsid w:val="00C66C3E"/>
    <w:rsid w:val="00C74A16"/>
    <w:rsid w:val="00C75802"/>
    <w:rsid w:val="00C80649"/>
    <w:rsid w:val="00C90C64"/>
    <w:rsid w:val="00C92B0D"/>
    <w:rsid w:val="00C94013"/>
    <w:rsid w:val="00C97FA5"/>
    <w:rsid w:val="00CA1113"/>
    <w:rsid w:val="00CA2342"/>
    <w:rsid w:val="00CA693F"/>
    <w:rsid w:val="00CB4461"/>
    <w:rsid w:val="00CB52F0"/>
    <w:rsid w:val="00CB75A2"/>
    <w:rsid w:val="00CB7622"/>
    <w:rsid w:val="00CC03CD"/>
    <w:rsid w:val="00CC074D"/>
    <w:rsid w:val="00CC0A1F"/>
    <w:rsid w:val="00CC0E90"/>
    <w:rsid w:val="00CC2004"/>
    <w:rsid w:val="00CC4127"/>
    <w:rsid w:val="00CC7F04"/>
    <w:rsid w:val="00CD30EE"/>
    <w:rsid w:val="00CD5582"/>
    <w:rsid w:val="00CD587F"/>
    <w:rsid w:val="00CD7ABE"/>
    <w:rsid w:val="00CE5752"/>
    <w:rsid w:val="00CF754B"/>
    <w:rsid w:val="00D03530"/>
    <w:rsid w:val="00D06CB5"/>
    <w:rsid w:val="00D07316"/>
    <w:rsid w:val="00D10D97"/>
    <w:rsid w:val="00D114B0"/>
    <w:rsid w:val="00D138E1"/>
    <w:rsid w:val="00D164DC"/>
    <w:rsid w:val="00D23C9B"/>
    <w:rsid w:val="00D23D01"/>
    <w:rsid w:val="00D25231"/>
    <w:rsid w:val="00D31CE4"/>
    <w:rsid w:val="00D32BBF"/>
    <w:rsid w:val="00D44C79"/>
    <w:rsid w:val="00D46F00"/>
    <w:rsid w:val="00D522F6"/>
    <w:rsid w:val="00D551F8"/>
    <w:rsid w:val="00D64307"/>
    <w:rsid w:val="00D7349D"/>
    <w:rsid w:val="00D7520A"/>
    <w:rsid w:val="00D758D7"/>
    <w:rsid w:val="00D75DB1"/>
    <w:rsid w:val="00D840B7"/>
    <w:rsid w:val="00D84865"/>
    <w:rsid w:val="00D86395"/>
    <w:rsid w:val="00D874E2"/>
    <w:rsid w:val="00D92F51"/>
    <w:rsid w:val="00D944E4"/>
    <w:rsid w:val="00D94FA0"/>
    <w:rsid w:val="00DA18E2"/>
    <w:rsid w:val="00DA6BFF"/>
    <w:rsid w:val="00DB0AE3"/>
    <w:rsid w:val="00DB209F"/>
    <w:rsid w:val="00DB2201"/>
    <w:rsid w:val="00DB4893"/>
    <w:rsid w:val="00DC0104"/>
    <w:rsid w:val="00DC0FDE"/>
    <w:rsid w:val="00DC320B"/>
    <w:rsid w:val="00DC4535"/>
    <w:rsid w:val="00DC4D1F"/>
    <w:rsid w:val="00DD1AF9"/>
    <w:rsid w:val="00DD2EBC"/>
    <w:rsid w:val="00DD5236"/>
    <w:rsid w:val="00DE0129"/>
    <w:rsid w:val="00DE01FD"/>
    <w:rsid w:val="00DE66CB"/>
    <w:rsid w:val="00DE7F3A"/>
    <w:rsid w:val="00DF1888"/>
    <w:rsid w:val="00E000F8"/>
    <w:rsid w:val="00E00F7A"/>
    <w:rsid w:val="00E03A32"/>
    <w:rsid w:val="00E069BF"/>
    <w:rsid w:val="00E1723E"/>
    <w:rsid w:val="00E20B92"/>
    <w:rsid w:val="00E251D3"/>
    <w:rsid w:val="00E25A5E"/>
    <w:rsid w:val="00E37BF3"/>
    <w:rsid w:val="00E452E8"/>
    <w:rsid w:val="00E51190"/>
    <w:rsid w:val="00E56430"/>
    <w:rsid w:val="00E61398"/>
    <w:rsid w:val="00E62D6A"/>
    <w:rsid w:val="00E647DC"/>
    <w:rsid w:val="00E65BBC"/>
    <w:rsid w:val="00E72447"/>
    <w:rsid w:val="00E8354D"/>
    <w:rsid w:val="00E838F0"/>
    <w:rsid w:val="00E84B19"/>
    <w:rsid w:val="00E85D47"/>
    <w:rsid w:val="00E90A24"/>
    <w:rsid w:val="00EA0797"/>
    <w:rsid w:val="00EA08B0"/>
    <w:rsid w:val="00EA0B21"/>
    <w:rsid w:val="00EA579E"/>
    <w:rsid w:val="00EA665A"/>
    <w:rsid w:val="00EA7CCA"/>
    <w:rsid w:val="00EB47D3"/>
    <w:rsid w:val="00EB4811"/>
    <w:rsid w:val="00EB5DC1"/>
    <w:rsid w:val="00EC51B0"/>
    <w:rsid w:val="00EC54DD"/>
    <w:rsid w:val="00EC7DC4"/>
    <w:rsid w:val="00ED2F3E"/>
    <w:rsid w:val="00ED3ECF"/>
    <w:rsid w:val="00ED515B"/>
    <w:rsid w:val="00ED7BC2"/>
    <w:rsid w:val="00EE75E5"/>
    <w:rsid w:val="00F06F81"/>
    <w:rsid w:val="00F07CF8"/>
    <w:rsid w:val="00F10E4F"/>
    <w:rsid w:val="00F14419"/>
    <w:rsid w:val="00F155FD"/>
    <w:rsid w:val="00F20488"/>
    <w:rsid w:val="00F24431"/>
    <w:rsid w:val="00F26146"/>
    <w:rsid w:val="00F276D1"/>
    <w:rsid w:val="00F27817"/>
    <w:rsid w:val="00F27955"/>
    <w:rsid w:val="00F30CB3"/>
    <w:rsid w:val="00F32676"/>
    <w:rsid w:val="00F34708"/>
    <w:rsid w:val="00F35190"/>
    <w:rsid w:val="00F35B1C"/>
    <w:rsid w:val="00F35CD4"/>
    <w:rsid w:val="00F40D4D"/>
    <w:rsid w:val="00F4290A"/>
    <w:rsid w:val="00F44305"/>
    <w:rsid w:val="00F45DE6"/>
    <w:rsid w:val="00F45E7D"/>
    <w:rsid w:val="00F4788B"/>
    <w:rsid w:val="00F47E3F"/>
    <w:rsid w:val="00F5031A"/>
    <w:rsid w:val="00F50D4C"/>
    <w:rsid w:val="00F52F2F"/>
    <w:rsid w:val="00F562BE"/>
    <w:rsid w:val="00F57D48"/>
    <w:rsid w:val="00F6022F"/>
    <w:rsid w:val="00F619FF"/>
    <w:rsid w:val="00F62CEE"/>
    <w:rsid w:val="00F642FA"/>
    <w:rsid w:val="00F732E5"/>
    <w:rsid w:val="00F803CC"/>
    <w:rsid w:val="00F85649"/>
    <w:rsid w:val="00F934D7"/>
    <w:rsid w:val="00F9692A"/>
    <w:rsid w:val="00FA58C1"/>
    <w:rsid w:val="00FB04CB"/>
    <w:rsid w:val="00FB5538"/>
    <w:rsid w:val="00FB55EB"/>
    <w:rsid w:val="00FB600F"/>
    <w:rsid w:val="00FC69B8"/>
    <w:rsid w:val="00FF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1"/>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Heading2"/>
    <w:next w:val="Normal"/>
    <w:autoRedefine/>
    <w:qFormat/>
    <w:locked/>
    <w:rsid w:val="002B35DD"/>
    <w:pPr>
      <w:numPr>
        <w:ilvl w:val="2"/>
      </w:numPr>
      <w:tabs>
        <w:tab w:val="left" w:pos="1170"/>
      </w:tabs>
      <w:spacing w:after="12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687A1E"/>
    <w:pPr>
      <w:tabs>
        <w:tab w:val="left" w:pos="990"/>
        <w:tab w:val="left" w:pos="1620"/>
        <w:tab w:val="right" w:leader="dot" w:pos="10300"/>
      </w:tabs>
      <w:spacing w:before="0" w:after="100" w:line="276" w:lineRule="auto"/>
      <w:ind w:left="99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687A1E"/>
    <w:pPr>
      <w:tabs>
        <w:tab w:val="left" w:pos="99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687A1E"/>
    <w:pPr>
      <w:tabs>
        <w:tab w:val="left" w:pos="1320"/>
        <w:tab w:val="left" w:pos="2430"/>
        <w:tab w:val="right" w:leader="dot" w:pos="10300"/>
      </w:tabs>
      <w:spacing w:before="0" w:after="100" w:line="276" w:lineRule="auto"/>
      <w:ind w:left="162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character" w:styleId="PlaceholderText">
    <w:name w:val="Placeholder Text"/>
    <w:basedOn w:val="DefaultParagraphFont"/>
    <w:uiPriority w:val="99"/>
    <w:semiHidden/>
    <w:locked/>
    <w:rsid w:val="006471DC"/>
    <w:rPr>
      <w:color w:val="808080"/>
    </w:rPr>
  </w:style>
  <w:style w:type="character" w:customStyle="1" w:styleId="Style1">
    <w:name w:val="Style1"/>
    <w:basedOn w:val="DefaultParagraphFont"/>
    <w:uiPriority w:val="1"/>
    <w:rsid w:val="00F27817"/>
    <w:rPr>
      <w:color w:val="F7CAAC" w:themeColor="accent2" w:themeTint="66"/>
    </w:rPr>
  </w:style>
  <w:style w:type="character" w:customStyle="1" w:styleId="Style2">
    <w:name w:val="Style2"/>
    <w:basedOn w:val="DefaultParagraphFont"/>
    <w:uiPriority w:val="1"/>
    <w:rsid w:val="00FB04CB"/>
    <w:rPr>
      <w:color w:val="5B9BD5" w:themeColor="accent1"/>
    </w:rPr>
  </w:style>
  <w:style w:type="character" w:customStyle="1" w:styleId="Style3">
    <w:name w:val="Style3"/>
    <w:basedOn w:val="DefaultParagraphFont"/>
    <w:uiPriority w:val="1"/>
    <w:rsid w:val="008F66A6"/>
    <w:rPr>
      <w:color w:val="000000" w:themeColor="text1"/>
    </w:rPr>
  </w:style>
  <w:style w:type="character" w:customStyle="1" w:styleId="Style4">
    <w:name w:val="Style4"/>
    <w:basedOn w:val="DefaultParagraphFont"/>
    <w:uiPriority w:val="1"/>
    <w:rsid w:val="00BD05B6"/>
    <w:rPr>
      <w:color w:val="auto"/>
    </w:rPr>
  </w:style>
  <w:style w:type="character" w:customStyle="1" w:styleId="Style5">
    <w:name w:val="Style5"/>
    <w:basedOn w:val="DefaultParagraphFont"/>
    <w:uiPriority w:val="1"/>
    <w:rsid w:val="002737AF"/>
    <w:rPr>
      <w:color w:val="auto"/>
    </w:rPr>
  </w:style>
  <w:style w:type="character" w:customStyle="1" w:styleId="Style6">
    <w:name w:val="Style6"/>
    <w:basedOn w:val="DefaultParagraphFont"/>
    <w:uiPriority w:val="1"/>
    <w:rsid w:val="002737AF"/>
    <w:rPr>
      <w:color w:val="auto"/>
    </w:rPr>
  </w:style>
</w:styles>
</file>

<file path=word/webSettings.xml><?xml version="1.0" encoding="utf-8"?>
<w:webSettings xmlns:r="http://schemas.openxmlformats.org/officeDocument/2006/relationships" xmlns:w="http://schemas.openxmlformats.org/wordprocessingml/2006/main">
  <w:divs>
    <w:div w:id="452410878">
      <w:bodyDiv w:val="1"/>
      <w:marLeft w:val="0"/>
      <w:marRight w:val="0"/>
      <w:marTop w:val="0"/>
      <w:marBottom w:val="0"/>
      <w:divBdr>
        <w:top w:val="none" w:sz="0" w:space="0" w:color="auto"/>
        <w:left w:val="none" w:sz="0" w:space="0" w:color="auto"/>
        <w:bottom w:val="none" w:sz="0" w:space="0" w:color="auto"/>
        <w:right w:val="none" w:sz="0" w:space="0" w:color="auto"/>
      </w:divBdr>
    </w:div>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Administration_Courses/CourseTestExams" TargetMode="External"/><Relationship Id="rId18" Type="http://schemas.openxmlformats.org/officeDocument/2006/relationships/hyperlink" Target="http://test.telerikacademy.com/Administration_Courses/UserInCourseHelpers" TargetMode="External"/><Relationship Id="rId26" Type="http://schemas.openxmlformats.org/officeDocument/2006/relationships/hyperlink" Target="http://test.telerikacademy.com/Administration_Teamwork/TeamNameSuggestions" TargetMode="External"/><Relationship Id="rId3" Type="http://schemas.openxmlformats.org/officeDocument/2006/relationships/styles" Target="styles.xml"/><Relationship Id="rId21" Type="http://schemas.openxmlformats.org/officeDocument/2006/relationships/hyperlink" Target="http://test.telerikacademy.com/Administration_Courses/CoursePracticalExams/AddStudents"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test.telerikacademy.com/Administration_Courses/CoursePracticalExamFilesEvaluations" TargetMode="External"/><Relationship Id="rId17" Type="http://schemas.openxmlformats.org/officeDocument/2006/relationships/hyperlink" Target="http://test.telerikacademy.com/Administration_Courses/HomeworkEvaluation" TargetMode="External"/><Relationship Id="rId25" Type="http://schemas.openxmlformats.org/officeDocument/2006/relationships/hyperlink" Target="http://test.telerikacademy.com/Administration_Teamwork/ImportTeam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st.telerikacademy.com/Administration_Courses/UsersInCoursesBonuses" TargetMode="External"/><Relationship Id="rId20" Type="http://schemas.openxmlformats.org/officeDocument/2006/relationships/hyperlink" Target="http://test.telerikacademy.com/Administration_Courses/HomeworkEvaluationReactions" TargetMode="External"/><Relationship Id="rId29" Type="http://schemas.openxmlformats.org/officeDocument/2006/relationships/hyperlink" Target="http://test.telerikacademy.com/Administration_Teamwork/TeamMemberAllEval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Administration_Courses/CoursePracticalExamFiles" TargetMode="External"/><Relationship Id="rId24" Type="http://schemas.openxmlformats.org/officeDocument/2006/relationships/hyperlink" Target="http://test.telerikacademy.com/Administration_Teamwork/TeamMemberSuggestion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est.telerikacademy.com/Administration_Courses/ExportResults" TargetMode="External"/><Relationship Id="rId23" Type="http://schemas.openxmlformats.org/officeDocument/2006/relationships/hyperlink" Target="http://test.telerikacademy.com/Administration_Teamwork/Teamworks" TargetMode="External"/><Relationship Id="rId28" Type="http://schemas.openxmlformats.org/officeDocument/2006/relationships/hyperlink" Target="http://test.telerikacademy.com/Administration_Teamwork/TeamMemberEvaluations" TargetMode="External"/><Relationship Id="rId10" Type="http://schemas.openxmlformats.org/officeDocument/2006/relationships/hyperlink" Target="http://test.telerikacademy.com/Administration_Courses/CoursePracticalExams" TargetMode="External"/><Relationship Id="rId19" Type="http://schemas.openxmlformats.org/officeDocument/2006/relationships/hyperlink" Target="http://test.telerikacademy.com/Administration_Courses/HomeworkStatistic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QATeamApple/Documents/blob/master/Requirements/Requirements%20for%20Evaluation%20&amp;%20Teamwork%20Modules%20v3.0.docx?raw=true" TargetMode="External"/><Relationship Id="rId14" Type="http://schemas.openxmlformats.org/officeDocument/2006/relationships/hyperlink" Target="http://test.telerikacademy.com/Administration_Courses/StudentsRecords" TargetMode="External"/><Relationship Id="rId22" Type="http://schemas.openxmlformats.org/officeDocument/2006/relationships/hyperlink" Target="http://test.telerikacademy.com/Administration_Courses/CourseTestExams/AddStudents" TargetMode="External"/><Relationship Id="rId27" Type="http://schemas.openxmlformats.org/officeDocument/2006/relationships/hyperlink" Target="http://test.telerikacademy.com/Administration_Teamwork/TeamNameSuggestions/ImportTeamNameSuggestions" TargetMode="External"/><Relationship Id="rId30" Type="http://schemas.openxmlformats.org/officeDocument/2006/relationships/image" Target="media/image1.jpe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64CA7"/>
    <w:rsid w:val="002F564A"/>
    <w:rsid w:val="00464CA7"/>
    <w:rsid w:val="005E0887"/>
    <w:rsid w:val="006C72DE"/>
    <w:rsid w:val="008E2D66"/>
    <w:rsid w:val="0091666E"/>
    <w:rsid w:val="00A44DA6"/>
    <w:rsid w:val="00AC4CD2"/>
    <w:rsid w:val="00FE37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C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4CA7"/>
    <w:rPr>
      <w:color w:val="808080"/>
    </w:rPr>
  </w:style>
  <w:style w:type="paragraph" w:customStyle="1" w:styleId="56ADD822F0CA41039A64E6BF522D5CEB">
    <w:name w:val="56ADD822F0CA41039A64E6BF522D5CEB"/>
    <w:rsid w:val="00464CA7"/>
  </w:style>
  <w:style w:type="paragraph" w:customStyle="1" w:styleId="7CFC72D4A8094CB1BC079B0441882EF5">
    <w:name w:val="7CFC72D4A8094CB1BC079B0441882EF5"/>
    <w:rsid w:val="00464CA7"/>
  </w:style>
  <w:style w:type="paragraph" w:customStyle="1" w:styleId="83F63A0539B748FD9B9FB8744AE87901">
    <w:name w:val="83F63A0539B748FD9B9FB8744AE87901"/>
    <w:rsid w:val="00464CA7"/>
  </w:style>
  <w:style w:type="paragraph" w:customStyle="1" w:styleId="6BD1C8D1EBEE42D7A4FA26837F8804C9">
    <w:name w:val="6BD1C8D1EBEE42D7A4FA26837F8804C9"/>
    <w:rsid w:val="00464CA7"/>
  </w:style>
  <w:style w:type="paragraph" w:customStyle="1" w:styleId="2EC948B7CBC94D2392E4162940955BAD">
    <w:name w:val="2EC948B7CBC94D2392E4162940955BAD"/>
    <w:rsid w:val="00464CA7"/>
  </w:style>
  <w:style w:type="paragraph" w:customStyle="1" w:styleId="F92FB3FAF6D04014B3AC3D58AFD9A2E6">
    <w:name w:val="F92FB3FAF6D04014B3AC3D58AFD9A2E6"/>
    <w:rsid w:val="00464CA7"/>
  </w:style>
  <w:style w:type="paragraph" w:customStyle="1" w:styleId="BBCAE15F9A994BEE9A49D023DCB7062B">
    <w:name w:val="BBCAE15F9A994BEE9A49D023DCB7062B"/>
    <w:rsid w:val="00464CA7"/>
  </w:style>
  <w:style w:type="paragraph" w:customStyle="1" w:styleId="8F739E7236084B13B4EEF6BF5431AD97">
    <w:name w:val="8F739E7236084B13B4EEF6BF5431AD97"/>
    <w:rsid w:val="00464CA7"/>
  </w:style>
  <w:style w:type="paragraph" w:customStyle="1" w:styleId="16AB61124F204487983D380966665FCC">
    <w:name w:val="16AB61124F204487983D380966665FCC"/>
    <w:rsid w:val="00464CA7"/>
  </w:style>
  <w:style w:type="paragraph" w:customStyle="1" w:styleId="7CD009A0B1AF4A8184F1ECFF507DDD52">
    <w:name w:val="7CD009A0B1AF4A8184F1ECFF507DDD52"/>
    <w:rsid w:val="00464CA7"/>
  </w:style>
  <w:style w:type="paragraph" w:customStyle="1" w:styleId="D57C63048DEA41D593C82F04507A57D9">
    <w:name w:val="D57C63048DEA41D593C82F04507A57D9"/>
    <w:rsid w:val="00464CA7"/>
  </w:style>
  <w:style w:type="paragraph" w:customStyle="1" w:styleId="17A474031B6041BE8EE80067A87A2BB8">
    <w:name w:val="17A474031B6041BE8EE80067A87A2BB8"/>
    <w:rsid w:val="00464CA7"/>
  </w:style>
  <w:style w:type="paragraph" w:customStyle="1" w:styleId="D8D135BA4B454DBC8A3CA5CA62FAA2B4">
    <w:name w:val="D8D135BA4B454DBC8A3CA5CA62FAA2B4"/>
    <w:rsid w:val="00464CA7"/>
  </w:style>
  <w:style w:type="paragraph" w:customStyle="1" w:styleId="D6D6485EECE0475F9B3156A8792D39E8">
    <w:name w:val="D6D6485EECE0475F9B3156A8792D39E8"/>
    <w:rsid w:val="00464CA7"/>
  </w:style>
  <w:style w:type="paragraph" w:customStyle="1" w:styleId="A4D7F47BE2C3437097BCDE6A71CCEFF3">
    <w:name w:val="A4D7F47BE2C3437097BCDE6A71CCEFF3"/>
    <w:rsid w:val="00464CA7"/>
  </w:style>
  <w:style w:type="paragraph" w:customStyle="1" w:styleId="A84BE6B7D4084CF392D3EE35847BEE90">
    <w:name w:val="A84BE6B7D4084CF392D3EE35847BEE90"/>
    <w:rsid w:val="00464CA7"/>
  </w:style>
  <w:style w:type="paragraph" w:customStyle="1" w:styleId="81FD9C492EAC4768A78524777DE08953">
    <w:name w:val="81FD9C492EAC4768A78524777DE08953"/>
    <w:rsid w:val="00464CA7"/>
  </w:style>
  <w:style w:type="paragraph" w:customStyle="1" w:styleId="6180743821014193AA2CCCF9E31FA406">
    <w:name w:val="6180743821014193AA2CCCF9E31FA406"/>
    <w:rsid w:val="00464CA7"/>
  </w:style>
  <w:style w:type="paragraph" w:customStyle="1" w:styleId="76D366CB250142309F7CD06F85700898">
    <w:name w:val="76D366CB250142309F7CD06F85700898"/>
    <w:rsid w:val="00464CA7"/>
  </w:style>
  <w:style w:type="paragraph" w:customStyle="1" w:styleId="4FB29A77A594481F9BCB2CA95D146137">
    <w:name w:val="4FB29A77A594481F9BCB2CA95D146137"/>
    <w:rsid w:val="00464CA7"/>
  </w:style>
  <w:style w:type="paragraph" w:customStyle="1" w:styleId="8FCDD3E87BDC4DEFA895F09DA5708978">
    <w:name w:val="8FCDD3E87BDC4DEFA895F09DA5708978"/>
    <w:rsid w:val="00464CA7"/>
  </w:style>
  <w:style w:type="paragraph" w:customStyle="1" w:styleId="6969A4D1B5544EE68BB2E183D648FFA2">
    <w:name w:val="6969A4D1B5544EE68BB2E183D648FFA2"/>
    <w:rsid w:val="00464CA7"/>
  </w:style>
  <w:style w:type="paragraph" w:customStyle="1" w:styleId="3B5876EDB281477AA0BAF5AB3F747914">
    <w:name w:val="3B5876EDB281477AA0BAF5AB3F747914"/>
    <w:rsid w:val="00464CA7"/>
  </w:style>
  <w:style w:type="paragraph" w:customStyle="1" w:styleId="7D22F79D16074D92A47A9DC9BF1C696D">
    <w:name w:val="7D22F79D16074D92A47A9DC9BF1C696D"/>
    <w:rsid w:val="00464CA7"/>
  </w:style>
  <w:style w:type="paragraph" w:customStyle="1" w:styleId="B06ED99B790644C39838F1D7DA672EE6">
    <w:name w:val="B06ED99B790644C39838F1D7DA672EE6"/>
    <w:rsid w:val="00464CA7"/>
  </w:style>
  <w:style w:type="paragraph" w:customStyle="1" w:styleId="29B6E67C26984DAF948A6F39FFDD1F80">
    <w:name w:val="29B6E67C26984DAF948A6F39FFDD1F80"/>
    <w:rsid w:val="00464CA7"/>
  </w:style>
  <w:style w:type="paragraph" w:customStyle="1" w:styleId="68053C13CE45435D977677F00A7182E7">
    <w:name w:val="68053C13CE45435D977677F00A7182E7"/>
    <w:rsid w:val="00464CA7"/>
  </w:style>
  <w:style w:type="paragraph" w:customStyle="1" w:styleId="0C6ABF71037F41E4A53D2FC922FF5C2A">
    <w:name w:val="0C6ABF71037F41E4A53D2FC922FF5C2A"/>
    <w:rsid w:val="00464CA7"/>
  </w:style>
  <w:style w:type="paragraph" w:customStyle="1" w:styleId="6168BA74967F471FB4ADD532C97685A8">
    <w:name w:val="6168BA74967F471FB4ADD532C97685A8"/>
    <w:rsid w:val="00464CA7"/>
  </w:style>
  <w:style w:type="paragraph" w:customStyle="1" w:styleId="EE835E0415B74B12AC8BA6414FD21808">
    <w:name w:val="EE835E0415B74B12AC8BA6414FD21808"/>
    <w:rsid w:val="00464CA7"/>
  </w:style>
  <w:style w:type="paragraph" w:customStyle="1" w:styleId="81FD9C492EAC4768A78524777DE089531">
    <w:name w:val="81FD9C492EAC4768A78524777DE089531"/>
    <w:rsid w:val="00464CA7"/>
    <w:pPr>
      <w:spacing w:after="0"/>
    </w:pPr>
    <w:rPr>
      <w:rFonts w:ascii="Arial" w:eastAsia="Arial" w:hAnsi="Arial" w:cs="Arial"/>
      <w:color w:val="000000"/>
      <w:szCs w:val="20"/>
    </w:rPr>
  </w:style>
  <w:style w:type="paragraph" w:customStyle="1" w:styleId="6180743821014193AA2CCCF9E31FA4061">
    <w:name w:val="6180743821014193AA2CCCF9E31FA4061"/>
    <w:rsid w:val="00464CA7"/>
    <w:pPr>
      <w:spacing w:after="0"/>
    </w:pPr>
    <w:rPr>
      <w:rFonts w:ascii="Arial" w:eastAsia="Arial" w:hAnsi="Arial" w:cs="Arial"/>
      <w:color w:val="000000"/>
      <w:szCs w:val="20"/>
    </w:rPr>
  </w:style>
  <w:style w:type="paragraph" w:customStyle="1" w:styleId="8D4EF3243C1642BCA2A04E8120C0EBF6">
    <w:name w:val="8D4EF3243C1642BCA2A04E8120C0EBF6"/>
    <w:rsid w:val="00464CA7"/>
    <w:pPr>
      <w:spacing w:after="0"/>
    </w:pPr>
    <w:rPr>
      <w:rFonts w:ascii="Arial" w:eastAsia="Arial" w:hAnsi="Arial" w:cs="Arial"/>
      <w:color w:val="000000"/>
      <w:szCs w:val="20"/>
    </w:rPr>
  </w:style>
  <w:style w:type="paragraph" w:customStyle="1" w:styleId="76D366CB250142309F7CD06F857008981">
    <w:name w:val="76D366CB250142309F7CD06F857008981"/>
    <w:rsid w:val="00464CA7"/>
    <w:pPr>
      <w:spacing w:after="0"/>
    </w:pPr>
    <w:rPr>
      <w:rFonts w:ascii="Arial" w:eastAsia="Arial" w:hAnsi="Arial" w:cs="Arial"/>
      <w:color w:val="000000"/>
      <w:szCs w:val="20"/>
    </w:rPr>
  </w:style>
  <w:style w:type="paragraph" w:customStyle="1" w:styleId="4FB29A77A594481F9BCB2CA95D1461371">
    <w:name w:val="4FB29A77A594481F9BCB2CA95D1461371"/>
    <w:rsid w:val="00464CA7"/>
    <w:pPr>
      <w:spacing w:after="0"/>
    </w:pPr>
    <w:rPr>
      <w:rFonts w:ascii="Arial" w:eastAsia="Arial" w:hAnsi="Arial" w:cs="Arial"/>
      <w:color w:val="000000"/>
      <w:szCs w:val="20"/>
    </w:rPr>
  </w:style>
  <w:style w:type="paragraph" w:customStyle="1" w:styleId="8FCDD3E87BDC4DEFA895F09DA57089781">
    <w:name w:val="8FCDD3E87BDC4DEFA895F09DA57089781"/>
    <w:rsid w:val="00464CA7"/>
    <w:pPr>
      <w:spacing w:after="0"/>
    </w:pPr>
    <w:rPr>
      <w:rFonts w:ascii="Arial" w:eastAsia="Arial" w:hAnsi="Arial" w:cs="Arial"/>
      <w:color w:val="000000"/>
      <w:szCs w:val="20"/>
    </w:rPr>
  </w:style>
  <w:style w:type="paragraph" w:customStyle="1" w:styleId="6969A4D1B5544EE68BB2E183D648FFA21">
    <w:name w:val="6969A4D1B5544EE68BB2E183D648FFA21"/>
    <w:rsid w:val="00464CA7"/>
    <w:pPr>
      <w:spacing w:after="0"/>
    </w:pPr>
    <w:rPr>
      <w:rFonts w:ascii="Arial" w:eastAsia="Arial" w:hAnsi="Arial" w:cs="Arial"/>
      <w:color w:val="000000"/>
      <w:szCs w:val="20"/>
    </w:rPr>
  </w:style>
  <w:style w:type="paragraph" w:customStyle="1" w:styleId="3B5876EDB281477AA0BAF5AB3F7479141">
    <w:name w:val="3B5876EDB281477AA0BAF5AB3F7479141"/>
    <w:rsid w:val="00464CA7"/>
    <w:pPr>
      <w:spacing w:after="0"/>
    </w:pPr>
    <w:rPr>
      <w:rFonts w:ascii="Arial" w:eastAsia="Arial" w:hAnsi="Arial" w:cs="Arial"/>
      <w:color w:val="000000"/>
      <w:szCs w:val="20"/>
    </w:rPr>
  </w:style>
  <w:style w:type="paragraph" w:customStyle="1" w:styleId="7D22F79D16074D92A47A9DC9BF1C696D1">
    <w:name w:val="7D22F79D16074D92A47A9DC9BF1C696D1"/>
    <w:rsid w:val="00464CA7"/>
    <w:pPr>
      <w:spacing w:after="0"/>
    </w:pPr>
    <w:rPr>
      <w:rFonts w:ascii="Arial" w:eastAsia="Arial" w:hAnsi="Arial" w:cs="Arial"/>
      <w:color w:val="000000"/>
      <w:szCs w:val="20"/>
    </w:rPr>
  </w:style>
  <w:style w:type="paragraph" w:customStyle="1" w:styleId="81FD9C492EAC4768A78524777DE089532">
    <w:name w:val="81FD9C492EAC4768A78524777DE089532"/>
    <w:rsid w:val="00464CA7"/>
    <w:pPr>
      <w:spacing w:after="0"/>
    </w:pPr>
    <w:rPr>
      <w:rFonts w:ascii="Arial" w:eastAsia="Arial" w:hAnsi="Arial" w:cs="Arial"/>
      <w:color w:val="000000"/>
      <w:szCs w:val="20"/>
    </w:rPr>
  </w:style>
  <w:style w:type="paragraph" w:customStyle="1" w:styleId="6180743821014193AA2CCCF9E31FA4062">
    <w:name w:val="6180743821014193AA2CCCF9E31FA4062"/>
    <w:rsid w:val="00464CA7"/>
    <w:pPr>
      <w:spacing w:after="0"/>
    </w:pPr>
    <w:rPr>
      <w:rFonts w:ascii="Arial" w:eastAsia="Arial" w:hAnsi="Arial" w:cs="Arial"/>
      <w:color w:val="000000"/>
      <w:szCs w:val="20"/>
    </w:rPr>
  </w:style>
  <w:style w:type="paragraph" w:customStyle="1" w:styleId="8D4EF3243C1642BCA2A04E8120C0EBF61">
    <w:name w:val="8D4EF3243C1642BCA2A04E8120C0EBF61"/>
    <w:rsid w:val="00464CA7"/>
    <w:pPr>
      <w:spacing w:after="0"/>
    </w:pPr>
    <w:rPr>
      <w:rFonts w:ascii="Arial" w:eastAsia="Arial" w:hAnsi="Arial" w:cs="Arial"/>
      <w:color w:val="000000"/>
      <w:szCs w:val="20"/>
    </w:rPr>
  </w:style>
  <w:style w:type="paragraph" w:customStyle="1" w:styleId="76D366CB250142309F7CD06F857008982">
    <w:name w:val="76D366CB250142309F7CD06F857008982"/>
    <w:rsid w:val="00464CA7"/>
    <w:pPr>
      <w:spacing w:after="0"/>
    </w:pPr>
    <w:rPr>
      <w:rFonts w:ascii="Arial" w:eastAsia="Arial" w:hAnsi="Arial" w:cs="Arial"/>
      <w:color w:val="000000"/>
      <w:szCs w:val="20"/>
    </w:rPr>
  </w:style>
  <w:style w:type="paragraph" w:customStyle="1" w:styleId="4FB29A77A594481F9BCB2CA95D1461372">
    <w:name w:val="4FB29A77A594481F9BCB2CA95D1461372"/>
    <w:rsid w:val="00464CA7"/>
    <w:pPr>
      <w:spacing w:after="0"/>
    </w:pPr>
    <w:rPr>
      <w:rFonts w:ascii="Arial" w:eastAsia="Arial" w:hAnsi="Arial" w:cs="Arial"/>
      <w:color w:val="000000"/>
      <w:szCs w:val="20"/>
    </w:rPr>
  </w:style>
  <w:style w:type="paragraph" w:customStyle="1" w:styleId="8FCDD3E87BDC4DEFA895F09DA57089782">
    <w:name w:val="8FCDD3E87BDC4DEFA895F09DA57089782"/>
    <w:rsid w:val="00464CA7"/>
    <w:pPr>
      <w:spacing w:after="0"/>
    </w:pPr>
    <w:rPr>
      <w:rFonts w:ascii="Arial" w:eastAsia="Arial" w:hAnsi="Arial" w:cs="Arial"/>
      <w:color w:val="000000"/>
      <w:szCs w:val="20"/>
    </w:rPr>
  </w:style>
  <w:style w:type="paragraph" w:customStyle="1" w:styleId="6969A4D1B5544EE68BB2E183D648FFA22">
    <w:name w:val="6969A4D1B5544EE68BB2E183D648FFA22"/>
    <w:rsid w:val="00464CA7"/>
    <w:pPr>
      <w:spacing w:after="0"/>
    </w:pPr>
    <w:rPr>
      <w:rFonts w:ascii="Arial" w:eastAsia="Arial" w:hAnsi="Arial" w:cs="Arial"/>
      <w:color w:val="000000"/>
      <w:szCs w:val="20"/>
    </w:rPr>
  </w:style>
  <w:style w:type="paragraph" w:customStyle="1" w:styleId="3B5876EDB281477AA0BAF5AB3F7479142">
    <w:name w:val="3B5876EDB281477AA0BAF5AB3F7479142"/>
    <w:rsid w:val="00464CA7"/>
    <w:pPr>
      <w:spacing w:after="0"/>
    </w:pPr>
    <w:rPr>
      <w:rFonts w:ascii="Arial" w:eastAsia="Arial" w:hAnsi="Arial" w:cs="Arial"/>
      <w:color w:val="000000"/>
      <w:szCs w:val="20"/>
    </w:rPr>
  </w:style>
  <w:style w:type="paragraph" w:customStyle="1" w:styleId="7D22F79D16074D92A47A9DC9BF1C696D2">
    <w:name w:val="7D22F79D16074D92A47A9DC9BF1C696D2"/>
    <w:rsid w:val="00464CA7"/>
    <w:pPr>
      <w:spacing w:after="0"/>
    </w:pPr>
    <w:rPr>
      <w:rFonts w:ascii="Arial" w:eastAsia="Arial" w:hAnsi="Arial" w:cs="Arial"/>
      <w:color w:val="000000"/>
      <w:szCs w:val="20"/>
    </w:rPr>
  </w:style>
  <w:style w:type="paragraph" w:customStyle="1" w:styleId="EEA5FC184A9E42458CE9254918093921">
    <w:name w:val="EEA5FC184A9E42458CE9254918093921"/>
    <w:rsid w:val="00464CA7"/>
  </w:style>
  <w:style w:type="paragraph" w:customStyle="1" w:styleId="3D22AEA9D1BC4A168B8A18F332C89EC4">
    <w:name w:val="3D22AEA9D1BC4A168B8A18F332C89EC4"/>
    <w:rsid w:val="00464CA7"/>
  </w:style>
  <w:style w:type="paragraph" w:customStyle="1" w:styleId="917FE87330E84AF3915A4B3D7099361E">
    <w:name w:val="917FE87330E84AF3915A4B3D7099361E"/>
    <w:rsid w:val="00464CA7"/>
  </w:style>
  <w:style w:type="paragraph" w:customStyle="1" w:styleId="491E63E9B560477185239C424DDDBB36">
    <w:name w:val="491E63E9B560477185239C424DDDBB36"/>
    <w:rsid w:val="00464CA7"/>
  </w:style>
  <w:style w:type="paragraph" w:customStyle="1" w:styleId="C0219B6FBF5748FDAA81CF252C8E0C6D">
    <w:name w:val="C0219B6FBF5748FDAA81CF252C8E0C6D"/>
    <w:rsid w:val="00464CA7"/>
  </w:style>
  <w:style w:type="paragraph" w:customStyle="1" w:styleId="8AE9A203C29B45E5B6445F37F686B37B">
    <w:name w:val="8AE9A203C29B45E5B6445F37F686B37B"/>
    <w:rsid w:val="00464CA7"/>
  </w:style>
  <w:style w:type="paragraph" w:customStyle="1" w:styleId="DEF4A9F3FD8543E6B6AC909D6CCA0A2D">
    <w:name w:val="DEF4A9F3FD8543E6B6AC909D6CCA0A2D"/>
    <w:rsid w:val="00464CA7"/>
  </w:style>
  <w:style w:type="paragraph" w:customStyle="1" w:styleId="0C4B823A51C8455384B4E8BADA31C43F">
    <w:name w:val="0C4B823A51C8455384B4E8BADA31C43F"/>
    <w:rsid w:val="00464CA7"/>
  </w:style>
  <w:style w:type="paragraph" w:customStyle="1" w:styleId="D368CD81E0E14496B66602FA29CC12CD">
    <w:name w:val="D368CD81E0E14496B66602FA29CC12CD"/>
    <w:rsid w:val="00464CA7"/>
  </w:style>
  <w:style w:type="paragraph" w:customStyle="1" w:styleId="538FED7F0561486C9BCF02C43DE419EA">
    <w:name w:val="538FED7F0561486C9BCF02C43DE419EA"/>
    <w:rsid w:val="00464CA7"/>
  </w:style>
  <w:style w:type="paragraph" w:customStyle="1" w:styleId="ABEC80F1D3E9426E9D9D2EB08BA2BED2">
    <w:name w:val="ABEC80F1D3E9426E9D9D2EB08BA2BED2"/>
    <w:rsid w:val="00464CA7"/>
  </w:style>
  <w:style w:type="paragraph" w:customStyle="1" w:styleId="7D8DAD85FD25465C9B9A2F57F9AF389D">
    <w:name w:val="7D8DAD85FD25465C9B9A2F57F9AF389D"/>
    <w:rsid w:val="00464CA7"/>
  </w:style>
  <w:style w:type="paragraph" w:customStyle="1" w:styleId="5FA5801BAEBE4F5B91307D7D427A6C5C">
    <w:name w:val="5FA5801BAEBE4F5B91307D7D427A6C5C"/>
    <w:rsid w:val="00464CA7"/>
  </w:style>
  <w:style w:type="paragraph" w:customStyle="1" w:styleId="DFC7C29B66F34CE7911115560F2D5645">
    <w:name w:val="DFC7C29B66F34CE7911115560F2D5645"/>
    <w:rsid w:val="00464CA7"/>
  </w:style>
  <w:style w:type="paragraph" w:customStyle="1" w:styleId="5AF2DEEC905F45018CE47AB8A81D9EE7">
    <w:name w:val="5AF2DEEC905F45018CE47AB8A81D9EE7"/>
    <w:rsid w:val="00464CA7"/>
  </w:style>
  <w:style w:type="paragraph" w:customStyle="1" w:styleId="4D9C110343EC4A0886F3F7FA1485A1C0">
    <w:name w:val="4D9C110343EC4A0886F3F7FA1485A1C0"/>
    <w:rsid w:val="00464CA7"/>
  </w:style>
  <w:style w:type="paragraph" w:customStyle="1" w:styleId="5379D5F97B4D4C4FB8AFD2AFDE0C042E">
    <w:name w:val="5379D5F97B4D4C4FB8AFD2AFDE0C042E"/>
    <w:rsid w:val="00464CA7"/>
  </w:style>
  <w:style w:type="paragraph" w:customStyle="1" w:styleId="9BD2F59B839A4E35991D4A63FAB6FA65">
    <w:name w:val="9BD2F59B839A4E35991D4A63FAB6FA65"/>
    <w:rsid w:val="00464CA7"/>
  </w:style>
  <w:style w:type="paragraph" w:customStyle="1" w:styleId="823743CED2D74CE9B9129DC307DD7D5E">
    <w:name w:val="823743CED2D74CE9B9129DC307DD7D5E"/>
    <w:rsid w:val="00464CA7"/>
  </w:style>
  <w:style w:type="paragraph" w:customStyle="1" w:styleId="236829F993904517BBA42A8CDD81EE9A">
    <w:name w:val="236829F993904517BBA42A8CDD81EE9A"/>
    <w:rsid w:val="00464CA7"/>
  </w:style>
  <w:style w:type="paragraph" w:customStyle="1" w:styleId="7A1D2E7CA5234796BCF8F88DB431A6B5">
    <w:name w:val="7A1D2E7CA5234796BCF8F88DB431A6B5"/>
    <w:rsid w:val="00464CA7"/>
  </w:style>
  <w:style w:type="paragraph" w:customStyle="1" w:styleId="FCA30B8EEB3D47DE9C99964E1A264930">
    <w:name w:val="FCA30B8EEB3D47DE9C99964E1A264930"/>
    <w:rsid w:val="00464CA7"/>
  </w:style>
  <w:style w:type="paragraph" w:customStyle="1" w:styleId="8306DCD0D1AA4E83B9717399771E99F2">
    <w:name w:val="8306DCD0D1AA4E83B9717399771E99F2"/>
    <w:rsid w:val="00464CA7"/>
  </w:style>
  <w:style w:type="paragraph" w:customStyle="1" w:styleId="7FA85F77315A4436909178EFF5F8421C">
    <w:name w:val="7FA85F77315A4436909178EFF5F8421C"/>
    <w:rsid w:val="00464CA7"/>
  </w:style>
  <w:style w:type="paragraph" w:customStyle="1" w:styleId="3B833A0C0806462498EBE2E03A33BA9D">
    <w:name w:val="3B833A0C0806462498EBE2E03A33BA9D"/>
    <w:rsid w:val="00464CA7"/>
  </w:style>
  <w:style w:type="paragraph" w:customStyle="1" w:styleId="20D826CE19274E52918A6FEE17DECD8E">
    <w:name w:val="20D826CE19274E52918A6FEE17DECD8E"/>
    <w:rsid w:val="00464CA7"/>
  </w:style>
  <w:style w:type="paragraph" w:customStyle="1" w:styleId="DCBC043236D34D2B97FCF455F3135F46">
    <w:name w:val="DCBC043236D34D2B97FCF455F3135F46"/>
    <w:rsid w:val="00464CA7"/>
  </w:style>
  <w:style w:type="paragraph" w:customStyle="1" w:styleId="748AE6F1E2754B80B08FFE37F76A35D8">
    <w:name w:val="748AE6F1E2754B80B08FFE37F76A35D8"/>
    <w:rsid w:val="00464CA7"/>
  </w:style>
  <w:style w:type="paragraph" w:customStyle="1" w:styleId="25E81C38FD9B4CF6846C198C44EC6A95">
    <w:name w:val="25E81C38FD9B4CF6846C198C44EC6A95"/>
    <w:rsid w:val="00464CA7"/>
  </w:style>
  <w:style w:type="paragraph" w:customStyle="1" w:styleId="3B2E9766E963493D9211DC105230B463">
    <w:name w:val="3B2E9766E963493D9211DC105230B463"/>
    <w:rsid w:val="00464CA7"/>
  </w:style>
  <w:style w:type="paragraph" w:customStyle="1" w:styleId="664E265F92DF4D77A73649AD5E2E1892">
    <w:name w:val="664E265F92DF4D77A73649AD5E2E1892"/>
    <w:rsid w:val="00464CA7"/>
  </w:style>
  <w:style w:type="paragraph" w:customStyle="1" w:styleId="1844BE79A71E4EF3B45930524A458517">
    <w:name w:val="1844BE79A71E4EF3B45930524A458517"/>
    <w:rsid w:val="00464CA7"/>
  </w:style>
  <w:style w:type="paragraph" w:customStyle="1" w:styleId="B525365B0D7F440D8E32F0490F93E6B5">
    <w:name w:val="B525365B0D7F440D8E32F0490F93E6B5"/>
    <w:rsid w:val="00464CA7"/>
  </w:style>
  <w:style w:type="paragraph" w:customStyle="1" w:styleId="B325252AF227461AAC998B70038288DE">
    <w:name w:val="B325252AF227461AAC998B70038288DE"/>
    <w:rsid w:val="00464CA7"/>
  </w:style>
  <w:style w:type="paragraph" w:customStyle="1" w:styleId="4D9C110343EC4A0886F3F7FA1485A1C01">
    <w:name w:val="4D9C110343EC4A0886F3F7FA1485A1C01"/>
    <w:rsid w:val="00464CA7"/>
    <w:pPr>
      <w:spacing w:after="0"/>
    </w:pPr>
    <w:rPr>
      <w:rFonts w:ascii="Arial" w:eastAsia="Arial" w:hAnsi="Arial" w:cs="Arial"/>
      <w:color w:val="000000"/>
      <w:szCs w:val="20"/>
    </w:rPr>
  </w:style>
  <w:style w:type="paragraph" w:customStyle="1" w:styleId="236829F993904517BBA42A8CDD81EE9A1">
    <w:name w:val="236829F993904517BBA42A8CDD81EE9A1"/>
    <w:rsid w:val="00464CA7"/>
    <w:pPr>
      <w:spacing w:after="0"/>
    </w:pPr>
    <w:rPr>
      <w:rFonts w:ascii="Arial" w:eastAsia="Arial" w:hAnsi="Arial" w:cs="Arial"/>
      <w:color w:val="000000"/>
      <w:szCs w:val="20"/>
    </w:rPr>
  </w:style>
  <w:style w:type="paragraph" w:customStyle="1" w:styleId="7A1D2E7CA5234796BCF8F88DB431A6B51">
    <w:name w:val="7A1D2E7CA5234796BCF8F88DB431A6B51"/>
    <w:rsid w:val="00464CA7"/>
    <w:pPr>
      <w:spacing w:after="0"/>
    </w:pPr>
    <w:rPr>
      <w:rFonts w:ascii="Arial" w:eastAsia="Arial" w:hAnsi="Arial" w:cs="Arial"/>
      <w:color w:val="000000"/>
      <w:szCs w:val="20"/>
    </w:rPr>
  </w:style>
  <w:style w:type="paragraph" w:customStyle="1" w:styleId="8306DCD0D1AA4E83B9717399771E99F21">
    <w:name w:val="8306DCD0D1AA4E83B9717399771E99F21"/>
    <w:rsid w:val="00464CA7"/>
    <w:pPr>
      <w:spacing w:after="0"/>
    </w:pPr>
    <w:rPr>
      <w:rFonts w:ascii="Arial" w:eastAsia="Arial" w:hAnsi="Arial" w:cs="Arial"/>
      <w:color w:val="000000"/>
      <w:szCs w:val="20"/>
    </w:rPr>
  </w:style>
  <w:style w:type="paragraph" w:customStyle="1" w:styleId="7FA85F77315A4436909178EFF5F8421C1">
    <w:name w:val="7FA85F77315A4436909178EFF5F8421C1"/>
    <w:rsid w:val="00464CA7"/>
    <w:pPr>
      <w:spacing w:after="0"/>
    </w:pPr>
    <w:rPr>
      <w:rFonts w:ascii="Arial" w:eastAsia="Arial" w:hAnsi="Arial" w:cs="Arial"/>
      <w:color w:val="000000"/>
      <w:szCs w:val="20"/>
    </w:rPr>
  </w:style>
  <w:style w:type="paragraph" w:customStyle="1" w:styleId="20D826CE19274E52918A6FEE17DECD8E1">
    <w:name w:val="20D826CE19274E52918A6FEE17DECD8E1"/>
    <w:rsid w:val="00464CA7"/>
    <w:pPr>
      <w:spacing w:after="0"/>
    </w:pPr>
    <w:rPr>
      <w:rFonts w:ascii="Arial" w:eastAsia="Arial" w:hAnsi="Arial" w:cs="Arial"/>
      <w:color w:val="000000"/>
      <w:szCs w:val="20"/>
    </w:rPr>
  </w:style>
  <w:style w:type="paragraph" w:customStyle="1" w:styleId="DCBC043236D34D2B97FCF455F3135F461">
    <w:name w:val="DCBC043236D34D2B97FCF455F3135F461"/>
    <w:rsid w:val="00464CA7"/>
    <w:pPr>
      <w:spacing w:after="0"/>
    </w:pPr>
    <w:rPr>
      <w:rFonts w:ascii="Arial" w:eastAsia="Arial" w:hAnsi="Arial" w:cs="Arial"/>
      <w:color w:val="000000"/>
      <w:szCs w:val="20"/>
    </w:rPr>
  </w:style>
  <w:style w:type="paragraph" w:customStyle="1" w:styleId="3B2E9766E963493D9211DC105230B4631">
    <w:name w:val="3B2E9766E963493D9211DC105230B4631"/>
    <w:rsid w:val="00464CA7"/>
    <w:pPr>
      <w:spacing w:after="0"/>
    </w:pPr>
    <w:rPr>
      <w:rFonts w:ascii="Arial" w:eastAsia="Arial" w:hAnsi="Arial" w:cs="Arial"/>
      <w:color w:val="000000"/>
      <w:szCs w:val="20"/>
    </w:rPr>
  </w:style>
  <w:style w:type="paragraph" w:customStyle="1" w:styleId="664E265F92DF4D77A73649AD5E2E18921">
    <w:name w:val="664E265F92DF4D77A73649AD5E2E18921"/>
    <w:rsid w:val="00464CA7"/>
    <w:pPr>
      <w:spacing w:after="0"/>
    </w:pPr>
    <w:rPr>
      <w:rFonts w:ascii="Arial" w:eastAsia="Arial" w:hAnsi="Arial" w:cs="Arial"/>
      <w:color w:val="000000"/>
      <w:szCs w:val="20"/>
    </w:rPr>
  </w:style>
  <w:style w:type="paragraph" w:customStyle="1" w:styleId="B525365B0D7F440D8E32F0490F93E6B51">
    <w:name w:val="B525365B0D7F440D8E32F0490F93E6B51"/>
    <w:rsid w:val="00464CA7"/>
    <w:pPr>
      <w:spacing w:after="0"/>
    </w:pPr>
    <w:rPr>
      <w:rFonts w:ascii="Arial" w:eastAsia="Arial" w:hAnsi="Arial" w:cs="Arial"/>
      <w:color w:val="000000"/>
      <w:szCs w:val="20"/>
    </w:rPr>
  </w:style>
  <w:style w:type="paragraph" w:customStyle="1" w:styleId="B325252AF227461AAC998B70038288DE1">
    <w:name w:val="B325252AF227461AAC998B70038288DE1"/>
    <w:rsid w:val="00464CA7"/>
    <w:pPr>
      <w:spacing w:after="0"/>
    </w:pPr>
    <w:rPr>
      <w:rFonts w:ascii="Arial" w:eastAsia="Arial" w:hAnsi="Arial" w:cs="Arial"/>
      <w:color w:val="000000"/>
      <w:szCs w:val="20"/>
    </w:rPr>
  </w:style>
  <w:style w:type="paragraph" w:customStyle="1" w:styleId="4D9C110343EC4A0886F3F7FA1485A1C02">
    <w:name w:val="4D9C110343EC4A0886F3F7FA1485A1C02"/>
    <w:rsid w:val="00464CA7"/>
    <w:pPr>
      <w:spacing w:after="0"/>
    </w:pPr>
    <w:rPr>
      <w:rFonts w:ascii="Arial" w:eastAsia="Arial" w:hAnsi="Arial" w:cs="Arial"/>
      <w:color w:val="000000"/>
      <w:szCs w:val="20"/>
    </w:rPr>
  </w:style>
  <w:style w:type="paragraph" w:customStyle="1" w:styleId="236829F993904517BBA42A8CDD81EE9A2">
    <w:name w:val="236829F993904517BBA42A8CDD81EE9A2"/>
    <w:rsid w:val="00464CA7"/>
    <w:pPr>
      <w:spacing w:after="0"/>
    </w:pPr>
    <w:rPr>
      <w:rFonts w:ascii="Arial" w:eastAsia="Arial" w:hAnsi="Arial" w:cs="Arial"/>
      <w:color w:val="000000"/>
      <w:szCs w:val="20"/>
    </w:rPr>
  </w:style>
  <w:style w:type="paragraph" w:customStyle="1" w:styleId="7A1D2E7CA5234796BCF8F88DB431A6B52">
    <w:name w:val="7A1D2E7CA5234796BCF8F88DB431A6B52"/>
    <w:rsid w:val="00464CA7"/>
    <w:pPr>
      <w:spacing w:after="0"/>
    </w:pPr>
    <w:rPr>
      <w:rFonts w:ascii="Arial" w:eastAsia="Arial" w:hAnsi="Arial" w:cs="Arial"/>
      <w:color w:val="000000"/>
      <w:szCs w:val="20"/>
    </w:rPr>
  </w:style>
  <w:style w:type="paragraph" w:customStyle="1" w:styleId="8306DCD0D1AA4E83B9717399771E99F22">
    <w:name w:val="8306DCD0D1AA4E83B9717399771E99F22"/>
    <w:rsid w:val="00464CA7"/>
    <w:pPr>
      <w:spacing w:after="0"/>
    </w:pPr>
    <w:rPr>
      <w:rFonts w:ascii="Arial" w:eastAsia="Arial" w:hAnsi="Arial" w:cs="Arial"/>
      <w:color w:val="000000"/>
      <w:szCs w:val="20"/>
    </w:rPr>
  </w:style>
  <w:style w:type="paragraph" w:customStyle="1" w:styleId="7FA85F77315A4436909178EFF5F8421C2">
    <w:name w:val="7FA85F77315A4436909178EFF5F8421C2"/>
    <w:rsid w:val="00464CA7"/>
    <w:pPr>
      <w:spacing w:after="0"/>
    </w:pPr>
    <w:rPr>
      <w:rFonts w:ascii="Arial" w:eastAsia="Arial" w:hAnsi="Arial" w:cs="Arial"/>
      <w:color w:val="000000"/>
      <w:szCs w:val="20"/>
    </w:rPr>
  </w:style>
  <w:style w:type="paragraph" w:customStyle="1" w:styleId="20D826CE19274E52918A6FEE17DECD8E2">
    <w:name w:val="20D826CE19274E52918A6FEE17DECD8E2"/>
    <w:rsid w:val="00464CA7"/>
    <w:pPr>
      <w:spacing w:after="0"/>
    </w:pPr>
    <w:rPr>
      <w:rFonts w:ascii="Arial" w:eastAsia="Arial" w:hAnsi="Arial" w:cs="Arial"/>
      <w:color w:val="000000"/>
      <w:szCs w:val="20"/>
    </w:rPr>
  </w:style>
  <w:style w:type="paragraph" w:customStyle="1" w:styleId="DCBC043236D34D2B97FCF455F3135F462">
    <w:name w:val="DCBC043236D34D2B97FCF455F3135F462"/>
    <w:rsid w:val="00464CA7"/>
    <w:pPr>
      <w:spacing w:after="0"/>
    </w:pPr>
    <w:rPr>
      <w:rFonts w:ascii="Arial" w:eastAsia="Arial" w:hAnsi="Arial" w:cs="Arial"/>
      <w:color w:val="000000"/>
      <w:szCs w:val="20"/>
    </w:rPr>
  </w:style>
  <w:style w:type="paragraph" w:customStyle="1" w:styleId="3B2E9766E963493D9211DC105230B4632">
    <w:name w:val="3B2E9766E963493D9211DC105230B4632"/>
    <w:rsid w:val="00464CA7"/>
    <w:pPr>
      <w:spacing w:after="0"/>
    </w:pPr>
    <w:rPr>
      <w:rFonts w:ascii="Arial" w:eastAsia="Arial" w:hAnsi="Arial" w:cs="Arial"/>
      <w:color w:val="000000"/>
      <w:szCs w:val="20"/>
    </w:rPr>
  </w:style>
  <w:style w:type="paragraph" w:customStyle="1" w:styleId="664E265F92DF4D77A73649AD5E2E18922">
    <w:name w:val="664E265F92DF4D77A73649AD5E2E18922"/>
    <w:rsid w:val="00464CA7"/>
    <w:pPr>
      <w:spacing w:after="0"/>
    </w:pPr>
    <w:rPr>
      <w:rFonts w:ascii="Arial" w:eastAsia="Arial" w:hAnsi="Arial" w:cs="Arial"/>
      <w:color w:val="000000"/>
      <w:szCs w:val="20"/>
    </w:rPr>
  </w:style>
  <w:style w:type="paragraph" w:customStyle="1" w:styleId="B525365B0D7F440D8E32F0490F93E6B52">
    <w:name w:val="B525365B0D7F440D8E32F0490F93E6B52"/>
    <w:rsid w:val="00464CA7"/>
    <w:pPr>
      <w:spacing w:after="0"/>
    </w:pPr>
    <w:rPr>
      <w:rFonts w:ascii="Arial" w:eastAsia="Arial" w:hAnsi="Arial" w:cs="Arial"/>
      <w:color w:val="000000"/>
      <w:szCs w:val="20"/>
    </w:rPr>
  </w:style>
  <w:style w:type="paragraph" w:customStyle="1" w:styleId="B325252AF227461AAC998B70038288DE2">
    <w:name w:val="B325252AF227461AAC998B70038288DE2"/>
    <w:rsid w:val="00464CA7"/>
    <w:pPr>
      <w:spacing w:after="0"/>
    </w:pPr>
    <w:rPr>
      <w:rFonts w:ascii="Arial" w:eastAsia="Arial" w:hAnsi="Arial" w:cs="Arial"/>
      <w:color w:val="000000"/>
      <w:szCs w:val="20"/>
    </w:rPr>
  </w:style>
  <w:style w:type="paragraph" w:customStyle="1" w:styleId="8306DCD0D1AA4E83B9717399771E99F23">
    <w:name w:val="8306DCD0D1AA4E83B9717399771E99F23"/>
    <w:rsid w:val="00464CA7"/>
    <w:pPr>
      <w:spacing w:after="0"/>
    </w:pPr>
    <w:rPr>
      <w:rFonts w:ascii="Arial" w:eastAsia="Arial" w:hAnsi="Arial" w:cs="Arial"/>
      <w:color w:val="000000"/>
      <w:szCs w:val="20"/>
    </w:rPr>
  </w:style>
  <w:style w:type="paragraph" w:customStyle="1" w:styleId="7FA85F77315A4436909178EFF5F8421C3">
    <w:name w:val="7FA85F77315A4436909178EFF5F8421C3"/>
    <w:rsid w:val="00464CA7"/>
    <w:pPr>
      <w:spacing w:after="0"/>
    </w:pPr>
    <w:rPr>
      <w:rFonts w:ascii="Arial" w:eastAsia="Arial" w:hAnsi="Arial" w:cs="Arial"/>
      <w:color w:val="000000"/>
      <w:szCs w:val="20"/>
    </w:rPr>
  </w:style>
  <w:style w:type="paragraph" w:customStyle="1" w:styleId="20D826CE19274E52918A6FEE17DECD8E3">
    <w:name w:val="20D826CE19274E52918A6FEE17DECD8E3"/>
    <w:rsid w:val="00464CA7"/>
    <w:pPr>
      <w:spacing w:after="0"/>
    </w:pPr>
    <w:rPr>
      <w:rFonts w:ascii="Arial" w:eastAsia="Arial" w:hAnsi="Arial" w:cs="Arial"/>
      <w:color w:val="000000"/>
      <w:szCs w:val="20"/>
    </w:rPr>
  </w:style>
  <w:style w:type="paragraph" w:customStyle="1" w:styleId="DCBC043236D34D2B97FCF455F3135F463">
    <w:name w:val="DCBC043236D34D2B97FCF455F3135F463"/>
    <w:rsid w:val="00464CA7"/>
    <w:pPr>
      <w:spacing w:after="0"/>
    </w:pPr>
    <w:rPr>
      <w:rFonts w:ascii="Arial" w:eastAsia="Arial" w:hAnsi="Arial" w:cs="Arial"/>
      <w:color w:val="000000"/>
      <w:szCs w:val="20"/>
    </w:rPr>
  </w:style>
  <w:style w:type="paragraph" w:customStyle="1" w:styleId="3B2E9766E963493D9211DC105230B4633">
    <w:name w:val="3B2E9766E963493D9211DC105230B4633"/>
    <w:rsid w:val="00464CA7"/>
    <w:pPr>
      <w:spacing w:after="0"/>
    </w:pPr>
    <w:rPr>
      <w:rFonts w:ascii="Arial" w:eastAsia="Arial" w:hAnsi="Arial" w:cs="Arial"/>
      <w:color w:val="000000"/>
      <w:szCs w:val="20"/>
    </w:rPr>
  </w:style>
  <w:style w:type="paragraph" w:customStyle="1" w:styleId="664E265F92DF4D77A73649AD5E2E18923">
    <w:name w:val="664E265F92DF4D77A73649AD5E2E18923"/>
    <w:rsid w:val="00464CA7"/>
    <w:pPr>
      <w:spacing w:after="0"/>
    </w:pPr>
    <w:rPr>
      <w:rFonts w:ascii="Arial" w:eastAsia="Arial" w:hAnsi="Arial" w:cs="Arial"/>
      <w:color w:val="000000"/>
      <w:szCs w:val="20"/>
    </w:rPr>
  </w:style>
  <w:style w:type="paragraph" w:customStyle="1" w:styleId="B525365B0D7F440D8E32F0490F93E6B53">
    <w:name w:val="B525365B0D7F440D8E32F0490F93E6B53"/>
    <w:rsid w:val="00464CA7"/>
    <w:pPr>
      <w:spacing w:after="0"/>
    </w:pPr>
    <w:rPr>
      <w:rFonts w:ascii="Arial" w:eastAsia="Arial" w:hAnsi="Arial" w:cs="Arial"/>
      <w:color w:val="000000"/>
      <w:szCs w:val="20"/>
    </w:rPr>
  </w:style>
  <w:style w:type="paragraph" w:customStyle="1" w:styleId="B325252AF227461AAC998B70038288DE3">
    <w:name w:val="B325252AF227461AAC998B70038288DE3"/>
    <w:rsid w:val="00464CA7"/>
    <w:pPr>
      <w:spacing w:after="0"/>
    </w:pPr>
    <w:rPr>
      <w:rFonts w:ascii="Arial" w:eastAsia="Arial" w:hAnsi="Arial" w:cs="Arial"/>
      <w:color w:val="000000"/>
      <w:szCs w:val="2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8DEC5-B885-45CE-AFAC-95AE194C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988</TotalTime>
  <Pages>16</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15667</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subject/>
  <dc:creator>Slavi</dc:creator>
  <cp:keywords/>
  <dc:description/>
  <cp:lastModifiedBy>Slavi</cp:lastModifiedBy>
  <cp:revision>11</cp:revision>
  <cp:lastPrinted>2009-11-24T10:33:00Z</cp:lastPrinted>
  <dcterms:created xsi:type="dcterms:W3CDTF">2014-08-22T14:38:00Z</dcterms:created>
  <dcterms:modified xsi:type="dcterms:W3CDTF">2014-10-22T14:20:00Z</dcterms:modified>
</cp:coreProperties>
</file>